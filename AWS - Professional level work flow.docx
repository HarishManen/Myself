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D65" w:rsidRDefault="00016548" w:rsidP="00B92D5D">
      <w:pPr>
        <w:pStyle w:val="Title"/>
        <w:ind w:left="4230" w:right="-1170"/>
        <w:jc w:val="center"/>
        <w:rPr>
          <w:rFonts w:cs="Calibri"/>
        </w:rPr>
      </w:pPr>
      <w:r w:rsidRPr="00016548">
        <w:rPr>
          <w:rFonts w:cs="Calibri"/>
          <w:noProof/>
          <w:sz w:val="108"/>
          <w:szCs w:val="108"/>
          <w:lang w:eastAsia="en-US"/>
        </w:rPr>
        <w:drawing>
          <wp:anchor distT="0" distB="0" distL="114300" distR="114300" simplePos="0" relativeHeight="251658240" behindDoc="0" locked="0" layoutInCell="1" allowOverlap="1">
            <wp:simplePos x="0" y="0"/>
            <wp:positionH relativeFrom="column">
              <wp:posOffset>4967802</wp:posOffset>
            </wp:positionH>
            <wp:positionV relativeFrom="paragraph">
              <wp:posOffset>-857250</wp:posOffset>
            </wp:positionV>
            <wp:extent cx="1834318" cy="2362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tanglelogo.png"/>
                    <pic:cNvPicPr/>
                  </pic:nvPicPr>
                  <pic:blipFill>
                    <a:blip r:embed="rId7">
                      <a:extLst>
                        <a:ext uri="{28A0092B-C50C-407E-A947-70E740481C1C}">
                          <a14:useLocalDpi xmlns:a14="http://schemas.microsoft.com/office/drawing/2010/main" val="0"/>
                        </a:ext>
                      </a:extLst>
                    </a:blip>
                    <a:stretch>
                      <a:fillRect/>
                    </a:stretch>
                  </pic:blipFill>
                  <pic:spPr>
                    <a:xfrm>
                      <a:off x="0" y="0"/>
                      <a:ext cx="1837543" cy="2366353"/>
                    </a:xfrm>
                    <a:prstGeom prst="rect">
                      <a:avLst/>
                    </a:prstGeom>
                  </pic:spPr>
                </pic:pic>
              </a:graphicData>
            </a:graphic>
            <wp14:sizeRelH relativeFrom="margin">
              <wp14:pctWidth>0</wp14:pctWidth>
            </wp14:sizeRelH>
            <wp14:sizeRelV relativeFrom="margin">
              <wp14:pctHeight>0</wp14:pctHeight>
            </wp14:sizeRelV>
          </wp:anchor>
        </w:drawing>
      </w:r>
      <w:r w:rsidR="00FE5B3E" w:rsidRPr="00FE5B3E">
        <w:rPr>
          <w:rFonts w:cs="Calibri"/>
          <w:sz w:val="108"/>
          <w:szCs w:val="108"/>
        </w:rPr>
        <w:t>AWS Solutions Architect Professional Level</w:t>
      </w:r>
    </w:p>
    <w:p w:rsidR="009B0674" w:rsidRPr="00F353DC" w:rsidRDefault="000B035A" w:rsidP="00B92D5D">
      <w:pPr>
        <w:pStyle w:val="Title"/>
        <w:ind w:left="3600" w:right="-1170"/>
        <w:jc w:val="center"/>
        <w:rPr>
          <w:rFonts w:cs="Calibri"/>
          <w:b/>
          <w:sz w:val="48"/>
          <w:szCs w:val="48"/>
        </w:rPr>
      </w:pPr>
      <w:r w:rsidRPr="00F353DC">
        <w:rPr>
          <w:rFonts w:cs="Calibri"/>
          <w:b/>
          <w:sz w:val="48"/>
          <w:szCs w:val="48"/>
        </w:rPr>
        <w:t>www.zippyops.com</w:t>
      </w:r>
    </w:p>
    <w:p w:rsidR="000B035A" w:rsidRPr="000B035A" w:rsidRDefault="000B035A" w:rsidP="00B92D5D">
      <w:pPr>
        <w:pStyle w:val="Title"/>
        <w:ind w:left="3600" w:right="-1170"/>
        <w:jc w:val="center"/>
        <w:rPr>
          <w:rStyle w:val="Hyperlink"/>
          <w:rFonts w:cs="Calibri"/>
          <w:sz w:val="32"/>
          <w:szCs w:val="32"/>
          <w:u w:val="none"/>
        </w:rPr>
      </w:pPr>
      <w:r w:rsidRPr="000B035A">
        <w:rPr>
          <w:rStyle w:val="Hyperlink"/>
          <w:rFonts w:cs="Calibri"/>
          <w:sz w:val="32"/>
          <w:szCs w:val="32"/>
          <w:u w:val="none"/>
        </w:rPr>
        <w:t xml:space="preserve">172-172, 5th floor Old </w:t>
      </w:r>
      <w:proofErr w:type="spellStart"/>
      <w:r w:rsidRPr="000B035A">
        <w:rPr>
          <w:rStyle w:val="Hyperlink"/>
          <w:rFonts w:cs="Calibri"/>
          <w:sz w:val="32"/>
          <w:szCs w:val="32"/>
          <w:u w:val="none"/>
        </w:rPr>
        <w:t>Mahabalipuram</w:t>
      </w:r>
      <w:proofErr w:type="spellEnd"/>
      <w:r w:rsidRPr="000B035A">
        <w:rPr>
          <w:rStyle w:val="Hyperlink"/>
          <w:rFonts w:cs="Calibri"/>
          <w:sz w:val="32"/>
          <w:szCs w:val="32"/>
          <w:u w:val="none"/>
        </w:rPr>
        <w:t xml:space="preserve"> Road</w:t>
      </w:r>
    </w:p>
    <w:p w:rsidR="000B035A" w:rsidRPr="004C7D65" w:rsidRDefault="000B035A" w:rsidP="00B92D5D">
      <w:pPr>
        <w:pStyle w:val="Title"/>
        <w:ind w:left="3600" w:right="-1170"/>
        <w:jc w:val="center"/>
      </w:pPr>
      <w:r w:rsidRPr="000B035A">
        <w:rPr>
          <w:rStyle w:val="Hyperlink"/>
          <w:rFonts w:cs="Calibri"/>
          <w:sz w:val="32"/>
          <w:szCs w:val="32"/>
          <w:u w:val="none"/>
        </w:rPr>
        <w:t>(Above Axis Bank-PTC Bus Stop)</w:t>
      </w:r>
      <w:r w:rsidRPr="000B035A">
        <w:rPr>
          <w:rStyle w:val="Hyperlink"/>
          <w:rFonts w:cs="Calibri"/>
          <w:sz w:val="32"/>
          <w:szCs w:val="32"/>
          <w:u w:val="none"/>
        </w:rPr>
        <w:br/>
      </w:r>
      <w:proofErr w:type="spellStart"/>
      <w:r w:rsidRPr="000B035A">
        <w:rPr>
          <w:rStyle w:val="Hyperlink"/>
          <w:rFonts w:cs="Calibri"/>
          <w:sz w:val="32"/>
          <w:szCs w:val="32"/>
          <w:u w:val="none"/>
        </w:rPr>
        <w:t>Thuraipakkam</w:t>
      </w:r>
      <w:proofErr w:type="spellEnd"/>
      <w:r w:rsidRPr="000B035A">
        <w:rPr>
          <w:rStyle w:val="Hyperlink"/>
          <w:rFonts w:cs="Calibri"/>
          <w:sz w:val="32"/>
          <w:szCs w:val="32"/>
          <w:u w:val="none"/>
        </w:rPr>
        <w:br/>
        <w:t>Chennai 600097</w:t>
      </w:r>
    </w:p>
    <w:p w:rsidR="000B035A" w:rsidRPr="00F353DC" w:rsidRDefault="000B035A" w:rsidP="00B92D5D">
      <w:pPr>
        <w:pStyle w:val="Title"/>
        <w:ind w:left="3600" w:right="-1170"/>
        <w:jc w:val="center"/>
        <w:rPr>
          <w:rFonts w:cs="Calibri"/>
          <w:b/>
          <w:sz w:val="36"/>
          <w:szCs w:val="36"/>
        </w:rPr>
      </w:pPr>
      <w:r w:rsidRPr="00F353DC">
        <w:rPr>
          <w:rFonts w:cs="Calibri"/>
          <w:b/>
          <w:sz w:val="36"/>
          <w:szCs w:val="36"/>
        </w:rPr>
        <w:sym w:font="Wingdings" w:char="F02A"/>
      </w:r>
      <w:hyperlink r:id="rId8" w:history="1">
        <w:r w:rsidRPr="00F353DC">
          <w:rPr>
            <w:b/>
            <w:sz w:val="36"/>
            <w:szCs w:val="36"/>
          </w:rPr>
          <w:t>zippyops@gmail.com</w:t>
        </w:r>
      </w:hyperlink>
    </w:p>
    <w:p w:rsidR="000B035A" w:rsidRDefault="000B035A" w:rsidP="00B92D5D">
      <w:pPr>
        <w:pStyle w:val="Title"/>
        <w:ind w:left="3600" w:right="-1170"/>
        <w:jc w:val="center"/>
        <w:rPr>
          <w:rFonts w:cs="Calibri"/>
          <w:b/>
          <w:sz w:val="36"/>
          <w:szCs w:val="36"/>
        </w:rPr>
      </w:pPr>
      <w:r w:rsidRPr="00F353DC">
        <w:rPr>
          <w:rFonts w:cs="Calibri"/>
          <w:b/>
          <w:sz w:val="36"/>
          <w:szCs w:val="36"/>
        </w:rPr>
        <w:sym w:font="Wingdings" w:char="F029"/>
      </w:r>
      <w:r w:rsidRPr="00F353DC">
        <w:rPr>
          <w:rFonts w:cs="Calibri"/>
          <w:b/>
          <w:sz w:val="36"/>
          <w:szCs w:val="36"/>
        </w:rPr>
        <w:t>+91 7010585768</w:t>
      </w:r>
    </w:p>
    <w:p w:rsidR="00FE5B3E" w:rsidRPr="0091308B" w:rsidRDefault="00FE5B3E" w:rsidP="00B92D5D">
      <w:pPr>
        <w:pStyle w:val="Heading1"/>
        <w:rPr>
          <w:b w:val="0"/>
          <w:color w:val="000000" w:themeColor="text1"/>
          <w:szCs w:val="32"/>
        </w:rPr>
      </w:pPr>
      <w:r w:rsidRPr="0091308B">
        <w:rPr>
          <w:b w:val="0"/>
          <w:color w:val="000000" w:themeColor="text1"/>
          <w:szCs w:val="32"/>
        </w:rPr>
        <w:lastRenderedPageBreak/>
        <w:t>Security features that AWS provides and best practices</w:t>
      </w:r>
    </w:p>
    <w:p w:rsidR="00FE5B3E" w:rsidRPr="0091308B" w:rsidRDefault="00FE5B3E" w:rsidP="0091308B">
      <w:pPr>
        <w:pStyle w:val="Heading2"/>
      </w:pPr>
      <w:r w:rsidRPr="0091308B">
        <w:t xml:space="preserve">Network Security </w:t>
      </w:r>
      <w:proofErr w:type="gramStart"/>
      <w:r w:rsidRPr="0091308B">
        <w:t>Features :</w:t>
      </w:r>
      <w:proofErr w:type="gramEnd"/>
    </w:p>
    <w:p w:rsidR="00FE5B3E" w:rsidRPr="0091308B" w:rsidRDefault="00FE5B3E" w:rsidP="00B92D5D">
      <w:pPr>
        <w:rPr>
          <w:rFonts w:cs="Calibri"/>
          <w:szCs w:val="24"/>
        </w:rPr>
      </w:pPr>
    </w:p>
    <w:p w:rsidR="00FE5B3E" w:rsidRPr="0091308B" w:rsidRDefault="00FE5B3E" w:rsidP="00477FCB">
      <w:pPr>
        <w:pStyle w:val="ListParagraph"/>
        <w:numPr>
          <w:ilvl w:val="0"/>
          <w:numId w:val="3"/>
        </w:numPr>
        <w:rPr>
          <w:rFonts w:ascii="Calibri" w:hAnsi="Calibri" w:cs="Calibri"/>
          <w:sz w:val="24"/>
          <w:szCs w:val="24"/>
        </w:rPr>
      </w:pPr>
      <w:r w:rsidRPr="0091308B">
        <w:rPr>
          <w:rFonts w:ascii="Calibri" w:hAnsi="Calibri" w:cs="Calibri"/>
          <w:sz w:val="24"/>
          <w:szCs w:val="24"/>
        </w:rPr>
        <w:t>Secure  network   access</w:t>
      </w:r>
    </w:p>
    <w:p w:rsidR="00FE5B3E" w:rsidRPr="0091308B" w:rsidRDefault="00FE5B3E" w:rsidP="00477FCB">
      <w:pPr>
        <w:pStyle w:val="ListParagraph"/>
        <w:numPr>
          <w:ilvl w:val="0"/>
          <w:numId w:val="4"/>
        </w:numPr>
        <w:rPr>
          <w:rFonts w:ascii="Calibri" w:hAnsi="Calibri" w:cs="Calibri"/>
          <w:sz w:val="24"/>
          <w:szCs w:val="24"/>
        </w:rPr>
      </w:pPr>
      <w:r w:rsidRPr="0091308B">
        <w:rPr>
          <w:rFonts w:ascii="Calibri" w:hAnsi="Calibri" w:cs="Calibri"/>
          <w:sz w:val="24"/>
          <w:szCs w:val="24"/>
        </w:rPr>
        <w:t>AW S endpoints    are  secured  with  HTTPS/ TLS  for   secure  communication</w:t>
      </w:r>
    </w:p>
    <w:p w:rsidR="00FE5B3E" w:rsidRPr="0091308B" w:rsidRDefault="00FE5B3E" w:rsidP="00B92D5D">
      <w:pPr>
        <w:pStyle w:val="ListParagraph"/>
        <w:rPr>
          <w:rFonts w:ascii="Calibri" w:hAnsi="Calibri" w:cs="Calibri"/>
          <w:sz w:val="24"/>
          <w:szCs w:val="24"/>
        </w:rPr>
      </w:pPr>
    </w:p>
    <w:p w:rsidR="00FE5B3E" w:rsidRPr="0091308B" w:rsidRDefault="00FE5B3E" w:rsidP="00477FCB">
      <w:pPr>
        <w:pStyle w:val="ListParagraph"/>
        <w:numPr>
          <w:ilvl w:val="0"/>
          <w:numId w:val="5"/>
        </w:numPr>
        <w:rPr>
          <w:rFonts w:ascii="Calibri" w:hAnsi="Calibri" w:cs="Calibri"/>
          <w:sz w:val="24"/>
          <w:szCs w:val="24"/>
        </w:rPr>
      </w:pPr>
      <w:r w:rsidRPr="0091308B">
        <w:rPr>
          <w:rFonts w:ascii="Calibri" w:hAnsi="Calibri" w:cs="Calibri"/>
          <w:sz w:val="24"/>
          <w:szCs w:val="24"/>
        </w:rPr>
        <w:t>Built-­‐in   firewalls</w:t>
      </w:r>
    </w:p>
    <w:p w:rsidR="00FE5B3E" w:rsidRPr="0091308B" w:rsidRDefault="00FE5B3E" w:rsidP="00477FCB">
      <w:pPr>
        <w:pStyle w:val="ListParagraph"/>
        <w:numPr>
          <w:ilvl w:val="0"/>
          <w:numId w:val="6"/>
        </w:numPr>
        <w:rPr>
          <w:rFonts w:ascii="Calibri" w:hAnsi="Calibri" w:cs="Calibri"/>
          <w:sz w:val="24"/>
          <w:szCs w:val="24"/>
        </w:rPr>
      </w:pPr>
      <w:r w:rsidRPr="0091308B">
        <w:rPr>
          <w:rFonts w:ascii="Calibri" w:hAnsi="Calibri" w:cs="Calibri"/>
          <w:sz w:val="24"/>
          <w:szCs w:val="24"/>
        </w:rPr>
        <w:t>Egress  and ingress  filtering   of  network   traffic   through    VPC  network   ACLs</w:t>
      </w:r>
    </w:p>
    <w:p w:rsidR="00FE5B3E" w:rsidRPr="0091308B" w:rsidRDefault="00FE5B3E" w:rsidP="00477FCB">
      <w:pPr>
        <w:pStyle w:val="ListParagraph"/>
        <w:numPr>
          <w:ilvl w:val="0"/>
          <w:numId w:val="6"/>
        </w:numPr>
        <w:rPr>
          <w:rFonts w:ascii="Calibri" w:hAnsi="Calibri" w:cs="Calibri"/>
          <w:sz w:val="24"/>
          <w:szCs w:val="24"/>
        </w:rPr>
      </w:pPr>
      <w:r w:rsidRPr="0091308B">
        <w:rPr>
          <w:rFonts w:ascii="Calibri" w:hAnsi="Calibri" w:cs="Calibri"/>
          <w:sz w:val="24"/>
          <w:szCs w:val="24"/>
        </w:rPr>
        <w:t>Instances  utilize  security  groups   as built-­‐in   firewalls</w:t>
      </w:r>
    </w:p>
    <w:p w:rsidR="00FE5B3E" w:rsidRPr="0091308B" w:rsidRDefault="00FE5B3E" w:rsidP="00B92D5D">
      <w:pPr>
        <w:pStyle w:val="ListParagraph"/>
        <w:rPr>
          <w:rFonts w:ascii="Calibri" w:hAnsi="Calibri" w:cs="Calibri"/>
          <w:sz w:val="24"/>
          <w:szCs w:val="24"/>
        </w:rPr>
      </w:pPr>
    </w:p>
    <w:p w:rsidR="00FE5B3E" w:rsidRPr="0091308B" w:rsidRDefault="00FE5B3E" w:rsidP="00477FCB">
      <w:pPr>
        <w:pStyle w:val="ListParagraph"/>
        <w:numPr>
          <w:ilvl w:val="0"/>
          <w:numId w:val="7"/>
        </w:numPr>
        <w:rPr>
          <w:rFonts w:ascii="Calibri" w:hAnsi="Calibri" w:cs="Calibri"/>
          <w:sz w:val="24"/>
          <w:szCs w:val="24"/>
        </w:rPr>
      </w:pPr>
      <w:r w:rsidRPr="0091308B">
        <w:rPr>
          <w:rFonts w:ascii="Calibri" w:hAnsi="Calibri" w:cs="Calibri"/>
          <w:sz w:val="24"/>
          <w:szCs w:val="24"/>
        </w:rPr>
        <w:t>Private   subnets</w:t>
      </w:r>
    </w:p>
    <w:p w:rsidR="00FE5B3E" w:rsidRPr="0091308B" w:rsidRDefault="00FE5B3E" w:rsidP="00477FCB">
      <w:pPr>
        <w:pStyle w:val="ListParagraph"/>
        <w:numPr>
          <w:ilvl w:val="0"/>
          <w:numId w:val="8"/>
        </w:numPr>
        <w:rPr>
          <w:rFonts w:ascii="Calibri" w:hAnsi="Calibri" w:cs="Calibri"/>
          <w:sz w:val="24"/>
          <w:szCs w:val="24"/>
        </w:rPr>
      </w:pPr>
      <w:r w:rsidRPr="0091308B">
        <w:rPr>
          <w:rFonts w:ascii="Calibri" w:hAnsi="Calibri" w:cs="Calibri"/>
          <w:sz w:val="24"/>
          <w:szCs w:val="24"/>
        </w:rPr>
        <w:t>Private   subnets  for  isolated   private  resources</w:t>
      </w:r>
    </w:p>
    <w:p w:rsidR="00FE5B3E" w:rsidRPr="0091308B" w:rsidRDefault="00FE5B3E" w:rsidP="00477FCB">
      <w:pPr>
        <w:pStyle w:val="ListParagraph"/>
        <w:numPr>
          <w:ilvl w:val="0"/>
          <w:numId w:val="9"/>
        </w:numPr>
        <w:rPr>
          <w:rFonts w:ascii="Calibri" w:hAnsi="Calibri" w:cs="Calibri"/>
          <w:sz w:val="24"/>
          <w:szCs w:val="24"/>
        </w:rPr>
      </w:pPr>
      <w:r w:rsidRPr="0091308B">
        <w:rPr>
          <w:rFonts w:ascii="Calibri" w:hAnsi="Calibri" w:cs="Calibri"/>
          <w:sz w:val="24"/>
          <w:szCs w:val="24"/>
        </w:rPr>
        <w:t xml:space="preserve">Ability   to add  </w:t>
      </w:r>
      <w:proofErr w:type="spellStart"/>
      <w:r w:rsidRPr="0091308B">
        <w:rPr>
          <w:rFonts w:ascii="Calibri" w:hAnsi="Calibri" w:cs="Calibri"/>
          <w:sz w:val="24"/>
          <w:szCs w:val="24"/>
        </w:rPr>
        <w:t>IPSec</w:t>
      </w:r>
      <w:proofErr w:type="spellEnd"/>
      <w:r w:rsidRPr="0091308B">
        <w:rPr>
          <w:rFonts w:ascii="Calibri" w:hAnsi="Calibri" w:cs="Calibri"/>
          <w:sz w:val="24"/>
          <w:szCs w:val="24"/>
        </w:rPr>
        <w:t xml:space="preserve">  VPN  tunnel   between   on-­‐premise   and  cloud  VPC</w:t>
      </w:r>
    </w:p>
    <w:p w:rsidR="00FE5B3E" w:rsidRPr="0091308B" w:rsidRDefault="00FE5B3E" w:rsidP="00B92D5D">
      <w:pPr>
        <w:pStyle w:val="ListParagraph"/>
        <w:rPr>
          <w:rFonts w:ascii="Calibri" w:hAnsi="Calibri" w:cs="Calibri"/>
          <w:sz w:val="24"/>
          <w:szCs w:val="24"/>
        </w:rPr>
      </w:pPr>
    </w:p>
    <w:p w:rsidR="00FE5B3E" w:rsidRPr="0091308B" w:rsidRDefault="00FE5B3E" w:rsidP="00477FCB">
      <w:pPr>
        <w:pStyle w:val="ListParagraph"/>
        <w:numPr>
          <w:ilvl w:val="0"/>
          <w:numId w:val="10"/>
        </w:numPr>
        <w:rPr>
          <w:rFonts w:ascii="Calibri" w:hAnsi="Calibri" w:cs="Calibri"/>
          <w:sz w:val="24"/>
          <w:szCs w:val="24"/>
        </w:rPr>
      </w:pPr>
      <w:r w:rsidRPr="0091308B">
        <w:rPr>
          <w:rFonts w:ascii="Calibri" w:hAnsi="Calibri" w:cs="Calibri"/>
          <w:sz w:val="24"/>
          <w:szCs w:val="24"/>
        </w:rPr>
        <w:t>End-­‐to-­‐end    encrypted    transmission</w:t>
      </w:r>
    </w:p>
    <w:p w:rsidR="00FE5B3E" w:rsidRPr="0091308B" w:rsidRDefault="00FE5B3E" w:rsidP="00477FCB">
      <w:pPr>
        <w:pStyle w:val="ListParagraph"/>
        <w:numPr>
          <w:ilvl w:val="0"/>
          <w:numId w:val="11"/>
        </w:numPr>
        <w:rPr>
          <w:rFonts w:ascii="Calibri" w:hAnsi="Calibri" w:cs="Calibri"/>
          <w:sz w:val="24"/>
          <w:szCs w:val="24"/>
        </w:rPr>
      </w:pPr>
      <w:r w:rsidRPr="0091308B">
        <w:rPr>
          <w:rFonts w:ascii="Calibri" w:hAnsi="Calibri" w:cs="Calibri"/>
          <w:sz w:val="24"/>
          <w:szCs w:val="24"/>
        </w:rPr>
        <w:t>Ability   to add  SSL/ TLS endpoints   on  self-­‐managed    resources  such  as ELB</w:t>
      </w:r>
    </w:p>
    <w:p w:rsidR="00FE5B3E" w:rsidRPr="0091308B" w:rsidRDefault="00FE5B3E" w:rsidP="00B92D5D">
      <w:pPr>
        <w:pStyle w:val="ListParagraph"/>
        <w:rPr>
          <w:rFonts w:ascii="Calibri" w:hAnsi="Calibri" w:cs="Calibri"/>
          <w:sz w:val="24"/>
          <w:szCs w:val="24"/>
        </w:rPr>
      </w:pPr>
    </w:p>
    <w:p w:rsidR="00FE5B3E" w:rsidRPr="0091308B" w:rsidRDefault="00FE5B3E" w:rsidP="00477FCB">
      <w:pPr>
        <w:pStyle w:val="ListParagraph"/>
        <w:numPr>
          <w:ilvl w:val="0"/>
          <w:numId w:val="12"/>
        </w:numPr>
        <w:rPr>
          <w:rFonts w:ascii="Calibri" w:hAnsi="Calibri" w:cs="Calibri"/>
          <w:sz w:val="24"/>
          <w:szCs w:val="24"/>
        </w:rPr>
      </w:pPr>
      <w:r w:rsidRPr="0091308B">
        <w:rPr>
          <w:rFonts w:ascii="Calibri" w:hAnsi="Calibri" w:cs="Calibri"/>
          <w:sz w:val="24"/>
          <w:szCs w:val="24"/>
        </w:rPr>
        <w:t>Dedicated   connection    option</w:t>
      </w:r>
    </w:p>
    <w:p w:rsidR="00FE5B3E" w:rsidRPr="0091308B" w:rsidRDefault="00FE5B3E" w:rsidP="00477FCB">
      <w:pPr>
        <w:pStyle w:val="ListParagraph"/>
        <w:numPr>
          <w:ilvl w:val="0"/>
          <w:numId w:val="13"/>
        </w:numPr>
        <w:rPr>
          <w:rFonts w:ascii="Calibri" w:hAnsi="Calibri" w:cs="Calibri"/>
          <w:sz w:val="24"/>
          <w:szCs w:val="24"/>
        </w:rPr>
      </w:pPr>
      <w:r w:rsidRPr="0091308B">
        <w:rPr>
          <w:rFonts w:ascii="Calibri" w:hAnsi="Calibri" w:cs="Calibri"/>
          <w:sz w:val="24"/>
          <w:szCs w:val="24"/>
        </w:rPr>
        <w:t xml:space="preserve">AW S Direct   Connect   provides   a dedicated   connection    </w:t>
      </w:r>
      <w:proofErr w:type="gramStart"/>
      <w:r w:rsidRPr="0091308B">
        <w:rPr>
          <w:rFonts w:ascii="Calibri" w:hAnsi="Calibri" w:cs="Calibri"/>
          <w:sz w:val="24"/>
          <w:szCs w:val="24"/>
        </w:rPr>
        <w:t>from  on</w:t>
      </w:r>
      <w:proofErr w:type="gramEnd"/>
      <w:r w:rsidRPr="0091308B">
        <w:rPr>
          <w:rFonts w:ascii="Calibri" w:hAnsi="Calibri" w:cs="Calibri"/>
          <w:sz w:val="24"/>
          <w:szCs w:val="24"/>
        </w:rPr>
        <w:t>-­‐premise    to  AWS. Both public  and  private   IP access can be  configured   with  AWS  direct  connect</w:t>
      </w:r>
    </w:p>
    <w:p w:rsidR="00FE5B3E" w:rsidRPr="0091308B" w:rsidRDefault="00FE5B3E" w:rsidP="00B92D5D">
      <w:pPr>
        <w:pStyle w:val="ListParagraph"/>
        <w:rPr>
          <w:rFonts w:ascii="Calibri" w:hAnsi="Calibri" w:cs="Calibri"/>
          <w:sz w:val="24"/>
          <w:szCs w:val="24"/>
        </w:rPr>
      </w:pPr>
    </w:p>
    <w:p w:rsidR="00FE5B3E" w:rsidRPr="0091308B" w:rsidRDefault="00FE5B3E" w:rsidP="00477FCB">
      <w:pPr>
        <w:pStyle w:val="ListParagraph"/>
        <w:numPr>
          <w:ilvl w:val="0"/>
          <w:numId w:val="14"/>
        </w:numPr>
        <w:rPr>
          <w:rFonts w:ascii="Calibri" w:hAnsi="Calibri" w:cs="Calibri"/>
          <w:sz w:val="24"/>
          <w:szCs w:val="24"/>
        </w:rPr>
      </w:pPr>
      <w:r w:rsidRPr="0091308B">
        <w:rPr>
          <w:rFonts w:ascii="Calibri" w:hAnsi="Calibri" w:cs="Calibri"/>
          <w:sz w:val="24"/>
          <w:szCs w:val="24"/>
        </w:rPr>
        <w:t>Advanced   cipher  suites</w:t>
      </w:r>
    </w:p>
    <w:p w:rsidR="00FE5B3E" w:rsidRPr="0091308B" w:rsidRDefault="00FE5B3E" w:rsidP="00477FCB">
      <w:pPr>
        <w:pStyle w:val="ListParagraph"/>
        <w:numPr>
          <w:ilvl w:val="0"/>
          <w:numId w:val="15"/>
        </w:numPr>
        <w:rPr>
          <w:rFonts w:ascii="Calibri" w:hAnsi="Calibri" w:cs="Calibri"/>
          <w:sz w:val="24"/>
          <w:szCs w:val="24"/>
        </w:rPr>
      </w:pPr>
      <w:r w:rsidRPr="0091308B">
        <w:rPr>
          <w:rFonts w:ascii="Calibri" w:hAnsi="Calibri" w:cs="Calibri"/>
          <w:sz w:val="24"/>
          <w:szCs w:val="24"/>
        </w:rPr>
        <w:t>Available   with  services like ELB  or  CloudFront    and  also utilize  Perfect   Forward   Secrecy to  ensure  data  is not  compromised    even  if the   long term   keys are</w:t>
      </w:r>
    </w:p>
    <w:p w:rsidR="00FE5B3E" w:rsidRPr="008A1AAD" w:rsidRDefault="00FE5B3E" w:rsidP="00B92D5D">
      <w:pPr>
        <w:rPr>
          <w:sz w:val="28"/>
          <w:szCs w:val="28"/>
        </w:rPr>
      </w:pPr>
    </w:p>
    <w:p w:rsidR="00FE5B3E" w:rsidRPr="0091308B" w:rsidRDefault="00FE5B3E" w:rsidP="0091308B">
      <w:pPr>
        <w:pStyle w:val="Heading2"/>
      </w:pPr>
      <w:r w:rsidRPr="0091308B">
        <w:rPr>
          <w:rStyle w:val="Heading2Char"/>
          <w:caps/>
          <w:shd w:val="clear" w:color="auto" w:fill="auto"/>
        </w:rPr>
        <w:t xml:space="preserve">Access </w:t>
      </w:r>
      <w:proofErr w:type="gramStart"/>
      <w:r w:rsidRPr="0091308B">
        <w:rPr>
          <w:rStyle w:val="Heading2Char"/>
          <w:caps/>
          <w:shd w:val="clear" w:color="auto" w:fill="auto"/>
        </w:rPr>
        <w:t>Control</w:t>
      </w:r>
      <w:r w:rsidRPr="0091308B">
        <w:t xml:space="preserve"> :</w:t>
      </w:r>
      <w:proofErr w:type="gramEnd"/>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API  request   authentication</w:t>
      </w:r>
    </w:p>
    <w:p w:rsidR="00FE5B3E" w:rsidRPr="004E5322" w:rsidRDefault="00FE5B3E" w:rsidP="00477FCB">
      <w:pPr>
        <w:pStyle w:val="ListParagraph"/>
        <w:numPr>
          <w:ilvl w:val="0"/>
          <w:numId w:val="13"/>
        </w:numPr>
        <w:rPr>
          <w:rFonts w:ascii="Calibri" w:hAnsi="Calibri" w:cs="Calibri"/>
          <w:sz w:val="24"/>
          <w:szCs w:val="24"/>
        </w:rPr>
      </w:pPr>
      <w:r w:rsidRPr="004E5322">
        <w:rPr>
          <w:rFonts w:ascii="Calibri" w:hAnsi="Calibri" w:cs="Calibri"/>
          <w:sz w:val="24"/>
          <w:szCs w:val="24"/>
        </w:rPr>
        <w:t>Every  API  request   is digitally  signed  using cryptographic    hash  function   and  the  API users  secrete  access key</w:t>
      </w: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SSH  access to instances</w:t>
      </w:r>
    </w:p>
    <w:p w:rsidR="00FE5B3E" w:rsidRPr="004E5322" w:rsidRDefault="00FE5B3E" w:rsidP="00477FCB">
      <w:pPr>
        <w:pStyle w:val="ListParagraph"/>
        <w:numPr>
          <w:ilvl w:val="0"/>
          <w:numId w:val="13"/>
        </w:numPr>
        <w:rPr>
          <w:rFonts w:ascii="Calibri" w:hAnsi="Calibri" w:cs="Calibri"/>
          <w:sz w:val="24"/>
          <w:szCs w:val="24"/>
        </w:rPr>
      </w:pPr>
      <w:r w:rsidRPr="004E5322">
        <w:rPr>
          <w:rFonts w:ascii="Calibri" w:hAnsi="Calibri" w:cs="Calibri"/>
          <w:sz w:val="24"/>
          <w:szCs w:val="24"/>
        </w:rPr>
        <w:t>Access to  Linux  instances have  password   authentication    disabled   by default   and require   the  use  of RSA  key  pair  for  accessing the  instance</w:t>
      </w: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Unique  users</w:t>
      </w:r>
    </w:p>
    <w:p w:rsidR="00FE5B3E" w:rsidRDefault="00FE5B3E" w:rsidP="00477FCB">
      <w:pPr>
        <w:pStyle w:val="ListParagraph"/>
        <w:numPr>
          <w:ilvl w:val="0"/>
          <w:numId w:val="13"/>
        </w:numPr>
        <w:rPr>
          <w:rFonts w:ascii="Calibri" w:hAnsi="Calibri" w:cs="Calibri"/>
          <w:sz w:val="24"/>
          <w:szCs w:val="24"/>
        </w:rPr>
      </w:pPr>
      <w:r w:rsidRPr="004E5322">
        <w:rPr>
          <w:rFonts w:ascii="Calibri" w:hAnsi="Calibri" w:cs="Calibri"/>
          <w:sz w:val="24"/>
          <w:szCs w:val="24"/>
        </w:rPr>
        <w:lastRenderedPageBreak/>
        <w:t xml:space="preserve">IAM   allows </w:t>
      </w:r>
      <w:proofErr w:type="gramStart"/>
      <w:r w:rsidRPr="004E5322">
        <w:rPr>
          <w:rFonts w:ascii="Calibri" w:hAnsi="Calibri" w:cs="Calibri"/>
          <w:sz w:val="24"/>
          <w:szCs w:val="24"/>
        </w:rPr>
        <w:t>each  AWS</w:t>
      </w:r>
      <w:proofErr w:type="gramEnd"/>
      <w:r w:rsidRPr="004E5322">
        <w:rPr>
          <w:rFonts w:ascii="Calibri" w:hAnsi="Calibri" w:cs="Calibri"/>
          <w:sz w:val="24"/>
          <w:szCs w:val="24"/>
        </w:rPr>
        <w:t xml:space="preserve"> user  to  have  unique  setup,   API  keys, and password   policy. This ensures  that   users do  not  need  to  share  passwords  to  access AWS resources   and  easy to  maintain   log trail   of who  performs    certain   API  calls</w:t>
      </w:r>
    </w:p>
    <w:p w:rsidR="00832A85" w:rsidRPr="004E5322" w:rsidRDefault="00832A85" w:rsidP="00832A85">
      <w:pPr>
        <w:pStyle w:val="ListParagraph"/>
        <w:rPr>
          <w:rFonts w:ascii="Calibri" w:hAnsi="Calibri" w:cs="Calibri"/>
          <w:sz w:val="24"/>
          <w:szCs w:val="24"/>
        </w:rPr>
      </w:pP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Multi-­‐factor     authentication     (MFA)</w:t>
      </w:r>
    </w:p>
    <w:p w:rsidR="00FE5B3E" w:rsidRDefault="00FE5B3E" w:rsidP="00477FCB">
      <w:pPr>
        <w:pStyle w:val="ListParagraph"/>
        <w:numPr>
          <w:ilvl w:val="0"/>
          <w:numId w:val="13"/>
        </w:numPr>
        <w:rPr>
          <w:rFonts w:ascii="Calibri" w:hAnsi="Calibri" w:cs="Calibri"/>
          <w:sz w:val="24"/>
          <w:szCs w:val="24"/>
        </w:rPr>
      </w:pPr>
      <w:r w:rsidRPr="004E5322">
        <w:rPr>
          <w:rFonts w:ascii="Calibri" w:hAnsi="Calibri" w:cs="Calibri"/>
          <w:sz w:val="24"/>
          <w:szCs w:val="24"/>
        </w:rPr>
        <w:t>Available   for  root  and  IAM   users when   used with  CloudTrail,    CloudWatch,   and  SNS</w:t>
      </w:r>
    </w:p>
    <w:p w:rsidR="00832A85" w:rsidRPr="004E5322" w:rsidRDefault="00832A85" w:rsidP="00832A85">
      <w:pPr>
        <w:pStyle w:val="ListParagraph"/>
        <w:rPr>
          <w:rFonts w:ascii="Calibri" w:hAnsi="Calibri" w:cs="Calibri"/>
          <w:sz w:val="24"/>
          <w:szCs w:val="24"/>
        </w:rPr>
      </w:pP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Fine-­‐grained    permissions   for  S3 buckets  and  objects</w:t>
      </w:r>
    </w:p>
    <w:p w:rsidR="00FE5B3E" w:rsidRPr="004E5322" w:rsidRDefault="00FE5B3E" w:rsidP="00477FCB">
      <w:pPr>
        <w:pStyle w:val="ListParagraph"/>
        <w:numPr>
          <w:ilvl w:val="0"/>
          <w:numId w:val="13"/>
        </w:numPr>
        <w:rPr>
          <w:rFonts w:ascii="Calibri" w:hAnsi="Calibri" w:cs="Calibri"/>
          <w:sz w:val="24"/>
          <w:szCs w:val="24"/>
        </w:rPr>
      </w:pPr>
      <w:proofErr w:type="gramStart"/>
      <w:r w:rsidRPr="004E5322">
        <w:rPr>
          <w:rFonts w:ascii="Calibri" w:hAnsi="Calibri" w:cs="Calibri"/>
          <w:sz w:val="24"/>
          <w:szCs w:val="24"/>
        </w:rPr>
        <w:t>ACLs  to</w:t>
      </w:r>
      <w:proofErr w:type="gramEnd"/>
      <w:r w:rsidRPr="004E5322">
        <w:rPr>
          <w:rFonts w:ascii="Calibri" w:hAnsi="Calibri" w:cs="Calibri"/>
          <w:sz w:val="24"/>
          <w:szCs w:val="24"/>
        </w:rPr>
        <w:t xml:space="preserve"> grant   S3 bucket   and object   access to specific  groups  of  users  within  other   AW S accounts.</w:t>
      </w:r>
    </w:p>
    <w:p w:rsidR="00FE5B3E" w:rsidRDefault="00FE5B3E" w:rsidP="00477FCB">
      <w:pPr>
        <w:pStyle w:val="ListParagraph"/>
        <w:numPr>
          <w:ilvl w:val="0"/>
          <w:numId w:val="13"/>
        </w:numPr>
        <w:rPr>
          <w:rFonts w:ascii="Calibri" w:hAnsi="Calibri" w:cs="Calibri"/>
          <w:sz w:val="24"/>
          <w:szCs w:val="24"/>
        </w:rPr>
      </w:pPr>
      <w:r w:rsidRPr="004E5322">
        <w:rPr>
          <w:rFonts w:ascii="Calibri" w:hAnsi="Calibri" w:cs="Calibri"/>
          <w:sz w:val="24"/>
          <w:szCs w:val="24"/>
        </w:rPr>
        <w:t>IAM   is used to  grant  permissions   to  bucket  or  object   access to users  within  the  same AW S account</w:t>
      </w:r>
    </w:p>
    <w:p w:rsidR="00832A85" w:rsidRPr="004E5322" w:rsidRDefault="00832A85" w:rsidP="00832A85">
      <w:pPr>
        <w:pStyle w:val="ListParagraph"/>
        <w:rPr>
          <w:rFonts w:ascii="Calibri" w:hAnsi="Calibri" w:cs="Calibri"/>
          <w:sz w:val="24"/>
          <w:szCs w:val="24"/>
        </w:rPr>
      </w:pP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Restricted   viewer   access to private   CloudFront    content</w:t>
      </w:r>
    </w:p>
    <w:p w:rsidR="00FE5B3E" w:rsidRPr="004E5322" w:rsidRDefault="00FE5B3E" w:rsidP="00477FCB">
      <w:pPr>
        <w:pStyle w:val="ListParagraph"/>
        <w:numPr>
          <w:ilvl w:val="0"/>
          <w:numId w:val="16"/>
        </w:numPr>
        <w:rPr>
          <w:rFonts w:ascii="Calibri" w:hAnsi="Calibri" w:cs="Calibri"/>
          <w:sz w:val="24"/>
          <w:szCs w:val="24"/>
        </w:rPr>
      </w:pPr>
      <w:r w:rsidRPr="004E5322">
        <w:rPr>
          <w:rFonts w:ascii="Calibri" w:hAnsi="Calibri" w:cs="Calibri"/>
          <w:sz w:val="24"/>
          <w:szCs w:val="24"/>
        </w:rPr>
        <w:t>Geo-­‐restriction    allows  CloudFront    to  restrict   access to requests   originating    from certain   IP addresses</w:t>
      </w:r>
    </w:p>
    <w:p w:rsidR="00FE5B3E" w:rsidRPr="004E5322" w:rsidRDefault="00FE5B3E" w:rsidP="00477FCB">
      <w:pPr>
        <w:pStyle w:val="ListParagraph"/>
        <w:numPr>
          <w:ilvl w:val="0"/>
          <w:numId w:val="16"/>
        </w:numPr>
        <w:rPr>
          <w:rFonts w:ascii="Calibri" w:hAnsi="Calibri" w:cs="Calibri"/>
          <w:sz w:val="24"/>
          <w:szCs w:val="24"/>
        </w:rPr>
      </w:pPr>
      <w:r w:rsidRPr="004E5322">
        <w:rPr>
          <w:rFonts w:ascii="Calibri" w:hAnsi="Calibri" w:cs="Calibri"/>
          <w:sz w:val="24"/>
          <w:szCs w:val="24"/>
        </w:rPr>
        <w:t>Signed  URLs create   a temporary    unique   URL that  expires  at  a specific  time</w:t>
      </w:r>
    </w:p>
    <w:p w:rsidR="00832A85" w:rsidRDefault="00832A85" w:rsidP="00832A85">
      <w:pPr>
        <w:pStyle w:val="ListParagraph"/>
        <w:rPr>
          <w:rFonts w:ascii="Calibri" w:hAnsi="Calibri" w:cs="Calibri"/>
          <w:sz w:val="24"/>
          <w:szCs w:val="24"/>
        </w:rPr>
      </w:pPr>
    </w:p>
    <w:p w:rsidR="00FE5B3E" w:rsidRPr="004E5322" w:rsidRDefault="00FE5B3E" w:rsidP="00477FCB">
      <w:pPr>
        <w:pStyle w:val="ListParagraph"/>
        <w:numPr>
          <w:ilvl w:val="0"/>
          <w:numId w:val="15"/>
        </w:numPr>
        <w:rPr>
          <w:rFonts w:ascii="Calibri" w:hAnsi="Calibri" w:cs="Calibri"/>
          <w:sz w:val="24"/>
          <w:szCs w:val="24"/>
        </w:rPr>
      </w:pPr>
      <w:r w:rsidRPr="004E5322">
        <w:rPr>
          <w:rFonts w:ascii="Calibri" w:hAnsi="Calibri" w:cs="Calibri"/>
          <w:sz w:val="24"/>
          <w:szCs w:val="24"/>
        </w:rPr>
        <w:t>Temporary    IAM  security  credentials</w:t>
      </w:r>
    </w:p>
    <w:p w:rsidR="00FE5B3E" w:rsidRPr="004E5322" w:rsidRDefault="00FE5B3E" w:rsidP="00477FCB">
      <w:pPr>
        <w:pStyle w:val="ListParagraph"/>
        <w:numPr>
          <w:ilvl w:val="0"/>
          <w:numId w:val="17"/>
        </w:numPr>
        <w:rPr>
          <w:rFonts w:ascii="Calibri" w:hAnsi="Calibri" w:cs="Calibri"/>
          <w:sz w:val="24"/>
          <w:szCs w:val="24"/>
        </w:rPr>
      </w:pPr>
      <w:proofErr w:type="gramStart"/>
      <w:r w:rsidRPr="004E5322">
        <w:rPr>
          <w:rFonts w:ascii="Calibri" w:hAnsi="Calibri" w:cs="Calibri"/>
          <w:sz w:val="24"/>
          <w:szCs w:val="24"/>
        </w:rPr>
        <w:t>Grant  temporary</w:t>
      </w:r>
      <w:proofErr w:type="gramEnd"/>
      <w:r w:rsidRPr="004E5322">
        <w:rPr>
          <w:rFonts w:ascii="Calibri" w:hAnsi="Calibri" w:cs="Calibri"/>
          <w:sz w:val="24"/>
          <w:szCs w:val="24"/>
        </w:rPr>
        <w:t xml:space="preserve">     access to users  and/ or  services  that  do  not  have  normal   AWS access.</w:t>
      </w:r>
    </w:p>
    <w:p w:rsidR="00FE5B3E" w:rsidRPr="004E5322" w:rsidRDefault="00FE5B3E" w:rsidP="00B92D5D">
      <w:pPr>
        <w:rPr>
          <w:rFonts w:cs="Calibri"/>
          <w:szCs w:val="24"/>
        </w:rPr>
      </w:pPr>
      <w:r w:rsidRPr="004E5322">
        <w:rPr>
          <w:rFonts w:cs="Calibri"/>
          <w:szCs w:val="24"/>
        </w:rPr>
        <w:t xml:space="preserve">Credentials     last from    1 to   12 hours    and   </w:t>
      </w:r>
      <w:proofErr w:type="gramStart"/>
      <w:r w:rsidRPr="004E5322">
        <w:rPr>
          <w:rFonts w:cs="Calibri"/>
          <w:szCs w:val="24"/>
        </w:rPr>
        <w:t>cannot  be</w:t>
      </w:r>
      <w:proofErr w:type="gramEnd"/>
      <w:r w:rsidRPr="004E5322">
        <w:rPr>
          <w:rFonts w:cs="Calibri"/>
          <w:szCs w:val="24"/>
        </w:rPr>
        <w:t xml:space="preserve">   reused   after   expiration</w:t>
      </w:r>
    </w:p>
    <w:p w:rsidR="00FE5B3E" w:rsidRPr="004E5322" w:rsidRDefault="00FE5B3E" w:rsidP="00B92D5D">
      <w:pPr>
        <w:rPr>
          <w:rFonts w:cs="Calibri"/>
          <w:sz w:val="32"/>
          <w:szCs w:val="28"/>
        </w:rPr>
      </w:pPr>
    </w:p>
    <w:p w:rsidR="00FE5B3E" w:rsidRPr="004E5322" w:rsidRDefault="00FE5B3E" w:rsidP="004E5322">
      <w:pPr>
        <w:pStyle w:val="Heading2"/>
      </w:pPr>
      <w:r w:rsidRPr="004E5322">
        <w:t xml:space="preserve">Monitoring and </w:t>
      </w:r>
      <w:proofErr w:type="gramStart"/>
      <w:r w:rsidRPr="004E5322">
        <w:t>Logging :</w:t>
      </w:r>
      <w:proofErr w:type="gramEnd"/>
    </w:p>
    <w:p w:rsidR="00FE5B3E" w:rsidRPr="004E5322" w:rsidRDefault="00FE5B3E" w:rsidP="00B92D5D">
      <w:pPr>
        <w:rPr>
          <w:rFonts w:cs="Calibri"/>
          <w:sz w:val="28"/>
        </w:rPr>
      </w:pP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Asset  identification    and  configuration</w:t>
      </w:r>
    </w:p>
    <w:p w:rsidR="00FE5B3E" w:rsidRPr="00331BF5" w:rsidRDefault="00FE5B3E" w:rsidP="00477FCB">
      <w:pPr>
        <w:pStyle w:val="ListParagraph"/>
        <w:numPr>
          <w:ilvl w:val="0"/>
          <w:numId w:val="17"/>
        </w:numPr>
        <w:rPr>
          <w:rFonts w:ascii="Calibri" w:hAnsi="Calibri" w:cs="Calibri"/>
          <w:sz w:val="24"/>
          <w:szCs w:val="24"/>
        </w:rPr>
      </w:pPr>
      <w:r w:rsidRPr="00331BF5">
        <w:rPr>
          <w:rFonts w:ascii="Calibri" w:hAnsi="Calibri" w:cs="Calibri"/>
          <w:sz w:val="24"/>
          <w:szCs w:val="24"/>
        </w:rPr>
        <w:t xml:space="preserve">AWS Cloud </w:t>
      </w:r>
      <w:proofErr w:type="spellStart"/>
      <w:r w:rsidRPr="00331BF5">
        <w:rPr>
          <w:rFonts w:ascii="Calibri" w:hAnsi="Calibri" w:cs="Calibri"/>
          <w:sz w:val="24"/>
          <w:szCs w:val="24"/>
        </w:rPr>
        <w:t>Config</w:t>
      </w:r>
      <w:proofErr w:type="spellEnd"/>
      <w:r w:rsidRPr="00331BF5">
        <w:rPr>
          <w:rFonts w:ascii="Calibri" w:hAnsi="Calibri" w:cs="Calibri"/>
          <w:sz w:val="24"/>
          <w:szCs w:val="24"/>
        </w:rPr>
        <w:t xml:space="preserve">     monitors   AWS resource   configuration    and  changes</w:t>
      </w:r>
    </w:p>
    <w:p w:rsidR="00FE5B3E" w:rsidRPr="00331BF5" w:rsidRDefault="00FE5B3E" w:rsidP="00477FCB">
      <w:pPr>
        <w:pStyle w:val="ListParagraph"/>
        <w:numPr>
          <w:ilvl w:val="0"/>
          <w:numId w:val="17"/>
        </w:numPr>
        <w:rPr>
          <w:rFonts w:ascii="Calibri" w:hAnsi="Calibri" w:cs="Calibri"/>
          <w:sz w:val="24"/>
          <w:szCs w:val="24"/>
        </w:rPr>
      </w:pPr>
      <w:r w:rsidRPr="00331BF5">
        <w:rPr>
          <w:rFonts w:ascii="Calibri" w:hAnsi="Calibri" w:cs="Calibri"/>
          <w:sz w:val="24"/>
          <w:szCs w:val="24"/>
        </w:rPr>
        <w:t>Integrates   with  SNS to  send  notifications    of resource   changes</w:t>
      </w:r>
    </w:p>
    <w:p w:rsidR="00FE5B3E" w:rsidRPr="00331BF5" w:rsidRDefault="00FE5B3E" w:rsidP="00477FCB">
      <w:pPr>
        <w:pStyle w:val="ListParagraph"/>
        <w:numPr>
          <w:ilvl w:val="0"/>
          <w:numId w:val="17"/>
        </w:numPr>
        <w:rPr>
          <w:rFonts w:ascii="Calibri" w:hAnsi="Calibri" w:cs="Calibri"/>
          <w:sz w:val="24"/>
          <w:szCs w:val="24"/>
        </w:rPr>
      </w:pPr>
      <w:r w:rsidRPr="00331BF5">
        <w:rPr>
          <w:rFonts w:ascii="Calibri" w:hAnsi="Calibri" w:cs="Calibri"/>
          <w:sz w:val="24"/>
          <w:szCs w:val="24"/>
        </w:rPr>
        <w:t>Does  not  support    every  AWS resource</w:t>
      </w:r>
    </w:p>
    <w:p w:rsidR="00832A85" w:rsidRDefault="00832A85" w:rsidP="00832A85">
      <w:pPr>
        <w:pStyle w:val="ListParagraph"/>
        <w:rPr>
          <w:rFonts w:ascii="Calibri" w:hAnsi="Calibri" w:cs="Calibri"/>
          <w:sz w:val="24"/>
          <w:szCs w:val="24"/>
        </w:rPr>
      </w:pP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Security   logs</w:t>
      </w:r>
    </w:p>
    <w:p w:rsidR="00FE5B3E" w:rsidRPr="00331BF5" w:rsidRDefault="00FE5B3E" w:rsidP="00477FCB">
      <w:pPr>
        <w:pStyle w:val="ListParagraph"/>
        <w:numPr>
          <w:ilvl w:val="0"/>
          <w:numId w:val="18"/>
        </w:numPr>
        <w:rPr>
          <w:rFonts w:ascii="Calibri" w:hAnsi="Calibri" w:cs="Calibri"/>
          <w:sz w:val="24"/>
          <w:szCs w:val="24"/>
        </w:rPr>
      </w:pPr>
      <w:r w:rsidRPr="00331BF5">
        <w:rPr>
          <w:rFonts w:ascii="Calibri" w:hAnsi="Calibri" w:cs="Calibri"/>
          <w:sz w:val="24"/>
          <w:szCs w:val="24"/>
        </w:rPr>
        <w:t xml:space="preserve">Utilize CloudTrail    service to  monitor    ALL </w:t>
      </w:r>
      <w:proofErr w:type="spellStart"/>
      <w:r w:rsidRPr="00331BF5">
        <w:rPr>
          <w:rFonts w:ascii="Calibri" w:hAnsi="Calibri" w:cs="Calibri"/>
          <w:sz w:val="24"/>
          <w:szCs w:val="24"/>
        </w:rPr>
        <w:t>api</w:t>
      </w:r>
      <w:proofErr w:type="spellEnd"/>
      <w:r w:rsidRPr="00331BF5">
        <w:rPr>
          <w:rFonts w:ascii="Calibri" w:hAnsi="Calibri" w:cs="Calibri"/>
          <w:sz w:val="24"/>
          <w:szCs w:val="24"/>
        </w:rPr>
        <w:t xml:space="preserve">  requests  and  the  user/ </w:t>
      </w:r>
      <w:proofErr w:type="spellStart"/>
      <w:r w:rsidRPr="00331BF5">
        <w:rPr>
          <w:rFonts w:ascii="Calibri" w:hAnsi="Calibri" w:cs="Calibri"/>
          <w:sz w:val="24"/>
          <w:szCs w:val="24"/>
        </w:rPr>
        <w:t>api</w:t>
      </w:r>
      <w:proofErr w:type="spellEnd"/>
      <w:r w:rsidRPr="00331BF5">
        <w:rPr>
          <w:rFonts w:ascii="Calibri" w:hAnsi="Calibri" w:cs="Calibri"/>
          <w:sz w:val="24"/>
          <w:szCs w:val="24"/>
        </w:rPr>
        <w:t xml:space="preserve">  keys that   made the  request</w:t>
      </w:r>
    </w:p>
    <w:p w:rsidR="00832A85" w:rsidRDefault="00832A85" w:rsidP="00832A85">
      <w:pPr>
        <w:pStyle w:val="ListParagraph"/>
        <w:rPr>
          <w:rFonts w:ascii="Calibri" w:hAnsi="Calibri" w:cs="Calibri"/>
          <w:sz w:val="24"/>
          <w:szCs w:val="24"/>
        </w:rPr>
      </w:pP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Resource   and  application   monitoring</w:t>
      </w:r>
    </w:p>
    <w:p w:rsidR="00FE5B3E" w:rsidRPr="00331BF5" w:rsidRDefault="00FE5B3E" w:rsidP="00477FCB">
      <w:pPr>
        <w:pStyle w:val="ListParagraph"/>
        <w:numPr>
          <w:ilvl w:val="0"/>
          <w:numId w:val="18"/>
        </w:numPr>
        <w:rPr>
          <w:rFonts w:ascii="Calibri" w:hAnsi="Calibri" w:cs="Calibri"/>
          <w:sz w:val="24"/>
          <w:szCs w:val="24"/>
        </w:rPr>
      </w:pPr>
      <w:r w:rsidRPr="00331BF5">
        <w:rPr>
          <w:rFonts w:ascii="Calibri" w:hAnsi="Calibri" w:cs="Calibri"/>
          <w:sz w:val="24"/>
          <w:szCs w:val="24"/>
        </w:rPr>
        <w:t>CloudWatch   integration    with  SNS allows  for  the  monitoring    of  application   logs on  EC2 instances  and  the  health   of AWS  resources</w:t>
      </w: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lastRenderedPageBreak/>
        <w:t>Fine-</w:t>
      </w:r>
      <w:r w:rsidRPr="00331BF5">
        <w:rPr>
          <w:rFonts w:ascii="Calibri" w:hAnsi="Calibri" w:cs="Calibri"/>
          <w:sz w:val="24"/>
          <w:szCs w:val="24"/>
        </w:rPr>
        <w:softHyphen/>
        <w:t>‐grained    access logging  for  S3 buckets</w:t>
      </w:r>
    </w:p>
    <w:p w:rsidR="00FE5B3E" w:rsidRPr="00331BF5" w:rsidRDefault="00FE5B3E" w:rsidP="00477FCB">
      <w:pPr>
        <w:pStyle w:val="ListParagraph"/>
        <w:numPr>
          <w:ilvl w:val="0"/>
          <w:numId w:val="18"/>
        </w:numPr>
        <w:rPr>
          <w:rFonts w:ascii="Calibri" w:hAnsi="Calibri" w:cs="Calibri"/>
          <w:sz w:val="24"/>
          <w:szCs w:val="24"/>
        </w:rPr>
      </w:pPr>
      <w:r w:rsidRPr="00331BF5">
        <w:rPr>
          <w:rFonts w:ascii="Calibri" w:hAnsi="Calibri" w:cs="Calibri"/>
          <w:sz w:val="24"/>
          <w:szCs w:val="24"/>
        </w:rPr>
        <w:t>When  configured,    access logs for  each object   and  access request  will be  provided</w:t>
      </w:r>
    </w:p>
    <w:p w:rsidR="00FE5B3E" w:rsidRPr="00331BF5" w:rsidRDefault="00FE5B3E" w:rsidP="00477FCB">
      <w:pPr>
        <w:pStyle w:val="ListParagraph"/>
        <w:numPr>
          <w:ilvl w:val="0"/>
          <w:numId w:val="18"/>
        </w:numPr>
        <w:rPr>
          <w:rFonts w:ascii="Calibri" w:hAnsi="Calibri" w:cs="Calibri"/>
          <w:sz w:val="24"/>
          <w:szCs w:val="24"/>
        </w:rPr>
      </w:pPr>
      <w:r w:rsidRPr="00331BF5">
        <w:rPr>
          <w:rFonts w:ascii="Calibri" w:hAnsi="Calibri" w:cs="Calibri"/>
          <w:sz w:val="24"/>
          <w:szCs w:val="24"/>
        </w:rPr>
        <w:t>Logs include  request   type,   requested   resource,   requester’s   IP,  and  time/ date   of  the request</w:t>
      </w:r>
    </w:p>
    <w:p w:rsidR="00832A85" w:rsidRDefault="00832A85" w:rsidP="00832A85">
      <w:pPr>
        <w:pStyle w:val="ListParagraph"/>
        <w:rPr>
          <w:rFonts w:ascii="Calibri" w:hAnsi="Calibri" w:cs="Calibri"/>
          <w:sz w:val="24"/>
          <w:szCs w:val="24"/>
        </w:rPr>
      </w:pP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Automated     identification    of security   gaps</w:t>
      </w:r>
    </w:p>
    <w:p w:rsidR="00FE5B3E" w:rsidRPr="00331BF5" w:rsidRDefault="00FE5B3E" w:rsidP="00477FCB">
      <w:pPr>
        <w:pStyle w:val="ListParagraph"/>
        <w:numPr>
          <w:ilvl w:val="0"/>
          <w:numId w:val="19"/>
        </w:numPr>
        <w:rPr>
          <w:rFonts w:ascii="Calibri" w:hAnsi="Calibri" w:cs="Calibri"/>
          <w:sz w:val="24"/>
          <w:szCs w:val="24"/>
        </w:rPr>
      </w:pPr>
      <w:r w:rsidRPr="00331BF5">
        <w:rPr>
          <w:rFonts w:ascii="Calibri" w:hAnsi="Calibri" w:cs="Calibri"/>
          <w:sz w:val="24"/>
          <w:szCs w:val="24"/>
        </w:rPr>
        <w:t>Trusted   advisor  is only for   higher  level  accounts  and  is not  available  to  all accounts</w:t>
      </w:r>
    </w:p>
    <w:p w:rsidR="00FE5B3E" w:rsidRPr="00331BF5" w:rsidRDefault="00FE5B3E" w:rsidP="00477FCB">
      <w:pPr>
        <w:pStyle w:val="ListParagraph"/>
        <w:numPr>
          <w:ilvl w:val="0"/>
          <w:numId w:val="19"/>
        </w:numPr>
        <w:rPr>
          <w:rFonts w:ascii="Calibri" w:hAnsi="Calibri" w:cs="Calibri"/>
          <w:sz w:val="24"/>
          <w:szCs w:val="24"/>
        </w:rPr>
      </w:pPr>
      <w:r w:rsidRPr="00331BF5">
        <w:rPr>
          <w:rFonts w:ascii="Calibri" w:hAnsi="Calibri" w:cs="Calibri"/>
          <w:sz w:val="24"/>
          <w:szCs w:val="24"/>
        </w:rPr>
        <w:t>Trusted   advisor  provides  insights  such  as: Security</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Testing  of opened   reports</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Unrestricted    access</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S3 Bucket   permissions</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MFA  on  Root  account</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IAM   password  policy</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RDS  Security   Group  Access Risk</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CloudTrail   logging</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Route  53 MX  and  SPF  Resource  Record   Sets</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ELB  Listener  Security</w:t>
      </w:r>
    </w:p>
    <w:p w:rsidR="00FE5B3E" w:rsidRPr="00331BF5" w:rsidRDefault="00FE5B3E" w:rsidP="00477FCB">
      <w:pPr>
        <w:pStyle w:val="ListParagraph"/>
        <w:numPr>
          <w:ilvl w:val="1"/>
          <w:numId w:val="20"/>
        </w:numPr>
        <w:rPr>
          <w:rFonts w:ascii="Calibri" w:hAnsi="Calibri" w:cs="Calibri"/>
          <w:sz w:val="24"/>
          <w:szCs w:val="24"/>
        </w:rPr>
      </w:pPr>
      <w:r w:rsidRPr="00331BF5">
        <w:rPr>
          <w:rFonts w:ascii="Calibri" w:hAnsi="Calibri" w:cs="Calibri"/>
          <w:sz w:val="24"/>
          <w:szCs w:val="24"/>
        </w:rPr>
        <w:t>ELB  Security  groups</w:t>
      </w:r>
    </w:p>
    <w:p w:rsidR="00FE5B3E" w:rsidRPr="004E5322" w:rsidRDefault="00FE5B3E" w:rsidP="00B92D5D">
      <w:pPr>
        <w:pStyle w:val="ListParagraph"/>
        <w:ind w:left="2880"/>
        <w:rPr>
          <w:rFonts w:ascii="Calibri" w:hAnsi="Calibri" w:cs="Calibri"/>
          <w:sz w:val="40"/>
          <w:szCs w:val="36"/>
        </w:rPr>
      </w:pPr>
    </w:p>
    <w:p w:rsidR="00FE5B3E" w:rsidRPr="00331BF5" w:rsidRDefault="00FE5B3E" w:rsidP="00331BF5">
      <w:pPr>
        <w:pStyle w:val="Heading2"/>
      </w:pPr>
      <w:r w:rsidRPr="00331BF5">
        <w:rPr>
          <w:rStyle w:val="Heading2Char"/>
          <w:caps/>
          <w:shd w:val="clear" w:color="auto" w:fill="auto"/>
        </w:rPr>
        <w:t xml:space="preserve">Backup and </w:t>
      </w:r>
      <w:proofErr w:type="gramStart"/>
      <w:r w:rsidRPr="00331BF5">
        <w:rPr>
          <w:rStyle w:val="Heading2Char"/>
          <w:caps/>
          <w:shd w:val="clear" w:color="auto" w:fill="auto"/>
        </w:rPr>
        <w:t>Replication</w:t>
      </w:r>
      <w:r w:rsidRPr="00331BF5">
        <w:t xml:space="preserve"> :</w:t>
      </w:r>
      <w:proofErr w:type="gramEnd"/>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EBS  data  backups</w:t>
      </w:r>
    </w:p>
    <w:p w:rsidR="00FE5B3E" w:rsidRPr="00331BF5" w:rsidRDefault="00FE5B3E" w:rsidP="00477FCB">
      <w:pPr>
        <w:pStyle w:val="ListParagraph"/>
        <w:numPr>
          <w:ilvl w:val="0"/>
          <w:numId w:val="21"/>
        </w:numPr>
        <w:rPr>
          <w:rFonts w:ascii="Calibri" w:hAnsi="Calibri" w:cs="Calibri"/>
          <w:sz w:val="24"/>
          <w:szCs w:val="24"/>
        </w:rPr>
      </w:pPr>
      <w:proofErr w:type="gramStart"/>
      <w:r w:rsidRPr="00331BF5">
        <w:rPr>
          <w:rFonts w:ascii="Calibri" w:hAnsi="Calibri" w:cs="Calibri"/>
          <w:sz w:val="24"/>
          <w:szCs w:val="24"/>
        </w:rPr>
        <w:t>EBS  backups</w:t>
      </w:r>
      <w:proofErr w:type="gramEnd"/>
      <w:r w:rsidRPr="00331BF5">
        <w:rPr>
          <w:rFonts w:ascii="Calibri" w:hAnsi="Calibri" w:cs="Calibri"/>
          <w:sz w:val="24"/>
          <w:szCs w:val="24"/>
        </w:rPr>
        <w:t xml:space="preserve"> are  stored   automatically    in multiple   physical  locations  to  create redundancy.   EBS  (snapshots)   data  backups  will be  encrypted   if  the  EBS  volume  is encrypted</w:t>
      </w: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Automatic    snapshots  of  Redshift   data</w:t>
      </w:r>
    </w:p>
    <w:p w:rsidR="00FE5B3E" w:rsidRPr="00331BF5" w:rsidRDefault="00FE5B3E" w:rsidP="00477FCB">
      <w:pPr>
        <w:pStyle w:val="ListParagraph"/>
        <w:numPr>
          <w:ilvl w:val="0"/>
          <w:numId w:val="21"/>
        </w:numPr>
        <w:rPr>
          <w:rFonts w:ascii="Calibri" w:hAnsi="Calibri" w:cs="Calibri"/>
          <w:sz w:val="24"/>
          <w:szCs w:val="24"/>
        </w:rPr>
      </w:pPr>
      <w:r w:rsidRPr="00331BF5">
        <w:rPr>
          <w:rFonts w:ascii="Calibri" w:hAnsi="Calibri" w:cs="Calibri"/>
          <w:sz w:val="24"/>
          <w:szCs w:val="24"/>
        </w:rPr>
        <w:t>Redshift   snapshots  are  backed/ stored   by  Amazon  S3</w:t>
      </w:r>
    </w:p>
    <w:p w:rsidR="00FE5B3E" w:rsidRPr="00331BF5" w:rsidRDefault="00FE5B3E" w:rsidP="00477FCB">
      <w:pPr>
        <w:pStyle w:val="ListParagraph"/>
        <w:numPr>
          <w:ilvl w:val="0"/>
          <w:numId w:val="15"/>
        </w:numPr>
        <w:rPr>
          <w:rFonts w:ascii="Calibri" w:hAnsi="Calibri" w:cs="Calibri"/>
          <w:sz w:val="24"/>
          <w:szCs w:val="24"/>
        </w:rPr>
      </w:pPr>
      <w:r w:rsidRPr="00331BF5">
        <w:rPr>
          <w:rFonts w:ascii="Calibri" w:hAnsi="Calibri" w:cs="Calibri"/>
          <w:sz w:val="24"/>
          <w:szCs w:val="24"/>
        </w:rPr>
        <w:t>RDS  database   instance  replication</w:t>
      </w:r>
    </w:p>
    <w:p w:rsidR="00FE5B3E" w:rsidRPr="00331BF5" w:rsidRDefault="00FE5B3E" w:rsidP="00477FCB">
      <w:pPr>
        <w:pStyle w:val="ListParagraph"/>
        <w:numPr>
          <w:ilvl w:val="0"/>
          <w:numId w:val="21"/>
        </w:numPr>
        <w:rPr>
          <w:rFonts w:ascii="Calibri" w:hAnsi="Calibri" w:cs="Calibri"/>
          <w:sz w:val="24"/>
          <w:szCs w:val="24"/>
        </w:rPr>
      </w:pPr>
      <w:r w:rsidRPr="00331BF5">
        <w:rPr>
          <w:rFonts w:ascii="Calibri" w:hAnsi="Calibri" w:cs="Calibri"/>
          <w:sz w:val="24"/>
          <w:szCs w:val="24"/>
        </w:rPr>
        <w:t>Multi-­‐AZ    failover,  when  enabled,   provides   synchronous   replication   to  a standby   in another   AZ</w:t>
      </w:r>
    </w:p>
    <w:p w:rsidR="00FE5B3E" w:rsidRPr="00331BF5" w:rsidRDefault="00FE5B3E" w:rsidP="00477FCB">
      <w:pPr>
        <w:pStyle w:val="ListParagraph"/>
        <w:numPr>
          <w:ilvl w:val="0"/>
          <w:numId w:val="22"/>
        </w:numPr>
        <w:rPr>
          <w:rFonts w:ascii="Calibri" w:hAnsi="Calibri" w:cs="Calibri"/>
          <w:sz w:val="24"/>
          <w:szCs w:val="24"/>
        </w:rPr>
      </w:pPr>
      <w:r w:rsidRPr="00331BF5">
        <w:rPr>
          <w:rFonts w:ascii="Calibri" w:hAnsi="Calibri" w:cs="Calibri"/>
          <w:sz w:val="24"/>
          <w:szCs w:val="24"/>
        </w:rPr>
        <w:t>Object  versioning  in S3</w:t>
      </w:r>
    </w:p>
    <w:p w:rsidR="00FE5B3E" w:rsidRPr="00331BF5" w:rsidRDefault="00FE5B3E" w:rsidP="00477FCB">
      <w:pPr>
        <w:pStyle w:val="ListParagraph"/>
        <w:numPr>
          <w:ilvl w:val="0"/>
          <w:numId w:val="22"/>
        </w:numPr>
        <w:rPr>
          <w:rFonts w:ascii="Calibri" w:hAnsi="Calibri" w:cs="Calibri"/>
          <w:sz w:val="24"/>
          <w:szCs w:val="24"/>
        </w:rPr>
      </w:pPr>
      <w:r w:rsidRPr="00331BF5">
        <w:rPr>
          <w:rFonts w:ascii="Calibri" w:hAnsi="Calibri" w:cs="Calibri"/>
          <w:sz w:val="24"/>
          <w:szCs w:val="24"/>
        </w:rPr>
        <w:t>Automated     and continuous    archiving  to  Glacier</w:t>
      </w:r>
    </w:p>
    <w:p w:rsidR="00FE5B3E" w:rsidRPr="00331BF5" w:rsidRDefault="00FE5B3E" w:rsidP="00477FCB">
      <w:pPr>
        <w:pStyle w:val="ListParagraph"/>
        <w:numPr>
          <w:ilvl w:val="0"/>
          <w:numId w:val="22"/>
        </w:numPr>
        <w:rPr>
          <w:rFonts w:ascii="Calibri" w:hAnsi="Calibri" w:cs="Calibri"/>
          <w:sz w:val="24"/>
          <w:szCs w:val="24"/>
        </w:rPr>
      </w:pPr>
      <w:r w:rsidRPr="00331BF5">
        <w:rPr>
          <w:rFonts w:ascii="Calibri" w:hAnsi="Calibri" w:cs="Calibri"/>
          <w:sz w:val="24"/>
          <w:szCs w:val="24"/>
        </w:rPr>
        <w:t>Protection    from   accidental  deletion   of  S3 objects</w:t>
      </w:r>
    </w:p>
    <w:p w:rsidR="00FE5B3E" w:rsidRPr="00331BF5" w:rsidRDefault="00FE5B3E" w:rsidP="00477FCB">
      <w:pPr>
        <w:pStyle w:val="ListParagraph"/>
        <w:numPr>
          <w:ilvl w:val="0"/>
          <w:numId w:val="21"/>
        </w:numPr>
        <w:rPr>
          <w:rFonts w:ascii="Calibri" w:hAnsi="Calibri" w:cs="Calibri"/>
          <w:sz w:val="24"/>
          <w:szCs w:val="24"/>
        </w:rPr>
      </w:pPr>
      <w:r w:rsidRPr="00331BF5">
        <w:rPr>
          <w:rFonts w:ascii="Calibri" w:hAnsi="Calibri" w:cs="Calibri"/>
          <w:sz w:val="24"/>
          <w:szCs w:val="24"/>
        </w:rPr>
        <w:t>Enabled   S3 versioning   MFA  delete   feature</w:t>
      </w:r>
    </w:p>
    <w:p w:rsidR="00FE5B3E" w:rsidRPr="00331BF5" w:rsidRDefault="00FE5B3E" w:rsidP="00477FCB">
      <w:pPr>
        <w:pStyle w:val="ListParagraph"/>
        <w:numPr>
          <w:ilvl w:val="0"/>
          <w:numId w:val="21"/>
        </w:numPr>
        <w:rPr>
          <w:rFonts w:ascii="Calibri" w:hAnsi="Calibri" w:cs="Calibri"/>
          <w:sz w:val="24"/>
          <w:szCs w:val="24"/>
        </w:rPr>
      </w:pPr>
      <w:r w:rsidRPr="00331BF5">
        <w:rPr>
          <w:rFonts w:ascii="Calibri" w:hAnsi="Calibri" w:cs="Calibri"/>
          <w:sz w:val="24"/>
          <w:szCs w:val="24"/>
        </w:rPr>
        <w:t>Each  version  to  be deleted   must  be  verified   with  MFA</w:t>
      </w:r>
    </w:p>
    <w:p w:rsidR="00FE5B3E" w:rsidRPr="00331BF5" w:rsidRDefault="00FE5B3E" w:rsidP="00477FCB">
      <w:pPr>
        <w:pStyle w:val="ListParagraph"/>
        <w:numPr>
          <w:ilvl w:val="0"/>
          <w:numId w:val="23"/>
        </w:numPr>
        <w:rPr>
          <w:rFonts w:ascii="Calibri" w:hAnsi="Calibri" w:cs="Calibri"/>
          <w:sz w:val="24"/>
          <w:szCs w:val="24"/>
        </w:rPr>
      </w:pPr>
      <w:r w:rsidRPr="00331BF5">
        <w:rPr>
          <w:rFonts w:ascii="Calibri" w:hAnsi="Calibri" w:cs="Calibri"/>
          <w:sz w:val="24"/>
          <w:szCs w:val="24"/>
        </w:rPr>
        <w:t>Seamless,  secure  backups  for  on-­‐premise    data</w:t>
      </w:r>
    </w:p>
    <w:p w:rsidR="00FE5B3E" w:rsidRPr="004E5322" w:rsidRDefault="00FE5B3E" w:rsidP="00477FCB">
      <w:pPr>
        <w:pStyle w:val="ListParagraph"/>
        <w:numPr>
          <w:ilvl w:val="0"/>
          <w:numId w:val="24"/>
        </w:numPr>
        <w:rPr>
          <w:rFonts w:ascii="Calibri" w:hAnsi="Calibri" w:cs="Calibri"/>
          <w:sz w:val="32"/>
          <w:szCs w:val="28"/>
        </w:rPr>
      </w:pPr>
      <w:r w:rsidRPr="00331BF5">
        <w:rPr>
          <w:rFonts w:ascii="Calibri" w:hAnsi="Calibri" w:cs="Calibri"/>
          <w:sz w:val="24"/>
          <w:szCs w:val="24"/>
        </w:rPr>
        <w:t>AWS Storage   Gateway</w:t>
      </w:r>
    </w:p>
    <w:p w:rsidR="00FE5B3E" w:rsidRPr="00331BF5" w:rsidRDefault="00FE5B3E" w:rsidP="00331BF5">
      <w:pPr>
        <w:pStyle w:val="Heading2"/>
      </w:pPr>
      <w:r w:rsidRPr="00331BF5">
        <w:lastRenderedPageBreak/>
        <w:t xml:space="preserve">Data </w:t>
      </w:r>
      <w:proofErr w:type="gramStart"/>
      <w:r w:rsidRPr="00331BF5">
        <w:t>Encryption :</w:t>
      </w:r>
      <w:proofErr w:type="gramEnd"/>
    </w:p>
    <w:p w:rsidR="00FE5B3E" w:rsidRPr="004E5322" w:rsidRDefault="00FE5B3E" w:rsidP="00B92D5D">
      <w:pPr>
        <w:rPr>
          <w:rFonts w:cs="Calibri"/>
          <w:sz w:val="28"/>
        </w:rPr>
      </w:pPr>
    </w:p>
    <w:p w:rsidR="00FE5B3E" w:rsidRPr="00331BF5" w:rsidRDefault="00FE5B3E" w:rsidP="00477FCB">
      <w:pPr>
        <w:pStyle w:val="ListParagraph"/>
        <w:numPr>
          <w:ilvl w:val="0"/>
          <w:numId w:val="23"/>
        </w:numPr>
        <w:rPr>
          <w:rFonts w:ascii="Calibri" w:hAnsi="Calibri" w:cs="Calibri"/>
          <w:sz w:val="24"/>
          <w:szCs w:val="24"/>
        </w:rPr>
      </w:pPr>
      <w:r w:rsidRPr="00331BF5">
        <w:rPr>
          <w:rFonts w:ascii="Calibri" w:hAnsi="Calibri" w:cs="Calibri"/>
          <w:sz w:val="24"/>
          <w:szCs w:val="24"/>
        </w:rPr>
        <w:t>Encrypted   data   storage</w:t>
      </w:r>
    </w:p>
    <w:p w:rsidR="00FE5B3E" w:rsidRPr="00331BF5" w:rsidRDefault="00FE5B3E" w:rsidP="00477FCB">
      <w:pPr>
        <w:pStyle w:val="ListParagraph"/>
        <w:numPr>
          <w:ilvl w:val="0"/>
          <w:numId w:val="24"/>
        </w:numPr>
        <w:rPr>
          <w:rFonts w:ascii="Calibri" w:hAnsi="Calibri" w:cs="Calibri"/>
          <w:sz w:val="24"/>
          <w:szCs w:val="24"/>
        </w:rPr>
      </w:pPr>
      <w:r w:rsidRPr="00331BF5">
        <w:rPr>
          <w:rFonts w:ascii="Calibri" w:hAnsi="Calibri" w:cs="Calibri"/>
          <w:sz w:val="24"/>
          <w:szCs w:val="24"/>
        </w:rPr>
        <w:t>The  following   services allow  data  to  be encrypted:    EBS,  S3, Glacier,  Redshift, SQL Server,  and  MySQL  server</w:t>
      </w:r>
    </w:p>
    <w:p w:rsidR="00FE5B3E" w:rsidRPr="00331BF5" w:rsidRDefault="00FE5B3E" w:rsidP="00477FCB">
      <w:pPr>
        <w:pStyle w:val="ListParagraph"/>
        <w:numPr>
          <w:ilvl w:val="0"/>
          <w:numId w:val="23"/>
        </w:numPr>
        <w:rPr>
          <w:rFonts w:ascii="Calibri" w:hAnsi="Calibri" w:cs="Calibri"/>
          <w:sz w:val="24"/>
          <w:szCs w:val="24"/>
        </w:rPr>
      </w:pPr>
      <w:r w:rsidRPr="00331BF5">
        <w:rPr>
          <w:rFonts w:ascii="Calibri" w:hAnsi="Calibri" w:cs="Calibri"/>
          <w:sz w:val="24"/>
          <w:szCs w:val="24"/>
        </w:rPr>
        <w:t>Centralized   key  management</w:t>
      </w:r>
    </w:p>
    <w:p w:rsidR="00FE5B3E" w:rsidRPr="00331BF5" w:rsidRDefault="00FE5B3E" w:rsidP="00477FCB">
      <w:pPr>
        <w:pStyle w:val="ListParagraph"/>
        <w:numPr>
          <w:ilvl w:val="0"/>
          <w:numId w:val="24"/>
        </w:numPr>
        <w:rPr>
          <w:rFonts w:ascii="Calibri" w:hAnsi="Calibri" w:cs="Calibri"/>
          <w:sz w:val="24"/>
          <w:szCs w:val="24"/>
        </w:rPr>
      </w:pPr>
      <w:r w:rsidRPr="00331BF5">
        <w:rPr>
          <w:rFonts w:ascii="Calibri" w:hAnsi="Calibri" w:cs="Calibri"/>
          <w:sz w:val="24"/>
          <w:szCs w:val="24"/>
        </w:rPr>
        <w:t>AWS Key  Management  Service  provides   a management    feature    for  administrating    keys for  AWS  services that   utilize  encryption   at  rest</w:t>
      </w:r>
    </w:p>
    <w:p w:rsidR="00FE5B3E" w:rsidRPr="00331BF5" w:rsidRDefault="00FE5B3E" w:rsidP="00477FCB">
      <w:pPr>
        <w:pStyle w:val="ListParagraph"/>
        <w:numPr>
          <w:ilvl w:val="0"/>
          <w:numId w:val="23"/>
        </w:numPr>
        <w:rPr>
          <w:rFonts w:ascii="Calibri" w:hAnsi="Calibri" w:cs="Calibri"/>
          <w:sz w:val="24"/>
          <w:szCs w:val="24"/>
        </w:rPr>
      </w:pPr>
      <w:r w:rsidRPr="00331BF5">
        <w:rPr>
          <w:rFonts w:ascii="Calibri" w:hAnsi="Calibri" w:cs="Calibri"/>
          <w:sz w:val="24"/>
          <w:szCs w:val="24"/>
        </w:rPr>
        <w:t>Dedicated,    hardware-­‐based    crypto   key storage</w:t>
      </w:r>
    </w:p>
    <w:p w:rsidR="00FE5B3E" w:rsidRPr="00331BF5" w:rsidRDefault="00FE5B3E" w:rsidP="00477FCB">
      <w:pPr>
        <w:pStyle w:val="ListParagraph"/>
        <w:numPr>
          <w:ilvl w:val="0"/>
          <w:numId w:val="24"/>
        </w:numPr>
        <w:rPr>
          <w:rFonts w:ascii="Calibri" w:hAnsi="Calibri" w:cs="Calibri"/>
          <w:sz w:val="24"/>
          <w:szCs w:val="24"/>
        </w:rPr>
      </w:pPr>
      <w:r w:rsidRPr="00331BF5">
        <w:rPr>
          <w:rFonts w:ascii="Calibri" w:hAnsi="Calibri" w:cs="Calibri"/>
          <w:sz w:val="24"/>
          <w:szCs w:val="24"/>
        </w:rPr>
        <w:t xml:space="preserve">CloudHSM,    higher   </w:t>
      </w:r>
      <w:proofErr w:type="gramStart"/>
      <w:r w:rsidRPr="00331BF5">
        <w:rPr>
          <w:rFonts w:ascii="Calibri" w:hAnsi="Calibri" w:cs="Calibri"/>
          <w:sz w:val="24"/>
          <w:szCs w:val="24"/>
        </w:rPr>
        <w:t>security  on</w:t>
      </w:r>
      <w:proofErr w:type="gramEnd"/>
      <w:r w:rsidRPr="00331BF5">
        <w:rPr>
          <w:rFonts w:ascii="Calibri" w:hAnsi="Calibri" w:cs="Calibri"/>
          <w:sz w:val="24"/>
          <w:szCs w:val="24"/>
        </w:rPr>
        <w:t xml:space="preserve">  dedicated   key storage   hardware.</w:t>
      </w:r>
    </w:p>
    <w:p w:rsidR="00FE5B3E" w:rsidRPr="00331BF5" w:rsidRDefault="00FE5B3E" w:rsidP="00B92D5D">
      <w:pPr>
        <w:rPr>
          <w:rFonts w:cs="Calibri"/>
          <w:b/>
          <w:szCs w:val="24"/>
        </w:rPr>
      </w:pPr>
    </w:p>
    <w:p w:rsidR="00FE5B3E" w:rsidRPr="00331BF5" w:rsidRDefault="00FE5B3E" w:rsidP="00331BF5">
      <w:pPr>
        <w:pStyle w:val="Heading2"/>
      </w:pPr>
      <w:r w:rsidRPr="00331BF5">
        <w:t>Best Practices (high level</w:t>
      </w:r>
      <w:proofErr w:type="gramStart"/>
      <w:r w:rsidRPr="00331BF5">
        <w:t>) :</w:t>
      </w:r>
      <w:proofErr w:type="gramEnd"/>
    </w:p>
    <w:p w:rsidR="00FE5B3E" w:rsidRPr="00331BF5" w:rsidRDefault="00FE5B3E" w:rsidP="00B92D5D">
      <w:pPr>
        <w:rPr>
          <w:rFonts w:cs="Calibri"/>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Keep  the  number    of ports   open  on  a security  group   limited   and  limit  who  can access them when  available  (for   example  limited   for  SSH  port   22)</w:t>
      </w: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Ensure  that   users are  using  IAM</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Utilize “least  privilege”  permission   design  and  grant   the  least amount    of privileges   required</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Enforce   password  policy  for  IAM   users</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Ensure  RDS   security  groups  are  locked  down  and  any  data  not  being  sent  within  the  same region   is utilizing  HTTPS  endpoints</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Enable  CloudTrail   logging   in order   to  log all  API  calls and the  accounts   that  make  them</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Ensure  proper    ELB security   permissions  and  take  advantage   of  HTTPS/ TLS  when  encryption    is required</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As we  progress  on  each  service we’ll  have  a different    look at  applying  security</w:t>
      </w: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Use IAM  roles  on  EC2  instances</w:t>
      </w:r>
    </w:p>
    <w:p w:rsidR="00FE5B3E" w:rsidRPr="00331BF5" w:rsidRDefault="00FE5B3E" w:rsidP="00B92D5D">
      <w:pPr>
        <w:pStyle w:val="ListParagraph"/>
        <w:rPr>
          <w:rFonts w:ascii="Calibri" w:hAnsi="Calibri" w:cs="Calibri"/>
          <w:sz w:val="24"/>
          <w:szCs w:val="24"/>
        </w:rPr>
      </w:pP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Use policy  conditions   for  extra  security</w:t>
      </w:r>
    </w:p>
    <w:p w:rsidR="00FE5B3E" w:rsidRPr="00331BF5" w:rsidRDefault="00FE5B3E" w:rsidP="00477FCB">
      <w:pPr>
        <w:pStyle w:val="ListParagraph"/>
        <w:numPr>
          <w:ilvl w:val="0"/>
          <w:numId w:val="25"/>
        </w:numPr>
        <w:rPr>
          <w:rFonts w:ascii="Calibri" w:hAnsi="Calibri" w:cs="Calibri"/>
          <w:sz w:val="24"/>
          <w:szCs w:val="24"/>
        </w:rPr>
      </w:pPr>
      <w:r w:rsidRPr="00331BF5">
        <w:rPr>
          <w:rFonts w:ascii="Calibri" w:hAnsi="Calibri" w:cs="Calibri"/>
          <w:sz w:val="24"/>
          <w:szCs w:val="24"/>
        </w:rPr>
        <w:t>Rotate   API  keys no  less than  once  a year</w:t>
      </w:r>
    </w:p>
    <w:p w:rsidR="00FE5B3E" w:rsidRPr="00331BF5" w:rsidRDefault="00FE5B3E" w:rsidP="00B92D5D">
      <w:pPr>
        <w:pStyle w:val="Heading1"/>
        <w:rPr>
          <w:rFonts w:cs="Calibri"/>
          <w:b w:val="0"/>
          <w:color w:val="000000" w:themeColor="text1"/>
          <w:szCs w:val="32"/>
        </w:rPr>
      </w:pPr>
      <w:r w:rsidRPr="00331BF5">
        <w:rPr>
          <w:rFonts w:cs="Calibri"/>
          <w:b w:val="0"/>
          <w:color w:val="000000" w:themeColor="text1"/>
          <w:szCs w:val="32"/>
        </w:rPr>
        <w:lastRenderedPageBreak/>
        <w:t>Design and implement for elasticity and scalability</w:t>
      </w:r>
    </w:p>
    <w:p w:rsidR="00FE5B3E" w:rsidRPr="00331BF5" w:rsidRDefault="00FE5B3E" w:rsidP="00331BF5">
      <w:pPr>
        <w:pStyle w:val="Heading2"/>
      </w:pPr>
      <w:r w:rsidRPr="00331BF5">
        <w:t xml:space="preserve">Review from AWS CSA </w:t>
      </w:r>
      <w:proofErr w:type="gramStart"/>
      <w:r w:rsidRPr="00331BF5">
        <w:t>Associate :</w:t>
      </w:r>
      <w:proofErr w:type="gramEnd"/>
    </w:p>
    <w:p w:rsidR="00FE5B3E" w:rsidRPr="00331BF5" w:rsidRDefault="00FE5B3E" w:rsidP="00B92D5D">
      <w:pPr>
        <w:rPr>
          <w:rFonts w:cs="Calibri"/>
          <w:szCs w:val="24"/>
        </w:rPr>
      </w:pPr>
    </w:p>
    <w:p w:rsidR="00FE5B3E" w:rsidRPr="00331BF5" w:rsidRDefault="00FE5B3E" w:rsidP="00477FCB">
      <w:pPr>
        <w:pStyle w:val="ListParagraph"/>
        <w:numPr>
          <w:ilvl w:val="0"/>
          <w:numId w:val="26"/>
        </w:numPr>
        <w:rPr>
          <w:rFonts w:ascii="Calibri" w:hAnsi="Calibri" w:cs="Calibri"/>
          <w:sz w:val="24"/>
          <w:szCs w:val="24"/>
        </w:rPr>
      </w:pPr>
      <w:r w:rsidRPr="00331BF5">
        <w:rPr>
          <w:rFonts w:ascii="Calibri" w:hAnsi="Calibri" w:cs="Calibri"/>
          <w:sz w:val="24"/>
          <w:szCs w:val="24"/>
        </w:rPr>
        <w:t>Scalability  allows  the  application   to  expand  and  scale to  increase  in demand   with   minimal effort</w:t>
      </w:r>
    </w:p>
    <w:p w:rsidR="00FE5B3E" w:rsidRPr="00331BF5" w:rsidRDefault="00FE5B3E" w:rsidP="00B92D5D">
      <w:pPr>
        <w:rPr>
          <w:rFonts w:cs="Calibri"/>
          <w:szCs w:val="24"/>
        </w:rPr>
      </w:pPr>
      <w:r w:rsidRPr="00331BF5">
        <w:rPr>
          <w:rFonts w:cs="Calibri"/>
          <w:szCs w:val="24"/>
        </w:rPr>
        <w:t xml:space="preserve">Elasticity is the </w:t>
      </w:r>
      <w:proofErr w:type="gramStart"/>
      <w:r w:rsidRPr="00331BF5">
        <w:rPr>
          <w:rFonts w:cs="Calibri"/>
          <w:szCs w:val="24"/>
        </w:rPr>
        <w:t>ability  of</w:t>
      </w:r>
      <w:proofErr w:type="gramEnd"/>
      <w:r w:rsidRPr="00331BF5">
        <w:rPr>
          <w:rFonts w:cs="Calibri"/>
          <w:szCs w:val="24"/>
        </w:rPr>
        <w:t xml:space="preserve">  an application    to expand   and  contract   based  off  of utilization requirements     and needs</w:t>
      </w:r>
    </w:p>
    <w:p w:rsidR="00FE5B3E" w:rsidRPr="00331BF5" w:rsidRDefault="00FE5B3E" w:rsidP="00477FCB">
      <w:pPr>
        <w:pStyle w:val="ListParagraph"/>
        <w:numPr>
          <w:ilvl w:val="0"/>
          <w:numId w:val="24"/>
        </w:numPr>
        <w:rPr>
          <w:rFonts w:ascii="Calibri" w:hAnsi="Calibri" w:cs="Calibri"/>
          <w:sz w:val="24"/>
          <w:szCs w:val="24"/>
        </w:rPr>
      </w:pPr>
      <w:r w:rsidRPr="00331BF5">
        <w:rPr>
          <w:rFonts w:ascii="Calibri" w:hAnsi="Calibri" w:cs="Calibri"/>
          <w:sz w:val="24"/>
          <w:szCs w:val="24"/>
        </w:rPr>
        <w:t>Time/ proactive    based  scaling</w:t>
      </w:r>
    </w:p>
    <w:p w:rsidR="00FE5B3E" w:rsidRPr="00331BF5" w:rsidRDefault="00FE5B3E" w:rsidP="00477FCB">
      <w:pPr>
        <w:pStyle w:val="ListParagraph"/>
        <w:numPr>
          <w:ilvl w:val="0"/>
          <w:numId w:val="24"/>
        </w:numPr>
        <w:rPr>
          <w:rFonts w:ascii="Calibri" w:hAnsi="Calibri" w:cs="Calibri"/>
          <w:sz w:val="24"/>
          <w:szCs w:val="24"/>
        </w:rPr>
      </w:pPr>
      <w:r w:rsidRPr="00331BF5">
        <w:rPr>
          <w:rFonts w:ascii="Calibri" w:hAnsi="Calibri" w:cs="Calibri"/>
          <w:sz w:val="24"/>
          <w:szCs w:val="24"/>
        </w:rPr>
        <w:t>Load/ Performance     based  scaling</w:t>
      </w:r>
    </w:p>
    <w:p w:rsidR="00FE5B3E" w:rsidRPr="00331BF5" w:rsidRDefault="00FE5B3E" w:rsidP="00477FCB">
      <w:pPr>
        <w:pStyle w:val="ListParagraph"/>
        <w:numPr>
          <w:ilvl w:val="0"/>
          <w:numId w:val="26"/>
        </w:numPr>
        <w:rPr>
          <w:rFonts w:ascii="Calibri" w:hAnsi="Calibri" w:cs="Calibri"/>
          <w:sz w:val="24"/>
          <w:szCs w:val="24"/>
        </w:rPr>
      </w:pPr>
      <w:r w:rsidRPr="00331BF5">
        <w:rPr>
          <w:rFonts w:ascii="Calibri" w:hAnsi="Calibri" w:cs="Calibri"/>
          <w:sz w:val="24"/>
          <w:szCs w:val="24"/>
        </w:rPr>
        <w:t>Scalable  applications   include  the  following   characteristics:</w:t>
      </w:r>
    </w:p>
    <w:p w:rsidR="00FE5B3E" w:rsidRPr="00331BF5" w:rsidRDefault="00FE5B3E" w:rsidP="00477FCB">
      <w:pPr>
        <w:pStyle w:val="ListParagraph"/>
        <w:numPr>
          <w:ilvl w:val="0"/>
          <w:numId w:val="27"/>
        </w:numPr>
        <w:rPr>
          <w:rFonts w:ascii="Calibri" w:hAnsi="Calibri" w:cs="Calibri"/>
          <w:sz w:val="24"/>
          <w:szCs w:val="24"/>
        </w:rPr>
      </w:pPr>
      <w:r w:rsidRPr="00331BF5">
        <w:rPr>
          <w:rFonts w:ascii="Calibri" w:hAnsi="Calibri" w:cs="Calibri"/>
          <w:sz w:val="24"/>
          <w:szCs w:val="24"/>
        </w:rPr>
        <w:t>Increasing   AWS resources   will result  in  a proportional     increase  in performance</w:t>
      </w:r>
    </w:p>
    <w:p w:rsidR="00FE5B3E" w:rsidRPr="00331BF5" w:rsidRDefault="00FE5B3E" w:rsidP="00477FCB">
      <w:pPr>
        <w:pStyle w:val="ListParagraph"/>
        <w:numPr>
          <w:ilvl w:val="0"/>
          <w:numId w:val="27"/>
        </w:numPr>
        <w:rPr>
          <w:rFonts w:ascii="Calibri" w:hAnsi="Calibri" w:cs="Calibri"/>
          <w:sz w:val="24"/>
          <w:szCs w:val="24"/>
        </w:rPr>
      </w:pPr>
      <w:r w:rsidRPr="00331BF5">
        <w:rPr>
          <w:rFonts w:ascii="Calibri" w:hAnsi="Calibri" w:cs="Calibri"/>
          <w:sz w:val="24"/>
          <w:szCs w:val="24"/>
        </w:rPr>
        <w:t>A  scalable service  is capable  of  handling  and  working   with  many  different vendor   applications   in the  environment     (heterogeneity)</w:t>
      </w:r>
    </w:p>
    <w:p w:rsidR="00FE5B3E" w:rsidRPr="00331BF5" w:rsidRDefault="00FE5B3E" w:rsidP="00477FCB">
      <w:pPr>
        <w:pStyle w:val="ListParagraph"/>
        <w:numPr>
          <w:ilvl w:val="0"/>
          <w:numId w:val="27"/>
        </w:numPr>
        <w:rPr>
          <w:rFonts w:ascii="Calibri" w:hAnsi="Calibri" w:cs="Calibri"/>
          <w:sz w:val="24"/>
          <w:szCs w:val="24"/>
        </w:rPr>
      </w:pPr>
      <w:r w:rsidRPr="00331BF5">
        <w:rPr>
          <w:rFonts w:ascii="Calibri" w:hAnsi="Calibri" w:cs="Calibri"/>
          <w:sz w:val="24"/>
          <w:szCs w:val="24"/>
        </w:rPr>
        <w:t>Is operationally    efficient</w:t>
      </w:r>
    </w:p>
    <w:p w:rsidR="00FE5B3E" w:rsidRPr="00331BF5" w:rsidRDefault="00FE5B3E" w:rsidP="00477FCB">
      <w:pPr>
        <w:pStyle w:val="ListParagraph"/>
        <w:numPr>
          <w:ilvl w:val="0"/>
          <w:numId w:val="27"/>
        </w:numPr>
        <w:rPr>
          <w:rFonts w:ascii="Calibri" w:hAnsi="Calibri" w:cs="Calibri"/>
          <w:sz w:val="24"/>
          <w:szCs w:val="24"/>
        </w:rPr>
      </w:pPr>
      <w:r w:rsidRPr="00331BF5">
        <w:rPr>
          <w:rFonts w:ascii="Calibri" w:hAnsi="Calibri" w:cs="Calibri"/>
          <w:sz w:val="24"/>
          <w:szCs w:val="24"/>
        </w:rPr>
        <w:t>Is resilient</w:t>
      </w:r>
    </w:p>
    <w:p w:rsidR="00FE5B3E" w:rsidRDefault="00FE5B3E" w:rsidP="00477FCB">
      <w:pPr>
        <w:pStyle w:val="ListParagraph"/>
        <w:numPr>
          <w:ilvl w:val="0"/>
          <w:numId w:val="27"/>
        </w:numPr>
        <w:rPr>
          <w:rFonts w:ascii="Calibri" w:hAnsi="Calibri" w:cs="Calibri"/>
          <w:sz w:val="24"/>
          <w:szCs w:val="24"/>
        </w:rPr>
      </w:pPr>
      <w:r w:rsidRPr="00331BF5">
        <w:rPr>
          <w:rFonts w:ascii="Calibri" w:hAnsi="Calibri" w:cs="Calibri"/>
          <w:sz w:val="24"/>
          <w:szCs w:val="24"/>
        </w:rPr>
        <w:t>Should  become   more   cost effective   as it grows</w:t>
      </w:r>
    </w:p>
    <w:p w:rsidR="00331BF5" w:rsidRPr="00331BF5" w:rsidRDefault="00331BF5" w:rsidP="00331BF5">
      <w:pPr>
        <w:pStyle w:val="ListParagraph"/>
        <w:rPr>
          <w:rFonts w:ascii="Calibri" w:hAnsi="Calibri" w:cs="Calibri"/>
          <w:sz w:val="24"/>
          <w:szCs w:val="24"/>
        </w:rPr>
      </w:pPr>
    </w:p>
    <w:p w:rsidR="00FE5B3E" w:rsidRPr="00331BF5" w:rsidRDefault="00FE5B3E" w:rsidP="00331BF5">
      <w:pPr>
        <w:pStyle w:val="Heading2"/>
      </w:pPr>
      <w:r w:rsidRPr="00331BF5">
        <w:t>Amazon S3 (Simple Storage Service</w:t>
      </w:r>
      <w:proofErr w:type="gramStart"/>
      <w:r w:rsidRPr="00331BF5">
        <w:t>) :</w:t>
      </w:r>
      <w:proofErr w:type="gramEnd"/>
    </w:p>
    <w:p w:rsidR="00FE5B3E" w:rsidRPr="00331BF5" w:rsidRDefault="00FE5B3E" w:rsidP="00B92D5D">
      <w:pPr>
        <w:rPr>
          <w:rFonts w:cs="Calibri"/>
          <w:szCs w:val="24"/>
        </w:rPr>
      </w:pPr>
      <w:r w:rsidRPr="00331BF5">
        <w:rPr>
          <w:rFonts w:cs="Calibri"/>
          <w:szCs w:val="24"/>
        </w:rPr>
        <w:t>S3 is scalable and elastic by design</w:t>
      </w:r>
    </w:p>
    <w:p w:rsidR="00FE5B3E" w:rsidRPr="00331BF5" w:rsidRDefault="00FE5B3E" w:rsidP="00B92D5D">
      <w:pPr>
        <w:rPr>
          <w:rFonts w:cs="Calibri"/>
          <w:szCs w:val="24"/>
        </w:rPr>
      </w:pPr>
      <w:r w:rsidRPr="00331BF5">
        <w:rPr>
          <w:rFonts w:cs="Calibri"/>
          <w:szCs w:val="24"/>
        </w:rPr>
        <w:t>Principles   of elasticity and scalability include:</w:t>
      </w:r>
    </w:p>
    <w:p w:rsidR="00FE5B3E" w:rsidRPr="00331BF5" w:rsidRDefault="00FE5B3E" w:rsidP="00477FCB">
      <w:pPr>
        <w:pStyle w:val="ListParagraph"/>
        <w:numPr>
          <w:ilvl w:val="0"/>
          <w:numId w:val="28"/>
        </w:numPr>
        <w:rPr>
          <w:rFonts w:ascii="Calibri" w:hAnsi="Calibri" w:cs="Calibri"/>
          <w:sz w:val="24"/>
          <w:szCs w:val="24"/>
        </w:rPr>
      </w:pPr>
      <w:r w:rsidRPr="00331BF5">
        <w:rPr>
          <w:rFonts w:ascii="Calibri" w:hAnsi="Calibri" w:cs="Calibri"/>
          <w:sz w:val="24"/>
          <w:szCs w:val="24"/>
        </w:rPr>
        <w:t>Supports   virtually   unlimited    number   of  files in any  bucket</w:t>
      </w:r>
    </w:p>
    <w:p w:rsidR="00FE5B3E" w:rsidRPr="00331BF5" w:rsidRDefault="00FE5B3E" w:rsidP="00477FCB">
      <w:pPr>
        <w:pStyle w:val="ListParagraph"/>
        <w:numPr>
          <w:ilvl w:val="0"/>
          <w:numId w:val="28"/>
        </w:numPr>
        <w:rPr>
          <w:rFonts w:ascii="Calibri" w:hAnsi="Calibri" w:cs="Calibri"/>
          <w:sz w:val="24"/>
          <w:szCs w:val="24"/>
        </w:rPr>
      </w:pPr>
      <w:r w:rsidRPr="00331BF5">
        <w:rPr>
          <w:rFonts w:ascii="Calibri" w:hAnsi="Calibri" w:cs="Calibri"/>
          <w:sz w:val="24"/>
          <w:szCs w:val="24"/>
        </w:rPr>
        <w:t>Can  store  virtually   unlimited   number    of  bytes without    partitioning    or  file  system management</w:t>
      </w:r>
    </w:p>
    <w:p w:rsidR="00FE5B3E" w:rsidRPr="00331BF5" w:rsidRDefault="00FE5B3E" w:rsidP="00477FCB">
      <w:pPr>
        <w:pStyle w:val="ListParagraph"/>
        <w:numPr>
          <w:ilvl w:val="0"/>
          <w:numId w:val="28"/>
        </w:numPr>
        <w:rPr>
          <w:rFonts w:ascii="Calibri" w:hAnsi="Calibri" w:cs="Calibri"/>
          <w:sz w:val="24"/>
          <w:szCs w:val="24"/>
        </w:rPr>
      </w:pPr>
      <w:r w:rsidRPr="00331BF5">
        <w:rPr>
          <w:rFonts w:ascii="Calibri" w:hAnsi="Calibri" w:cs="Calibri"/>
          <w:sz w:val="24"/>
          <w:szCs w:val="24"/>
        </w:rPr>
        <w:t>S3 automatically    manages  the  scaling  and  distribution    of redundant     copies of  objects  stored in S3</w:t>
      </w:r>
    </w:p>
    <w:p w:rsidR="00FE5B3E" w:rsidRPr="00331BF5" w:rsidRDefault="00FE5B3E" w:rsidP="00477FCB">
      <w:pPr>
        <w:pStyle w:val="ListParagraph"/>
        <w:numPr>
          <w:ilvl w:val="0"/>
          <w:numId w:val="28"/>
        </w:numPr>
        <w:rPr>
          <w:rFonts w:ascii="Calibri" w:hAnsi="Calibri" w:cs="Calibri"/>
          <w:sz w:val="24"/>
          <w:szCs w:val="24"/>
        </w:rPr>
      </w:pPr>
      <w:r w:rsidRPr="00331BF5">
        <w:rPr>
          <w:rFonts w:ascii="Calibri" w:hAnsi="Calibri" w:cs="Calibri"/>
          <w:sz w:val="24"/>
          <w:szCs w:val="24"/>
        </w:rPr>
        <w:t>S3 asynchronously    replicates  the  information     to  all availability  zones  within  a region</w:t>
      </w:r>
    </w:p>
    <w:p w:rsidR="00FE5B3E" w:rsidRPr="00331BF5" w:rsidRDefault="00FE5B3E" w:rsidP="00477FCB">
      <w:pPr>
        <w:pStyle w:val="ListParagraph"/>
        <w:numPr>
          <w:ilvl w:val="0"/>
          <w:numId w:val="28"/>
        </w:numPr>
        <w:rPr>
          <w:rFonts w:ascii="Calibri" w:hAnsi="Calibri" w:cs="Calibri"/>
          <w:sz w:val="24"/>
          <w:szCs w:val="24"/>
        </w:rPr>
      </w:pPr>
      <w:r w:rsidRPr="00331BF5">
        <w:rPr>
          <w:rFonts w:ascii="Calibri" w:hAnsi="Calibri" w:cs="Calibri"/>
          <w:sz w:val="24"/>
          <w:szCs w:val="24"/>
        </w:rPr>
        <w:t>S3 bandwidth    can scale to  virtually   any load  given  which  makes  it perfect   for  integration with  CloudFront,    using  as a static  webhosting   solution,   and  serving  static  objects.</w:t>
      </w:r>
    </w:p>
    <w:p w:rsidR="00FE5B3E" w:rsidRPr="004E5322" w:rsidRDefault="00FE5B3E" w:rsidP="00B92D5D">
      <w:pPr>
        <w:pStyle w:val="ListParagraph"/>
        <w:rPr>
          <w:rFonts w:ascii="Calibri" w:hAnsi="Calibri" w:cs="Calibri"/>
          <w:sz w:val="40"/>
          <w:szCs w:val="36"/>
        </w:rPr>
      </w:pPr>
    </w:p>
    <w:p w:rsidR="00FE5B3E" w:rsidRPr="00331BF5" w:rsidRDefault="00FE5B3E" w:rsidP="00331BF5">
      <w:pPr>
        <w:pStyle w:val="Heading2"/>
      </w:pPr>
      <w:r w:rsidRPr="00331BF5">
        <w:lastRenderedPageBreak/>
        <w:t>Amazon Glacier:</w:t>
      </w:r>
    </w:p>
    <w:p w:rsidR="00FE5B3E" w:rsidRPr="00331BF5" w:rsidRDefault="00FE5B3E" w:rsidP="00B92D5D">
      <w:pPr>
        <w:rPr>
          <w:rFonts w:cs="Calibri"/>
          <w:szCs w:val="24"/>
        </w:rPr>
      </w:pPr>
      <w:r w:rsidRPr="00331BF5">
        <w:rPr>
          <w:rFonts w:cs="Calibri"/>
          <w:szCs w:val="24"/>
        </w:rPr>
        <w:t xml:space="preserve">Amazon   Glacier which  is used  for  long  term   storage  archive  purposes   is also has the  following scalability  and  elasticity  principles: </w:t>
      </w:r>
    </w:p>
    <w:p w:rsidR="00FE5B3E" w:rsidRPr="00331BF5" w:rsidRDefault="00FE5B3E" w:rsidP="00B92D5D">
      <w:pPr>
        <w:rPr>
          <w:rFonts w:cs="Calibri"/>
          <w:szCs w:val="24"/>
        </w:rPr>
      </w:pPr>
    </w:p>
    <w:p w:rsidR="00FE5B3E" w:rsidRPr="00331BF5" w:rsidRDefault="00FE5B3E" w:rsidP="00477FCB">
      <w:pPr>
        <w:pStyle w:val="ListParagraph"/>
        <w:numPr>
          <w:ilvl w:val="0"/>
          <w:numId w:val="29"/>
        </w:numPr>
        <w:rPr>
          <w:rFonts w:ascii="Calibri" w:hAnsi="Calibri" w:cs="Calibri"/>
          <w:sz w:val="24"/>
          <w:szCs w:val="24"/>
        </w:rPr>
      </w:pPr>
      <w:r w:rsidRPr="00331BF5">
        <w:rPr>
          <w:rFonts w:ascii="Calibri" w:hAnsi="Calibri" w:cs="Calibri"/>
          <w:sz w:val="24"/>
          <w:szCs w:val="24"/>
        </w:rPr>
        <w:t>Each  archive  can have  up to  4TBs  of  data  stored</w:t>
      </w:r>
    </w:p>
    <w:p w:rsidR="00FE5B3E" w:rsidRPr="00331BF5" w:rsidRDefault="00FE5B3E" w:rsidP="00477FCB">
      <w:pPr>
        <w:pStyle w:val="ListParagraph"/>
        <w:numPr>
          <w:ilvl w:val="0"/>
          <w:numId w:val="29"/>
        </w:numPr>
        <w:rPr>
          <w:rFonts w:ascii="Calibri" w:hAnsi="Calibri" w:cs="Calibri"/>
          <w:sz w:val="24"/>
          <w:szCs w:val="24"/>
        </w:rPr>
      </w:pPr>
      <w:r w:rsidRPr="00331BF5">
        <w:rPr>
          <w:rFonts w:ascii="Calibri" w:hAnsi="Calibri" w:cs="Calibri"/>
          <w:sz w:val="24"/>
          <w:szCs w:val="24"/>
        </w:rPr>
        <w:t>Unlimited   amount   of  data  that   can be stored   when  used  with  multiple   archives</w:t>
      </w:r>
    </w:p>
    <w:p w:rsidR="00FE5B3E" w:rsidRPr="00331BF5" w:rsidRDefault="00FE5B3E" w:rsidP="00477FCB">
      <w:pPr>
        <w:pStyle w:val="ListParagraph"/>
        <w:numPr>
          <w:ilvl w:val="0"/>
          <w:numId w:val="29"/>
        </w:numPr>
        <w:rPr>
          <w:rFonts w:ascii="Calibri" w:hAnsi="Calibri" w:cs="Calibri"/>
          <w:sz w:val="24"/>
          <w:szCs w:val="24"/>
        </w:rPr>
      </w:pPr>
      <w:r w:rsidRPr="00331BF5">
        <w:rPr>
          <w:rFonts w:ascii="Calibri" w:hAnsi="Calibri" w:cs="Calibri"/>
          <w:sz w:val="24"/>
          <w:szCs w:val="24"/>
        </w:rPr>
        <w:t>Amazon   Glacier automatically    scales based  off  of demand    without   need  to  provision   more disk space</w:t>
      </w:r>
    </w:p>
    <w:p w:rsidR="00FE5B3E" w:rsidRPr="00331BF5" w:rsidRDefault="00FE5B3E" w:rsidP="00331BF5">
      <w:pPr>
        <w:pStyle w:val="Heading2"/>
      </w:pPr>
      <w:r w:rsidRPr="00331BF5">
        <w:t>Amazon Elastic Block Store (EBS</w:t>
      </w:r>
      <w:proofErr w:type="gramStart"/>
      <w:r w:rsidRPr="00331BF5">
        <w:t>) :</w:t>
      </w:r>
      <w:proofErr w:type="gramEnd"/>
    </w:p>
    <w:p w:rsidR="00FE5B3E" w:rsidRPr="004E5322" w:rsidRDefault="00FE5B3E" w:rsidP="00B92D5D">
      <w:pPr>
        <w:rPr>
          <w:rFonts w:cs="Calibri"/>
          <w:sz w:val="28"/>
        </w:rPr>
      </w:pPr>
    </w:p>
    <w:p w:rsidR="00FE5B3E" w:rsidRPr="00331BF5" w:rsidRDefault="00FE5B3E" w:rsidP="00B92D5D">
      <w:pPr>
        <w:rPr>
          <w:rFonts w:cs="Calibri"/>
          <w:szCs w:val="24"/>
        </w:rPr>
      </w:pPr>
      <w:r w:rsidRPr="00331BF5">
        <w:rPr>
          <w:rFonts w:cs="Calibri"/>
          <w:szCs w:val="24"/>
        </w:rPr>
        <w:t xml:space="preserve">Amazon   EBS is a </w:t>
      </w:r>
      <w:proofErr w:type="gramStart"/>
      <w:r w:rsidRPr="00331BF5">
        <w:rPr>
          <w:rFonts w:cs="Calibri"/>
          <w:szCs w:val="24"/>
        </w:rPr>
        <w:t>block  storage</w:t>
      </w:r>
      <w:proofErr w:type="gramEnd"/>
      <w:r w:rsidRPr="00331BF5">
        <w:rPr>
          <w:rFonts w:cs="Calibri"/>
          <w:szCs w:val="24"/>
        </w:rPr>
        <w:t xml:space="preserve">  device  that   can be  attached   to  single instances.  </w:t>
      </w:r>
      <w:proofErr w:type="gramStart"/>
      <w:r w:rsidRPr="00331BF5">
        <w:rPr>
          <w:rFonts w:cs="Calibri"/>
          <w:szCs w:val="24"/>
        </w:rPr>
        <w:t>EBS  volumes</w:t>
      </w:r>
      <w:proofErr w:type="gramEnd"/>
      <w:r w:rsidRPr="00331BF5">
        <w:rPr>
          <w:rFonts w:cs="Calibri"/>
          <w:szCs w:val="24"/>
        </w:rPr>
        <w:t xml:space="preserve">  are network-­‐attached     storage   that  persists  independently  of an  EC2  instance.  </w:t>
      </w:r>
      <w:proofErr w:type="gramStart"/>
      <w:r w:rsidRPr="00331BF5">
        <w:rPr>
          <w:rFonts w:cs="Calibri"/>
          <w:szCs w:val="24"/>
        </w:rPr>
        <w:t>The  following</w:t>
      </w:r>
      <w:proofErr w:type="gramEnd"/>
      <w:r w:rsidRPr="00331BF5">
        <w:rPr>
          <w:rFonts w:cs="Calibri"/>
          <w:szCs w:val="24"/>
        </w:rPr>
        <w:t xml:space="preserve">   are scalability  and  elasticity  principles   of EBS  volumes: </w:t>
      </w:r>
    </w:p>
    <w:p w:rsidR="00FE5B3E" w:rsidRPr="00331BF5" w:rsidRDefault="00FE5B3E" w:rsidP="00477FCB">
      <w:pPr>
        <w:pStyle w:val="ListParagraph"/>
        <w:numPr>
          <w:ilvl w:val="0"/>
          <w:numId w:val="30"/>
        </w:numPr>
        <w:rPr>
          <w:rFonts w:ascii="Calibri" w:hAnsi="Calibri" w:cs="Calibri"/>
          <w:sz w:val="24"/>
          <w:szCs w:val="24"/>
        </w:rPr>
      </w:pPr>
      <w:r w:rsidRPr="00331BF5">
        <w:rPr>
          <w:rFonts w:ascii="Calibri" w:hAnsi="Calibri" w:cs="Calibri"/>
          <w:sz w:val="24"/>
          <w:szCs w:val="24"/>
        </w:rPr>
        <w:t>Quickly provision   additional    capacity by  adding  new  EBS  volumes</w:t>
      </w:r>
    </w:p>
    <w:p w:rsidR="00FE5B3E" w:rsidRPr="00331BF5" w:rsidRDefault="00FE5B3E" w:rsidP="00477FCB">
      <w:pPr>
        <w:pStyle w:val="ListParagraph"/>
        <w:numPr>
          <w:ilvl w:val="0"/>
          <w:numId w:val="30"/>
        </w:numPr>
        <w:rPr>
          <w:rFonts w:ascii="Calibri" w:hAnsi="Calibri" w:cs="Calibri"/>
          <w:sz w:val="24"/>
          <w:szCs w:val="24"/>
        </w:rPr>
      </w:pPr>
      <w:r w:rsidRPr="00331BF5">
        <w:rPr>
          <w:rFonts w:ascii="Calibri" w:hAnsi="Calibri" w:cs="Calibri"/>
          <w:sz w:val="24"/>
          <w:szCs w:val="24"/>
        </w:rPr>
        <w:t>Resize an  existing  volume  by  creating  a  snapshot  and  launching   a new  volume  from   the snapshot</w:t>
      </w:r>
    </w:p>
    <w:p w:rsidR="00FE5B3E" w:rsidRPr="00331BF5" w:rsidRDefault="00FE5B3E" w:rsidP="00477FCB">
      <w:pPr>
        <w:pStyle w:val="ListParagraph"/>
        <w:numPr>
          <w:ilvl w:val="0"/>
          <w:numId w:val="30"/>
        </w:numPr>
        <w:rPr>
          <w:rFonts w:ascii="Calibri" w:hAnsi="Calibri" w:cs="Calibri"/>
          <w:sz w:val="24"/>
          <w:szCs w:val="24"/>
        </w:rPr>
      </w:pPr>
      <w:r w:rsidRPr="00331BF5">
        <w:rPr>
          <w:rFonts w:ascii="Calibri" w:hAnsi="Calibri" w:cs="Calibri"/>
          <w:sz w:val="24"/>
          <w:szCs w:val="24"/>
        </w:rPr>
        <w:t>Nice to  know:</w:t>
      </w:r>
    </w:p>
    <w:p w:rsidR="00FE5B3E" w:rsidRPr="00331BF5" w:rsidRDefault="00FE5B3E" w:rsidP="00477FCB">
      <w:pPr>
        <w:pStyle w:val="ListParagraph"/>
        <w:numPr>
          <w:ilvl w:val="0"/>
          <w:numId w:val="31"/>
        </w:numPr>
        <w:rPr>
          <w:rFonts w:ascii="Calibri" w:hAnsi="Calibri" w:cs="Calibri"/>
          <w:sz w:val="24"/>
          <w:szCs w:val="24"/>
        </w:rPr>
      </w:pPr>
      <w:r w:rsidRPr="00331BF5">
        <w:rPr>
          <w:rFonts w:ascii="Calibri" w:hAnsi="Calibri" w:cs="Calibri"/>
          <w:sz w:val="24"/>
          <w:szCs w:val="24"/>
        </w:rPr>
        <w:t>EBS  volumes  are  redundantly    replicated   on  different    hardware   within   the  same availability  zone  of  a EBS  volume.</w:t>
      </w:r>
    </w:p>
    <w:p w:rsidR="00FE5B3E" w:rsidRPr="00331BF5" w:rsidRDefault="00FE5B3E" w:rsidP="00331BF5">
      <w:pPr>
        <w:pStyle w:val="Heading2"/>
      </w:pPr>
      <w:r w:rsidRPr="00331BF5">
        <w:t>AWS Import/</w:t>
      </w:r>
      <w:proofErr w:type="gramStart"/>
      <w:r w:rsidRPr="00331BF5">
        <w:t>Export :</w:t>
      </w:r>
      <w:proofErr w:type="gramEnd"/>
    </w:p>
    <w:p w:rsidR="00FE5B3E" w:rsidRPr="00331BF5" w:rsidRDefault="00FE5B3E" w:rsidP="00B92D5D">
      <w:pPr>
        <w:rPr>
          <w:rFonts w:cs="Calibri"/>
          <w:szCs w:val="24"/>
        </w:rPr>
      </w:pPr>
    </w:p>
    <w:p w:rsidR="00FE5B3E" w:rsidRPr="00331BF5" w:rsidRDefault="00FE5B3E" w:rsidP="00B92D5D">
      <w:pPr>
        <w:rPr>
          <w:rFonts w:cs="Calibri"/>
          <w:szCs w:val="24"/>
        </w:rPr>
      </w:pPr>
      <w:r w:rsidRPr="00331BF5">
        <w:rPr>
          <w:rFonts w:cs="Calibri"/>
          <w:szCs w:val="24"/>
        </w:rPr>
        <w:t xml:space="preserve">Import/ Export     is a service  that  takes  physical storage   devices sent  to  AWS and  imports  them onto   EBS volumes,   Glacier Storage,   or  Amazon   S3. </w:t>
      </w:r>
      <w:proofErr w:type="gramStart"/>
      <w:r w:rsidRPr="00331BF5">
        <w:rPr>
          <w:rFonts w:cs="Calibri"/>
          <w:szCs w:val="24"/>
        </w:rPr>
        <w:t>The  service</w:t>
      </w:r>
      <w:proofErr w:type="gramEnd"/>
      <w:r w:rsidRPr="00331BF5">
        <w:rPr>
          <w:rFonts w:cs="Calibri"/>
          <w:szCs w:val="24"/>
        </w:rPr>
        <w:t xml:space="preserve">  is used to  help  data  migrations from   on-­‐premise   storage   to  the  cloud.  </w:t>
      </w:r>
      <w:proofErr w:type="gramStart"/>
      <w:r w:rsidRPr="00331BF5">
        <w:rPr>
          <w:rFonts w:cs="Calibri"/>
          <w:szCs w:val="24"/>
        </w:rPr>
        <w:t>Elastic  and</w:t>
      </w:r>
      <w:proofErr w:type="gramEnd"/>
      <w:r w:rsidRPr="00331BF5">
        <w:rPr>
          <w:rFonts w:cs="Calibri"/>
          <w:szCs w:val="24"/>
        </w:rPr>
        <w:t xml:space="preserve"> scalability  principles   of  Import/ Export include:</w:t>
      </w:r>
    </w:p>
    <w:p w:rsidR="00FE5B3E" w:rsidRPr="00331BF5" w:rsidRDefault="00FE5B3E" w:rsidP="00B92D5D">
      <w:pPr>
        <w:rPr>
          <w:rFonts w:cs="Calibri"/>
          <w:szCs w:val="24"/>
        </w:rPr>
      </w:pPr>
    </w:p>
    <w:p w:rsidR="00FE5B3E" w:rsidRPr="00331BF5" w:rsidRDefault="00FE5B3E" w:rsidP="00477FCB">
      <w:pPr>
        <w:pStyle w:val="ListParagraph"/>
        <w:numPr>
          <w:ilvl w:val="0"/>
          <w:numId w:val="32"/>
        </w:numPr>
        <w:rPr>
          <w:rFonts w:ascii="Calibri" w:hAnsi="Calibri" w:cs="Calibri"/>
          <w:sz w:val="24"/>
          <w:szCs w:val="24"/>
        </w:rPr>
      </w:pPr>
      <w:r w:rsidRPr="00331BF5">
        <w:rPr>
          <w:rFonts w:ascii="Calibri" w:hAnsi="Calibri" w:cs="Calibri"/>
          <w:sz w:val="24"/>
          <w:szCs w:val="24"/>
        </w:rPr>
        <w:t>Upload  unlimited    amounts   of data  (Only  limitation    is the  physical hardware   sent  to  AWS)</w:t>
      </w:r>
    </w:p>
    <w:p w:rsidR="00FE5B3E" w:rsidRPr="00331BF5" w:rsidRDefault="00331BF5" w:rsidP="00477FCB">
      <w:pPr>
        <w:pStyle w:val="ListParagraph"/>
        <w:numPr>
          <w:ilvl w:val="0"/>
          <w:numId w:val="32"/>
        </w:numPr>
        <w:rPr>
          <w:rFonts w:ascii="Calibri" w:hAnsi="Calibri" w:cs="Calibri"/>
          <w:sz w:val="24"/>
          <w:szCs w:val="24"/>
        </w:rPr>
      </w:pPr>
      <w:r>
        <w:rPr>
          <w:rFonts w:ascii="Calibri" w:hAnsi="Calibri" w:cs="Calibri"/>
          <w:sz w:val="24"/>
          <w:szCs w:val="24"/>
        </w:rPr>
        <w:t>S3 file  s</w:t>
      </w:r>
      <w:r w:rsidR="00FE5B3E" w:rsidRPr="00331BF5">
        <w:rPr>
          <w:rFonts w:ascii="Calibri" w:hAnsi="Calibri" w:cs="Calibri"/>
          <w:sz w:val="24"/>
          <w:szCs w:val="24"/>
        </w:rPr>
        <w:t>izes can be up  to  5 terabytes   in  size</w:t>
      </w:r>
    </w:p>
    <w:p w:rsidR="00FE5B3E" w:rsidRPr="00331BF5" w:rsidRDefault="00FE5B3E" w:rsidP="00477FCB">
      <w:pPr>
        <w:pStyle w:val="ListParagraph"/>
        <w:numPr>
          <w:ilvl w:val="0"/>
          <w:numId w:val="32"/>
        </w:numPr>
        <w:rPr>
          <w:rFonts w:ascii="Calibri" w:hAnsi="Calibri" w:cs="Calibri"/>
          <w:sz w:val="24"/>
          <w:szCs w:val="24"/>
        </w:rPr>
      </w:pPr>
      <w:r w:rsidRPr="00331BF5">
        <w:rPr>
          <w:rFonts w:ascii="Calibri" w:hAnsi="Calibri" w:cs="Calibri"/>
          <w:sz w:val="24"/>
          <w:szCs w:val="24"/>
        </w:rPr>
        <w:t>Glacier  archives  are  limited  to  4 terabytes    in size</w:t>
      </w:r>
    </w:p>
    <w:p w:rsidR="00FE5B3E" w:rsidRPr="00331BF5" w:rsidRDefault="00FE5B3E" w:rsidP="00331BF5">
      <w:pPr>
        <w:pStyle w:val="Heading2"/>
      </w:pPr>
      <w:r w:rsidRPr="00331BF5">
        <w:lastRenderedPageBreak/>
        <w:t>AWS Storage Gateway:</w:t>
      </w:r>
    </w:p>
    <w:p w:rsidR="00FE5B3E" w:rsidRPr="00331BF5" w:rsidRDefault="00FE5B3E" w:rsidP="00B92D5D">
      <w:pPr>
        <w:rPr>
          <w:rFonts w:cs="Calibri"/>
          <w:szCs w:val="24"/>
        </w:rPr>
      </w:pPr>
      <w:r w:rsidRPr="00331BF5">
        <w:rPr>
          <w:rFonts w:cs="Calibri"/>
          <w:szCs w:val="24"/>
        </w:rPr>
        <w:t xml:space="preserve">AWS Storage   </w:t>
      </w:r>
      <w:proofErr w:type="gramStart"/>
      <w:r w:rsidRPr="00331BF5">
        <w:rPr>
          <w:rFonts w:cs="Calibri"/>
          <w:szCs w:val="24"/>
        </w:rPr>
        <w:t>Gateway  connects</w:t>
      </w:r>
      <w:proofErr w:type="gramEnd"/>
      <w:r w:rsidRPr="00331BF5">
        <w:rPr>
          <w:rFonts w:cs="Calibri"/>
          <w:szCs w:val="24"/>
        </w:rPr>
        <w:t xml:space="preserve">  on-­‐premise    hardware    to AWS  cloud  based  storage  such  as Amazon  S3. </w:t>
      </w:r>
      <w:proofErr w:type="gramStart"/>
      <w:r w:rsidRPr="00331BF5">
        <w:rPr>
          <w:rFonts w:cs="Calibri"/>
          <w:szCs w:val="24"/>
        </w:rPr>
        <w:t>It  is</w:t>
      </w:r>
      <w:proofErr w:type="gramEnd"/>
      <w:r w:rsidRPr="00331BF5">
        <w:rPr>
          <w:rFonts w:cs="Calibri"/>
          <w:szCs w:val="24"/>
        </w:rPr>
        <w:t xml:space="preserve"> used in  disaster  recovery   as well as increasing  the  amount   of available   storage accessible on-­‐premise.  </w:t>
      </w:r>
      <w:proofErr w:type="gramStart"/>
      <w:r w:rsidRPr="00331BF5">
        <w:rPr>
          <w:rFonts w:cs="Calibri"/>
          <w:szCs w:val="24"/>
        </w:rPr>
        <w:t>Elastic  and</w:t>
      </w:r>
      <w:proofErr w:type="gramEnd"/>
      <w:r w:rsidRPr="00331BF5">
        <w:rPr>
          <w:rFonts w:cs="Calibri"/>
          <w:szCs w:val="24"/>
        </w:rPr>
        <w:t xml:space="preserve">  scalability  principles  of  Storage   Gateway  include:</w:t>
      </w:r>
    </w:p>
    <w:p w:rsidR="00FE5B3E" w:rsidRPr="00331BF5" w:rsidRDefault="00FE5B3E" w:rsidP="00B92D5D">
      <w:pPr>
        <w:rPr>
          <w:rFonts w:cs="Calibri"/>
          <w:szCs w:val="24"/>
        </w:rPr>
      </w:pPr>
    </w:p>
    <w:p w:rsidR="00FE5B3E" w:rsidRDefault="00FE5B3E" w:rsidP="00477FCB">
      <w:pPr>
        <w:pStyle w:val="ListParagraph"/>
        <w:numPr>
          <w:ilvl w:val="0"/>
          <w:numId w:val="33"/>
        </w:numPr>
        <w:rPr>
          <w:rFonts w:ascii="Calibri" w:hAnsi="Calibri" w:cs="Calibri"/>
          <w:sz w:val="24"/>
          <w:szCs w:val="24"/>
        </w:rPr>
      </w:pPr>
      <w:r w:rsidRPr="00331BF5">
        <w:rPr>
          <w:rFonts w:ascii="Calibri" w:hAnsi="Calibri" w:cs="Calibri"/>
          <w:sz w:val="24"/>
          <w:szCs w:val="24"/>
        </w:rPr>
        <w:t xml:space="preserve">Gateway-­‐cached/ gateway-­‐stored   volume configurations </w:t>
      </w:r>
      <w:proofErr w:type="gramStart"/>
      <w:r w:rsidRPr="00331BF5">
        <w:rPr>
          <w:rFonts w:ascii="Calibri" w:hAnsi="Calibri" w:cs="Calibri"/>
          <w:sz w:val="24"/>
          <w:szCs w:val="24"/>
        </w:rPr>
        <w:t>allow  for</w:t>
      </w:r>
      <w:proofErr w:type="gramEnd"/>
      <w:r w:rsidRPr="00331BF5">
        <w:rPr>
          <w:rFonts w:ascii="Calibri" w:hAnsi="Calibri" w:cs="Calibri"/>
          <w:sz w:val="24"/>
          <w:szCs w:val="24"/>
        </w:rPr>
        <w:t xml:space="preserve">  virtually  unlimited  files stored   in Amazon  S3.</w:t>
      </w:r>
    </w:p>
    <w:p w:rsidR="00BE4181" w:rsidRPr="00331BF5" w:rsidRDefault="00BE4181" w:rsidP="00BE4181">
      <w:pPr>
        <w:pStyle w:val="ListParagraph"/>
        <w:rPr>
          <w:rFonts w:ascii="Calibri" w:hAnsi="Calibri" w:cs="Calibri"/>
          <w:sz w:val="24"/>
          <w:szCs w:val="24"/>
        </w:rPr>
      </w:pPr>
    </w:p>
    <w:p w:rsidR="00FE5B3E" w:rsidRPr="00331BF5" w:rsidRDefault="00FE5B3E" w:rsidP="00331BF5">
      <w:pPr>
        <w:pStyle w:val="Heading2"/>
      </w:pPr>
      <w:r w:rsidRPr="00331BF5">
        <w:t xml:space="preserve">Amazon </w:t>
      </w:r>
      <w:proofErr w:type="gramStart"/>
      <w:r w:rsidRPr="00331BF5">
        <w:t>CloudFront :</w:t>
      </w:r>
      <w:proofErr w:type="gramEnd"/>
    </w:p>
    <w:p w:rsidR="00FE5B3E" w:rsidRPr="00331BF5" w:rsidRDefault="00FE5B3E" w:rsidP="00B92D5D">
      <w:pPr>
        <w:rPr>
          <w:rFonts w:cs="Calibri"/>
          <w:szCs w:val="24"/>
        </w:rPr>
      </w:pPr>
      <w:r w:rsidRPr="00331BF5">
        <w:rPr>
          <w:rFonts w:cs="Calibri"/>
          <w:szCs w:val="24"/>
        </w:rPr>
        <w:t xml:space="preserve">CloudFront    is a Content    Delivery   Network (CDN)   </w:t>
      </w:r>
      <w:proofErr w:type="gramStart"/>
      <w:r w:rsidRPr="00331BF5">
        <w:rPr>
          <w:rFonts w:cs="Calibri"/>
          <w:szCs w:val="24"/>
        </w:rPr>
        <w:t>used  for</w:t>
      </w:r>
      <w:proofErr w:type="gramEnd"/>
      <w:r w:rsidRPr="00331BF5">
        <w:rPr>
          <w:rFonts w:cs="Calibri"/>
          <w:szCs w:val="24"/>
        </w:rPr>
        <w:t xml:space="preserve">  distributing    cached  static  files from EDGE  locations  around   the   world.  </w:t>
      </w:r>
      <w:proofErr w:type="gramStart"/>
      <w:r w:rsidRPr="00331BF5">
        <w:rPr>
          <w:rFonts w:cs="Calibri"/>
          <w:szCs w:val="24"/>
        </w:rPr>
        <w:t>Elastic  and</w:t>
      </w:r>
      <w:proofErr w:type="gramEnd"/>
      <w:r w:rsidRPr="00331BF5">
        <w:rPr>
          <w:rFonts w:cs="Calibri"/>
          <w:szCs w:val="24"/>
        </w:rPr>
        <w:t xml:space="preserve">  scalability principles   of  CloudFront    include:</w:t>
      </w:r>
    </w:p>
    <w:p w:rsidR="00FE5B3E" w:rsidRPr="00331BF5" w:rsidRDefault="00FE5B3E" w:rsidP="00477FCB">
      <w:pPr>
        <w:pStyle w:val="ListParagraph"/>
        <w:numPr>
          <w:ilvl w:val="0"/>
          <w:numId w:val="34"/>
        </w:numPr>
        <w:rPr>
          <w:rFonts w:ascii="Calibri" w:hAnsi="Calibri" w:cs="Calibri"/>
          <w:sz w:val="24"/>
          <w:szCs w:val="24"/>
        </w:rPr>
      </w:pPr>
      <w:r w:rsidRPr="00331BF5">
        <w:rPr>
          <w:rFonts w:ascii="Calibri" w:hAnsi="Calibri" w:cs="Calibri"/>
          <w:sz w:val="24"/>
          <w:szCs w:val="24"/>
        </w:rPr>
        <w:t>Easily grow  the  number    of  items  in a CloudFront    distributions    that   are  being  served  by using Amazon   S3 as an origin</w:t>
      </w:r>
    </w:p>
    <w:p w:rsidR="00FE5B3E" w:rsidRPr="00331BF5" w:rsidRDefault="00FE5B3E" w:rsidP="00477FCB">
      <w:pPr>
        <w:pStyle w:val="ListParagraph"/>
        <w:numPr>
          <w:ilvl w:val="0"/>
          <w:numId w:val="34"/>
        </w:numPr>
        <w:rPr>
          <w:rFonts w:ascii="Calibri" w:hAnsi="Calibri" w:cs="Calibri"/>
          <w:sz w:val="24"/>
          <w:szCs w:val="24"/>
        </w:rPr>
      </w:pPr>
      <w:r w:rsidRPr="00331BF5">
        <w:rPr>
          <w:rFonts w:ascii="Calibri" w:hAnsi="Calibri" w:cs="Calibri"/>
          <w:sz w:val="24"/>
          <w:szCs w:val="24"/>
        </w:rPr>
        <w:t>AW S EDGE  locations   are  designed  to  handle  increased   connections   automatically    based  off of  demand</w:t>
      </w:r>
    </w:p>
    <w:p w:rsidR="00FE5B3E" w:rsidRPr="00331BF5" w:rsidRDefault="00FE5B3E" w:rsidP="00477FCB">
      <w:pPr>
        <w:pStyle w:val="ListParagraph"/>
        <w:numPr>
          <w:ilvl w:val="0"/>
          <w:numId w:val="34"/>
        </w:numPr>
        <w:rPr>
          <w:rFonts w:ascii="Calibri" w:hAnsi="Calibri" w:cs="Calibri"/>
          <w:sz w:val="24"/>
          <w:szCs w:val="24"/>
        </w:rPr>
      </w:pPr>
      <w:r w:rsidRPr="00331BF5">
        <w:rPr>
          <w:rFonts w:ascii="Calibri" w:hAnsi="Calibri" w:cs="Calibri"/>
          <w:sz w:val="24"/>
          <w:szCs w:val="24"/>
        </w:rPr>
        <w:t xml:space="preserve">CloudFront    uses multiple   layers </w:t>
      </w:r>
      <w:proofErr w:type="gramStart"/>
      <w:r w:rsidRPr="00331BF5">
        <w:rPr>
          <w:rFonts w:ascii="Calibri" w:hAnsi="Calibri" w:cs="Calibri"/>
          <w:sz w:val="24"/>
          <w:szCs w:val="24"/>
        </w:rPr>
        <w:t>of  caching</w:t>
      </w:r>
      <w:proofErr w:type="gramEnd"/>
      <w:r w:rsidRPr="00331BF5">
        <w:rPr>
          <w:rFonts w:ascii="Calibri" w:hAnsi="Calibri" w:cs="Calibri"/>
          <w:sz w:val="24"/>
          <w:szCs w:val="24"/>
        </w:rPr>
        <w:t xml:space="preserve"> on  EDGE  locations   to reduce   the  load  on  origin servers  such as EC2  instances.  This will allow for accepting a growing   number    of incoming connections   without   having to scale backend servers.</w:t>
      </w:r>
    </w:p>
    <w:p w:rsidR="00FE5B3E" w:rsidRPr="004E5322" w:rsidRDefault="00FE5B3E" w:rsidP="00B92D5D">
      <w:pPr>
        <w:rPr>
          <w:rFonts w:cs="Calibri"/>
          <w:sz w:val="40"/>
          <w:szCs w:val="36"/>
        </w:rPr>
      </w:pPr>
    </w:p>
    <w:p w:rsidR="00FE5B3E" w:rsidRPr="00331BF5" w:rsidRDefault="00FE5B3E" w:rsidP="00331BF5">
      <w:pPr>
        <w:pStyle w:val="Heading2"/>
      </w:pPr>
      <w:r w:rsidRPr="00331BF5">
        <w:rPr>
          <w:rStyle w:val="Heading2Char"/>
          <w:rFonts w:cs="Calibri"/>
          <w:b/>
          <w:color w:val="000000" w:themeColor="text1"/>
          <w:szCs w:val="32"/>
        </w:rPr>
        <w:t>Amazon SQS (Simple Queue Service</w:t>
      </w:r>
      <w:proofErr w:type="gramStart"/>
      <w:r w:rsidRPr="00331BF5">
        <w:rPr>
          <w:rStyle w:val="Heading2Char"/>
          <w:rFonts w:cs="Calibri"/>
          <w:b/>
          <w:color w:val="000000" w:themeColor="text1"/>
          <w:szCs w:val="32"/>
        </w:rPr>
        <w:t>)</w:t>
      </w:r>
      <w:r w:rsidRPr="00331BF5">
        <w:t xml:space="preserve"> :</w:t>
      </w:r>
      <w:proofErr w:type="gramEnd"/>
    </w:p>
    <w:p w:rsidR="00FE5B3E" w:rsidRPr="00331BF5" w:rsidRDefault="00FE5B3E" w:rsidP="00B92D5D">
      <w:pPr>
        <w:rPr>
          <w:rFonts w:cs="Calibri"/>
          <w:szCs w:val="24"/>
        </w:rPr>
      </w:pPr>
      <w:r w:rsidRPr="00331BF5">
        <w:rPr>
          <w:rFonts w:cs="Calibri"/>
          <w:szCs w:val="24"/>
        </w:rPr>
        <w:t xml:space="preserve">SQS is a </w:t>
      </w:r>
      <w:proofErr w:type="gramStart"/>
      <w:r w:rsidRPr="00331BF5">
        <w:rPr>
          <w:rFonts w:cs="Calibri"/>
          <w:szCs w:val="24"/>
        </w:rPr>
        <w:t>hosted  message</w:t>
      </w:r>
      <w:proofErr w:type="gramEnd"/>
      <w:r w:rsidRPr="00331BF5">
        <w:rPr>
          <w:rFonts w:cs="Calibri"/>
          <w:szCs w:val="24"/>
        </w:rPr>
        <w:t xml:space="preserve">  queue   service.  Messages  are produced    within  an  application   and  used to  “glue” together    components    of an  infrastructure     to  create  decoupled   and  fault  tolerant components.    Elastic </w:t>
      </w:r>
      <w:proofErr w:type="gramStart"/>
      <w:r w:rsidRPr="00331BF5">
        <w:rPr>
          <w:rFonts w:cs="Calibri"/>
          <w:szCs w:val="24"/>
        </w:rPr>
        <w:t>and  scalability</w:t>
      </w:r>
      <w:proofErr w:type="gramEnd"/>
      <w:r w:rsidRPr="00331BF5">
        <w:rPr>
          <w:rFonts w:cs="Calibri"/>
          <w:szCs w:val="24"/>
        </w:rPr>
        <w:t xml:space="preserve">  principles   of SQS   include:</w:t>
      </w:r>
    </w:p>
    <w:p w:rsidR="00FE5B3E" w:rsidRPr="00331BF5" w:rsidRDefault="00FE5B3E" w:rsidP="00477FCB">
      <w:pPr>
        <w:pStyle w:val="ListParagraph"/>
        <w:numPr>
          <w:ilvl w:val="0"/>
          <w:numId w:val="35"/>
        </w:numPr>
        <w:rPr>
          <w:rFonts w:ascii="Calibri" w:hAnsi="Calibri" w:cs="Calibri"/>
          <w:sz w:val="24"/>
          <w:szCs w:val="24"/>
        </w:rPr>
      </w:pPr>
      <w:r w:rsidRPr="00331BF5">
        <w:rPr>
          <w:rFonts w:ascii="Calibri" w:hAnsi="Calibri" w:cs="Calibri"/>
          <w:sz w:val="24"/>
          <w:szCs w:val="24"/>
        </w:rPr>
        <w:t>Accepts  virtually   unlimited   number    of  servers  (EC2  instances  or  even on  promise   servers) writing/ reading    from   a queue   at  any given  time</w:t>
      </w:r>
    </w:p>
    <w:p w:rsidR="00FE5B3E" w:rsidRDefault="00FE5B3E" w:rsidP="00477FCB">
      <w:pPr>
        <w:pStyle w:val="ListParagraph"/>
        <w:numPr>
          <w:ilvl w:val="0"/>
          <w:numId w:val="35"/>
        </w:numPr>
        <w:rPr>
          <w:rFonts w:ascii="Calibri" w:hAnsi="Calibri" w:cs="Calibri"/>
          <w:sz w:val="24"/>
          <w:szCs w:val="24"/>
        </w:rPr>
      </w:pPr>
      <w:r w:rsidRPr="00331BF5">
        <w:rPr>
          <w:rFonts w:ascii="Calibri" w:hAnsi="Calibri" w:cs="Calibri"/>
          <w:sz w:val="24"/>
          <w:szCs w:val="24"/>
        </w:rPr>
        <w:t>Allows  for  parallel   processing  of  messages due  to  the  ability  of  accepting  read/ write requests   from  unlimited    number   of  VM’s.</w:t>
      </w:r>
    </w:p>
    <w:p w:rsidR="00331BF5" w:rsidRDefault="00331BF5" w:rsidP="00331BF5">
      <w:pPr>
        <w:pStyle w:val="ListParagraph"/>
        <w:rPr>
          <w:rFonts w:ascii="Calibri" w:hAnsi="Calibri" w:cs="Calibri"/>
          <w:sz w:val="24"/>
          <w:szCs w:val="24"/>
        </w:rPr>
      </w:pPr>
    </w:p>
    <w:p w:rsidR="00331BF5" w:rsidRPr="00331BF5" w:rsidRDefault="00331BF5" w:rsidP="00331BF5">
      <w:pPr>
        <w:pStyle w:val="ListParagraph"/>
        <w:rPr>
          <w:rFonts w:ascii="Calibri" w:hAnsi="Calibri" w:cs="Calibri"/>
          <w:sz w:val="24"/>
          <w:szCs w:val="24"/>
        </w:rPr>
      </w:pPr>
    </w:p>
    <w:p w:rsidR="00FE5B3E" w:rsidRPr="00331BF5" w:rsidRDefault="00FE5B3E" w:rsidP="00B92D5D">
      <w:pPr>
        <w:pStyle w:val="Heading2"/>
        <w:rPr>
          <w:rFonts w:cs="Calibri"/>
          <w:color w:val="000000" w:themeColor="text1"/>
          <w:szCs w:val="32"/>
        </w:rPr>
      </w:pPr>
      <w:r w:rsidRPr="00331BF5">
        <w:rPr>
          <w:rFonts w:cs="Calibri"/>
          <w:color w:val="000000" w:themeColor="text1"/>
          <w:szCs w:val="32"/>
        </w:rPr>
        <w:lastRenderedPageBreak/>
        <w:t>Amazon RDS (Relational Database Service</w:t>
      </w:r>
      <w:proofErr w:type="gramStart"/>
      <w:r w:rsidRPr="00331BF5">
        <w:rPr>
          <w:rFonts w:cs="Calibri"/>
          <w:color w:val="000000" w:themeColor="text1"/>
          <w:szCs w:val="32"/>
        </w:rPr>
        <w:t>) :</w:t>
      </w:r>
      <w:proofErr w:type="gramEnd"/>
    </w:p>
    <w:p w:rsidR="00FE5B3E" w:rsidRPr="00331BF5" w:rsidRDefault="00FE5B3E" w:rsidP="00B92D5D">
      <w:pPr>
        <w:rPr>
          <w:rFonts w:cs="Calibri"/>
          <w:szCs w:val="24"/>
        </w:rPr>
      </w:pPr>
      <w:proofErr w:type="gramStart"/>
      <w:r w:rsidRPr="00331BF5">
        <w:rPr>
          <w:rFonts w:cs="Calibri"/>
          <w:szCs w:val="24"/>
        </w:rPr>
        <w:t>RDS  is</w:t>
      </w:r>
      <w:proofErr w:type="gramEnd"/>
      <w:r w:rsidRPr="00331BF5">
        <w:rPr>
          <w:rFonts w:cs="Calibri"/>
          <w:szCs w:val="24"/>
        </w:rPr>
        <w:t xml:space="preserve"> a hosted   relational   database   service which  provides   access to the  database   server  but not  the  underlying    hos ted  operating    system.  Elastic </w:t>
      </w:r>
      <w:proofErr w:type="gramStart"/>
      <w:r w:rsidRPr="00331BF5">
        <w:rPr>
          <w:rFonts w:cs="Calibri"/>
          <w:szCs w:val="24"/>
        </w:rPr>
        <w:t>and  scalability</w:t>
      </w:r>
      <w:proofErr w:type="gramEnd"/>
      <w:r w:rsidRPr="00331BF5">
        <w:rPr>
          <w:rFonts w:cs="Calibri"/>
          <w:szCs w:val="24"/>
        </w:rPr>
        <w:t xml:space="preserve">  principles   of RDS    include:</w:t>
      </w:r>
    </w:p>
    <w:p w:rsidR="00FE5B3E" w:rsidRPr="00331BF5" w:rsidRDefault="00FE5B3E" w:rsidP="00477FCB">
      <w:pPr>
        <w:pStyle w:val="ListParagraph"/>
        <w:numPr>
          <w:ilvl w:val="0"/>
          <w:numId w:val="36"/>
        </w:numPr>
        <w:rPr>
          <w:rFonts w:ascii="Calibri" w:hAnsi="Calibri" w:cs="Calibri"/>
          <w:sz w:val="24"/>
          <w:szCs w:val="24"/>
        </w:rPr>
      </w:pPr>
      <w:r w:rsidRPr="00331BF5">
        <w:rPr>
          <w:rFonts w:ascii="Calibri" w:hAnsi="Calibri" w:cs="Calibri"/>
          <w:sz w:val="24"/>
          <w:szCs w:val="24"/>
        </w:rPr>
        <w:t>Scale I/ O performance     by increasing  the   number   of  IOPS to  the  Database   storage</w:t>
      </w:r>
    </w:p>
    <w:p w:rsidR="00FE5B3E" w:rsidRPr="00331BF5" w:rsidRDefault="00FE5B3E" w:rsidP="00477FCB">
      <w:pPr>
        <w:pStyle w:val="ListParagraph"/>
        <w:numPr>
          <w:ilvl w:val="0"/>
          <w:numId w:val="36"/>
        </w:numPr>
        <w:rPr>
          <w:rFonts w:ascii="Calibri" w:hAnsi="Calibri" w:cs="Calibri"/>
          <w:sz w:val="24"/>
          <w:szCs w:val="24"/>
        </w:rPr>
      </w:pPr>
      <w:r w:rsidRPr="00331BF5">
        <w:rPr>
          <w:rFonts w:ascii="Calibri" w:hAnsi="Calibri" w:cs="Calibri"/>
          <w:sz w:val="24"/>
          <w:szCs w:val="24"/>
        </w:rPr>
        <w:t xml:space="preserve">Scale by  specifying  the  instance  size which  will change  without   downtime  </w:t>
      </w:r>
      <w:r w:rsidR="0094609A">
        <w:rPr>
          <w:rFonts w:ascii="Calibri" w:hAnsi="Calibri" w:cs="Calibri"/>
          <w:sz w:val="24"/>
          <w:szCs w:val="24"/>
        </w:rPr>
        <w:t xml:space="preserve">  if Multi-</w:t>
      </w:r>
      <w:proofErr w:type="spellStart"/>
      <w:r w:rsidR="0094609A">
        <w:rPr>
          <w:rFonts w:ascii="Calibri" w:hAnsi="Calibri" w:cs="Calibri"/>
          <w:sz w:val="24"/>
          <w:szCs w:val="24"/>
        </w:rPr>
        <w:t>­</w:t>
      </w:r>
      <w:r w:rsidRPr="00331BF5">
        <w:rPr>
          <w:rFonts w:ascii="Calibri" w:hAnsi="Calibri" w:cs="Calibri"/>
          <w:sz w:val="24"/>
          <w:szCs w:val="24"/>
        </w:rPr>
        <w:t>az</w:t>
      </w:r>
      <w:proofErr w:type="spellEnd"/>
      <w:r w:rsidRPr="00331BF5">
        <w:rPr>
          <w:rFonts w:ascii="Calibri" w:hAnsi="Calibri" w:cs="Calibri"/>
          <w:sz w:val="24"/>
          <w:szCs w:val="24"/>
        </w:rPr>
        <w:t xml:space="preserve">   is enabled</w:t>
      </w:r>
    </w:p>
    <w:p w:rsidR="00FE5B3E" w:rsidRPr="00331BF5" w:rsidRDefault="00FE5B3E" w:rsidP="00477FCB">
      <w:pPr>
        <w:pStyle w:val="ListParagraph"/>
        <w:numPr>
          <w:ilvl w:val="0"/>
          <w:numId w:val="36"/>
        </w:numPr>
        <w:rPr>
          <w:rFonts w:ascii="Calibri" w:hAnsi="Calibri" w:cs="Calibri"/>
          <w:sz w:val="24"/>
          <w:szCs w:val="24"/>
        </w:rPr>
      </w:pPr>
      <w:r w:rsidRPr="00331BF5">
        <w:rPr>
          <w:rFonts w:ascii="Calibri" w:hAnsi="Calibri" w:cs="Calibri"/>
          <w:sz w:val="24"/>
          <w:szCs w:val="24"/>
        </w:rPr>
        <w:t>Utilize read   replicas  by offloading   read   only requests   from   the  primary   database   to  an asynchronously   replicated   read   replica</w:t>
      </w:r>
    </w:p>
    <w:p w:rsidR="00FE5B3E" w:rsidRPr="00331BF5" w:rsidRDefault="00FE5B3E" w:rsidP="00477FCB">
      <w:pPr>
        <w:pStyle w:val="ListParagraph"/>
        <w:numPr>
          <w:ilvl w:val="0"/>
          <w:numId w:val="36"/>
        </w:numPr>
        <w:rPr>
          <w:rFonts w:ascii="Calibri" w:hAnsi="Calibri" w:cs="Calibri"/>
          <w:sz w:val="24"/>
          <w:szCs w:val="24"/>
        </w:rPr>
      </w:pPr>
      <w:r w:rsidRPr="00331BF5">
        <w:rPr>
          <w:rFonts w:ascii="Calibri" w:hAnsi="Calibri" w:cs="Calibri"/>
          <w:sz w:val="24"/>
          <w:szCs w:val="24"/>
        </w:rPr>
        <w:t xml:space="preserve">Advanced   configurations    </w:t>
      </w:r>
      <w:proofErr w:type="gramStart"/>
      <w:r w:rsidRPr="00331BF5">
        <w:rPr>
          <w:rFonts w:ascii="Calibri" w:hAnsi="Calibri" w:cs="Calibri"/>
          <w:sz w:val="24"/>
          <w:szCs w:val="24"/>
        </w:rPr>
        <w:t>include  partitioning</w:t>
      </w:r>
      <w:proofErr w:type="gramEnd"/>
      <w:r w:rsidRPr="00331BF5">
        <w:rPr>
          <w:rFonts w:ascii="Calibri" w:hAnsi="Calibri" w:cs="Calibri"/>
          <w:sz w:val="24"/>
          <w:szCs w:val="24"/>
        </w:rPr>
        <w:t xml:space="preserve">     or </w:t>
      </w:r>
      <w:proofErr w:type="spellStart"/>
      <w:r w:rsidRPr="00331BF5">
        <w:rPr>
          <w:rFonts w:ascii="Calibri" w:hAnsi="Calibri" w:cs="Calibri"/>
          <w:sz w:val="24"/>
          <w:szCs w:val="24"/>
        </w:rPr>
        <w:t>sharding</w:t>
      </w:r>
      <w:proofErr w:type="spellEnd"/>
      <w:r w:rsidRPr="00331BF5">
        <w:rPr>
          <w:rFonts w:ascii="Calibri" w:hAnsi="Calibri" w:cs="Calibri"/>
          <w:sz w:val="24"/>
          <w:szCs w:val="24"/>
        </w:rPr>
        <w:t xml:space="preserve">   to  distribute    the  workload   over multiple   database   instances.</w:t>
      </w:r>
    </w:p>
    <w:p w:rsidR="00FE5B3E" w:rsidRPr="004E5322" w:rsidRDefault="00FE5B3E" w:rsidP="00B92D5D">
      <w:pPr>
        <w:rPr>
          <w:rFonts w:cs="Calibri"/>
          <w:b/>
          <w:sz w:val="40"/>
          <w:szCs w:val="36"/>
        </w:rPr>
      </w:pPr>
    </w:p>
    <w:p w:rsidR="00FE5B3E" w:rsidRPr="00331BF5" w:rsidRDefault="00FE5B3E" w:rsidP="00331BF5">
      <w:pPr>
        <w:pStyle w:val="Heading2"/>
      </w:pPr>
      <w:r w:rsidRPr="00331BF5">
        <w:t xml:space="preserve">Amazon </w:t>
      </w:r>
      <w:proofErr w:type="gramStart"/>
      <w:r w:rsidRPr="00331BF5">
        <w:t>Elasticache :</w:t>
      </w:r>
      <w:proofErr w:type="gramEnd"/>
    </w:p>
    <w:p w:rsidR="00FE5B3E" w:rsidRPr="004E5322" w:rsidRDefault="00FE5B3E" w:rsidP="00B92D5D">
      <w:pPr>
        <w:rPr>
          <w:rFonts w:cs="Calibri"/>
          <w:sz w:val="28"/>
        </w:rPr>
      </w:pPr>
    </w:p>
    <w:p w:rsidR="00FE5B3E" w:rsidRPr="004E5322" w:rsidRDefault="00FE5B3E" w:rsidP="00331BF5">
      <w:r w:rsidRPr="004E5322">
        <w:t>Elasticache   is a hosted  Memcache   or  Redis</w:t>
      </w:r>
      <w:r w:rsidR="00EA44AE" w:rsidRPr="004E5322">
        <w:t xml:space="preserve"> </w:t>
      </w:r>
      <w:r w:rsidRPr="004E5322">
        <w:t xml:space="preserve">caching  engine  that  allows  for  in-­‐memory    cache  of databases  in  the  cloud.  Elastic </w:t>
      </w:r>
      <w:proofErr w:type="gramStart"/>
      <w:r w:rsidRPr="004E5322">
        <w:t>and  scalability</w:t>
      </w:r>
      <w:proofErr w:type="gramEnd"/>
      <w:r w:rsidRPr="004E5322">
        <w:t xml:space="preserve">  principles   of  Elasticache   include:</w:t>
      </w:r>
    </w:p>
    <w:p w:rsidR="00FE5B3E" w:rsidRPr="004E5322" w:rsidRDefault="00FE5B3E" w:rsidP="00331BF5">
      <w:r w:rsidRPr="004E5322">
        <w:t xml:space="preserve">Ability   to </w:t>
      </w:r>
      <w:proofErr w:type="gramStart"/>
      <w:r w:rsidRPr="004E5322">
        <w:t>add  or</w:t>
      </w:r>
      <w:proofErr w:type="gramEnd"/>
      <w:r w:rsidRPr="004E5322">
        <w:t xml:space="preserve">  delete   nodes  from   a caching cluster   on demand</w:t>
      </w:r>
    </w:p>
    <w:p w:rsidR="00FE5B3E" w:rsidRPr="004E5322" w:rsidRDefault="00FE5B3E" w:rsidP="00331BF5">
      <w:proofErr w:type="gramStart"/>
      <w:r w:rsidRPr="004E5322">
        <w:t>The  more</w:t>
      </w:r>
      <w:proofErr w:type="gramEnd"/>
      <w:r w:rsidRPr="004E5322">
        <w:t xml:space="preserve">  available   nodes  the  more  cache  that  can  be stored</w:t>
      </w:r>
    </w:p>
    <w:p w:rsidR="00FE5B3E" w:rsidRPr="00331BF5" w:rsidRDefault="00FE5B3E" w:rsidP="00331BF5">
      <w:pPr>
        <w:pStyle w:val="Heading2"/>
      </w:pPr>
      <w:r w:rsidRPr="00331BF5">
        <w:t xml:space="preserve">Amazon </w:t>
      </w:r>
      <w:proofErr w:type="gramStart"/>
      <w:r w:rsidRPr="00331BF5">
        <w:t>Redshift :</w:t>
      </w:r>
      <w:proofErr w:type="gramEnd"/>
    </w:p>
    <w:p w:rsidR="00FE5B3E" w:rsidRPr="004E5322" w:rsidRDefault="00FE5B3E" w:rsidP="00B92D5D">
      <w:pPr>
        <w:rPr>
          <w:rFonts w:cs="Calibri"/>
          <w:sz w:val="28"/>
        </w:rPr>
      </w:pPr>
    </w:p>
    <w:p w:rsidR="00FE5B3E" w:rsidRPr="004E5322" w:rsidRDefault="00FE5B3E" w:rsidP="00331BF5">
      <w:r w:rsidRPr="004E5322">
        <w:t xml:space="preserve">Redshift   is a </w:t>
      </w:r>
      <w:proofErr w:type="gramStart"/>
      <w:r w:rsidRPr="004E5322">
        <w:t>fully  managed</w:t>
      </w:r>
      <w:proofErr w:type="gramEnd"/>
      <w:r w:rsidRPr="004E5322">
        <w:t xml:space="preserve">   petabyte-­‐scale   data  warehouse    that  integrates   with  existing business  intelligence   tools.  Elastic </w:t>
      </w:r>
      <w:proofErr w:type="gramStart"/>
      <w:r w:rsidRPr="004E5322">
        <w:t>and  scalability</w:t>
      </w:r>
      <w:proofErr w:type="gramEnd"/>
      <w:r w:rsidRPr="004E5322">
        <w:t xml:space="preserve">  principles   of Redshift    include:</w:t>
      </w:r>
    </w:p>
    <w:p w:rsidR="00FE5B3E" w:rsidRPr="004E5322" w:rsidRDefault="00FE5B3E" w:rsidP="00331BF5">
      <w:r w:rsidRPr="004E5322">
        <w:t xml:space="preserve">Easily scale </w:t>
      </w:r>
      <w:proofErr w:type="gramStart"/>
      <w:r w:rsidRPr="004E5322">
        <w:t>the  number</w:t>
      </w:r>
      <w:proofErr w:type="gramEnd"/>
      <w:r w:rsidRPr="004E5322">
        <w:t xml:space="preserve">    of nodes  within   the  Redshift   service</w:t>
      </w:r>
    </w:p>
    <w:p w:rsidR="00FE5B3E" w:rsidRPr="004E5322" w:rsidRDefault="00FE5B3E" w:rsidP="00331BF5">
      <w:r w:rsidRPr="004E5322">
        <w:t xml:space="preserve">Additional    </w:t>
      </w:r>
      <w:proofErr w:type="gramStart"/>
      <w:r w:rsidRPr="004E5322">
        <w:t>nodes  can</w:t>
      </w:r>
      <w:proofErr w:type="gramEnd"/>
      <w:r w:rsidRPr="004E5322">
        <w:t xml:space="preserve"> be  added  to  the  cluster  as read   only while  the  existing  cluster   is working</w:t>
      </w:r>
    </w:p>
    <w:p w:rsidR="00FE5B3E" w:rsidRPr="004E5322" w:rsidRDefault="00FE5B3E" w:rsidP="00B92D5D">
      <w:pPr>
        <w:rPr>
          <w:rFonts w:cs="Calibri"/>
          <w:sz w:val="40"/>
          <w:szCs w:val="36"/>
        </w:rPr>
      </w:pPr>
    </w:p>
    <w:p w:rsidR="00FE5B3E" w:rsidRPr="004E5322" w:rsidRDefault="00FE5B3E" w:rsidP="00B92D5D">
      <w:pPr>
        <w:rPr>
          <w:rFonts w:cs="Calibri"/>
          <w:sz w:val="40"/>
          <w:szCs w:val="36"/>
        </w:rPr>
      </w:pPr>
    </w:p>
    <w:p w:rsidR="00FE5B3E" w:rsidRPr="00331BF5" w:rsidRDefault="00FE5B3E" w:rsidP="00331BF5">
      <w:pPr>
        <w:pStyle w:val="Heading1"/>
      </w:pPr>
      <w:r w:rsidRPr="00331BF5">
        <w:lastRenderedPageBreak/>
        <w:t>Network Technologies</w:t>
      </w:r>
    </w:p>
    <w:p w:rsidR="00FE5B3E" w:rsidRPr="004E5322" w:rsidRDefault="00FE5B3E" w:rsidP="00B92D5D">
      <w:pPr>
        <w:rPr>
          <w:rFonts w:cs="Calibri"/>
          <w:b/>
          <w:sz w:val="40"/>
          <w:szCs w:val="36"/>
        </w:rPr>
      </w:pPr>
    </w:p>
    <w:p w:rsidR="00FE5B3E" w:rsidRPr="004E5322" w:rsidRDefault="00FE5B3E" w:rsidP="00B92D5D">
      <w:pPr>
        <w:rPr>
          <w:rFonts w:cs="Calibri"/>
          <w:b/>
          <w:bCs/>
          <w:sz w:val="40"/>
          <w:szCs w:val="36"/>
        </w:rPr>
      </w:pPr>
      <w:proofErr w:type="gramStart"/>
      <w:r w:rsidRPr="00331BF5">
        <w:rPr>
          <w:rStyle w:val="Heading2Char"/>
        </w:rPr>
        <w:t>DNS</w:t>
      </w:r>
      <w:r w:rsidRPr="004E5322">
        <w:rPr>
          <w:rFonts w:cs="Calibri"/>
          <w:b/>
          <w:bCs/>
          <w:color w:val="000000" w:themeColor="text1"/>
          <w:sz w:val="40"/>
          <w:szCs w:val="36"/>
        </w:rPr>
        <w:t xml:space="preserve"> </w:t>
      </w:r>
      <w:r w:rsidRPr="004E5322">
        <w:rPr>
          <w:rFonts w:cs="Calibri"/>
          <w:b/>
          <w:bCs/>
          <w:sz w:val="40"/>
          <w:szCs w:val="36"/>
        </w:rPr>
        <w:t>:</w:t>
      </w:r>
      <w:proofErr w:type="gramEnd"/>
    </w:p>
    <w:p w:rsidR="00FE5B3E" w:rsidRPr="004E5322" w:rsidRDefault="00FE5B3E" w:rsidP="00331BF5">
      <w:r w:rsidRPr="004E5322">
        <w:t xml:space="preserve">Domain   </w:t>
      </w:r>
      <w:proofErr w:type="gramStart"/>
      <w:r w:rsidRPr="004E5322">
        <w:t>Name  System</w:t>
      </w:r>
      <w:proofErr w:type="gramEnd"/>
      <w:r w:rsidRPr="004E5322">
        <w:t xml:space="preserve">  (DNS)  serves  as a directory   of  network   hosts  and  resources.   DNS resources   can be </w:t>
      </w:r>
      <w:proofErr w:type="gramStart"/>
      <w:r w:rsidRPr="004E5322">
        <w:t>public  or</w:t>
      </w:r>
      <w:proofErr w:type="gramEnd"/>
      <w:r w:rsidRPr="004E5322">
        <w:t xml:space="preserve">  private.   Private   resources  rely  only  on local  internal   DNS  servers  to  resolve  on the  local  network only.  </w:t>
      </w:r>
      <w:proofErr w:type="gramStart"/>
      <w:r w:rsidRPr="004E5322">
        <w:t>Public  DNS</w:t>
      </w:r>
      <w:proofErr w:type="gramEnd"/>
      <w:r w:rsidRPr="004E5322">
        <w:t xml:space="preserve"> works  with  the  directory    of network    hosts to  provide   domains   such as Zippyops.com</w:t>
      </w:r>
    </w:p>
    <w:p w:rsidR="00FE5B3E" w:rsidRPr="004E5322" w:rsidRDefault="00FE5B3E" w:rsidP="00331BF5">
      <w:r w:rsidRPr="004E5322">
        <w:t xml:space="preserve">Authoritative     </w:t>
      </w:r>
      <w:proofErr w:type="gramStart"/>
      <w:r w:rsidRPr="004E5322">
        <w:t>name  servers</w:t>
      </w:r>
      <w:proofErr w:type="gramEnd"/>
      <w:r w:rsidRPr="004E5322">
        <w:t xml:space="preserve">   are name   servers  that  are  responsible   for  assigning  domain   names  to  a specific IP address.   Slave/ caching name   servers  only  exist to  replicate   information    from   Authoritative     servers  and  rely  on  the  domain  record   TTL  to determine    how  often   to  update   the  cached  name  record.</w:t>
      </w:r>
    </w:p>
    <w:p w:rsidR="00FE5B3E" w:rsidRPr="004E5322" w:rsidRDefault="00FE5B3E" w:rsidP="00331BF5">
      <w:proofErr w:type="gramStart"/>
      <w:r w:rsidRPr="004E5322">
        <w:t>A  domain</w:t>
      </w:r>
      <w:proofErr w:type="gramEnd"/>
      <w:r w:rsidRPr="004E5322">
        <w:t xml:space="preserve">  is made   up of  a hierarchy   which  are  delineated   by  the  . </w:t>
      </w:r>
      <w:proofErr w:type="gramStart"/>
      <w:r w:rsidRPr="004E5322">
        <w:t>character</w:t>
      </w:r>
      <w:proofErr w:type="gramEnd"/>
      <w:r w:rsidRPr="004E5322">
        <w:t xml:space="preserve">.   A domain   represents   a collection   of resources   </w:t>
      </w:r>
      <w:proofErr w:type="gramStart"/>
      <w:r w:rsidRPr="004E5322">
        <w:t>that  make</w:t>
      </w:r>
      <w:proofErr w:type="gramEnd"/>
      <w:r w:rsidRPr="004E5322">
        <w:t xml:space="preserve">  up  a </w:t>
      </w:r>
      <w:proofErr w:type="spellStart"/>
      <w:r w:rsidRPr="004E5322">
        <w:t>subtree</w:t>
      </w:r>
      <w:proofErr w:type="spellEnd"/>
      <w:r w:rsidRPr="004E5322">
        <w:t xml:space="preserve">   of  the  DNS  name  space </w:t>
      </w:r>
      <w:proofErr w:type="spellStart"/>
      <w:r w:rsidRPr="004E5322">
        <w:t>i.e</w:t>
      </w:r>
      <w:proofErr w:type="spellEnd"/>
      <w:r w:rsidRPr="004E5322">
        <w:t xml:space="preserve">  Zippyops.com</w:t>
      </w:r>
    </w:p>
    <w:p w:rsidR="00FE5B3E" w:rsidRPr="004E5322" w:rsidRDefault="00FE5B3E" w:rsidP="00331BF5">
      <w:r w:rsidRPr="004E5322">
        <w:t>The  .com  is considered  the   “top  level” zippyops.com    is considered  the  root   of  the  domain   and aws.zippyops.com    is considered  a  “sub domain”   of zippyops.com.</w:t>
      </w:r>
    </w:p>
    <w:p w:rsidR="00FE5B3E" w:rsidRPr="004E5322" w:rsidRDefault="00FE5B3E" w:rsidP="00331BF5">
      <w:r w:rsidRPr="004E5322">
        <w:t xml:space="preserve">Authoritative  name  servers   contain  DNS  records  which  maps  the  domain   name  to  the  IP address.   Every domain   </w:t>
      </w:r>
      <w:proofErr w:type="gramStart"/>
      <w:r w:rsidRPr="004E5322">
        <w:t>name  internal</w:t>
      </w:r>
      <w:proofErr w:type="gramEnd"/>
      <w:r w:rsidRPr="004E5322">
        <w:t xml:space="preserve">   or  public  is mapped   to  an IP  address .  </w:t>
      </w:r>
      <w:proofErr w:type="gramStart"/>
      <w:r w:rsidRPr="004E5322">
        <w:t>A  “</w:t>
      </w:r>
      <w:proofErr w:type="gramEnd"/>
      <w:r w:rsidRPr="004E5322">
        <w:t>zone” is a record   in which  the  name  server   is responsible   for.</w:t>
      </w:r>
    </w:p>
    <w:p w:rsidR="00FE5B3E" w:rsidRPr="004E5322" w:rsidRDefault="00FE5B3E" w:rsidP="00331BF5">
      <w:proofErr w:type="gramStart"/>
      <w:r w:rsidRPr="004E5322">
        <w:t>Within  a</w:t>
      </w:r>
      <w:proofErr w:type="gramEnd"/>
      <w:r w:rsidRPr="004E5322">
        <w:t xml:space="preserve"> zone  resource   records  exists  as basic information    for  the  domain   name   system. </w:t>
      </w:r>
    </w:p>
    <w:p w:rsidR="00FE5B3E" w:rsidRPr="004E5322" w:rsidRDefault="00FE5B3E" w:rsidP="00331BF5"/>
    <w:p w:rsidR="00FE5B3E" w:rsidRPr="004E5322" w:rsidRDefault="00FE5B3E" w:rsidP="00BE4181">
      <w:pPr>
        <w:pStyle w:val="Heading3"/>
      </w:pPr>
      <w:r w:rsidRPr="004E5322">
        <w:t xml:space="preserve">Common    types </w:t>
      </w:r>
      <w:proofErr w:type="gramStart"/>
      <w:r w:rsidRPr="004E5322">
        <w:t>of  resource</w:t>
      </w:r>
      <w:proofErr w:type="gramEnd"/>
      <w:r w:rsidRPr="004E5322">
        <w:t xml:space="preserve">   records:</w:t>
      </w:r>
    </w:p>
    <w:p w:rsidR="00FE5B3E" w:rsidRPr="004E5322" w:rsidRDefault="00FE5B3E" w:rsidP="00331BF5">
      <w:r w:rsidRPr="004E5322">
        <w:t xml:space="preserve">A  – Address  record   </w:t>
      </w:r>
      <w:proofErr w:type="spellStart"/>
      <w:r w:rsidRPr="004E5322">
        <w:t>whish</w:t>
      </w:r>
      <w:proofErr w:type="spellEnd"/>
      <w:r w:rsidRPr="004E5322">
        <w:t xml:space="preserve">  is used to  map  hostnames   (domain   names)   to  IPv4 addresses c name  – Alias  of  one  name  to  another   (one   hostname   to  another   hostname)</w:t>
      </w:r>
    </w:p>
    <w:p w:rsidR="00FE5B3E" w:rsidRPr="004E5322" w:rsidRDefault="00FE5B3E" w:rsidP="00331BF5">
      <w:r w:rsidRPr="004E5322">
        <w:t xml:space="preserve">AAAA   </w:t>
      </w:r>
      <w:proofErr w:type="gramStart"/>
      <w:r w:rsidRPr="004E5322">
        <w:t>–  Address</w:t>
      </w:r>
      <w:proofErr w:type="gramEnd"/>
      <w:r w:rsidRPr="004E5322">
        <w:t xml:space="preserve">  record   which  is used to  map  hostnames   (domain   names)   to  IPv6 addresses </w:t>
      </w:r>
    </w:p>
    <w:p w:rsidR="00FE5B3E" w:rsidRPr="004E5322" w:rsidRDefault="00FE5B3E" w:rsidP="00331BF5">
      <w:r w:rsidRPr="004E5322">
        <w:t xml:space="preserve">NS – </w:t>
      </w:r>
      <w:proofErr w:type="gramStart"/>
      <w:r w:rsidRPr="004E5322">
        <w:t>Name  server</w:t>
      </w:r>
      <w:proofErr w:type="gramEnd"/>
      <w:r w:rsidRPr="004E5322">
        <w:t xml:space="preserve">  record   delegates   a DNS zone  to  use the  given  authoritative     name  servers</w:t>
      </w:r>
    </w:p>
    <w:p w:rsidR="00FE5B3E" w:rsidRPr="004E5322" w:rsidRDefault="00FE5B3E" w:rsidP="00331BF5">
      <w:proofErr w:type="gramStart"/>
      <w:r w:rsidRPr="004E5322">
        <w:t>MX  –</w:t>
      </w:r>
      <w:proofErr w:type="gramEnd"/>
      <w:r w:rsidRPr="004E5322">
        <w:t xml:space="preserve"> Mail  exchange   record  which  maps  a domain   name  to  a MTA  (message/ mail   transfer   agent)</w:t>
      </w:r>
    </w:p>
    <w:p w:rsidR="00FE5B3E" w:rsidRPr="004E5322" w:rsidRDefault="00FE5B3E" w:rsidP="00331BF5"/>
    <w:p w:rsidR="00FE5B3E" w:rsidRPr="004E5322" w:rsidRDefault="00FE5B3E" w:rsidP="00331BF5">
      <w:r w:rsidRPr="004E5322">
        <w:lastRenderedPageBreak/>
        <w:t xml:space="preserve">Traditional   </w:t>
      </w:r>
      <w:proofErr w:type="gramStart"/>
      <w:r w:rsidRPr="004E5322">
        <w:t>DNS  servers</w:t>
      </w:r>
      <w:proofErr w:type="gramEnd"/>
      <w:r w:rsidRPr="004E5322">
        <w:t xml:space="preserve">  include  the  BIND   DNS server   and  unbound.   However,   </w:t>
      </w:r>
      <w:proofErr w:type="gramStart"/>
      <w:r w:rsidRPr="004E5322">
        <w:t>AWS  provides</w:t>
      </w:r>
      <w:proofErr w:type="gramEnd"/>
      <w:r w:rsidRPr="004E5322">
        <w:t xml:space="preserve">  a hosted   DNS solution   and  options  to  integrate    with  external   DNS servers  as part   of  the  VPC.  </w:t>
      </w:r>
      <w:proofErr w:type="gramStart"/>
      <w:r w:rsidRPr="004E5322">
        <w:t>The  hosted</w:t>
      </w:r>
      <w:proofErr w:type="gramEnd"/>
      <w:r w:rsidRPr="004E5322">
        <w:t xml:space="preserve">  solution   is called Route   53 and  is used  as an authoritative     name  server  for   both  public  and  internal   DNS.</w:t>
      </w:r>
    </w:p>
    <w:p w:rsidR="00FE5B3E" w:rsidRPr="004E5322" w:rsidRDefault="00FE5B3E" w:rsidP="00331BF5">
      <w:proofErr w:type="gramStart"/>
      <w:r w:rsidRPr="004E5322">
        <w:t>Examples  of</w:t>
      </w:r>
      <w:proofErr w:type="gramEnd"/>
      <w:r w:rsidRPr="004E5322">
        <w:t xml:space="preserve">  Route   53 usage  as an authoritative     DNS  service:</w:t>
      </w:r>
    </w:p>
    <w:p w:rsidR="00FE5B3E" w:rsidRPr="004E5322" w:rsidRDefault="00FE5B3E" w:rsidP="00331BF5">
      <w:proofErr w:type="gramStart"/>
      <w:r w:rsidRPr="004E5322">
        <w:t>Host  public</w:t>
      </w:r>
      <w:proofErr w:type="gramEnd"/>
      <w:r w:rsidRPr="004E5322">
        <w:t xml:space="preserve">  domain   names  for  external   web  applications</w:t>
      </w:r>
    </w:p>
    <w:p w:rsidR="00FE5B3E" w:rsidRPr="004E5322" w:rsidRDefault="00FE5B3E" w:rsidP="00331BF5">
      <w:r w:rsidRPr="004E5322">
        <w:t xml:space="preserve">Configure    </w:t>
      </w:r>
      <w:proofErr w:type="gramStart"/>
      <w:r w:rsidRPr="004E5322">
        <w:t>for  failover</w:t>
      </w:r>
      <w:proofErr w:type="gramEnd"/>
      <w:r w:rsidRPr="004E5322">
        <w:t>,  geo-­‐based   routing,    weighted  based  routing,    and  latency  based  routing   to resources</w:t>
      </w:r>
    </w:p>
    <w:p w:rsidR="00FE5B3E" w:rsidRPr="004E5322" w:rsidRDefault="00FE5B3E" w:rsidP="00331BF5">
      <w:r w:rsidRPr="004E5322">
        <w:t xml:space="preserve">Configure    resource   </w:t>
      </w:r>
      <w:proofErr w:type="gramStart"/>
      <w:r w:rsidRPr="004E5322">
        <w:t>records  for</w:t>
      </w:r>
      <w:proofErr w:type="gramEnd"/>
      <w:r w:rsidRPr="004E5322">
        <w:t xml:space="preserve">  internal   DNS  hostnames</w:t>
      </w:r>
    </w:p>
    <w:p w:rsidR="00FE5B3E" w:rsidRPr="004E5322" w:rsidRDefault="00FE5B3E" w:rsidP="00331BF5"/>
    <w:p w:rsidR="00FE5B3E" w:rsidRPr="004E5322" w:rsidRDefault="00FE5B3E" w:rsidP="00331BF5">
      <w:r w:rsidRPr="004E5322">
        <w:t xml:space="preserve">TTL (Time   To Live) </w:t>
      </w:r>
      <w:proofErr w:type="gramStart"/>
      <w:r w:rsidRPr="004E5322">
        <w:t>can  be</w:t>
      </w:r>
      <w:proofErr w:type="gramEnd"/>
      <w:r w:rsidRPr="004E5322">
        <w:t xml:space="preserve"> configured    for  each  resource  record   within   a zone.  The </w:t>
      </w:r>
      <w:proofErr w:type="gramStart"/>
      <w:r w:rsidRPr="004E5322">
        <w:t>TTL  specifies</w:t>
      </w:r>
      <w:proofErr w:type="gramEnd"/>
      <w:r w:rsidRPr="004E5322">
        <w:t xml:space="preserve"> how  long  that specific  record  should   be cached  by DNS  resolvers. </w:t>
      </w:r>
    </w:p>
    <w:p w:rsidR="00FE5B3E" w:rsidRPr="004E5322" w:rsidRDefault="00FE5B3E" w:rsidP="00331BF5">
      <w:proofErr w:type="gramStart"/>
      <w:r w:rsidRPr="004E5322">
        <w:t>Authoritative  name</w:t>
      </w:r>
      <w:proofErr w:type="gramEnd"/>
      <w:r w:rsidRPr="004E5322">
        <w:t xml:space="preserve">  servers   provide  information     recording   the  mapping  of  hostnames/ domain    names  to  IP addresses.  However,   </w:t>
      </w:r>
      <w:proofErr w:type="gramStart"/>
      <w:r w:rsidRPr="004E5322">
        <w:t>your  instances</w:t>
      </w:r>
      <w:proofErr w:type="gramEnd"/>
      <w:r w:rsidRPr="004E5322">
        <w:t xml:space="preserve"> need   to have  access to  local DNS  servers  in order   to  lookup  the   resource records .   In other   words  a configuration  or  service within   your  environment     needs to  know  how  to  lookup  what  IP  address  a hostname   should  map  to.  </w:t>
      </w:r>
      <w:proofErr w:type="gramStart"/>
      <w:r w:rsidRPr="004E5322">
        <w:t>You  could</w:t>
      </w:r>
      <w:proofErr w:type="gramEnd"/>
      <w:r w:rsidRPr="004E5322">
        <w:t xml:space="preserve">  also manually   Configure   external   DNS  servers  on each instance.  However,   configuring    this for   a </w:t>
      </w:r>
      <w:proofErr w:type="gramStart"/>
      <w:r w:rsidRPr="004E5322">
        <w:t>VPC  is</w:t>
      </w:r>
      <w:proofErr w:type="gramEnd"/>
      <w:r w:rsidRPr="004E5322">
        <w:t xml:space="preserve"> much  easier  and  scalable.  An  individual  instance  can  be configured   in  / </w:t>
      </w:r>
      <w:proofErr w:type="spellStart"/>
      <w:r w:rsidRPr="004E5322">
        <w:t>etc</w:t>
      </w:r>
      <w:proofErr w:type="spellEnd"/>
      <w:r w:rsidRPr="004E5322">
        <w:t xml:space="preserve">/ res </w:t>
      </w:r>
      <w:proofErr w:type="spellStart"/>
      <w:r w:rsidRPr="004E5322">
        <w:t>olv.conf</w:t>
      </w:r>
      <w:proofErr w:type="spellEnd"/>
      <w:r w:rsidRPr="004E5322">
        <w:t xml:space="preserve">  or  DNS  settings  can be  configured    specifically on  the  VPC.   As part  of  AWS  you can specify  a new  DNS  server  rather   than   using AWS  built-</w:t>
      </w:r>
      <w:r w:rsidRPr="004E5322">
        <w:softHyphen/>
        <w:t xml:space="preserve">‐in   DNS for  lookups.   </w:t>
      </w:r>
      <w:proofErr w:type="gramStart"/>
      <w:r w:rsidRPr="004E5322">
        <w:t>An  EC2</w:t>
      </w:r>
      <w:proofErr w:type="gramEnd"/>
      <w:r w:rsidRPr="004E5322">
        <w:t xml:space="preserve">  instance  automatically inherits   its / </w:t>
      </w:r>
      <w:proofErr w:type="spellStart"/>
      <w:r w:rsidRPr="004E5322">
        <w:t>etc</w:t>
      </w:r>
      <w:proofErr w:type="spellEnd"/>
      <w:r w:rsidRPr="004E5322">
        <w:t xml:space="preserve">/ res </w:t>
      </w:r>
      <w:proofErr w:type="spellStart"/>
      <w:r w:rsidRPr="004E5322">
        <w:t>olv.conf</w:t>
      </w:r>
      <w:proofErr w:type="spellEnd"/>
      <w:r w:rsidRPr="004E5322">
        <w:t xml:space="preserve">   settings  from   the  VPC  configuration.    If  you  want  to use  Route53   as an  internal DN S  provider   you  must  maintain   usage  of the  AWSDN S  record   in  the  VPC.</w:t>
      </w:r>
    </w:p>
    <w:p w:rsidR="00FE5B3E" w:rsidRPr="004E5322" w:rsidRDefault="00FE5B3E" w:rsidP="00331BF5">
      <w:pPr>
        <w:rPr>
          <w:b/>
          <w:bCs/>
          <w:sz w:val="40"/>
          <w:szCs w:val="36"/>
        </w:rPr>
      </w:pPr>
      <w:r w:rsidRPr="004E5322">
        <w:t>By specifying   an on-</w:t>
      </w:r>
      <w:r w:rsidRPr="004E5322">
        <w:softHyphen/>
        <w:t xml:space="preserve">‐premise    DNS  server  that  is connected   over  VPN  to  your  VPC   you can  extend  your     internal   DNS  configuration    into  the  cloud  and  add  resource   records  to  your   internal   EC2  instances.  DNS </w:t>
      </w:r>
      <w:proofErr w:type="gramStart"/>
      <w:r w:rsidRPr="004E5322">
        <w:t>servers  that</w:t>
      </w:r>
      <w:proofErr w:type="gramEnd"/>
      <w:r w:rsidRPr="004E5322">
        <w:t xml:space="preserve">   instances  utilize inside  of  a VPC  can  be specified   within  the  “DHCP   options   set” within   VPC.  The option   set must   </w:t>
      </w:r>
      <w:proofErr w:type="gramStart"/>
      <w:r w:rsidRPr="004E5322">
        <w:t>then  be</w:t>
      </w:r>
      <w:proofErr w:type="gramEnd"/>
      <w:r w:rsidRPr="004E5322">
        <w:t xml:space="preserve">  associated  to  the  VPC.  Only </w:t>
      </w:r>
      <w:proofErr w:type="gramStart"/>
      <w:r w:rsidRPr="004E5322">
        <w:t>one  option</w:t>
      </w:r>
      <w:proofErr w:type="gramEnd"/>
      <w:r w:rsidRPr="004E5322">
        <w:t xml:space="preserve">   set  can be  associated  to  a VPC  at  a time.</w:t>
      </w:r>
    </w:p>
    <w:p w:rsidR="00FE5B3E" w:rsidRDefault="00FE5B3E" w:rsidP="00B92D5D">
      <w:pPr>
        <w:rPr>
          <w:rFonts w:cs="Calibri"/>
          <w:b/>
          <w:bCs/>
          <w:sz w:val="40"/>
          <w:szCs w:val="36"/>
        </w:rPr>
      </w:pPr>
    </w:p>
    <w:p w:rsidR="00331BF5" w:rsidRDefault="00331BF5" w:rsidP="00B92D5D">
      <w:pPr>
        <w:rPr>
          <w:rFonts w:cs="Calibri"/>
          <w:b/>
          <w:bCs/>
          <w:sz w:val="40"/>
          <w:szCs w:val="36"/>
        </w:rPr>
      </w:pPr>
    </w:p>
    <w:p w:rsidR="00331BF5" w:rsidRPr="004E5322" w:rsidRDefault="00331BF5" w:rsidP="00B92D5D">
      <w:pPr>
        <w:rPr>
          <w:rFonts w:cs="Calibri"/>
          <w:b/>
          <w:bCs/>
          <w:sz w:val="40"/>
          <w:szCs w:val="36"/>
        </w:rPr>
      </w:pPr>
    </w:p>
    <w:p w:rsidR="00FE5B3E" w:rsidRPr="00331BF5" w:rsidRDefault="00FE5B3E" w:rsidP="00331BF5">
      <w:pPr>
        <w:pStyle w:val="Heading2"/>
      </w:pPr>
      <w:r w:rsidRPr="00331BF5">
        <w:lastRenderedPageBreak/>
        <w:t xml:space="preserve">Load </w:t>
      </w:r>
      <w:proofErr w:type="gramStart"/>
      <w:r w:rsidRPr="00331BF5">
        <w:t>Balancing :</w:t>
      </w:r>
      <w:proofErr w:type="gramEnd"/>
    </w:p>
    <w:p w:rsidR="00FE5B3E" w:rsidRPr="00331BF5" w:rsidRDefault="00FE5B3E" w:rsidP="00331BF5">
      <w:pPr>
        <w:rPr>
          <w:szCs w:val="24"/>
        </w:rPr>
      </w:pPr>
      <w:r w:rsidRPr="004E5322">
        <w:rPr>
          <w:b/>
        </w:rPr>
        <w:t xml:space="preserve"> </w:t>
      </w:r>
    </w:p>
    <w:p w:rsidR="00FE5B3E" w:rsidRPr="00331BF5" w:rsidRDefault="00FE5B3E" w:rsidP="0076724F">
      <w:pPr>
        <w:pStyle w:val="ListParagraph"/>
        <w:numPr>
          <w:ilvl w:val="0"/>
          <w:numId w:val="46"/>
        </w:numPr>
        <w:rPr>
          <w:rFonts w:ascii="Calibri" w:hAnsi="Calibri" w:cs="Calibri"/>
          <w:sz w:val="24"/>
          <w:szCs w:val="24"/>
        </w:rPr>
      </w:pPr>
      <w:r w:rsidRPr="00331BF5">
        <w:rPr>
          <w:rFonts w:ascii="Calibri" w:hAnsi="Calibri" w:cs="Calibri"/>
          <w:sz w:val="24"/>
          <w:szCs w:val="24"/>
        </w:rPr>
        <w:t>Load balancing is the process of distributing workloads across computing resources such as EC2 instances, VMs, or physical servers. Load balancing can be used in multi-</w:t>
      </w:r>
      <w:r w:rsidRPr="00331BF5">
        <w:rPr>
          <w:rFonts w:ascii="Calibri" w:hAnsi="Calibri" w:cs="Calibri"/>
          <w:sz w:val="24"/>
          <w:szCs w:val="24"/>
        </w:rPr>
        <w:softHyphen/>
        <w:t>‐tier application environments to serve internal data to multiple computing resources.</w:t>
      </w:r>
    </w:p>
    <w:p w:rsidR="00FE5B3E" w:rsidRPr="00331BF5" w:rsidRDefault="00FE5B3E" w:rsidP="0076724F">
      <w:pPr>
        <w:pStyle w:val="ListParagraph"/>
        <w:numPr>
          <w:ilvl w:val="0"/>
          <w:numId w:val="46"/>
        </w:numPr>
        <w:rPr>
          <w:rFonts w:ascii="Calibri" w:hAnsi="Calibri" w:cs="Calibri"/>
          <w:sz w:val="24"/>
          <w:szCs w:val="24"/>
        </w:rPr>
      </w:pPr>
      <w:r w:rsidRPr="00331BF5">
        <w:rPr>
          <w:rFonts w:ascii="Calibri" w:hAnsi="Calibri" w:cs="Calibri"/>
          <w:sz w:val="24"/>
          <w:szCs w:val="24"/>
        </w:rPr>
        <w:t xml:space="preserve">Within AWS the EC2 Elastic Load Balancer is used to distribute </w:t>
      </w:r>
      <w:proofErr w:type="spellStart"/>
      <w:r w:rsidRPr="00331BF5">
        <w:rPr>
          <w:rFonts w:ascii="Calibri" w:hAnsi="Calibri" w:cs="Calibri"/>
          <w:sz w:val="24"/>
          <w:szCs w:val="24"/>
        </w:rPr>
        <w:t>work loads</w:t>
      </w:r>
      <w:proofErr w:type="spellEnd"/>
      <w:r w:rsidRPr="00331BF5">
        <w:rPr>
          <w:rFonts w:ascii="Calibri" w:hAnsi="Calibri" w:cs="Calibri"/>
          <w:sz w:val="24"/>
          <w:szCs w:val="24"/>
        </w:rPr>
        <w:t xml:space="preserve"> across EC2 instances. It uses “round robin” load balancing.</w:t>
      </w:r>
    </w:p>
    <w:p w:rsidR="00FE5B3E" w:rsidRPr="00331BF5" w:rsidRDefault="00FE5B3E" w:rsidP="0076724F">
      <w:pPr>
        <w:pStyle w:val="ListParagraph"/>
        <w:numPr>
          <w:ilvl w:val="0"/>
          <w:numId w:val="46"/>
        </w:numPr>
        <w:rPr>
          <w:rFonts w:ascii="Calibri" w:hAnsi="Calibri" w:cs="Calibri"/>
          <w:sz w:val="24"/>
          <w:szCs w:val="24"/>
        </w:rPr>
      </w:pPr>
      <w:r w:rsidRPr="00331BF5">
        <w:rPr>
          <w:rFonts w:ascii="Calibri" w:hAnsi="Calibri" w:cs="Calibri"/>
          <w:sz w:val="24"/>
          <w:szCs w:val="24"/>
        </w:rPr>
        <w:t xml:space="preserve">Stickiness when applied to a load balancer determines if an existing session (cookie based or ELB based) is to go back to the specific instance they were on. Stateless webservers where </w:t>
      </w:r>
      <w:proofErr w:type="gramStart"/>
      <w:r w:rsidRPr="00331BF5">
        <w:rPr>
          <w:rFonts w:ascii="Calibri" w:hAnsi="Calibri" w:cs="Calibri"/>
          <w:sz w:val="24"/>
          <w:szCs w:val="24"/>
        </w:rPr>
        <w:t>sessions  are</w:t>
      </w:r>
      <w:proofErr w:type="gramEnd"/>
      <w:r w:rsidRPr="00331BF5">
        <w:rPr>
          <w:rFonts w:ascii="Calibri" w:hAnsi="Calibri" w:cs="Calibri"/>
          <w:sz w:val="24"/>
          <w:szCs w:val="24"/>
        </w:rPr>
        <w:t xml:space="preserve"> managed by databases(DynamoDB is a good example) do not require this. This also has performance issues when scaling.</w:t>
      </w:r>
    </w:p>
    <w:p w:rsidR="00331BF5" w:rsidRDefault="00FE5B3E" w:rsidP="0076724F">
      <w:pPr>
        <w:pStyle w:val="ListParagraph"/>
        <w:numPr>
          <w:ilvl w:val="0"/>
          <w:numId w:val="46"/>
        </w:numPr>
        <w:rPr>
          <w:rFonts w:ascii="Calibri" w:hAnsi="Calibri" w:cs="Calibri"/>
          <w:sz w:val="24"/>
          <w:szCs w:val="24"/>
        </w:rPr>
      </w:pPr>
      <w:r w:rsidRPr="00331BF5">
        <w:rPr>
          <w:rFonts w:ascii="Calibri" w:hAnsi="Calibri" w:cs="Calibri"/>
          <w:sz w:val="24"/>
          <w:szCs w:val="24"/>
        </w:rPr>
        <w:t>To reduce CPU usage and additional configuration SSL/TLS certificates should always be configured on the Elastic Load Balancer. This way any instance associated with the ELB can utilize the SSL/TLS certificate over port 443.</w:t>
      </w:r>
    </w:p>
    <w:p w:rsidR="00FE5B3E" w:rsidRPr="00331BF5" w:rsidRDefault="00FE5B3E" w:rsidP="00331BF5">
      <w:pPr>
        <w:pStyle w:val="Heading2"/>
      </w:pPr>
      <w:r w:rsidRPr="00331BF5">
        <w:rPr>
          <w:rStyle w:val="Heading2Char"/>
          <w:caps/>
          <w:shd w:val="clear" w:color="auto" w:fill="auto"/>
        </w:rPr>
        <w:t xml:space="preserve">Virtual Private </w:t>
      </w:r>
      <w:proofErr w:type="gramStart"/>
      <w:r w:rsidRPr="00331BF5">
        <w:rPr>
          <w:rStyle w:val="Heading2Char"/>
          <w:caps/>
          <w:shd w:val="clear" w:color="auto" w:fill="auto"/>
        </w:rPr>
        <w:t xml:space="preserve">Cloud </w:t>
      </w:r>
      <w:r w:rsidRPr="00331BF5">
        <w:t>:</w:t>
      </w:r>
      <w:proofErr w:type="gramEnd"/>
    </w:p>
    <w:p w:rsidR="00FE5B3E" w:rsidRPr="004E5322" w:rsidRDefault="00FE5B3E" w:rsidP="00331BF5">
      <w:r w:rsidRPr="004E5322">
        <w:t>The VPC is used to create an isolated set of resources within the AWS cloud. VPC features allow for extending your private on-</w:t>
      </w:r>
      <w:r w:rsidRPr="004E5322">
        <w:softHyphen/>
        <w:t xml:space="preserve">‐premise network to the cloud as well as having public resources available on the cloud. Resources utilize subnets which can either be private or </w:t>
      </w:r>
      <w:proofErr w:type="gramStart"/>
      <w:r w:rsidRPr="004E5322">
        <w:t>public  (</w:t>
      </w:r>
      <w:proofErr w:type="gramEnd"/>
      <w:r w:rsidRPr="004E5322">
        <w:t>internet gateway attached or not attached).Private subnets provide an additional layer of isolation and security.</w:t>
      </w:r>
    </w:p>
    <w:p w:rsidR="00FE5B3E" w:rsidRPr="004E5322" w:rsidRDefault="00FE5B3E" w:rsidP="00331BF5">
      <w:r w:rsidRPr="004E5322">
        <w:t>To extend on-</w:t>
      </w:r>
      <w:r w:rsidRPr="004E5322">
        <w:softHyphen/>
        <w:t>‐premise network to the cloud a VPG/VPN needs to be configured to an on-</w:t>
      </w:r>
      <w:r w:rsidRPr="004E5322">
        <w:softHyphen/>
        <w:t>‐premise router such as cisco. You also have the option of using AWS Direct Connect for a more secure and efficient connection.</w:t>
      </w:r>
    </w:p>
    <w:p w:rsidR="00FE5B3E" w:rsidRPr="004E5322" w:rsidRDefault="00FE5B3E" w:rsidP="00331BF5">
      <w:r w:rsidRPr="004E5322">
        <w:t>VPCs within the same region can also be “peered” to each other to extend other account resources to your VPC. Service providers might extend a specific subnet to another customers account VPC within the same region. A service provider might require resources from another AWS account access instances from within their VPC. Peering the VPC creates a “private” extension of one VPC to another.</w:t>
      </w:r>
    </w:p>
    <w:p w:rsidR="00FE5B3E" w:rsidRPr="004E5322" w:rsidRDefault="00FE5B3E" w:rsidP="0094609A">
      <w:pPr>
        <w:pStyle w:val="Heading3"/>
      </w:pPr>
      <w:r w:rsidRPr="004E5322">
        <w:t>Scenarios for peering:</w:t>
      </w:r>
    </w:p>
    <w:p w:rsidR="00FE5B3E" w:rsidRPr="00DA4E67" w:rsidRDefault="00FE5B3E" w:rsidP="0076724F">
      <w:pPr>
        <w:pStyle w:val="ListParagraph"/>
        <w:numPr>
          <w:ilvl w:val="0"/>
          <w:numId w:val="47"/>
        </w:numPr>
        <w:rPr>
          <w:rFonts w:ascii="Calibri" w:hAnsi="Calibri" w:cs="Calibri"/>
          <w:sz w:val="24"/>
          <w:szCs w:val="24"/>
        </w:rPr>
      </w:pPr>
      <w:r w:rsidRPr="00DA4E67">
        <w:rPr>
          <w:rFonts w:ascii="Calibri" w:hAnsi="Calibri" w:cs="Calibri"/>
          <w:sz w:val="24"/>
          <w:szCs w:val="24"/>
        </w:rPr>
        <w:t>One VPC Peered With Two VPCs</w:t>
      </w:r>
    </w:p>
    <w:p w:rsidR="00FE5B3E" w:rsidRPr="00DA4E67" w:rsidRDefault="00FE5B3E" w:rsidP="0076724F">
      <w:pPr>
        <w:pStyle w:val="ListParagraph"/>
        <w:numPr>
          <w:ilvl w:val="0"/>
          <w:numId w:val="47"/>
        </w:numPr>
        <w:rPr>
          <w:rFonts w:ascii="Calibri" w:hAnsi="Calibri" w:cs="Calibri"/>
          <w:sz w:val="24"/>
          <w:szCs w:val="24"/>
        </w:rPr>
      </w:pPr>
      <w:r w:rsidRPr="00DA4E67">
        <w:rPr>
          <w:rFonts w:ascii="Calibri" w:hAnsi="Calibri" w:cs="Calibri"/>
          <w:sz w:val="24"/>
          <w:szCs w:val="24"/>
        </w:rPr>
        <w:t>One VPC Peered with Multiple VPCs</w:t>
      </w:r>
    </w:p>
    <w:p w:rsidR="00FE5B3E" w:rsidRPr="00DA4E67" w:rsidRDefault="00FE5B3E" w:rsidP="0076724F">
      <w:pPr>
        <w:pStyle w:val="ListParagraph"/>
        <w:numPr>
          <w:ilvl w:val="0"/>
          <w:numId w:val="47"/>
        </w:numPr>
        <w:rPr>
          <w:rFonts w:ascii="Calibri" w:hAnsi="Calibri" w:cs="Calibri"/>
          <w:sz w:val="24"/>
          <w:szCs w:val="24"/>
        </w:rPr>
      </w:pPr>
      <w:r w:rsidRPr="00DA4E67">
        <w:rPr>
          <w:rFonts w:ascii="Calibri" w:hAnsi="Calibri" w:cs="Calibri"/>
          <w:sz w:val="24"/>
          <w:szCs w:val="24"/>
        </w:rPr>
        <w:t>Two VPCs Peered to Two Subnets in One VPC</w:t>
      </w:r>
    </w:p>
    <w:p w:rsidR="00FE5B3E" w:rsidRPr="00DA4E67" w:rsidRDefault="00FE5B3E" w:rsidP="0076724F">
      <w:pPr>
        <w:pStyle w:val="ListParagraph"/>
        <w:numPr>
          <w:ilvl w:val="0"/>
          <w:numId w:val="47"/>
        </w:numPr>
        <w:rPr>
          <w:rFonts w:ascii="Calibri" w:hAnsi="Calibri" w:cs="Calibri"/>
          <w:sz w:val="24"/>
          <w:szCs w:val="24"/>
        </w:rPr>
      </w:pPr>
      <w:r w:rsidRPr="00DA4E67">
        <w:rPr>
          <w:rFonts w:ascii="Calibri" w:hAnsi="Calibri" w:cs="Calibri"/>
          <w:sz w:val="24"/>
          <w:szCs w:val="24"/>
        </w:rPr>
        <w:t>One VPC Peered to Specific Subnets in Two VPCs</w:t>
      </w:r>
    </w:p>
    <w:p w:rsidR="00FE5B3E" w:rsidRPr="00DA4E67" w:rsidRDefault="00FE5B3E" w:rsidP="0076724F">
      <w:pPr>
        <w:pStyle w:val="ListParagraph"/>
        <w:numPr>
          <w:ilvl w:val="0"/>
          <w:numId w:val="47"/>
        </w:numPr>
        <w:rPr>
          <w:rFonts w:ascii="Calibri" w:hAnsi="Calibri" w:cs="Calibri"/>
          <w:sz w:val="24"/>
          <w:szCs w:val="24"/>
        </w:rPr>
      </w:pPr>
      <w:r w:rsidRPr="00DA4E67">
        <w:rPr>
          <w:rFonts w:ascii="Calibri" w:hAnsi="Calibri" w:cs="Calibri"/>
          <w:sz w:val="24"/>
          <w:szCs w:val="24"/>
        </w:rPr>
        <w:t>One VPC Peered With Two VPCs using Longest prefix match</w:t>
      </w:r>
    </w:p>
    <w:p w:rsidR="00FE5B3E" w:rsidRPr="00DA4E67" w:rsidRDefault="00FE5B3E" w:rsidP="00DA4E67">
      <w:pPr>
        <w:pStyle w:val="Heading2"/>
      </w:pPr>
      <w:r w:rsidRPr="00DA4E67">
        <w:lastRenderedPageBreak/>
        <w:t xml:space="preserve">AWS Direct </w:t>
      </w:r>
      <w:r w:rsidR="00DA4E67" w:rsidRPr="00DA4E67">
        <w:t>CONNECT:</w:t>
      </w:r>
    </w:p>
    <w:p w:rsidR="00FE5B3E" w:rsidRPr="004E5322" w:rsidRDefault="00FE5B3E" w:rsidP="00DA4E67">
      <w:r w:rsidRPr="004E5322">
        <w:t>Direct Connect creates a dedicated link from on-</w:t>
      </w:r>
      <w:r w:rsidRPr="004E5322">
        <w:softHyphen/>
        <w:t>‐premise private networks to an AWS region. In order to use direct connect you must have on-</w:t>
      </w:r>
      <w:r w:rsidRPr="004E5322">
        <w:softHyphen/>
        <w:t xml:space="preserve">‐premise servers located on a Direct Connect provider. Direct Connect uses a dedicated line to the AWS regions. 1gigabit or 10gigabit networking is required. Once established direct connect will work with VPN/VPG </w:t>
      </w:r>
      <w:r w:rsidR="00DA4E67" w:rsidRPr="004E5322">
        <w:t>inside of</w:t>
      </w:r>
      <w:r w:rsidRPr="004E5322">
        <w:t xml:space="preserve"> the VPC in order to create the secure communication.</w:t>
      </w:r>
    </w:p>
    <w:p w:rsidR="00FE5B3E" w:rsidRPr="004E5322" w:rsidRDefault="00FE5B3E" w:rsidP="00DA4E67">
      <w:r w:rsidRPr="004E5322">
        <w:t>Direct connect has the following benefits:</w:t>
      </w:r>
    </w:p>
    <w:p w:rsidR="00FE5B3E" w:rsidRPr="00DA4E67" w:rsidRDefault="00FE5B3E" w:rsidP="0076724F">
      <w:pPr>
        <w:pStyle w:val="ListParagraph"/>
        <w:numPr>
          <w:ilvl w:val="0"/>
          <w:numId w:val="48"/>
        </w:numPr>
        <w:rPr>
          <w:rFonts w:ascii="Calibri" w:hAnsi="Calibri" w:cs="Calibri"/>
          <w:sz w:val="24"/>
          <w:szCs w:val="24"/>
        </w:rPr>
      </w:pPr>
      <w:r w:rsidRPr="00DA4E67">
        <w:rPr>
          <w:rFonts w:ascii="Calibri" w:hAnsi="Calibri" w:cs="Calibri"/>
          <w:sz w:val="24"/>
          <w:szCs w:val="24"/>
        </w:rPr>
        <w:t>Increase  bandwidth throughput to AWS</w:t>
      </w:r>
    </w:p>
    <w:p w:rsidR="00FE5B3E" w:rsidRPr="00DA4E67" w:rsidRDefault="00FE5B3E" w:rsidP="0076724F">
      <w:pPr>
        <w:pStyle w:val="ListParagraph"/>
        <w:numPr>
          <w:ilvl w:val="0"/>
          <w:numId w:val="48"/>
        </w:numPr>
        <w:rPr>
          <w:rFonts w:ascii="Calibri" w:hAnsi="Calibri" w:cs="Calibri"/>
          <w:sz w:val="24"/>
          <w:szCs w:val="24"/>
        </w:rPr>
      </w:pPr>
      <w:r w:rsidRPr="00DA4E67">
        <w:rPr>
          <w:rFonts w:ascii="Calibri" w:hAnsi="Calibri" w:cs="Calibri"/>
          <w:sz w:val="24"/>
          <w:szCs w:val="24"/>
        </w:rPr>
        <w:t>More consistent network experience</w:t>
      </w:r>
    </w:p>
    <w:p w:rsidR="00FE5B3E" w:rsidRPr="00DA4E67" w:rsidRDefault="00FE5B3E" w:rsidP="0076724F">
      <w:pPr>
        <w:pStyle w:val="ListParagraph"/>
        <w:numPr>
          <w:ilvl w:val="0"/>
          <w:numId w:val="48"/>
        </w:numPr>
        <w:rPr>
          <w:rFonts w:ascii="Calibri" w:hAnsi="Calibri" w:cs="Calibri"/>
          <w:sz w:val="24"/>
          <w:szCs w:val="24"/>
        </w:rPr>
      </w:pPr>
      <w:r w:rsidRPr="00DA4E67">
        <w:rPr>
          <w:rFonts w:ascii="Calibri" w:hAnsi="Calibri" w:cs="Calibri"/>
          <w:sz w:val="24"/>
          <w:szCs w:val="24"/>
        </w:rPr>
        <w:t>Uses  industry standard 802 .1 q VLANs</w:t>
      </w:r>
    </w:p>
    <w:p w:rsidR="00FE5B3E" w:rsidRDefault="00FE5B3E" w:rsidP="0076724F">
      <w:pPr>
        <w:pStyle w:val="ListParagraph"/>
        <w:numPr>
          <w:ilvl w:val="0"/>
          <w:numId w:val="48"/>
        </w:numPr>
      </w:pPr>
      <w:r w:rsidRPr="00DA4E67">
        <w:rPr>
          <w:rFonts w:ascii="Calibri" w:hAnsi="Calibri" w:cs="Calibri"/>
          <w:sz w:val="24"/>
          <w:szCs w:val="24"/>
        </w:rPr>
        <w:t xml:space="preserve">Use the same connection to </w:t>
      </w:r>
      <w:r w:rsidR="00DA4E67" w:rsidRPr="00DA4E67">
        <w:rPr>
          <w:rFonts w:ascii="Calibri" w:hAnsi="Calibri" w:cs="Calibri"/>
          <w:sz w:val="24"/>
          <w:szCs w:val="24"/>
        </w:rPr>
        <w:t>access public</w:t>
      </w:r>
      <w:r w:rsidRPr="00DA4E67">
        <w:rPr>
          <w:rFonts w:ascii="Calibri" w:hAnsi="Calibri" w:cs="Calibri"/>
          <w:sz w:val="24"/>
          <w:szCs w:val="24"/>
        </w:rPr>
        <w:t xml:space="preserve"> resources and objects stored in Amazon S3 using the public IP address space</w:t>
      </w:r>
      <w:r w:rsidRPr="004E5322">
        <w:t>.</w:t>
      </w:r>
    </w:p>
    <w:p w:rsidR="00DA4E67" w:rsidRDefault="00DA4E67" w:rsidP="00DA4E67">
      <w:pPr>
        <w:pStyle w:val="ListParagraph"/>
      </w:pPr>
    </w:p>
    <w:p w:rsidR="000309D9" w:rsidRDefault="000309D9" w:rsidP="000309D9">
      <w:pPr>
        <w:pStyle w:val="Heading1"/>
      </w:pPr>
      <w:r w:rsidRPr="000309D9">
        <w:t>Working with VPC DNS</w:t>
      </w:r>
    </w:p>
    <w:p w:rsidR="000309D9" w:rsidRDefault="000309D9" w:rsidP="00DA4E67">
      <w:pPr>
        <w:pStyle w:val="ListParagraph"/>
      </w:pPr>
    </w:p>
    <w:p w:rsidR="000309D9" w:rsidRDefault="000309D9" w:rsidP="000309D9">
      <w:r>
        <w:t>W</w:t>
      </w:r>
      <w:r w:rsidRPr="000309D9">
        <w:t>e are going to take a hands-on approach to worki</w:t>
      </w:r>
      <w:r>
        <w:t>ng with DNS inside of a VPC. We wi</w:t>
      </w:r>
      <w:r w:rsidRPr="000309D9">
        <w:t xml:space="preserve">ll learn how to configure DHCP Option Sets, extend </w:t>
      </w:r>
      <w:proofErr w:type="spellStart"/>
      <w:r w:rsidRPr="000309D9">
        <w:t>on-premise</w:t>
      </w:r>
      <w:proofErr w:type="spellEnd"/>
      <w:r w:rsidRPr="000309D9">
        <w:t xml:space="preserve"> internal DNS to the cloud, and configure internal Route53 record sets.</w:t>
      </w:r>
    </w:p>
    <w:p w:rsidR="000309D9" w:rsidRDefault="000309D9" w:rsidP="00DA4E67">
      <w:pPr>
        <w:pStyle w:val="ListParagraph"/>
      </w:pPr>
    </w:p>
    <w:p w:rsidR="000309D9" w:rsidRDefault="000309D9" w:rsidP="00DA4E67">
      <w:pPr>
        <w:pStyle w:val="ListParagraph"/>
      </w:pPr>
    </w:p>
    <w:p w:rsidR="000309D9" w:rsidRDefault="00CC6782" w:rsidP="00CC6782">
      <w:r>
        <w:t xml:space="preserve">First we have to launch EC2 </w:t>
      </w:r>
      <w:proofErr w:type="gramStart"/>
      <w:r>
        <w:t>instance ,</w:t>
      </w:r>
      <w:proofErr w:type="gramEnd"/>
    </w:p>
    <w:p w:rsidR="00CC6782" w:rsidRDefault="00CC6782" w:rsidP="00CC6782">
      <w:r>
        <w:rPr>
          <w:noProof/>
          <w:lang w:eastAsia="en-US"/>
        </w:rPr>
        <w:drawing>
          <wp:inline distT="0" distB="0" distL="0" distR="0">
            <wp:extent cx="6105525" cy="2428875"/>
            <wp:effectExtent l="0" t="0" r="9525" b="9525"/>
            <wp:docPr id="200848" name="Picture 2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5525" cy="2428875"/>
                    </a:xfrm>
                    <a:prstGeom prst="rect">
                      <a:avLst/>
                    </a:prstGeom>
                    <a:noFill/>
                    <a:ln>
                      <a:noFill/>
                    </a:ln>
                  </pic:spPr>
                </pic:pic>
              </a:graphicData>
            </a:graphic>
          </wp:inline>
        </w:drawing>
      </w:r>
    </w:p>
    <w:p w:rsidR="00CC6782" w:rsidRDefault="00CC6782" w:rsidP="00CC6782"/>
    <w:p w:rsidR="00CC6782" w:rsidRDefault="00CC6782" w:rsidP="00CC6782">
      <w:pPr>
        <w:pStyle w:val="ListParagraph"/>
        <w:numPr>
          <w:ilvl w:val="0"/>
          <w:numId w:val="343"/>
        </w:numPr>
      </w:pPr>
      <w:r>
        <w:t xml:space="preserve">To select amazon </w:t>
      </w:r>
      <w:proofErr w:type="spellStart"/>
      <w:r>
        <w:t>linux</w:t>
      </w:r>
      <w:proofErr w:type="spellEnd"/>
      <w:r>
        <w:t xml:space="preserve"> AMI </w:t>
      </w:r>
    </w:p>
    <w:p w:rsidR="00CC6782" w:rsidRDefault="00CC6782" w:rsidP="00CC6782">
      <w:r>
        <w:rPr>
          <w:noProof/>
          <w:lang w:eastAsia="en-US"/>
        </w:rPr>
        <w:lastRenderedPageBreak/>
        <w:drawing>
          <wp:inline distT="0" distB="0" distL="0" distR="0" wp14:anchorId="154AFC5A" wp14:editId="78BFC83B">
            <wp:extent cx="6115050" cy="2141855"/>
            <wp:effectExtent l="0" t="0" r="0" b="0"/>
            <wp:docPr id="200849" name="Picture 20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2141855"/>
                    </a:xfrm>
                    <a:prstGeom prst="rect">
                      <a:avLst/>
                    </a:prstGeom>
                  </pic:spPr>
                </pic:pic>
              </a:graphicData>
            </a:graphic>
          </wp:inline>
        </w:drawing>
      </w:r>
    </w:p>
    <w:p w:rsidR="00CC6782" w:rsidRDefault="00CC6782" w:rsidP="00CC6782">
      <w:r>
        <w:t xml:space="preserve">Choose instance </w:t>
      </w:r>
      <w:proofErr w:type="gramStart"/>
      <w:r>
        <w:t>type ,</w:t>
      </w:r>
      <w:proofErr w:type="gramEnd"/>
      <w:r>
        <w:t xml:space="preserve"> I have choose t2.micro </w:t>
      </w:r>
    </w:p>
    <w:p w:rsidR="00CC6782" w:rsidRDefault="00CC6782" w:rsidP="00CC6782">
      <w:r>
        <w:rPr>
          <w:noProof/>
          <w:lang w:eastAsia="en-US"/>
        </w:rPr>
        <w:drawing>
          <wp:inline distT="0" distB="0" distL="0" distR="0" wp14:anchorId="2B6CDEA2" wp14:editId="0AA5C5DF">
            <wp:extent cx="6115050" cy="2056765"/>
            <wp:effectExtent l="0" t="0" r="0" b="635"/>
            <wp:docPr id="200850" name="Picture 2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2056765"/>
                    </a:xfrm>
                    <a:prstGeom prst="rect">
                      <a:avLst/>
                    </a:prstGeom>
                  </pic:spPr>
                </pic:pic>
              </a:graphicData>
            </a:graphic>
          </wp:inline>
        </w:drawing>
      </w:r>
      <w:r>
        <w:rPr>
          <w:noProof/>
          <w:lang w:eastAsia="en-US"/>
        </w:rPr>
        <w:drawing>
          <wp:inline distT="0" distB="0" distL="0" distR="0">
            <wp:extent cx="6105525" cy="2095500"/>
            <wp:effectExtent l="0" t="0" r="9525" b="0"/>
            <wp:docPr id="200852" name="Picture 20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5525" cy="2095500"/>
                    </a:xfrm>
                    <a:prstGeom prst="rect">
                      <a:avLst/>
                    </a:prstGeom>
                    <a:noFill/>
                    <a:ln>
                      <a:noFill/>
                    </a:ln>
                  </pic:spPr>
                </pic:pic>
              </a:graphicData>
            </a:graphic>
          </wp:inline>
        </w:drawing>
      </w:r>
    </w:p>
    <w:p w:rsidR="008F04D3" w:rsidRDefault="008F04D3" w:rsidP="00CC6782">
      <w:r>
        <w:t xml:space="preserve">We have to create two </w:t>
      </w:r>
      <w:proofErr w:type="gramStart"/>
      <w:r>
        <w:t>instance ,</w:t>
      </w:r>
      <w:proofErr w:type="gramEnd"/>
      <w:r>
        <w:t xml:space="preserve"> so give a number of instance as “2”.</w:t>
      </w:r>
    </w:p>
    <w:p w:rsidR="008F04D3" w:rsidRDefault="008F04D3" w:rsidP="00CC6782">
      <w:r>
        <w:rPr>
          <w:noProof/>
          <w:lang w:eastAsia="en-US"/>
        </w:rPr>
        <w:lastRenderedPageBreak/>
        <w:drawing>
          <wp:inline distT="0" distB="0" distL="0" distR="0" wp14:anchorId="20940C08" wp14:editId="1656AD47">
            <wp:extent cx="6115050" cy="2482215"/>
            <wp:effectExtent l="0" t="0" r="0" b="0"/>
            <wp:docPr id="200853" name="Picture 2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2482215"/>
                    </a:xfrm>
                    <a:prstGeom prst="rect">
                      <a:avLst/>
                    </a:prstGeom>
                  </pic:spPr>
                </pic:pic>
              </a:graphicData>
            </a:graphic>
          </wp:inline>
        </w:drawing>
      </w:r>
    </w:p>
    <w:p w:rsidR="008F04D3" w:rsidRDefault="008F04D3" w:rsidP="00CC6782">
      <w:r>
        <w:t xml:space="preserve">To click on Review and </w:t>
      </w:r>
      <w:proofErr w:type="gramStart"/>
      <w:r>
        <w:t>launch .</w:t>
      </w:r>
      <w:proofErr w:type="gramEnd"/>
    </w:p>
    <w:p w:rsidR="008F04D3" w:rsidRDefault="008F04D3" w:rsidP="00CC6782">
      <w:r>
        <w:rPr>
          <w:noProof/>
          <w:lang w:eastAsia="en-US"/>
        </w:rPr>
        <w:drawing>
          <wp:inline distT="0" distB="0" distL="0" distR="0" wp14:anchorId="381E6865" wp14:editId="5BBB919C">
            <wp:extent cx="4552950" cy="3438525"/>
            <wp:effectExtent l="0" t="0" r="0" b="9525"/>
            <wp:docPr id="200854" name="Picture 20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2950" cy="3438525"/>
                    </a:xfrm>
                    <a:prstGeom prst="rect">
                      <a:avLst/>
                    </a:prstGeom>
                  </pic:spPr>
                </pic:pic>
              </a:graphicData>
            </a:graphic>
          </wp:inline>
        </w:drawing>
      </w:r>
    </w:p>
    <w:p w:rsidR="008F04D3" w:rsidRDefault="008F04D3" w:rsidP="00CC6782">
      <w:r>
        <w:t>To create key pair and download it and launch instance.</w:t>
      </w:r>
    </w:p>
    <w:p w:rsidR="008F04D3" w:rsidRDefault="008F04D3" w:rsidP="00CC6782">
      <w:r>
        <w:rPr>
          <w:noProof/>
          <w:lang w:eastAsia="en-US"/>
        </w:rPr>
        <w:drawing>
          <wp:inline distT="0" distB="0" distL="0" distR="0" wp14:anchorId="60976E43" wp14:editId="02FA3515">
            <wp:extent cx="6115050" cy="868680"/>
            <wp:effectExtent l="0" t="0" r="0" b="7620"/>
            <wp:docPr id="200855" name="Picture 20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868680"/>
                    </a:xfrm>
                    <a:prstGeom prst="rect">
                      <a:avLst/>
                    </a:prstGeom>
                  </pic:spPr>
                </pic:pic>
              </a:graphicData>
            </a:graphic>
          </wp:inline>
        </w:drawing>
      </w:r>
    </w:p>
    <w:p w:rsidR="008F04D3" w:rsidRDefault="008F04D3" w:rsidP="00CC6782">
      <w:r>
        <w:t xml:space="preserve">Instance is pending and it is take time to complete </w:t>
      </w:r>
    </w:p>
    <w:p w:rsidR="008F04D3" w:rsidRDefault="008F04D3" w:rsidP="00CC6782"/>
    <w:p w:rsidR="008F04D3" w:rsidRDefault="009A142B" w:rsidP="00CC6782">
      <w:r>
        <w:rPr>
          <w:noProof/>
          <w:lang w:eastAsia="en-US"/>
        </w:rPr>
        <w:lastRenderedPageBreak/>
        <w:drawing>
          <wp:inline distT="0" distB="0" distL="0" distR="0" wp14:anchorId="437581E0" wp14:editId="0C96F433">
            <wp:extent cx="6115050" cy="1004570"/>
            <wp:effectExtent l="0" t="0" r="0" b="5080"/>
            <wp:docPr id="200856" name="Picture 20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1004570"/>
                    </a:xfrm>
                    <a:prstGeom prst="rect">
                      <a:avLst/>
                    </a:prstGeom>
                  </pic:spPr>
                </pic:pic>
              </a:graphicData>
            </a:graphic>
          </wp:inline>
        </w:drawing>
      </w:r>
    </w:p>
    <w:p w:rsidR="009A142B" w:rsidRDefault="009A142B" w:rsidP="00CC6782">
      <w:r>
        <w:t xml:space="preserve">Instance has been </w:t>
      </w:r>
      <w:proofErr w:type="gramStart"/>
      <w:r>
        <w:t>created ,</w:t>
      </w:r>
      <w:proofErr w:type="gramEnd"/>
    </w:p>
    <w:p w:rsidR="009A142B" w:rsidRDefault="009A142B" w:rsidP="00CC6782">
      <w:r>
        <w:t xml:space="preserve">After </w:t>
      </w:r>
      <w:r w:rsidR="00E4402C">
        <w:t xml:space="preserve">that go to </w:t>
      </w:r>
      <w:proofErr w:type="gramStart"/>
      <w:r w:rsidR="00E4402C">
        <w:t>VPC ,</w:t>
      </w:r>
      <w:proofErr w:type="gramEnd"/>
    </w:p>
    <w:p w:rsidR="00E4402C" w:rsidRDefault="00E4402C" w:rsidP="00CC6782">
      <w:r>
        <w:rPr>
          <w:noProof/>
          <w:lang w:eastAsia="en-US"/>
        </w:rPr>
        <w:drawing>
          <wp:inline distT="0" distB="0" distL="0" distR="0" wp14:anchorId="31C0955D" wp14:editId="41980C25">
            <wp:extent cx="6115050" cy="2534920"/>
            <wp:effectExtent l="0" t="0" r="0" b="0"/>
            <wp:docPr id="200857" name="Picture 20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2534920"/>
                    </a:xfrm>
                    <a:prstGeom prst="rect">
                      <a:avLst/>
                    </a:prstGeom>
                  </pic:spPr>
                </pic:pic>
              </a:graphicData>
            </a:graphic>
          </wp:inline>
        </w:drawing>
      </w:r>
    </w:p>
    <w:p w:rsidR="00E4402C" w:rsidRDefault="00E4402C" w:rsidP="00CC6782">
      <w:r>
        <w:t xml:space="preserve">Already have VPC </w:t>
      </w:r>
      <w:proofErr w:type="gramStart"/>
      <w:r>
        <w:t>created ,</w:t>
      </w:r>
      <w:proofErr w:type="gramEnd"/>
    </w:p>
    <w:p w:rsidR="00E4402C" w:rsidRDefault="00E4402C" w:rsidP="00CC6782">
      <w:r>
        <w:rPr>
          <w:noProof/>
          <w:lang w:eastAsia="en-US"/>
        </w:rPr>
        <w:drawing>
          <wp:inline distT="0" distB="0" distL="0" distR="0" wp14:anchorId="1BBD4AFC" wp14:editId="1654C5EB">
            <wp:extent cx="6115050" cy="2644140"/>
            <wp:effectExtent l="0" t="0" r="0" b="3810"/>
            <wp:docPr id="200858" name="Picture 20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2644140"/>
                    </a:xfrm>
                    <a:prstGeom prst="rect">
                      <a:avLst/>
                    </a:prstGeom>
                  </pic:spPr>
                </pic:pic>
              </a:graphicData>
            </a:graphic>
          </wp:inline>
        </w:drawing>
      </w:r>
    </w:p>
    <w:p w:rsidR="00E4402C" w:rsidRDefault="00E4402C" w:rsidP="00CC6782">
      <w:r>
        <w:t xml:space="preserve">To click on </w:t>
      </w:r>
      <w:proofErr w:type="gramStart"/>
      <w:r>
        <w:t>DHCP ,</w:t>
      </w:r>
      <w:proofErr w:type="gramEnd"/>
    </w:p>
    <w:p w:rsidR="00E4402C" w:rsidRDefault="00E4402C" w:rsidP="00CC6782">
      <w:r>
        <w:rPr>
          <w:noProof/>
          <w:lang w:eastAsia="en-US"/>
        </w:rPr>
        <w:lastRenderedPageBreak/>
        <w:drawing>
          <wp:inline distT="0" distB="0" distL="0" distR="0" wp14:anchorId="3C1B99D3" wp14:editId="1BFC912F">
            <wp:extent cx="6115050" cy="2274570"/>
            <wp:effectExtent l="0" t="0" r="0" b="0"/>
            <wp:docPr id="200859" name="Picture 20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2274570"/>
                    </a:xfrm>
                    <a:prstGeom prst="rect">
                      <a:avLst/>
                    </a:prstGeom>
                  </pic:spPr>
                </pic:pic>
              </a:graphicData>
            </a:graphic>
          </wp:inline>
        </w:drawing>
      </w:r>
    </w:p>
    <w:p w:rsidR="00E4402C" w:rsidRDefault="00E4402C" w:rsidP="00CC6782"/>
    <w:p w:rsidR="00E4402C" w:rsidRDefault="00E4402C" w:rsidP="00CC6782">
      <w:r>
        <w:t xml:space="preserve">Now go back to EC2 </w:t>
      </w:r>
      <w:proofErr w:type="gramStart"/>
      <w:r>
        <w:t>instance ,</w:t>
      </w:r>
      <w:proofErr w:type="gramEnd"/>
    </w:p>
    <w:p w:rsidR="00E4402C" w:rsidRDefault="00E4402C" w:rsidP="00CC6782">
      <w:r>
        <w:rPr>
          <w:noProof/>
          <w:lang w:eastAsia="en-US"/>
        </w:rPr>
        <w:drawing>
          <wp:inline distT="0" distB="0" distL="0" distR="0" wp14:anchorId="3823C725" wp14:editId="37D60178">
            <wp:extent cx="5029200" cy="4314825"/>
            <wp:effectExtent l="0" t="0" r="0" b="9525"/>
            <wp:docPr id="200860" name="Picture 20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4314825"/>
                    </a:xfrm>
                    <a:prstGeom prst="rect">
                      <a:avLst/>
                    </a:prstGeom>
                  </pic:spPr>
                </pic:pic>
              </a:graphicData>
            </a:graphic>
          </wp:inline>
        </w:drawing>
      </w:r>
    </w:p>
    <w:p w:rsidR="00E4402C" w:rsidRDefault="00E4402C" w:rsidP="00CC6782">
      <w:r>
        <w:t xml:space="preserve">To connect to our </w:t>
      </w:r>
      <w:proofErr w:type="gramStart"/>
      <w:r>
        <w:t>terminal ,</w:t>
      </w:r>
      <w:proofErr w:type="gramEnd"/>
    </w:p>
    <w:p w:rsidR="00E4402C" w:rsidRDefault="00E4402C" w:rsidP="00CC6782">
      <w:r>
        <w:rPr>
          <w:noProof/>
          <w:lang w:eastAsia="en-US"/>
        </w:rPr>
        <w:lastRenderedPageBreak/>
        <w:drawing>
          <wp:inline distT="0" distB="0" distL="0" distR="0" wp14:anchorId="3594C4D7" wp14:editId="71CB7496">
            <wp:extent cx="6115050" cy="2888615"/>
            <wp:effectExtent l="0" t="0" r="0" b="6985"/>
            <wp:docPr id="200861" name="Picture 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2888615"/>
                    </a:xfrm>
                    <a:prstGeom prst="rect">
                      <a:avLst/>
                    </a:prstGeom>
                  </pic:spPr>
                </pic:pic>
              </a:graphicData>
            </a:graphic>
          </wp:inline>
        </w:drawing>
      </w:r>
    </w:p>
    <w:p w:rsidR="00E4402C" w:rsidRDefault="00BD2E59" w:rsidP="00CC6782">
      <w:r>
        <w:t xml:space="preserve">After that to change </w:t>
      </w:r>
      <w:proofErr w:type="gramStart"/>
      <w:r>
        <w:t xml:space="preserve">as </w:t>
      </w:r>
      <w:r w:rsidR="00E4402C">
        <w:t xml:space="preserve"> </w:t>
      </w:r>
      <w:r>
        <w:t>root</w:t>
      </w:r>
      <w:proofErr w:type="gramEnd"/>
      <w:r>
        <w:t xml:space="preserve"> user ,</w:t>
      </w:r>
    </w:p>
    <w:p w:rsidR="00BD2E59" w:rsidRDefault="00BD2E59" w:rsidP="00CC6782">
      <w:r>
        <w:rPr>
          <w:noProof/>
          <w:lang w:eastAsia="en-US"/>
        </w:rPr>
        <w:drawing>
          <wp:inline distT="0" distB="0" distL="0" distR="0" wp14:anchorId="370FA6FA" wp14:editId="165B541F">
            <wp:extent cx="3562350" cy="342900"/>
            <wp:effectExtent l="0" t="0" r="0" b="0"/>
            <wp:docPr id="200862" name="Picture 20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50" cy="342900"/>
                    </a:xfrm>
                    <a:prstGeom prst="rect">
                      <a:avLst/>
                    </a:prstGeom>
                  </pic:spPr>
                </pic:pic>
              </a:graphicData>
            </a:graphic>
          </wp:inline>
        </w:drawing>
      </w:r>
    </w:p>
    <w:p w:rsidR="00BD2E59" w:rsidRDefault="00BD2E59" w:rsidP="00CC6782">
      <w:r>
        <w:rPr>
          <w:noProof/>
          <w:lang w:eastAsia="en-US"/>
        </w:rPr>
        <w:drawing>
          <wp:inline distT="0" distB="0" distL="0" distR="0" wp14:anchorId="437BA803" wp14:editId="244C4F03">
            <wp:extent cx="4086225" cy="857250"/>
            <wp:effectExtent l="0" t="0" r="9525" b="0"/>
            <wp:docPr id="200863" name="Picture 20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225" cy="857250"/>
                    </a:xfrm>
                    <a:prstGeom prst="rect">
                      <a:avLst/>
                    </a:prstGeom>
                  </pic:spPr>
                </pic:pic>
              </a:graphicData>
            </a:graphic>
          </wp:inline>
        </w:drawing>
      </w:r>
    </w:p>
    <w:p w:rsidR="00BD2E59" w:rsidRDefault="00BD2E59" w:rsidP="00CC6782">
      <w:r>
        <w:t xml:space="preserve">In that </w:t>
      </w:r>
      <w:proofErr w:type="spellStart"/>
      <w:proofErr w:type="gramStart"/>
      <w:r>
        <w:t>resolv.conf</w:t>
      </w:r>
      <w:proofErr w:type="spellEnd"/>
      <w:r>
        <w:t xml:space="preserve"> ,</w:t>
      </w:r>
      <w:proofErr w:type="gramEnd"/>
    </w:p>
    <w:p w:rsidR="00BD2E59" w:rsidRDefault="00BD2E59" w:rsidP="00CC6782">
      <w:r>
        <w:t xml:space="preserve">Name of server 172.31.0.2 and all other details given in that </w:t>
      </w:r>
      <w:proofErr w:type="gramStart"/>
      <w:r>
        <w:t>file ,</w:t>
      </w:r>
      <w:proofErr w:type="gramEnd"/>
    </w:p>
    <w:p w:rsidR="00BD2E59" w:rsidRDefault="00BD2E59" w:rsidP="00CC6782">
      <w:r>
        <w:t>Now we can open Route 53 in new tab,</w:t>
      </w:r>
    </w:p>
    <w:p w:rsidR="00BD2E59" w:rsidRDefault="00BD2E59" w:rsidP="00CC6782">
      <w:r>
        <w:rPr>
          <w:noProof/>
          <w:lang w:eastAsia="en-US"/>
        </w:rPr>
        <w:drawing>
          <wp:inline distT="0" distB="0" distL="0" distR="0" wp14:anchorId="4BCB4FB1" wp14:editId="38ED1D50">
            <wp:extent cx="6115050" cy="2261870"/>
            <wp:effectExtent l="0" t="0" r="0" b="5080"/>
            <wp:docPr id="200864" name="Picture 20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2261870"/>
                    </a:xfrm>
                    <a:prstGeom prst="rect">
                      <a:avLst/>
                    </a:prstGeom>
                  </pic:spPr>
                </pic:pic>
              </a:graphicData>
            </a:graphic>
          </wp:inline>
        </w:drawing>
      </w:r>
    </w:p>
    <w:p w:rsidR="00F20224" w:rsidRDefault="00F20224" w:rsidP="00CC6782">
      <w:r>
        <w:rPr>
          <w:noProof/>
          <w:lang w:eastAsia="en-US"/>
        </w:rPr>
        <w:lastRenderedPageBreak/>
        <w:drawing>
          <wp:inline distT="0" distB="0" distL="0" distR="0" wp14:anchorId="723093DD" wp14:editId="6F928131">
            <wp:extent cx="6115050" cy="1917065"/>
            <wp:effectExtent l="0" t="0" r="0" b="6985"/>
            <wp:docPr id="200865" name="Picture 20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1917065"/>
                    </a:xfrm>
                    <a:prstGeom prst="rect">
                      <a:avLst/>
                    </a:prstGeom>
                  </pic:spPr>
                </pic:pic>
              </a:graphicData>
            </a:graphic>
          </wp:inline>
        </w:drawing>
      </w:r>
    </w:p>
    <w:p w:rsidR="00F20224" w:rsidRDefault="00F20224" w:rsidP="00CC6782">
      <w:r>
        <w:t>We have already one domain as “ZippyOps.com</w:t>
      </w:r>
      <w:proofErr w:type="gramStart"/>
      <w:r>
        <w:t>” .</w:t>
      </w:r>
      <w:proofErr w:type="gramEnd"/>
      <w:r>
        <w:t xml:space="preserve"> But we have to create another new </w:t>
      </w:r>
      <w:proofErr w:type="gramStart"/>
      <w:r>
        <w:t>one .</w:t>
      </w:r>
      <w:proofErr w:type="gramEnd"/>
      <w:r>
        <w:t xml:space="preserve"> </w:t>
      </w:r>
      <w:proofErr w:type="gramStart"/>
      <w:r>
        <w:t>so</w:t>
      </w:r>
      <w:proofErr w:type="gramEnd"/>
      <w:r>
        <w:t xml:space="preserve"> click on create hosted zone,</w:t>
      </w:r>
    </w:p>
    <w:p w:rsidR="00F20224" w:rsidRDefault="00F20224" w:rsidP="00CC6782">
      <w:r>
        <w:rPr>
          <w:noProof/>
          <w:lang w:eastAsia="en-US"/>
        </w:rPr>
        <w:drawing>
          <wp:inline distT="0" distB="0" distL="0" distR="0" wp14:anchorId="6114A72D" wp14:editId="6B35FAC1">
            <wp:extent cx="3657600" cy="3562350"/>
            <wp:effectExtent l="0" t="0" r="0" b="0"/>
            <wp:docPr id="200866" name="Picture 20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3562350"/>
                    </a:xfrm>
                    <a:prstGeom prst="rect">
                      <a:avLst/>
                    </a:prstGeom>
                  </pic:spPr>
                </pic:pic>
              </a:graphicData>
            </a:graphic>
          </wp:inline>
        </w:drawing>
      </w:r>
    </w:p>
    <w:p w:rsidR="00F20224" w:rsidRDefault="00F20224" w:rsidP="00CC6782">
      <w:r>
        <w:t>Domain name as “</w:t>
      </w:r>
      <w:proofErr w:type="spellStart"/>
      <w:r>
        <w:t>Zippyops.internal</w:t>
      </w:r>
      <w:proofErr w:type="spellEnd"/>
      <w:r>
        <w:t>” and domain type is private hosted Zone as which regain</w:t>
      </w:r>
      <w:r w:rsidR="0076002A">
        <w:t xml:space="preserve"> your are using to select that </w:t>
      </w:r>
      <w:proofErr w:type="spellStart"/>
      <w:r w:rsidR="0076002A">
        <w:t>vpc</w:t>
      </w:r>
      <w:proofErr w:type="spellEnd"/>
      <w:r w:rsidR="0076002A">
        <w:t xml:space="preserve"> ID and click to </w:t>
      </w:r>
      <w:proofErr w:type="gramStart"/>
      <w:r w:rsidR="0076002A">
        <w:t>create .</w:t>
      </w:r>
      <w:proofErr w:type="gramEnd"/>
    </w:p>
    <w:p w:rsidR="0076002A" w:rsidRDefault="0076002A" w:rsidP="00CC6782">
      <w:r>
        <w:rPr>
          <w:noProof/>
          <w:lang w:eastAsia="en-US"/>
        </w:rPr>
        <w:lastRenderedPageBreak/>
        <w:drawing>
          <wp:inline distT="0" distB="0" distL="0" distR="0" wp14:anchorId="101A6F0B" wp14:editId="2F6DA200">
            <wp:extent cx="6115050" cy="2586990"/>
            <wp:effectExtent l="0" t="0" r="0" b="3810"/>
            <wp:docPr id="200867" name="Picture 20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050" cy="2586990"/>
                    </a:xfrm>
                    <a:prstGeom prst="rect">
                      <a:avLst/>
                    </a:prstGeom>
                  </pic:spPr>
                </pic:pic>
              </a:graphicData>
            </a:graphic>
          </wp:inline>
        </w:drawing>
      </w:r>
    </w:p>
    <w:p w:rsidR="0076002A" w:rsidRDefault="0076002A" w:rsidP="00CC6782">
      <w:r>
        <w:t xml:space="preserve">After that click on to create Record </w:t>
      </w:r>
      <w:proofErr w:type="gramStart"/>
      <w:r>
        <w:t xml:space="preserve">Set </w:t>
      </w:r>
      <w:r w:rsidR="0003762D">
        <w:t>,</w:t>
      </w:r>
      <w:proofErr w:type="gramEnd"/>
    </w:p>
    <w:p w:rsidR="0003762D" w:rsidRDefault="0003762D" w:rsidP="00CC6782">
      <w:r>
        <w:rPr>
          <w:noProof/>
          <w:lang w:eastAsia="en-US"/>
        </w:rPr>
        <w:drawing>
          <wp:inline distT="0" distB="0" distL="0" distR="0" wp14:anchorId="52AE25BA" wp14:editId="625A2FD9">
            <wp:extent cx="3276600" cy="3552825"/>
            <wp:effectExtent l="0" t="0" r="0" b="9525"/>
            <wp:docPr id="200868" name="Picture 20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600" cy="3552825"/>
                    </a:xfrm>
                    <a:prstGeom prst="rect">
                      <a:avLst/>
                    </a:prstGeom>
                  </pic:spPr>
                </pic:pic>
              </a:graphicData>
            </a:graphic>
          </wp:inline>
        </w:drawing>
      </w:r>
    </w:p>
    <w:p w:rsidR="0003762D" w:rsidRDefault="0003762D" w:rsidP="00CC6782">
      <w:r>
        <w:t xml:space="preserve">I have given name as Db1 and value is get from my EC2 first </w:t>
      </w:r>
      <w:proofErr w:type="gramStart"/>
      <w:r>
        <w:t xml:space="preserve">instance  </w:t>
      </w:r>
      <w:r w:rsidRPr="0003762D">
        <w:t>Private</w:t>
      </w:r>
      <w:proofErr w:type="gramEnd"/>
      <w:r w:rsidRPr="0003762D">
        <w:t xml:space="preserve"> IPs</w:t>
      </w:r>
      <w:r>
        <w:t xml:space="preserve"> .</w:t>
      </w:r>
    </w:p>
    <w:p w:rsidR="0003762D" w:rsidRDefault="0003762D" w:rsidP="00CC6782">
      <w:r>
        <w:rPr>
          <w:noProof/>
          <w:lang w:eastAsia="en-US"/>
        </w:rPr>
        <w:lastRenderedPageBreak/>
        <w:drawing>
          <wp:inline distT="0" distB="0" distL="0" distR="0" wp14:anchorId="55BF6042" wp14:editId="5BE6F785">
            <wp:extent cx="6115050" cy="2590165"/>
            <wp:effectExtent l="0" t="0" r="0" b="635"/>
            <wp:docPr id="200869" name="Picture 20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0" cy="2590165"/>
                    </a:xfrm>
                    <a:prstGeom prst="rect">
                      <a:avLst/>
                    </a:prstGeom>
                  </pic:spPr>
                </pic:pic>
              </a:graphicData>
            </a:graphic>
          </wp:inline>
        </w:drawing>
      </w:r>
    </w:p>
    <w:p w:rsidR="00F20224" w:rsidRDefault="00F20224" w:rsidP="00CC6782">
      <w:r>
        <w:t xml:space="preserve">  </w:t>
      </w:r>
      <w:r w:rsidR="0003762D">
        <w:t xml:space="preserve">Created another record set for instance </w:t>
      </w:r>
      <w:proofErr w:type="gramStart"/>
      <w:r w:rsidR="0003762D">
        <w:t>2 ,</w:t>
      </w:r>
      <w:proofErr w:type="gramEnd"/>
    </w:p>
    <w:p w:rsidR="002B4E19" w:rsidRDefault="0003762D" w:rsidP="00CC6782">
      <w:r>
        <w:rPr>
          <w:noProof/>
          <w:lang w:eastAsia="en-US"/>
        </w:rPr>
        <w:drawing>
          <wp:inline distT="0" distB="0" distL="0" distR="0" wp14:anchorId="7A61A7C9" wp14:editId="6C6078B8">
            <wp:extent cx="3238500" cy="3533775"/>
            <wp:effectExtent l="0" t="0" r="0" b="9525"/>
            <wp:docPr id="200870" name="Picture 20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8500" cy="3533775"/>
                    </a:xfrm>
                    <a:prstGeom prst="rect">
                      <a:avLst/>
                    </a:prstGeom>
                  </pic:spPr>
                </pic:pic>
              </a:graphicData>
            </a:graphic>
          </wp:inline>
        </w:drawing>
      </w:r>
      <w:r w:rsidR="002B4E19">
        <w:rPr>
          <w:noProof/>
          <w:lang w:eastAsia="en-US"/>
        </w:rPr>
        <w:drawing>
          <wp:inline distT="0" distB="0" distL="0" distR="0" wp14:anchorId="33A9234D" wp14:editId="53F94066">
            <wp:extent cx="6115050" cy="1720850"/>
            <wp:effectExtent l="0" t="0" r="0" b="0"/>
            <wp:docPr id="200871" name="Picture 20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1720850"/>
                    </a:xfrm>
                    <a:prstGeom prst="rect">
                      <a:avLst/>
                    </a:prstGeom>
                  </pic:spPr>
                </pic:pic>
              </a:graphicData>
            </a:graphic>
          </wp:inline>
        </w:drawing>
      </w:r>
    </w:p>
    <w:p w:rsidR="0003762D" w:rsidRDefault="0003762D" w:rsidP="00CC6782">
      <w:r>
        <w:lastRenderedPageBreak/>
        <w:t>For this record set name as “db2.zippyops.internal”</w:t>
      </w:r>
      <w:r w:rsidR="002B4E19">
        <w:t>and value is get from my EC2 second instance Private</w:t>
      </w:r>
      <w:r w:rsidR="002B4E19" w:rsidRPr="0003762D">
        <w:t xml:space="preserve"> </w:t>
      </w:r>
      <w:proofErr w:type="gramStart"/>
      <w:r w:rsidR="002B4E19" w:rsidRPr="0003762D">
        <w:t>IPs</w:t>
      </w:r>
      <w:r w:rsidR="002B4E19">
        <w:t xml:space="preserve"> .</w:t>
      </w:r>
      <w:proofErr w:type="gramEnd"/>
    </w:p>
    <w:p w:rsidR="002B4E19" w:rsidRDefault="002B4E19" w:rsidP="00CC6782">
      <w:pPr>
        <w:rPr>
          <w:noProof/>
          <w:lang w:eastAsia="en-US"/>
        </w:rPr>
      </w:pPr>
      <w:r>
        <w:rPr>
          <w:noProof/>
          <w:lang w:eastAsia="en-US"/>
        </w:rPr>
        <w:drawing>
          <wp:inline distT="0" distB="0" distL="0" distR="0" wp14:anchorId="52F52CB5" wp14:editId="5C8FF648">
            <wp:extent cx="6115050" cy="2400935"/>
            <wp:effectExtent l="0" t="0" r="0" b="0"/>
            <wp:docPr id="200872" name="Picture 20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0" cy="2400935"/>
                    </a:xfrm>
                    <a:prstGeom prst="rect">
                      <a:avLst/>
                    </a:prstGeom>
                  </pic:spPr>
                </pic:pic>
              </a:graphicData>
            </a:graphic>
          </wp:inline>
        </w:drawing>
      </w:r>
      <w:r w:rsidRPr="002B4E19">
        <w:rPr>
          <w:noProof/>
          <w:lang w:eastAsia="en-US"/>
        </w:rPr>
        <w:t xml:space="preserve"> </w:t>
      </w:r>
      <w:r>
        <w:rPr>
          <w:noProof/>
          <w:lang w:eastAsia="en-US"/>
        </w:rPr>
        <w:drawing>
          <wp:inline distT="0" distB="0" distL="0" distR="0" wp14:anchorId="4AAC9C21" wp14:editId="4E8305B5">
            <wp:extent cx="6115050" cy="1569720"/>
            <wp:effectExtent l="0" t="0" r="0" b="0"/>
            <wp:docPr id="200874" name="Picture 20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0" cy="1569720"/>
                    </a:xfrm>
                    <a:prstGeom prst="rect">
                      <a:avLst/>
                    </a:prstGeom>
                  </pic:spPr>
                </pic:pic>
              </a:graphicData>
            </a:graphic>
          </wp:inline>
        </w:drawing>
      </w:r>
    </w:p>
    <w:p w:rsidR="002B4E19" w:rsidRDefault="00EF13EE" w:rsidP="00CC6782">
      <w:pPr>
        <w:rPr>
          <w:noProof/>
          <w:lang w:eastAsia="en-US"/>
        </w:rPr>
      </w:pPr>
      <w:r>
        <w:rPr>
          <w:noProof/>
          <w:lang w:eastAsia="en-US"/>
        </w:rPr>
        <w:t>Now we can check our domain ,</w:t>
      </w:r>
    </w:p>
    <w:p w:rsidR="00EF13EE" w:rsidRDefault="00EF13EE" w:rsidP="00CC6782">
      <w:r>
        <w:rPr>
          <w:noProof/>
          <w:lang w:eastAsia="en-US"/>
        </w:rPr>
        <w:drawing>
          <wp:inline distT="0" distB="0" distL="0" distR="0" wp14:anchorId="7111B3F8" wp14:editId="696E771B">
            <wp:extent cx="6115050" cy="2456180"/>
            <wp:effectExtent l="0" t="0" r="0" b="1270"/>
            <wp:docPr id="200875" name="Picture 20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050" cy="2456180"/>
                    </a:xfrm>
                    <a:prstGeom prst="rect">
                      <a:avLst/>
                    </a:prstGeom>
                  </pic:spPr>
                </pic:pic>
              </a:graphicData>
            </a:graphic>
          </wp:inline>
        </w:drawing>
      </w:r>
    </w:p>
    <w:p w:rsidR="00EF13EE" w:rsidRDefault="00EF13EE" w:rsidP="00CC6782">
      <w:r>
        <w:t xml:space="preserve">It is working </w:t>
      </w:r>
      <w:proofErr w:type="gramStart"/>
      <w:r>
        <w:t>good</w:t>
      </w:r>
      <w:proofErr w:type="gramEnd"/>
      <w:r>
        <w:t>,</w:t>
      </w:r>
    </w:p>
    <w:p w:rsidR="00EF13EE" w:rsidRDefault="00EF13EE" w:rsidP="00CC6782">
      <w:r>
        <w:rPr>
          <w:noProof/>
          <w:lang w:eastAsia="en-US"/>
        </w:rPr>
        <w:drawing>
          <wp:inline distT="0" distB="0" distL="0" distR="0" wp14:anchorId="1D2D86D8" wp14:editId="2E518415">
            <wp:extent cx="3943350" cy="342900"/>
            <wp:effectExtent l="0" t="0" r="0" b="0"/>
            <wp:docPr id="200876" name="Picture 2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350" cy="342900"/>
                    </a:xfrm>
                    <a:prstGeom prst="rect">
                      <a:avLst/>
                    </a:prstGeom>
                  </pic:spPr>
                </pic:pic>
              </a:graphicData>
            </a:graphic>
          </wp:inline>
        </w:drawing>
      </w:r>
    </w:p>
    <w:p w:rsidR="00EF13EE" w:rsidRDefault="00EF13EE" w:rsidP="00CC6782"/>
    <w:p w:rsidR="00C00B19" w:rsidRDefault="00EF13EE" w:rsidP="00CC6782">
      <w:r>
        <w:lastRenderedPageBreak/>
        <w:t xml:space="preserve">Now I am going to edit my </w:t>
      </w:r>
      <w:proofErr w:type="spellStart"/>
      <w:r>
        <w:t>resolv.conf</w:t>
      </w:r>
      <w:proofErr w:type="spellEnd"/>
      <w:r>
        <w:t xml:space="preserve"> </w:t>
      </w:r>
      <w:proofErr w:type="gramStart"/>
      <w:r>
        <w:t>file ,</w:t>
      </w:r>
      <w:proofErr w:type="gramEnd"/>
    </w:p>
    <w:p w:rsidR="00EF13EE" w:rsidRDefault="00EF13EE" w:rsidP="00CC6782">
      <w:r>
        <w:br/>
      </w:r>
      <w:r>
        <w:rPr>
          <w:noProof/>
          <w:lang w:eastAsia="en-US"/>
        </w:rPr>
        <w:drawing>
          <wp:inline distT="0" distB="0" distL="0" distR="0" wp14:anchorId="0A3F7C10" wp14:editId="43C81D8A">
            <wp:extent cx="5924550" cy="1552575"/>
            <wp:effectExtent l="0" t="0" r="0" b="9525"/>
            <wp:docPr id="200877" name="Picture 20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1552575"/>
                    </a:xfrm>
                    <a:prstGeom prst="rect">
                      <a:avLst/>
                    </a:prstGeom>
                  </pic:spPr>
                </pic:pic>
              </a:graphicData>
            </a:graphic>
          </wp:inline>
        </w:drawing>
      </w:r>
    </w:p>
    <w:p w:rsidR="00EF13EE" w:rsidRDefault="00EF13EE" w:rsidP="00CC6782">
      <w:r>
        <w:t xml:space="preserve">I have added </w:t>
      </w:r>
      <w:r w:rsidR="00C00B19">
        <w:t>my domain name “</w:t>
      </w:r>
      <w:proofErr w:type="spellStart"/>
      <w:r w:rsidR="00C00B19">
        <w:t>Zippyops.internal</w:t>
      </w:r>
      <w:proofErr w:type="spellEnd"/>
      <w:proofErr w:type="gramStart"/>
      <w:r w:rsidR="00C00B19">
        <w:t>” .</w:t>
      </w:r>
      <w:proofErr w:type="gramEnd"/>
    </w:p>
    <w:p w:rsidR="00C00B19" w:rsidRDefault="00C00B19" w:rsidP="00CC6782">
      <w:r>
        <w:rPr>
          <w:noProof/>
          <w:lang w:eastAsia="en-US"/>
        </w:rPr>
        <w:drawing>
          <wp:inline distT="0" distB="0" distL="0" distR="0" wp14:anchorId="4B1DD90E" wp14:editId="218047FD">
            <wp:extent cx="6115050" cy="2280285"/>
            <wp:effectExtent l="0" t="0" r="0" b="5715"/>
            <wp:docPr id="200879" name="Picture 20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280285"/>
                    </a:xfrm>
                    <a:prstGeom prst="rect">
                      <a:avLst/>
                    </a:prstGeom>
                  </pic:spPr>
                </pic:pic>
              </a:graphicData>
            </a:graphic>
          </wp:inline>
        </w:drawing>
      </w:r>
    </w:p>
    <w:p w:rsidR="00C00B19" w:rsidRDefault="00C00B19" w:rsidP="00CC6782">
      <w:r>
        <w:t xml:space="preserve">Automatically that has been get it and run </w:t>
      </w:r>
      <w:proofErr w:type="gramStart"/>
      <w:r>
        <w:t>correctly .</w:t>
      </w:r>
      <w:proofErr w:type="gramEnd"/>
    </w:p>
    <w:p w:rsidR="00C00B19" w:rsidRDefault="00E74783" w:rsidP="00CC6782">
      <w:r>
        <w:t xml:space="preserve">Now we have going to create default DHCP option </w:t>
      </w:r>
      <w:proofErr w:type="gramStart"/>
      <w:r>
        <w:t>set ,</w:t>
      </w:r>
      <w:proofErr w:type="gramEnd"/>
    </w:p>
    <w:p w:rsidR="00E74783" w:rsidRDefault="00E74783" w:rsidP="00CC6782">
      <w:r>
        <w:rPr>
          <w:noProof/>
          <w:lang w:eastAsia="en-US"/>
        </w:rPr>
        <w:drawing>
          <wp:inline distT="0" distB="0" distL="0" distR="0" wp14:anchorId="028D41E7" wp14:editId="2DB65693">
            <wp:extent cx="5181600" cy="1304925"/>
            <wp:effectExtent l="0" t="0" r="0" b="9525"/>
            <wp:docPr id="200880" name="Picture 20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1304925"/>
                    </a:xfrm>
                    <a:prstGeom prst="rect">
                      <a:avLst/>
                    </a:prstGeom>
                  </pic:spPr>
                </pic:pic>
              </a:graphicData>
            </a:graphic>
          </wp:inline>
        </w:drawing>
      </w:r>
    </w:p>
    <w:p w:rsidR="00E74783" w:rsidRDefault="00E74783" w:rsidP="00CC6782">
      <w:r>
        <w:t xml:space="preserve">To click on </w:t>
      </w:r>
      <w:r w:rsidR="0047481B">
        <w:t>create DHCP options,</w:t>
      </w:r>
    </w:p>
    <w:p w:rsidR="0047481B" w:rsidRDefault="0047481B" w:rsidP="00CC6782">
      <w:r>
        <w:rPr>
          <w:noProof/>
          <w:lang w:eastAsia="en-US"/>
        </w:rPr>
        <w:lastRenderedPageBreak/>
        <w:drawing>
          <wp:inline distT="0" distB="0" distL="0" distR="0" wp14:anchorId="2C21F155" wp14:editId="29FED0EC">
            <wp:extent cx="4581525" cy="2581275"/>
            <wp:effectExtent l="0" t="0" r="9525" b="9525"/>
            <wp:docPr id="200881" name="Picture 20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1525" cy="2581275"/>
                    </a:xfrm>
                    <a:prstGeom prst="rect">
                      <a:avLst/>
                    </a:prstGeom>
                  </pic:spPr>
                </pic:pic>
              </a:graphicData>
            </a:graphic>
          </wp:inline>
        </w:drawing>
      </w:r>
    </w:p>
    <w:p w:rsidR="0047481B" w:rsidRDefault="0047481B" w:rsidP="00CC6782">
      <w:r>
        <w:t xml:space="preserve">To click on create additional DHCP set and go back to our </w:t>
      </w:r>
      <w:proofErr w:type="gramStart"/>
      <w:r>
        <w:t>VPC ,</w:t>
      </w:r>
      <w:proofErr w:type="gramEnd"/>
    </w:p>
    <w:p w:rsidR="0047481B" w:rsidRDefault="0047481B" w:rsidP="00CC6782">
      <w:r>
        <w:t xml:space="preserve">To click on action </w:t>
      </w:r>
      <w:proofErr w:type="gramStart"/>
      <w:r>
        <w:t>button  and</w:t>
      </w:r>
      <w:proofErr w:type="gramEnd"/>
      <w:r>
        <w:t xml:space="preserve"> click edit DHCP option set,</w:t>
      </w:r>
    </w:p>
    <w:p w:rsidR="0047481B" w:rsidRDefault="0047481B" w:rsidP="00CC6782">
      <w:r>
        <w:rPr>
          <w:noProof/>
          <w:lang w:eastAsia="en-US"/>
        </w:rPr>
        <w:drawing>
          <wp:inline distT="0" distB="0" distL="0" distR="0" wp14:anchorId="6195C74C" wp14:editId="5626B7E7">
            <wp:extent cx="4486275" cy="2381250"/>
            <wp:effectExtent l="0" t="0" r="9525" b="0"/>
            <wp:docPr id="200882" name="Picture 2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2381250"/>
                    </a:xfrm>
                    <a:prstGeom prst="rect">
                      <a:avLst/>
                    </a:prstGeom>
                  </pic:spPr>
                </pic:pic>
              </a:graphicData>
            </a:graphic>
          </wp:inline>
        </w:drawing>
      </w:r>
    </w:p>
    <w:p w:rsidR="0047481B" w:rsidRDefault="0047481B" w:rsidP="00CC6782"/>
    <w:p w:rsidR="00C00B19" w:rsidRDefault="00FB0DB8" w:rsidP="00CC6782">
      <w:r>
        <w:t xml:space="preserve">We can choose </w:t>
      </w:r>
      <w:proofErr w:type="spellStart"/>
      <w:r>
        <w:t>Zippyops.internal</w:t>
      </w:r>
      <w:proofErr w:type="spellEnd"/>
      <w:r>
        <w:t xml:space="preserve"> and save </w:t>
      </w:r>
      <w:proofErr w:type="gramStart"/>
      <w:r>
        <w:t>it .</w:t>
      </w:r>
      <w:proofErr w:type="gramEnd"/>
    </w:p>
    <w:p w:rsidR="00FB0DB8" w:rsidRDefault="00FB0DB8" w:rsidP="00CC6782">
      <w:r>
        <w:t xml:space="preserve">Then go back to our EC2 instance and reboot all </w:t>
      </w:r>
      <w:proofErr w:type="gramStart"/>
      <w:r>
        <w:t>instance ,</w:t>
      </w:r>
      <w:proofErr w:type="gramEnd"/>
    </w:p>
    <w:p w:rsidR="00FB0DB8" w:rsidRDefault="00FB0DB8" w:rsidP="00CC6782">
      <w:r>
        <w:rPr>
          <w:noProof/>
          <w:lang w:eastAsia="en-US"/>
        </w:rPr>
        <w:drawing>
          <wp:inline distT="0" distB="0" distL="0" distR="0" wp14:anchorId="5FFDFA3E" wp14:editId="20BBEAA8">
            <wp:extent cx="6115050" cy="1696085"/>
            <wp:effectExtent l="0" t="0" r="0" b="0"/>
            <wp:docPr id="200883" name="Picture 2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1696085"/>
                    </a:xfrm>
                    <a:prstGeom prst="rect">
                      <a:avLst/>
                    </a:prstGeom>
                  </pic:spPr>
                </pic:pic>
              </a:graphicData>
            </a:graphic>
          </wp:inline>
        </w:drawing>
      </w:r>
    </w:p>
    <w:p w:rsidR="00FB0DB8" w:rsidRDefault="00FB0DB8" w:rsidP="00CC6782">
      <w:r>
        <w:lastRenderedPageBreak/>
        <w:t xml:space="preserve">To connect again to </w:t>
      </w:r>
      <w:proofErr w:type="gramStart"/>
      <w:r>
        <w:t>server ,</w:t>
      </w:r>
      <w:proofErr w:type="gramEnd"/>
    </w:p>
    <w:p w:rsidR="00FB0DB8" w:rsidRDefault="00FB0DB8" w:rsidP="00CC6782">
      <w:r>
        <w:rPr>
          <w:noProof/>
          <w:lang w:eastAsia="en-US"/>
        </w:rPr>
        <w:drawing>
          <wp:inline distT="0" distB="0" distL="0" distR="0" wp14:anchorId="7248CC65" wp14:editId="4D859C64">
            <wp:extent cx="4800600" cy="1219200"/>
            <wp:effectExtent l="0" t="0" r="0" b="0"/>
            <wp:docPr id="200884" name="Picture 20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1219200"/>
                    </a:xfrm>
                    <a:prstGeom prst="rect">
                      <a:avLst/>
                    </a:prstGeom>
                  </pic:spPr>
                </pic:pic>
              </a:graphicData>
            </a:graphic>
          </wp:inline>
        </w:drawing>
      </w:r>
    </w:p>
    <w:p w:rsidR="00FB0DB8" w:rsidRPr="004E5322" w:rsidRDefault="00FB0DB8" w:rsidP="00CC6782">
      <w:r>
        <w:t xml:space="preserve">Now has been added additional domains and hostname as </w:t>
      </w:r>
      <w:proofErr w:type="spellStart"/>
      <w:proofErr w:type="gramStart"/>
      <w:r>
        <w:t>zippyops.internal</w:t>
      </w:r>
      <w:proofErr w:type="spellEnd"/>
      <w:r>
        <w:t xml:space="preserve"> .</w:t>
      </w:r>
      <w:proofErr w:type="gramEnd"/>
    </w:p>
    <w:p w:rsidR="00FE5B3E" w:rsidRPr="00DA4E67" w:rsidRDefault="00FE5B3E" w:rsidP="00DA4E67">
      <w:pPr>
        <w:pStyle w:val="Heading1"/>
      </w:pPr>
      <w:r w:rsidRPr="00DA4E67">
        <w:t>Storage and Archival Options</w:t>
      </w:r>
    </w:p>
    <w:p w:rsidR="00FE5B3E" w:rsidRPr="004E5322" w:rsidRDefault="00FE5B3E" w:rsidP="00B92D5D">
      <w:pPr>
        <w:pStyle w:val="ListParagraph"/>
        <w:rPr>
          <w:rFonts w:ascii="Calibri" w:hAnsi="Calibri" w:cs="Calibri"/>
          <w:sz w:val="32"/>
          <w:szCs w:val="28"/>
        </w:rPr>
      </w:pPr>
    </w:p>
    <w:p w:rsidR="00FE5B3E" w:rsidRPr="00DA4E67" w:rsidRDefault="00FE5B3E" w:rsidP="0076724F">
      <w:pPr>
        <w:pStyle w:val="ListParagraph"/>
        <w:numPr>
          <w:ilvl w:val="0"/>
          <w:numId w:val="50"/>
        </w:numPr>
      </w:pPr>
      <w:r w:rsidRPr="00DA4E67">
        <w:t>Amazon  S3</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RRS  (99.99%   durability)</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Standard   storage   (Eleven  nines  durability)</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Versioning</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Lifecycle policies</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Maximum   5TB  files Amazon   Glacier</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4TB  archive  limit  but  allows  unlimited   archives</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Works with   S3 Lifecycle policies Amazon   Storage  Gateway</w:t>
      </w:r>
    </w:p>
    <w:p w:rsidR="00FE5B3E" w:rsidRPr="00DA4E67" w:rsidRDefault="00FE5B3E" w:rsidP="0076724F">
      <w:pPr>
        <w:pStyle w:val="ListParagraph"/>
        <w:numPr>
          <w:ilvl w:val="0"/>
          <w:numId w:val="49"/>
        </w:numPr>
        <w:rPr>
          <w:rFonts w:ascii="Calibri" w:hAnsi="Calibri" w:cs="Calibri"/>
          <w:sz w:val="24"/>
          <w:szCs w:val="24"/>
        </w:rPr>
      </w:pPr>
      <w:r w:rsidRPr="00DA4E67">
        <w:rPr>
          <w:rFonts w:ascii="Calibri" w:hAnsi="Calibri" w:cs="Calibri"/>
          <w:sz w:val="24"/>
          <w:szCs w:val="24"/>
        </w:rPr>
        <w:t>Gateway-</w:t>
      </w:r>
      <w:r w:rsidRPr="00DA4E67">
        <w:rPr>
          <w:rFonts w:ascii="Calibri" w:hAnsi="Calibri" w:cs="Calibri"/>
          <w:sz w:val="24"/>
          <w:szCs w:val="24"/>
        </w:rPr>
        <w:softHyphen/>
        <w:t>‐cached</w:t>
      </w:r>
    </w:p>
    <w:p w:rsidR="00FE5B3E" w:rsidRPr="00DA4E67" w:rsidRDefault="00FE5B3E" w:rsidP="003A1469">
      <w:pPr>
        <w:pStyle w:val="ListParagraph"/>
        <w:numPr>
          <w:ilvl w:val="0"/>
          <w:numId w:val="49"/>
        </w:numPr>
      </w:pPr>
      <w:r w:rsidRPr="00D27BC7">
        <w:rPr>
          <w:rFonts w:ascii="Calibri" w:hAnsi="Calibri" w:cs="Calibri"/>
          <w:sz w:val="24"/>
          <w:szCs w:val="24"/>
        </w:rPr>
        <w:t>Gateway-</w:t>
      </w:r>
      <w:r w:rsidRPr="00D27BC7">
        <w:rPr>
          <w:rFonts w:ascii="Calibri" w:hAnsi="Calibri" w:cs="Calibri"/>
          <w:sz w:val="24"/>
          <w:szCs w:val="24"/>
        </w:rPr>
        <w:softHyphen/>
        <w:t>‐stored</w:t>
      </w:r>
    </w:p>
    <w:p w:rsidR="00FE5B3E" w:rsidRPr="00DA4E67" w:rsidRDefault="00DA4E67" w:rsidP="0076724F">
      <w:pPr>
        <w:pStyle w:val="ListParagraph"/>
        <w:numPr>
          <w:ilvl w:val="0"/>
          <w:numId w:val="51"/>
        </w:numPr>
        <w:rPr>
          <w:rFonts w:ascii="Calibri" w:hAnsi="Calibri" w:cs="Calibri"/>
          <w:sz w:val="24"/>
          <w:szCs w:val="24"/>
        </w:rPr>
      </w:pPr>
      <w:r w:rsidRPr="00DA4E67">
        <w:rPr>
          <w:rFonts w:ascii="Calibri" w:hAnsi="Calibri" w:cs="Calibri"/>
          <w:sz w:val="24"/>
          <w:szCs w:val="24"/>
        </w:rPr>
        <w:t>Amazon</w:t>
      </w:r>
      <w:r w:rsidR="00FE5B3E" w:rsidRPr="00DA4E67">
        <w:rPr>
          <w:rFonts w:ascii="Calibri" w:hAnsi="Calibri" w:cs="Calibri"/>
          <w:sz w:val="24"/>
          <w:szCs w:val="24"/>
        </w:rPr>
        <w:t xml:space="preserve"> EBS</w:t>
      </w:r>
    </w:p>
    <w:p w:rsidR="00FE5B3E" w:rsidRPr="00DA4E67" w:rsidRDefault="00FE5B3E" w:rsidP="0076724F">
      <w:pPr>
        <w:pStyle w:val="ListParagraph"/>
        <w:numPr>
          <w:ilvl w:val="0"/>
          <w:numId w:val="52"/>
        </w:numPr>
        <w:rPr>
          <w:rFonts w:ascii="Calibri" w:hAnsi="Calibri" w:cs="Calibri"/>
          <w:sz w:val="24"/>
          <w:szCs w:val="24"/>
        </w:rPr>
      </w:pPr>
      <w:r w:rsidRPr="00DA4E67">
        <w:rPr>
          <w:rFonts w:ascii="Calibri" w:hAnsi="Calibri" w:cs="Calibri"/>
          <w:sz w:val="24"/>
          <w:szCs w:val="24"/>
        </w:rPr>
        <w:t>Single  network   attached   volumes  attached   to  one  instance  at  a time</w:t>
      </w:r>
    </w:p>
    <w:p w:rsidR="00FE5B3E" w:rsidRPr="00DA4E67" w:rsidRDefault="00FE5B3E" w:rsidP="0076724F">
      <w:pPr>
        <w:pStyle w:val="ListParagraph"/>
        <w:numPr>
          <w:ilvl w:val="0"/>
          <w:numId w:val="52"/>
        </w:numPr>
        <w:rPr>
          <w:rFonts w:ascii="Calibri" w:hAnsi="Calibri" w:cs="Calibri"/>
          <w:sz w:val="24"/>
          <w:szCs w:val="24"/>
        </w:rPr>
      </w:pPr>
      <w:r w:rsidRPr="00DA4E67">
        <w:rPr>
          <w:rFonts w:ascii="Calibri" w:hAnsi="Calibri" w:cs="Calibri"/>
          <w:sz w:val="24"/>
          <w:szCs w:val="24"/>
        </w:rPr>
        <w:t>Has  redundancy   built-</w:t>
      </w:r>
      <w:r w:rsidRPr="00DA4E67">
        <w:rPr>
          <w:rFonts w:ascii="Calibri" w:hAnsi="Calibri" w:cs="Calibri"/>
          <w:sz w:val="24"/>
          <w:szCs w:val="24"/>
        </w:rPr>
        <w:softHyphen/>
        <w:t>‐in   only  for  the  same  AWS availability   zone</w:t>
      </w:r>
    </w:p>
    <w:p w:rsidR="00FE5B3E" w:rsidRPr="00DA4E67" w:rsidRDefault="00FE5B3E" w:rsidP="0076724F">
      <w:pPr>
        <w:pStyle w:val="ListParagraph"/>
        <w:numPr>
          <w:ilvl w:val="0"/>
          <w:numId w:val="52"/>
        </w:numPr>
        <w:rPr>
          <w:rFonts w:ascii="Calibri" w:hAnsi="Calibri" w:cs="Calibri"/>
          <w:sz w:val="24"/>
          <w:szCs w:val="24"/>
        </w:rPr>
      </w:pPr>
      <w:r w:rsidRPr="00DA4E67">
        <w:rPr>
          <w:rFonts w:ascii="Calibri" w:hAnsi="Calibri" w:cs="Calibri"/>
          <w:sz w:val="24"/>
          <w:szCs w:val="24"/>
        </w:rPr>
        <w:t xml:space="preserve">To migrate   an  EBS volume   to  another   region   you  must  </w:t>
      </w:r>
      <w:proofErr w:type="spellStart"/>
      <w:r w:rsidRPr="00DA4E67">
        <w:rPr>
          <w:rFonts w:ascii="Calibri" w:hAnsi="Calibri" w:cs="Calibri"/>
          <w:sz w:val="24"/>
          <w:szCs w:val="24"/>
        </w:rPr>
        <w:t>firs t</w:t>
      </w:r>
      <w:proofErr w:type="spellEnd"/>
      <w:r w:rsidRPr="00DA4E67">
        <w:rPr>
          <w:rFonts w:ascii="Calibri" w:hAnsi="Calibri" w:cs="Calibri"/>
          <w:sz w:val="24"/>
          <w:szCs w:val="24"/>
        </w:rPr>
        <w:t xml:space="preserve">  create  a snapshot   and  then  copy  the snapshot   and create   a volume   from  the  copied   snapshot</w:t>
      </w:r>
    </w:p>
    <w:p w:rsidR="00FE5B3E" w:rsidRPr="00DA4E67" w:rsidRDefault="00FE5B3E" w:rsidP="0076724F">
      <w:pPr>
        <w:pStyle w:val="ListParagraph"/>
        <w:numPr>
          <w:ilvl w:val="0"/>
          <w:numId w:val="52"/>
        </w:numPr>
        <w:rPr>
          <w:rFonts w:ascii="Calibri" w:hAnsi="Calibri" w:cs="Calibri"/>
          <w:sz w:val="24"/>
          <w:szCs w:val="24"/>
        </w:rPr>
      </w:pPr>
      <w:r w:rsidRPr="00DA4E67">
        <w:rPr>
          <w:rFonts w:ascii="Calibri" w:hAnsi="Calibri" w:cs="Calibri"/>
          <w:sz w:val="24"/>
          <w:szCs w:val="24"/>
        </w:rPr>
        <w:t>You  can encrypt   a snapshot   during  the   copy process  even  if the  underlying    volume  is not  encrypted</w:t>
      </w:r>
    </w:p>
    <w:p w:rsidR="00FE5B3E" w:rsidRPr="00DA4E67" w:rsidRDefault="00FE5B3E" w:rsidP="00DA4E67">
      <w:pPr>
        <w:pStyle w:val="Heading1"/>
      </w:pPr>
      <w:r w:rsidRPr="00DA4E67">
        <w:t>State Management</w:t>
      </w:r>
    </w:p>
    <w:p w:rsidR="00FE5B3E" w:rsidRPr="00DA4E67" w:rsidRDefault="00FE5B3E" w:rsidP="00DA4E67">
      <w:r w:rsidRPr="00DA4E67">
        <w:t>Maintaining the “state” of an application can be very important. For example when a user arrives at your website if a session is created on an instance is that session associated with the instance?</w:t>
      </w:r>
    </w:p>
    <w:p w:rsidR="00FE5B3E" w:rsidRPr="00DA4E67" w:rsidRDefault="00FE5B3E" w:rsidP="0076724F">
      <w:pPr>
        <w:pStyle w:val="ListParagraph"/>
        <w:numPr>
          <w:ilvl w:val="0"/>
          <w:numId w:val="53"/>
        </w:numPr>
        <w:rPr>
          <w:sz w:val="24"/>
          <w:szCs w:val="24"/>
        </w:rPr>
      </w:pPr>
      <w:r w:rsidRPr="00DA4E67">
        <w:rPr>
          <w:sz w:val="24"/>
          <w:szCs w:val="24"/>
        </w:rPr>
        <w:t>Stickiness</w:t>
      </w:r>
    </w:p>
    <w:p w:rsidR="00FE5B3E" w:rsidRPr="00DA4E67" w:rsidRDefault="00FE5B3E" w:rsidP="0076724F">
      <w:pPr>
        <w:pStyle w:val="ListParagraph"/>
        <w:numPr>
          <w:ilvl w:val="0"/>
          <w:numId w:val="53"/>
        </w:numPr>
        <w:rPr>
          <w:sz w:val="24"/>
          <w:szCs w:val="24"/>
        </w:rPr>
      </w:pPr>
      <w:r w:rsidRPr="00DA4E67">
        <w:rPr>
          <w:sz w:val="24"/>
          <w:szCs w:val="24"/>
        </w:rPr>
        <w:t>Database sessions</w:t>
      </w:r>
    </w:p>
    <w:p w:rsidR="00FE5B3E" w:rsidRPr="00DA4E67" w:rsidRDefault="00FE5B3E" w:rsidP="0076724F">
      <w:pPr>
        <w:pStyle w:val="ListParagraph"/>
        <w:numPr>
          <w:ilvl w:val="0"/>
          <w:numId w:val="53"/>
        </w:numPr>
        <w:rPr>
          <w:sz w:val="24"/>
          <w:szCs w:val="24"/>
        </w:rPr>
      </w:pPr>
      <w:r w:rsidRPr="00DA4E67">
        <w:rPr>
          <w:sz w:val="24"/>
          <w:szCs w:val="24"/>
        </w:rPr>
        <w:t>DynamoDB(Popular solution for managing sessions for applications to maintain session state)</w:t>
      </w:r>
    </w:p>
    <w:p w:rsidR="00FE5B3E" w:rsidRPr="00DA4E67" w:rsidRDefault="00FE5B3E" w:rsidP="00DA4E67">
      <w:r w:rsidRPr="00DA4E67">
        <w:t>Maintaining the “state” and monitoring changes in your environment is also important.</w:t>
      </w:r>
    </w:p>
    <w:p w:rsidR="00FE5B3E" w:rsidRPr="00DA4E67" w:rsidRDefault="00FE5B3E" w:rsidP="00DA4E67">
      <w:r w:rsidRPr="00DA4E67">
        <w:lastRenderedPageBreak/>
        <w:t xml:space="preserve">AWS </w:t>
      </w:r>
      <w:proofErr w:type="spellStart"/>
      <w:r w:rsidRPr="00DA4E67">
        <w:t>Config</w:t>
      </w:r>
      <w:proofErr w:type="spellEnd"/>
      <w:r w:rsidRPr="00DA4E67">
        <w:t xml:space="preserve"> AWS CloudTrail</w:t>
      </w:r>
    </w:p>
    <w:p w:rsidR="00FE5B3E" w:rsidRPr="004E5322" w:rsidRDefault="00FE5B3E" w:rsidP="00B92D5D">
      <w:pPr>
        <w:rPr>
          <w:rFonts w:cs="Calibri"/>
          <w:sz w:val="40"/>
          <w:szCs w:val="36"/>
        </w:rPr>
      </w:pPr>
    </w:p>
    <w:p w:rsidR="00FE5B3E" w:rsidRPr="00DA4E67" w:rsidRDefault="00FE5B3E" w:rsidP="00DA4E67">
      <w:pPr>
        <w:pStyle w:val="Heading1"/>
      </w:pPr>
      <w:r w:rsidRPr="00DA4E67">
        <w:t>Database and Replication Methodologies</w:t>
      </w:r>
    </w:p>
    <w:p w:rsidR="00FE5B3E" w:rsidRPr="004E5322" w:rsidRDefault="00FE5B3E" w:rsidP="00B92D5D">
      <w:pPr>
        <w:rPr>
          <w:rFonts w:cs="Calibri"/>
          <w:b/>
          <w:bCs/>
          <w:sz w:val="40"/>
          <w:szCs w:val="36"/>
        </w:rPr>
      </w:pPr>
    </w:p>
    <w:p w:rsidR="00FE5B3E" w:rsidRPr="00DA4E67" w:rsidRDefault="00FE5B3E" w:rsidP="00DA4E67">
      <w:pPr>
        <w:pStyle w:val="Heading2"/>
      </w:pPr>
      <w:proofErr w:type="gramStart"/>
      <w:r w:rsidRPr="00DA4E67">
        <w:t>Replication :</w:t>
      </w:r>
      <w:proofErr w:type="gramEnd"/>
    </w:p>
    <w:p w:rsidR="00FE5B3E" w:rsidRPr="004E5322" w:rsidRDefault="00FE5B3E" w:rsidP="00DA4E67">
      <w:r w:rsidRPr="004E5322">
        <w:t>Replication considerations</w:t>
      </w:r>
    </w:p>
    <w:p w:rsidR="00FE5B3E" w:rsidRPr="00DA4E67" w:rsidRDefault="00FE5B3E" w:rsidP="0076724F">
      <w:pPr>
        <w:pStyle w:val="ListParagraph"/>
        <w:numPr>
          <w:ilvl w:val="0"/>
          <w:numId w:val="54"/>
        </w:numPr>
        <w:rPr>
          <w:rFonts w:ascii="Calibri" w:hAnsi="Calibri" w:cs="Calibri"/>
          <w:sz w:val="24"/>
          <w:szCs w:val="24"/>
        </w:rPr>
      </w:pPr>
      <w:r w:rsidRPr="00DA4E67">
        <w:rPr>
          <w:rFonts w:ascii="Calibri" w:hAnsi="Calibri" w:cs="Calibri"/>
          <w:sz w:val="24"/>
          <w:szCs w:val="24"/>
        </w:rPr>
        <w:t>Distance   between   locations</w:t>
      </w:r>
    </w:p>
    <w:p w:rsidR="00FE5B3E" w:rsidRPr="00DA4E67" w:rsidRDefault="00FE5B3E" w:rsidP="0076724F">
      <w:pPr>
        <w:pStyle w:val="ListParagraph"/>
        <w:numPr>
          <w:ilvl w:val="0"/>
          <w:numId w:val="54"/>
        </w:numPr>
        <w:rPr>
          <w:rFonts w:ascii="Calibri" w:hAnsi="Calibri" w:cs="Calibri"/>
          <w:sz w:val="24"/>
          <w:szCs w:val="24"/>
        </w:rPr>
      </w:pPr>
      <w:r w:rsidRPr="00DA4E67">
        <w:rPr>
          <w:rFonts w:ascii="Calibri" w:hAnsi="Calibri" w:cs="Calibri"/>
          <w:sz w:val="24"/>
          <w:szCs w:val="24"/>
        </w:rPr>
        <w:t>Available   bandwidth</w:t>
      </w:r>
    </w:p>
    <w:p w:rsidR="00FE5B3E" w:rsidRPr="00DA4E67" w:rsidRDefault="00FE5B3E" w:rsidP="0076724F">
      <w:pPr>
        <w:pStyle w:val="ListParagraph"/>
        <w:numPr>
          <w:ilvl w:val="0"/>
          <w:numId w:val="54"/>
        </w:numPr>
        <w:rPr>
          <w:rFonts w:ascii="Calibri" w:hAnsi="Calibri" w:cs="Calibri"/>
          <w:sz w:val="24"/>
          <w:szCs w:val="24"/>
        </w:rPr>
      </w:pPr>
      <w:r w:rsidRPr="00DA4E67">
        <w:rPr>
          <w:rFonts w:ascii="Calibri" w:hAnsi="Calibri" w:cs="Calibri"/>
          <w:sz w:val="24"/>
          <w:szCs w:val="24"/>
        </w:rPr>
        <w:t>Data  rate   required   by  the  application</w:t>
      </w:r>
    </w:p>
    <w:p w:rsidR="00FE5B3E" w:rsidRPr="00DA4E67" w:rsidRDefault="00FE5B3E" w:rsidP="0076724F">
      <w:pPr>
        <w:pStyle w:val="ListParagraph"/>
        <w:numPr>
          <w:ilvl w:val="0"/>
          <w:numId w:val="54"/>
        </w:numPr>
        <w:rPr>
          <w:rFonts w:ascii="Calibri" w:hAnsi="Calibri" w:cs="Calibri"/>
          <w:sz w:val="24"/>
          <w:szCs w:val="24"/>
        </w:rPr>
      </w:pPr>
      <w:r w:rsidRPr="00DA4E67">
        <w:rPr>
          <w:rFonts w:ascii="Calibri" w:hAnsi="Calibri" w:cs="Calibri"/>
          <w:sz w:val="24"/>
          <w:szCs w:val="24"/>
        </w:rPr>
        <w:t>Replication   technology</w:t>
      </w:r>
    </w:p>
    <w:p w:rsidR="00FE5B3E" w:rsidRPr="004E5322" w:rsidRDefault="00FE5B3E" w:rsidP="00DA4E67">
      <w:r w:rsidRPr="004E5322">
        <w:t xml:space="preserve">Types </w:t>
      </w:r>
      <w:proofErr w:type="gramStart"/>
      <w:r w:rsidRPr="004E5322">
        <w:t>of  replication</w:t>
      </w:r>
      <w:proofErr w:type="gramEnd"/>
      <w:r w:rsidRPr="004E5322">
        <w:t>:</w:t>
      </w:r>
    </w:p>
    <w:p w:rsidR="00FE5B3E" w:rsidRPr="00DA4E67" w:rsidRDefault="00FE5B3E" w:rsidP="0076724F">
      <w:pPr>
        <w:pStyle w:val="ListParagraph"/>
        <w:numPr>
          <w:ilvl w:val="0"/>
          <w:numId w:val="55"/>
        </w:numPr>
        <w:rPr>
          <w:rFonts w:ascii="Calibri" w:hAnsi="Calibri" w:cs="Calibri"/>
          <w:sz w:val="24"/>
          <w:szCs w:val="24"/>
        </w:rPr>
      </w:pPr>
      <w:r w:rsidRPr="00DA4E67">
        <w:rPr>
          <w:rFonts w:ascii="Calibri" w:hAnsi="Calibri" w:cs="Calibri"/>
          <w:b/>
          <w:bCs/>
          <w:sz w:val="24"/>
          <w:szCs w:val="24"/>
        </w:rPr>
        <w:t xml:space="preserve">Synchronous    replication    </w:t>
      </w:r>
      <w:r w:rsidRPr="00DA4E67">
        <w:rPr>
          <w:rFonts w:ascii="Calibri" w:hAnsi="Calibri" w:cs="Calibri"/>
          <w:sz w:val="24"/>
          <w:szCs w:val="24"/>
        </w:rPr>
        <w:t>-</w:t>
      </w:r>
      <w:r w:rsidRPr="00DA4E67">
        <w:rPr>
          <w:rFonts w:ascii="Calibri" w:hAnsi="Calibri" w:cs="Calibri"/>
          <w:sz w:val="24"/>
          <w:szCs w:val="24"/>
        </w:rPr>
        <w:softHyphen/>
      </w:r>
      <w:proofErr w:type="gramStart"/>
      <w:r w:rsidRPr="00DA4E67">
        <w:rPr>
          <w:rFonts w:ascii="Calibri" w:hAnsi="Calibri" w:cs="Calibri"/>
          <w:sz w:val="24"/>
          <w:szCs w:val="24"/>
        </w:rPr>
        <w:t>‐  Automatically</w:t>
      </w:r>
      <w:proofErr w:type="gramEnd"/>
      <w:r w:rsidRPr="00DA4E67">
        <w:rPr>
          <w:rFonts w:ascii="Calibri" w:hAnsi="Calibri" w:cs="Calibri"/>
          <w:sz w:val="24"/>
          <w:szCs w:val="24"/>
        </w:rPr>
        <w:t xml:space="preserve">    updated   in  multiple   locations  means  good   network consistency  is important.</w:t>
      </w:r>
    </w:p>
    <w:p w:rsidR="00FE5B3E" w:rsidRPr="00DA4E67" w:rsidRDefault="00FE5B3E" w:rsidP="0076724F">
      <w:pPr>
        <w:pStyle w:val="ListParagraph"/>
        <w:numPr>
          <w:ilvl w:val="0"/>
          <w:numId w:val="55"/>
        </w:numPr>
        <w:rPr>
          <w:rFonts w:ascii="Calibri" w:hAnsi="Calibri" w:cs="Calibri"/>
          <w:sz w:val="24"/>
          <w:szCs w:val="24"/>
        </w:rPr>
      </w:pPr>
      <w:r w:rsidRPr="00DA4E67">
        <w:rPr>
          <w:rFonts w:ascii="Calibri" w:hAnsi="Calibri" w:cs="Calibri"/>
          <w:b/>
          <w:bCs/>
          <w:sz w:val="24"/>
          <w:szCs w:val="24"/>
        </w:rPr>
        <w:t xml:space="preserve">Asynchronous    replication     </w:t>
      </w:r>
      <w:r w:rsidRPr="00DA4E67">
        <w:rPr>
          <w:rFonts w:ascii="Calibri" w:hAnsi="Calibri" w:cs="Calibri"/>
          <w:sz w:val="24"/>
          <w:szCs w:val="24"/>
        </w:rPr>
        <w:t>-</w:t>
      </w:r>
      <w:r w:rsidRPr="00DA4E67">
        <w:rPr>
          <w:rFonts w:ascii="Calibri" w:hAnsi="Calibri" w:cs="Calibri"/>
          <w:sz w:val="24"/>
          <w:szCs w:val="24"/>
        </w:rPr>
        <w:softHyphen/>
        <w:t xml:space="preserve">‐ Data   is transferred    as network   performance     </w:t>
      </w:r>
      <w:proofErr w:type="gramStart"/>
      <w:r w:rsidRPr="00DA4E67">
        <w:rPr>
          <w:rFonts w:ascii="Calibri" w:hAnsi="Calibri" w:cs="Calibri"/>
          <w:sz w:val="24"/>
          <w:szCs w:val="24"/>
        </w:rPr>
        <w:t>and  availability</w:t>
      </w:r>
      <w:proofErr w:type="gramEnd"/>
      <w:r w:rsidRPr="00DA4E67">
        <w:rPr>
          <w:rFonts w:ascii="Calibri" w:hAnsi="Calibri" w:cs="Calibri"/>
          <w:sz w:val="24"/>
          <w:szCs w:val="24"/>
        </w:rPr>
        <w:t xml:space="preserve">  allows.  If throughput     is </w:t>
      </w:r>
      <w:proofErr w:type="gramStart"/>
      <w:r w:rsidRPr="00DA4E67">
        <w:rPr>
          <w:rFonts w:ascii="Calibri" w:hAnsi="Calibri" w:cs="Calibri"/>
          <w:sz w:val="24"/>
          <w:szCs w:val="24"/>
        </w:rPr>
        <w:t>down  then</w:t>
      </w:r>
      <w:proofErr w:type="gramEnd"/>
      <w:r w:rsidRPr="00DA4E67">
        <w:rPr>
          <w:rFonts w:ascii="Calibri" w:hAnsi="Calibri" w:cs="Calibri"/>
          <w:sz w:val="24"/>
          <w:szCs w:val="24"/>
        </w:rPr>
        <w:t xml:space="preserve">  replication    will wait.</w:t>
      </w:r>
    </w:p>
    <w:p w:rsidR="00FE5B3E" w:rsidRPr="00DA4E67" w:rsidRDefault="00FE5B3E" w:rsidP="007B12AC">
      <w:pPr>
        <w:pStyle w:val="Heading2"/>
      </w:pPr>
      <w:r w:rsidRPr="00DA4E67">
        <w:t xml:space="preserve">Database and Replication </w:t>
      </w:r>
      <w:proofErr w:type="gramStart"/>
      <w:r w:rsidRPr="00DA4E67">
        <w:t>Methodologies :</w:t>
      </w:r>
      <w:proofErr w:type="gramEnd"/>
    </w:p>
    <w:p w:rsidR="00FE5B3E" w:rsidRPr="004E5322" w:rsidRDefault="00FE5B3E" w:rsidP="00B92D5D">
      <w:pPr>
        <w:rPr>
          <w:rFonts w:cs="Calibri"/>
          <w:sz w:val="28"/>
        </w:rPr>
      </w:pP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Replication can be used to scale workloads with high I/O requests by offloading the reads to a read replica.</w:t>
      </w: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If the “source” or “primary” DB becomes unavailable the read replica can act as a backup to serve traffic while the source DB is being repaired. Only read data is available during this time.</w:t>
      </w: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Read replicas utilize built-</w:t>
      </w:r>
      <w:r w:rsidRPr="00C367D6">
        <w:rPr>
          <w:rFonts w:ascii="Calibri" w:hAnsi="Calibri" w:cs="Calibri"/>
          <w:sz w:val="24"/>
          <w:szCs w:val="24"/>
        </w:rPr>
        <w:softHyphen/>
        <w:t>‐in MySQL asynchronous replication technology.</w:t>
      </w: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Multi-</w:t>
      </w:r>
      <w:r w:rsidRPr="00C367D6">
        <w:rPr>
          <w:rFonts w:ascii="Calibri" w:hAnsi="Calibri" w:cs="Calibri"/>
          <w:sz w:val="24"/>
          <w:szCs w:val="24"/>
        </w:rPr>
        <w:softHyphen/>
        <w:t>‐AZ failover utilizes synchronous replication.</w:t>
      </w: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MySQL instances can launch read replicas in other regions to help assist with disaster recovery and making read requests closer to end users located close to another region.</w:t>
      </w:r>
    </w:p>
    <w:p w:rsidR="00FE5B3E" w:rsidRPr="00C367D6" w:rsidRDefault="00FE5B3E" w:rsidP="0076724F">
      <w:pPr>
        <w:pStyle w:val="ListParagraph"/>
        <w:numPr>
          <w:ilvl w:val="0"/>
          <w:numId w:val="56"/>
        </w:numPr>
        <w:rPr>
          <w:rFonts w:ascii="Calibri" w:hAnsi="Calibri" w:cs="Calibri"/>
          <w:sz w:val="24"/>
          <w:szCs w:val="24"/>
        </w:rPr>
      </w:pPr>
      <w:r w:rsidRPr="00C367D6">
        <w:rPr>
          <w:rFonts w:ascii="Calibri" w:hAnsi="Calibri" w:cs="Calibri"/>
          <w:sz w:val="24"/>
          <w:szCs w:val="24"/>
        </w:rPr>
        <w:t>Always use SSL/TLS certificates on RDS when using cross region replication. The reason for this is because most of the data goes over the open internet.</w:t>
      </w:r>
    </w:p>
    <w:p w:rsidR="00FE5B3E" w:rsidRPr="00C367D6" w:rsidRDefault="00FE5B3E" w:rsidP="00C367D6">
      <w:pPr>
        <w:pStyle w:val="Heading2"/>
      </w:pPr>
      <w:r w:rsidRPr="00C367D6">
        <w:lastRenderedPageBreak/>
        <w:t>Replication as a disaster recover or data migration mechanism</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Replication with MySQL can be used to export data to an on-</w:t>
      </w:r>
      <w:r w:rsidRPr="00C367D6">
        <w:rPr>
          <w:rFonts w:ascii="Calibri" w:hAnsi="Calibri" w:cs="Calibri"/>
          <w:sz w:val="24"/>
          <w:szCs w:val="24"/>
        </w:rPr>
        <w:softHyphen/>
        <w:t>‐premise network</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Configure the RDS MySQL instance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Configure the MySQL DB instance on RDS to be the replication source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Use MySQL dump and transfer the database from RDS to the on-</w:t>
      </w:r>
      <w:r w:rsidRPr="00C367D6">
        <w:rPr>
          <w:rFonts w:ascii="Calibri" w:hAnsi="Calibri" w:cs="Calibri"/>
          <w:sz w:val="24"/>
          <w:szCs w:val="24"/>
        </w:rPr>
        <w:softHyphen/>
        <w:t>‐premise MySQL</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Start replication to the instance running external to RDS (it is set as the slave)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After the export is completed stop replication</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Replication for MySQL can also be configured from on-</w:t>
      </w:r>
      <w:r w:rsidRPr="00C367D6">
        <w:rPr>
          <w:rFonts w:ascii="Calibri" w:hAnsi="Calibri" w:cs="Calibri"/>
          <w:sz w:val="24"/>
          <w:szCs w:val="24"/>
        </w:rPr>
        <w:softHyphen/>
        <w:t>‐premise to RDS</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Set the source MySQL instance to read-</w:t>
      </w:r>
      <w:r w:rsidRPr="00C367D6">
        <w:rPr>
          <w:rFonts w:ascii="Calibri" w:hAnsi="Calibri" w:cs="Calibri"/>
          <w:sz w:val="24"/>
          <w:szCs w:val="24"/>
        </w:rPr>
        <w:softHyphen/>
        <w:t>‐only</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Determine the bin log location</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 xml:space="preserve">Use </w:t>
      </w:r>
      <w:proofErr w:type="spellStart"/>
      <w:r w:rsidRPr="00C367D6">
        <w:rPr>
          <w:rFonts w:ascii="Calibri" w:hAnsi="Calibri" w:cs="Calibri"/>
          <w:sz w:val="24"/>
          <w:szCs w:val="24"/>
        </w:rPr>
        <w:t>mysql</w:t>
      </w:r>
      <w:proofErr w:type="spellEnd"/>
      <w:r w:rsidRPr="00C367D6">
        <w:rPr>
          <w:rFonts w:ascii="Calibri" w:hAnsi="Calibri" w:cs="Calibri"/>
          <w:sz w:val="24"/>
          <w:szCs w:val="24"/>
        </w:rPr>
        <w:t xml:space="preserve"> dump to copy existing database to RDS</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Make the source writeable again</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Configure the security group to allow for your external IP address to communicate with the instance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Create the MySQL replication user and grant permissions</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 xml:space="preserve">Configure the RDS instance to be a replica by using the </w:t>
      </w:r>
      <w:proofErr w:type="spellStart"/>
      <w:r w:rsidRPr="00C367D6">
        <w:rPr>
          <w:rFonts w:ascii="Calibri" w:hAnsi="Calibri" w:cs="Calibri"/>
          <w:sz w:val="24"/>
          <w:szCs w:val="24"/>
        </w:rPr>
        <w:t>mysql.rds_set_external_master</w:t>
      </w:r>
      <w:proofErr w:type="spellEnd"/>
      <w:r w:rsidRPr="00C367D6">
        <w:rPr>
          <w:rFonts w:ascii="Calibri" w:hAnsi="Calibri" w:cs="Calibri"/>
          <w:sz w:val="24"/>
          <w:szCs w:val="24"/>
        </w:rPr>
        <w:t xml:space="preserve"> command at the command line of the RDS instance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 xml:space="preserve">Issue the </w:t>
      </w:r>
      <w:proofErr w:type="spellStart"/>
      <w:r w:rsidRPr="00C367D6">
        <w:rPr>
          <w:rFonts w:ascii="Calibri" w:hAnsi="Calibri" w:cs="Calibri"/>
          <w:sz w:val="24"/>
          <w:szCs w:val="24"/>
        </w:rPr>
        <w:t>mysql.rds_start_replication</w:t>
      </w:r>
      <w:proofErr w:type="spellEnd"/>
      <w:r w:rsidRPr="00C367D6">
        <w:rPr>
          <w:rFonts w:ascii="Calibri" w:hAnsi="Calibri" w:cs="Calibri"/>
          <w:sz w:val="24"/>
          <w:szCs w:val="24"/>
        </w:rPr>
        <w:t xml:space="preserve"> command on the replication RDS instance</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On-</w:t>
      </w:r>
      <w:r w:rsidRPr="00C367D6">
        <w:rPr>
          <w:rFonts w:ascii="Calibri" w:hAnsi="Calibri" w:cs="Calibri"/>
          <w:sz w:val="24"/>
          <w:szCs w:val="24"/>
        </w:rPr>
        <w:softHyphen/>
        <w:t>‐premise to RDS backup (using AWS as a failover)</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RDS MySQL to another region with read replicas</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Multi-</w:t>
      </w:r>
      <w:r w:rsidRPr="00C367D6">
        <w:rPr>
          <w:rFonts w:ascii="Calibri" w:hAnsi="Calibri" w:cs="Calibri"/>
          <w:sz w:val="24"/>
          <w:szCs w:val="24"/>
        </w:rPr>
        <w:softHyphen/>
        <w:t>‐AZ failover for synchronous replication</w:t>
      </w:r>
    </w:p>
    <w:p w:rsidR="00FE5B3E" w:rsidRPr="00C367D6" w:rsidRDefault="00FE5B3E" w:rsidP="0076724F">
      <w:pPr>
        <w:pStyle w:val="ListParagraph"/>
        <w:numPr>
          <w:ilvl w:val="0"/>
          <w:numId w:val="57"/>
        </w:numPr>
        <w:rPr>
          <w:rFonts w:ascii="Calibri" w:hAnsi="Calibri" w:cs="Calibri"/>
          <w:sz w:val="24"/>
          <w:szCs w:val="24"/>
        </w:rPr>
      </w:pPr>
      <w:r w:rsidRPr="00C367D6">
        <w:rPr>
          <w:rFonts w:ascii="Calibri" w:hAnsi="Calibri" w:cs="Calibri"/>
          <w:sz w:val="24"/>
          <w:szCs w:val="24"/>
        </w:rPr>
        <w:t xml:space="preserve">MySQL replication for importing data to the cloud (also use </w:t>
      </w:r>
      <w:proofErr w:type="spellStart"/>
      <w:r w:rsidRPr="00C367D6">
        <w:rPr>
          <w:rFonts w:ascii="Calibri" w:hAnsi="Calibri" w:cs="Calibri"/>
          <w:sz w:val="24"/>
          <w:szCs w:val="24"/>
        </w:rPr>
        <w:t>mysqldump</w:t>
      </w:r>
      <w:proofErr w:type="spellEnd"/>
      <w:r w:rsidRPr="00C367D6">
        <w:rPr>
          <w:rFonts w:ascii="Calibri" w:hAnsi="Calibri" w:cs="Calibri"/>
          <w:sz w:val="24"/>
          <w:szCs w:val="24"/>
        </w:rPr>
        <w:t>/</w:t>
      </w:r>
      <w:proofErr w:type="spellStart"/>
      <w:r w:rsidRPr="00C367D6">
        <w:rPr>
          <w:rFonts w:ascii="Calibri" w:hAnsi="Calibri" w:cs="Calibri"/>
          <w:sz w:val="24"/>
          <w:szCs w:val="24"/>
        </w:rPr>
        <w:t>mysqlimport</w:t>
      </w:r>
      <w:proofErr w:type="spellEnd"/>
      <w:r w:rsidRPr="00C367D6">
        <w:rPr>
          <w:rFonts w:ascii="Calibri" w:hAnsi="Calibri" w:cs="Calibri"/>
          <w:sz w:val="24"/>
          <w:szCs w:val="24"/>
        </w:rPr>
        <w:t>)</w:t>
      </w:r>
    </w:p>
    <w:p w:rsidR="00FE5B3E" w:rsidRPr="00C367D6" w:rsidRDefault="00FE5B3E" w:rsidP="00C367D6">
      <w:pPr>
        <w:pStyle w:val="Heading1"/>
      </w:pPr>
      <w:r w:rsidRPr="00C367D6">
        <w:t>Self-Healing Techniques and Fault-Tolerant Services</w:t>
      </w:r>
    </w:p>
    <w:p w:rsidR="00FE5B3E" w:rsidRPr="00C367D6" w:rsidRDefault="00FE5B3E" w:rsidP="00C367D6">
      <w:pPr>
        <w:pStyle w:val="Heading2"/>
      </w:pPr>
      <w:r w:rsidRPr="00C367D6">
        <w:t>Self-</w:t>
      </w:r>
      <w:r w:rsidRPr="00C367D6">
        <w:softHyphen/>
        <w:t>‐Healing:</w:t>
      </w:r>
    </w:p>
    <w:p w:rsidR="00FE5B3E" w:rsidRPr="00C367D6" w:rsidRDefault="00FE5B3E" w:rsidP="00C367D6">
      <w:pPr>
        <w:rPr>
          <w:szCs w:val="24"/>
        </w:rPr>
      </w:pPr>
      <w:r w:rsidRPr="00C367D6">
        <w:rPr>
          <w:szCs w:val="24"/>
        </w:rPr>
        <w:t>Many different ways to create self-</w:t>
      </w:r>
      <w:r w:rsidRPr="00C367D6">
        <w:rPr>
          <w:szCs w:val="24"/>
        </w:rPr>
        <w:softHyphen/>
        <w:t>‐healing application architectures</w:t>
      </w:r>
    </w:p>
    <w:p w:rsidR="00FE5B3E" w:rsidRPr="00C367D6" w:rsidRDefault="00FE5B3E" w:rsidP="0076724F">
      <w:pPr>
        <w:pStyle w:val="ListParagraph"/>
        <w:numPr>
          <w:ilvl w:val="0"/>
          <w:numId w:val="58"/>
        </w:numPr>
        <w:rPr>
          <w:rFonts w:ascii="Calibri" w:hAnsi="Calibri" w:cs="Calibri"/>
          <w:sz w:val="24"/>
          <w:szCs w:val="24"/>
        </w:rPr>
      </w:pPr>
      <w:r w:rsidRPr="00C367D6">
        <w:rPr>
          <w:rFonts w:ascii="Calibri" w:hAnsi="Calibri" w:cs="Calibri"/>
          <w:sz w:val="24"/>
          <w:szCs w:val="24"/>
        </w:rPr>
        <w:t>Utilize SQS</w:t>
      </w:r>
    </w:p>
    <w:p w:rsidR="00FE5B3E" w:rsidRPr="00C367D6" w:rsidRDefault="00FE5B3E" w:rsidP="0076724F">
      <w:pPr>
        <w:pStyle w:val="ListParagraph"/>
        <w:numPr>
          <w:ilvl w:val="0"/>
          <w:numId w:val="58"/>
        </w:numPr>
        <w:rPr>
          <w:rFonts w:ascii="Calibri" w:hAnsi="Calibri" w:cs="Calibri"/>
          <w:sz w:val="24"/>
          <w:szCs w:val="24"/>
        </w:rPr>
      </w:pPr>
      <w:r w:rsidRPr="00C367D6">
        <w:rPr>
          <w:rFonts w:ascii="Calibri" w:hAnsi="Calibri" w:cs="Calibri"/>
          <w:sz w:val="24"/>
          <w:szCs w:val="24"/>
        </w:rPr>
        <w:t>Utilize CloudWatch and assign a “terminate” function to instances that have failed status checks</w:t>
      </w:r>
    </w:p>
    <w:p w:rsidR="00FE5B3E" w:rsidRPr="00C367D6" w:rsidRDefault="00FE5B3E" w:rsidP="0076724F">
      <w:pPr>
        <w:pStyle w:val="ListParagraph"/>
        <w:numPr>
          <w:ilvl w:val="0"/>
          <w:numId w:val="58"/>
        </w:numPr>
        <w:rPr>
          <w:rFonts w:ascii="Calibri" w:hAnsi="Calibri" w:cs="Calibri"/>
          <w:sz w:val="24"/>
          <w:szCs w:val="24"/>
        </w:rPr>
      </w:pPr>
      <w:r w:rsidRPr="00C367D6">
        <w:rPr>
          <w:rFonts w:ascii="Calibri" w:hAnsi="Calibri" w:cs="Calibri"/>
          <w:sz w:val="24"/>
          <w:szCs w:val="24"/>
        </w:rPr>
        <w:t>Utilize Auto Scaling which will  automatically start new instances</w:t>
      </w:r>
    </w:p>
    <w:p w:rsidR="00FE5B3E" w:rsidRPr="00C367D6" w:rsidRDefault="00FE5B3E" w:rsidP="0076724F">
      <w:pPr>
        <w:pStyle w:val="ListParagraph"/>
        <w:numPr>
          <w:ilvl w:val="0"/>
          <w:numId w:val="58"/>
        </w:numPr>
        <w:rPr>
          <w:rFonts w:ascii="Calibri" w:hAnsi="Calibri" w:cs="Calibri"/>
          <w:sz w:val="24"/>
          <w:szCs w:val="24"/>
        </w:rPr>
      </w:pPr>
      <w:r w:rsidRPr="00C367D6">
        <w:rPr>
          <w:rFonts w:ascii="Calibri" w:hAnsi="Calibri" w:cs="Calibri"/>
          <w:sz w:val="24"/>
          <w:szCs w:val="24"/>
        </w:rPr>
        <w:t>Use cloud-</w:t>
      </w:r>
      <w:r w:rsidRPr="00C367D6">
        <w:rPr>
          <w:rFonts w:ascii="Calibri" w:hAnsi="Calibri" w:cs="Calibri"/>
          <w:sz w:val="24"/>
          <w:szCs w:val="24"/>
        </w:rPr>
        <w:softHyphen/>
        <w:t>‐in it to boot strap new instances to easily assign “roles” or job “functions” to instances</w:t>
      </w:r>
    </w:p>
    <w:p w:rsidR="00FE5B3E" w:rsidRPr="00C367D6" w:rsidRDefault="00FE5B3E" w:rsidP="00C367D6">
      <w:pPr>
        <w:pStyle w:val="Heading2"/>
      </w:pPr>
      <w:r w:rsidRPr="00C367D6">
        <w:lastRenderedPageBreak/>
        <w:t>SQS Self-</w:t>
      </w:r>
      <w:r w:rsidRPr="00C367D6">
        <w:softHyphen/>
        <w:t>‐Healing:</w:t>
      </w:r>
    </w:p>
    <w:p w:rsidR="00FE5B3E" w:rsidRPr="004E5322" w:rsidRDefault="00FE5B3E" w:rsidP="00C367D6">
      <w:r w:rsidRPr="004E5322">
        <w:t>When using SQS to decouple your application architecture then each component is operated on its own. This mean search component can operate without relying on the previous component or the after component.</w:t>
      </w:r>
    </w:p>
    <w:p w:rsidR="00FE5B3E" w:rsidRPr="00C367D6" w:rsidRDefault="00FE5B3E" w:rsidP="00C367D6">
      <w:pPr>
        <w:pStyle w:val="Heading2"/>
      </w:pPr>
      <w:r w:rsidRPr="00C367D6">
        <w:t>Fault tolerant services:</w:t>
      </w:r>
    </w:p>
    <w:p w:rsidR="00FE5B3E" w:rsidRPr="004E5322" w:rsidRDefault="00FE5B3E" w:rsidP="00C367D6">
      <w:r w:rsidRPr="004E5322">
        <w:t>Fault tolerant services are those that have built-</w:t>
      </w:r>
      <w:r w:rsidRPr="004E5322">
        <w:softHyphen/>
        <w:t>‐in tolerance to issues that can occur in your environment. For example the loss of an AZ or an unhealthy instance. If parts of your infrastructure break then it is not completely taken down.</w:t>
      </w:r>
    </w:p>
    <w:p w:rsidR="00FE5B3E" w:rsidRPr="00C367D6" w:rsidRDefault="00FE5B3E" w:rsidP="0076724F">
      <w:pPr>
        <w:pStyle w:val="ListParagraph"/>
        <w:numPr>
          <w:ilvl w:val="0"/>
          <w:numId w:val="51"/>
        </w:numPr>
        <w:rPr>
          <w:rFonts w:ascii="Calibri" w:hAnsi="Calibri" w:cs="Calibri"/>
          <w:sz w:val="24"/>
          <w:szCs w:val="24"/>
        </w:rPr>
      </w:pPr>
      <w:r w:rsidRPr="00C367D6">
        <w:rPr>
          <w:rFonts w:ascii="Calibri" w:hAnsi="Calibri" w:cs="Calibri"/>
          <w:sz w:val="24"/>
          <w:szCs w:val="24"/>
        </w:rPr>
        <w:t>Fault tolerance with EC2:</w:t>
      </w:r>
    </w:p>
    <w:p w:rsidR="00FE5B3E" w:rsidRPr="00C367D6" w:rsidRDefault="00FE5B3E" w:rsidP="0076724F">
      <w:pPr>
        <w:pStyle w:val="ListParagraph"/>
        <w:numPr>
          <w:ilvl w:val="0"/>
          <w:numId w:val="59"/>
        </w:numPr>
        <w:rPr>
          <w:rFonts w:ascii="Calibri" w:hAnsi="Calibri" w:cs="Calibri"/>
          <w:sz w:val="24"/>
          <w:szCs w:val="24"/>
        </w:rPr>
      </w:pPr>
      <w:r w:rsidRPr="00C367D6">
        <w:rPr>
          <w:rFonts w:ascii="Calibri" w:hAnsi="Calibri" w:cs="Calibri"/>
          <w:sz w:val="24"/>
          <w:szCs w:val="24"/>
        </w:rPr>
        <w:t>Utilize multiple availability zones and the ELB to serve traffic to the instances</w:t>
      </w:r>
    </w:p>
    <w:p w:rsidR="00FE5B3E" w:rsidRPr="00C367D6" w:rsidRDefault="00FE5B3E" w:rsidP="0076724F">
      <w:pPr>
        <w:pStyle w:val="ListParagraph"/>
        <w:numPr>
          <w:ilvl w:val="0"/>
          <w:numId w:val="59"/>
        </w:numPr>
        <w:rPr>
          <w:rFonts w:ascii="Calibri" w:hAnsi="Calibri" w:cs="Calibri"/>
          <w:sz w:val="24"/>
          <w:szCs w:val="24"/>
        </w:rPr>
      </w:pPr>
      <w:r w:rsidRPr="00C367D6">
        <w:rPr>
          <w:rFonts w:ascii="Calibri" w:hAnsi="Calibri" w:cs="Calibri"/>
          <w:sz w:val="24"/>
          <w:szCs w:val="24"/>
        </w:rPr>
        <w:t>Utilize Auto Scaling and CloudWatch alarms to terminate instances that have failed status checks</w:t>
      </w:r>
    </w:p>
    <w:p w:rsidR="00FE5B3E" w:rsidRPr="004E5322" w:rsidRDefault="00FE5B3E" w:rsidP="0076724F">
      <w:pPr>
        <w:pStyle w:val="ListParagraph"/>
        <w:numPr>
          <w:ilvl w:val="0"/>
          <w:numId w:val="59"/>
        </w:numPr>
      </w:pPr>
      <w:r w:rsidRPr="00C367D6">
        <w:rPr>
          <w:rFonts w:ascii="Calibri" w:hAnsi="Calibri" w:cs="Calibri"/>
          <w:sz w:val="24"/>
          <w:szCs w:val="24"/>
        </w:rPr>
        <w:t>Utilize EBS volumes and snapshots for backups and redundancy</w:t>
      </w:r>
    </w:p>
    <w:p w:rsidR="00FE5B3E" w:rsidRPr="004E5322" w:rsidRDefault="00FE5B3E" w:rsidP="00C367D6">
      <w:proofErr w:type="gramStart"/>
      <w:r w:rsidRPr="004E5322">
        <w:t>Many  AWS</w:t>
      </w:r>
      <w:proofErr w:type="gramEnd"/>
      <w:r w:rsidRPr="004E5322">
        <w:t xml:space="preserve">  services have  built-</w:t>
      </w:r>
      <w:r w:rsidRPr="004E5322">
        <w:softHyphen/>
        <w:t>‐in   fault  tolerance   by  working  across  availability  zones</w:t>
      </w:r>
    </w:p>
    <w:p w:rsidR="00FE5B3E" w:rsidRPr="00C367D6" w:rsidRDefault="00FE5B3E" w:rsidP="0076724F">
      <w:pPr>
        <w:pStyle w:val="ListParagraph"/>
        <w:numPr>
          <w:ilvl w:val="0"/>
          <w:numId w:val="60"/>
        </w:numPr>
        <w:rPr>
          <w:rFonts w:ascii="Calibri" w:hAnsi="Calibri" w:cs="Calibri"/>
          <w:sz w:val="24"/>
          <w:szCs w:val="24"/>
        </w:rPr>
      </w:pPr>
      <w:r w:rsidRPr="00C367D6">
        <w:rPr>
          <w:rFonts w:ascii="Calibri" w:hAnsi="Calibri" w:cs="Calibri"/>
          <w:sz w:val="24"/>
          <w:szCs w:val="24"/>
        </w:rPr>
        <w:t>DynamoDB</w:t>
      </w:r>
    </w:p>
    <w:p w:rsidR="00FE5B3E" w:rsidRPr="00C367D6" w:rsidRDefault="00FE5B3E" w:rsidP="0076724F">
      <w:pPr>
        <w:pStyle w:val="ListParagraph"/>
        <w:numPr>
          <w:ilvl w:val="0"/>
          <w:numId w:val="60"/>
        </w:numPr>
        <w:rPr>
          <w:rFonts w:ascii="Calibri" w:hAnsi="Calibri" w:cs="Calibri"/>
          <w:sz w:val="24"/>
          <w:szCs w:val="24"/>
        </w:rPr>
      </w:pPr>
      <w:r w:rsidRPr="00C367D6">
        <w:rPr>
          <w:rFonts w:ascii="Calibri" w:hAnsi="Calibri" w:cs="Calibri"/>
          <w:sz w:val="24"/>
          <w:szCs w:val="24"/>
        </w:rPr>
        <w:t>SWF</w:t>
      </w:r>
    </w:p>
    <w:p w:rsidR="00FE5B3E" w:rsidRPr="00C367D6" w:rsidRDefault="00FE5B3E" w:rsidP="0076724F">
      <w:pPr>
        <w:pStyle w:val="ListParagraph"/>
        <w:numPr>
          <w:ilvl w:val="0"/>
          <w:numId w:val="60"/>
        </w:numPr>
        <w:rPr>
          <w:rFonts w:ascii="Calibri" w:hAnsi="Calibri" w:cs="Calibri"/>
          <w:sz w:val="24"/>
          <w:szCs w:val="24"/>
        </w:rPr>
      </w:pPr>
      <w:r w:rsidRPr="00C367D6">
        <w:rPr>
          <w:rFonts w:ascii="Calibri" w:hAnsi="Calibri" w:cs="Calibri"/>
          <w:sz w:val="24"/>
          <w:szCs w:val="24"/>
        </w:rPr>
        <w:t>SQS</w:t>
      </w:r>
    </w:p>
    <w:p w:rsidR="00FE5B3E" w:rsidRPr="00C367D6" w:rsidRDefault="00FE5B3E" w:rsidP="0076724F">
      <w:pPr>
        <w:pStyle w:val="ListParagraph"/>
        <w:numPr>
          <w:ilvl w:val="0"/>
          <w:numId w:val="60"/>
        </w:numPr>
        <w:rPr>
          <w:rFonts w:ascii="Calibri" w:hAnsi="Calibri" w:cs="Calibri"/>
          <w:sz w:val="24"/>
          <w:szCs w:val="24"/>
        </w:rPr>
      </w:pPr>
      <w:r w:rsidRPr="00C367D6">
        <w:rPr>
          <w:rFonts w:ascii="Calibri" w:hAnsi="Calibri" w:cs="Calibri"/>
          <w:sz w:val="24"/>
          <w:szCs w:val="24"/>
        </w:rPr>
        <w:t>S3</w:t>
      </w:r>
    </w:p>
    <w:p w:rsidR="00FE5B3E" w:rsidRPr="00C367D6" w:rsidRDefault="00FE5B3E" w:rsidP="0076724F">
      <w:pPr>
        <w:pStyle w:val="ListParagraph"/>
        <w:numPr>
          <w:ilvl w:val="0"/>
          <w:numId w:val="60"/>
        </w:numPr>
        <w:rPr>
          <w:rFonts w:ascii="Calibri" w:hAnsi="Calibri" w:cs="Calibri"/>
          <w:sz w:val="24"/>
          <w:szCs w:val="24"/>
        </w:rPr>
      </w:pPr>
      <w:proofErr w:type="gramStart"/>
      <w:r w:rsidRPr="00C367D6">
        <w:rPr>
          <w:rFonts w:ascii="Calibri" w:hAnsi="Calibri" w:cs="Calibri"/>
          <w:sz w:val="24"/>
          <w:szCs w:val="24"/>
        </w:rPr>
        <w:t>Etc..</w:t>
      </w:r>
      <w:proofErr w:type="gramEnd"/>
    </w:p>
    <w:p w:rsidR="00FE5B3E" w:rsidRPr="001B19C9" w:rsidRDefault="00FE5B3E" w:rsidP="001B19C9">
      <w:pPr>
        <w:pStyle w:val="Heading1"/>
      </w:pPr>
      <w:r w:rsidRPr="001B19C9">
        <w:t>Disaster Recovery and Fail-Over Strategies</w:t>
      </w:r>
    </w:p>
    <w:p w:rsidR="00FE5B3E" w:rsidRPr="001B19C9" w:rsidRDefault="00FE5B3E" w:rsidP="001B19C9">
      <w:pPr>
        <w:pStyle w:val="Heading2"/>
      </w:pPr>
      <w:r w:rsidRPr="001B19C9">
        <w:t xml:space="preserve">Disaster Recovery and </w:t>
      </w:r>
      <w:proofErr w:type="gramStart"/>
      <w:r w:rsidRPr="001B19C9">
        <w:t>Failover :</w:t>
      </w:r>
      <w:proofErr w:type="gramEnd"/>
    </w:p>
    <w:p w:rsidR="00FE5B3E" w:rsidRPr="001B19C9" w:rsidRDefault="00FE5B3E" w:rsidP="00B92D5D">
      <w:pPr>
        <w:rPr>
          <w:rFonts w:cs="Calibri"/>
          <w:szCs w:val="24"/>
        </w:rPr>
      </w:pPr>
    </w:p>
    <w:p w:rsidR="00FE5B3E" w:rsidRPr="001B19C9" w:rsidRDefault="00FE5B3E" w:rsidP="000A17D5">
      <w:pPr>
        <w:pStyle w:val="ListParagraph"/>
        <w:numPr>
          <w:ilvl w:val="0"/>
          <w:numId w:val="37"/>
        </w:numPr>
        <w:rPr>
          <w:rFonts w:ascii="Calibri" w:hAnsi="Calibri" w:cs="Calibri"/>
          <w:sz w:val="24"/>
          <w:szCs w:val="24"/>
        </w:rPr>
      </w:pPr>
      <w:r w:rsidRPr="001B19C9">
        <w:rPr>
          <w:rFonts w:ascii="Calibri" w:hAnsi="Calibri" w:cs="Calibri"/>
          <w:sz w:val="24"/>
          <w:szCs w:val="24"/>
        </w:rPr>
        <w:t>RTO (Recovery   Time  Objective)   – The  acceptable   amount   of  time  it  takes to  restore   applications   to  the business  process service  level.</w:t>
      </w:r>
    </w:p>
    <w:p w:rsidR="00FE5B3E" w:rsidRPr="001B19C9" w:rsidRDefault="00FE5B3E" w:rsidP="000A17D5">
      <w:pPr>
        <w:pStyle w:val="ListParagraph"/>
        <w:numPr>
          <w:ilvl w:val="0"/>
          <w:numId w:val="37"/>
        </w:numPr>
        <w:rPr>
          <w:rFonts w:ascii="Calibri" w:hAnsi="Calibri" w:cs="Calibri"/>
          <w:sz w:val="24"/>
          <w:szCs w:val="24"/>
        </w:rPr>
      </w:pPr>
      <w:r w:rsidRPr="001B19C9">
        <w:rPr>
          <w:rFonts w:ascii="Calibri" w:hAnsi="Calibri" w:cs="Calibri"/>
          <w:sz w:val="24"/>
          <w:szCs w:val="24"/>
        </w:rPr>
        <w:t>RPO  (Recovery   Point  Objective)   – The  acceptable   amount   of  data  that  can be  lost  due  to failure   as it  is measured   in  time.</w:t>
      </w:r>
    </w:p>
    <w:p w:rsidR="00FE5B3E" w:rsidRPr="001B19C9" w:rsidRDefault="00FE5B3E" w:rsidP="000A17D5">
      <w:pPr>
        <w:pStyle w:val="ListParagraph"/>
        <w:numPr>
          <w:ilvl w:val="0"/>
          <w:numId w:val="37"/>
        </w:numPr>
        <w:rPr>
          <w:rFonts w:ascii="Calibri" w:hAnsi="Calibri" w:cs="Calibri"/>
          <w:sz w:val="24"/>
          <w:szCs w:val="24"/>
        </w:rPr>
      </w:pPr>
      <w:r w:rsidRPr="001B19C9">
        <w:rPr>
          <w:rFonts w:ascii="Calibri" w:hAnsi="Calibri" w:cs="Calibri"/>
          <w:sz w:val="24"/>
          <w:szCs w:val="24"/>
        </w:rPr>
        <w:t>Services  that  can  be used  for  backup  and  disaster  recovery</w:t>
      </w:r>
    </w:p>
    <w:p w:rsidR="00FE5B3E" w:rsidRDefault="00FE5B3E" w:rsidP="00B92D5D">
      <w:pPr>
        <w:rPr>
          <w:rFonts w:cs="Calibri"/>
          <w:sz w:val="40"/>
          <w:szCs w:val="56"/>
        </w:rPr>
      </w:pPr>
    </w:p>
    <w:p w:rsidR="007B12AC" w:rsidRPr="004E5322" w:rsidRDefault="007B12AC" w:rsidP="00B92D5D">
      <w:pPr>
        <w:rPr>
          <w:rFonts w:cs="Calibri"/>
          <w:sz w:val="40"/>
          <w:szCs w:val="56"/>
        </w:rPr>
      </w:pPr>
    </w:p>
    <w:p w:rsidR="00FE5B3E" w:rsidRPr="004E5322" w:rsidRDefault="00FE5B3E" w:rsidP="00E7079E">
      <w:pPr>
        <w:pStyle w:val="Heading3"/>
        <w:rPr>
          <w:rFonts w:cs="Calibri"/>
          <w:sz w:val="32"/>
        </w:rPr>
      </w:pPr>
      <w:r w:rsidRPr="004E5322">
        <w:rPr>
          <w:rFonts w:cs="Calibri"/>
          <w:sz w:val="32"/>
        </w:rPr>
        <w:lastRenderedPageBreak/>
        <w:t>Amazon S3</w:t>
      </w:r>
    </w:p>
    <w:p w:rsidR="00FE5B3E" w:rsidRPr="004E5322" w:rsidRDefault="00FE5B3E" w:rsidP="00B92D5D">
      <w:pPr>
        <w:rPr>
          <w:rFonts w:cs="Calibri"/>
          <w:sz w:val="28"/>
        </w:rPr>
      </w:pPr>
    </w:p>
    <w:p w:rsidR="00FE5B3E" w:rsidRPr="00AF6BF9" w:rsidRDefault="00FE5B3E" w:rsidP="0076724F">
      <w:pPr>
        <w:pStyle w:val="ListParagraph"/>
        <w:numPr>
          <w:ilvl w:val="0"/>
          <w:numId w:val="61"/>
        </w:numPr>
        <w:rPr>
          <w:rFonts w:ascii="Calibri" w:hAnsi="Calibri" w:cs="Calibri"/>
          <w:sz w:val="24"/>
          <w:szCs w:val="24"/>
        </w:rPr>
      </w:pPr>
      <w:r w:rsidRPr="00AF6BF9">
        <w:rPr>
          <w:rFonts w:ascii="Calibri" w:hAnsi="Calibri" w:cs="Calibri"/>
          <w:sz w:val="24"/>
          <w:szCs w:val="24"/>
        </w:rPr>
        <w:t>Lifecycle policies, versioning, MFA, and eleven nines durability make this a perfect backup solution</w:t>
      </w:r>
    </w:p>
    <w:p w:rsidR="00FE5B3E" w:rsidRPr="004E5322" w:rsidRDefault="00FE5B3E" w:rsidP="00E7079E">
      <w:pPr>
        <w:pStyle w:val="Heading3"/>
        <w:rPr>
          <w:rFonts w:cs="Calibri"/>
          <w:sz w:val="32"/>
        </w:rPr>
      </w:pPr>
      <w:r w:rsidRPr="004E5322">
        <w:rPr>
          <w:rFonts w:cs="Calibri"/>
          <w:sz w:val="32"/>
        </w:rPr>
        <w:t>Amazon Glacier</w:t>
      </w:r>
    </w:p>
    <w:p w:rsidR="00FE5B3E" w:rsidRPr="004E5322" w:rsidRDefault="00FE5B3E" w:rsidP="00B92D5D">
      <w:pPr>
        <w:rPr>
          <w:rFonts w:cs="Calibri"/>
          <w:sz w:val="28"/>
        </w:rPr>
      </w:pPr>
    </w:p>
    <w:p w:rsidR="00FE5B3E" w:rsidRPr="00AF6BF9" w:rsidRDefault="00FE5B3E" w:rsidP="0076724F">
      <w:pPr>
        <w:pStyle w:val="ListParagraph"/>
        <w:numPr>
          <w:ilvl w:val="0"/>
          <w:numId w:val="62"/>
        </w:numPr>
        <w:rPr>
          <w:rFonts w:ascii="Calibri" w:hAnsi="Calibri" w:cs="Calibri"/>
          <w:sz w:val="24"/>
          <w:szCs w:val="24"/>
        </w:rPr>
      </w:pPr>
      <w:r w:rsidRPr="00AF6BF9">
        <w:rPr>
          <w:rFonts w:ascii="Calibri" w:hAnsi="Calibri" w:cs="Calibri"/>
          <w:sz w:val="24"/>
          <w:szCs w:val="24"/>
        </w:rPr>
        <w:t>Amazon Glacier provides low cost storage for long term archival</w:t>
      </w:r>
    </w:p>
    <w:p w:rsidR="00FE5B3E" w:rsidRPr="004E5322" w:rsidRDefault="00FE5B3E" w:rsidP="001F3435">
      <w:pPr>
        <w:pStyle w:val="Heading3"/>
        <w:rPr>
          <w:rFonts w:cs="Calibri"/>
          <w:sz w:val="32"/>
        </w:rPr>
      </w:pPr>
      <w:r w:rsidRPr="004E5322">
        <w:rPr>
          <w:rFonts w:cs="Calibri"/>
          <w:sz w:val="32"/>
        </w:rPr>
        <w:t>Amazon Elastic Block Store</w:t>
      </w:r>
    </w:p>
    <w:p w:rsidR="00FE5B3E" w:rsidRPr="004E5322" w:rsidRDefault="00FE5B3E" w:rsidP="00B92D5D">
      <w:pPr>
        <w:rPr>
          <w:rFonts w:cs="Calibri"/>
          <w:sz w:val="28"/>
        </w:rPr>
      </w:pPr>
    </w:p>
    <w:p w:rsidR="00FE5B3E" w:rsidRPr="00AF6BF9" w:rsidRDefault="00FE5B3E" w:rsidP="0076724F">
      <w:pPr>
        <w:pStyle w:val="ListParagraph"/>
        <w:numPr>
          <w:ilvl w:val="0"/>
          <w:numId w:val="63"/>
        </w:numPr>
        <w:rPr>
          <w:rFonts w:ascii="Calibri" w:hAnsi="Calibri" w:cs="Calibri"/>
          <w:sz w:val="24"/>
          <w:szCs w:val="24"/>
        </w:rPr>
      </w:pPr>
      <w:r w:rsidRPr="00AF6BF9">
        <w:rPr>
          <w:rFonts w:ascii="Calibri" w:hAnsi="Calibri" w:cs="Calibri"/>
          <w:sz w:val="24"/>
          <w:szCs w:val="24"/>
        </w:rPr>
        <w:t>Durable point-</w:t>
      </w:r>
      <w:r w:rsidRPr="00AF6BF9">
        <w:rPr>
          <w:rFonts w:ascii="Calibri" w:hAnsi="Calibri" w:cs="Calibri"/>
          <w:sz w:val="24"/>
          <w:szCs w:val="24"/>
        </w:rPr>
        <w:softHyphen/>
        <w:t>‐in-</w:t>
      </w:r>
      <w:r w:rsidRPr="00AF6BF9">
        <w:rPr>
          <w:rFonts w:ascii="Calibri" w:hAnsi="Calibri" w:cs="Calibri"/>
          <w:sz w:val="24"/>
          <w:szCs w:val="24"/>
        </w:rPr>
        <w:softHyphen/>
        <w:t>‐time snapshots stored on the S3 standard storage type</w:t>
      </w:r>
    </w:p>
    <w:p w:rsidR="00FE5B3E" w:rsidRPr="00AF6BF9" w:rsidRDefault="00FE5B3E" w:rsidP="0076724F">
      <w:pPr>
        <w:pStyle w:val="ListParagraph"/>
        <w:numPr>
          <w:ilvl w:val="0"/>
          <w:numId w:val="63"/>
        </w:numPr>
        <w:rPr>
          <w:rFonts w:ascii="Calibri" w:hAnsi="Calibri" w:cs="Calibri"/>
          <w:sz w:val="24"/>
          <w:szCs w:val="24"/>
        </w:rPr>
      </w:pPr>
      <w:r w:rsidRPr="00AF6BF9">
        <w:rPr>
          <w:rFonts w:ascii="Calibri" w:hAnsi="Calibri" w:cs="Calibri"/>
          <w:sz w:val="24"/>
          <w:szCs w:val="24"/>
        </w:rPr>
        <w:t>Ability to copy a snapshot to a new region and launch a new volume (good for preparing your disaster recovery methods )</w:t>
      </w:r>
    </w:p>
    <w:p w:rsidR="00FE5B3E" w:rsidRPr="00AF6BF9" w:rsidRDefault="00FE5B3E" w:rsidP="0076724F">
      <w:pPr>
        <w:pStyle w:val="ListParagraph"/>
        <w:numPr>
          <w:ilvl w:val="0"/>
          <w:numId w:val="63"/>
        </w:numPr>
        <w:rPr>
          <w:rFonts w:ascii="Calibri" w:hAnsi="Calibri" w:cs="Calibri"/>
          <w:sz w:val="24"/>
          <w:szCs w:val="24"/>
        </w:rPr>
      </w:pPr>
      <w:r w:rsidRPr="00AF6BF9">
        <w:rPr>
          <w:rFonts w:ascii="Calibri" w:hAnsi="Calibri" w:cs="Calibri"/>
          <w:sz w:val="24"/>
          <w:szCs w:val="24"/>
        </w:rPr>
        <w:t>EBS volumes are replicated across multiple servers in the same availability zone for durability</w:t>
      </w:r>
    </w:p>
    <w:p w:rsidR="00FE5B3E" w:rsidRPr="004E5322" w:rsidRDefault="00FE5B3E" w:rsidP="00E7079E">
      <w:pPr>
        <w:pStyle w:val="Heading3"/>
        <w:rPr>
          <w:rFonts w:cs="Calibri"/>
          <w:sz w:val="32"/>
        </w:rPr>
      </w:pPr>
      <w:r w:rsidRPr="004E5322">
        <w:rPr>
          <w:rFonts w:cs="Calibri"/>
          <w:sz w:val="32"/>
        </w:rPr>
        <w:t>AWS Import/Export</w:t>
      </w:r>
    </w:p>
    <w:p w:rsidR="00FE5B3E" w:rsidRPr="004E5322" w:rsidRDefault="00FE5B3E" w:rsidP="00B92D5D">
      <w:pPr>
        <w:rPr>
          <w:rFonts w:cs="Calibri"/>
          <w:sz w:val="28"/>
        </w:rPr>
      </w:pPr>
    </w:p>
    <w:p w:rsidR="00FE5B3E" w:rsidRPr="00AF6BF9" w:rsidRDefault="00FE5B3E" w:rsidP="0076724F">
      <w:pPr>
        <w:pStyle w:val="ListParagraph"/>
        <w:numPr>
          <w:ilvl w:val="0"/>
          <w:numId w:val="64"/>
        </w:numPr>
        <w:rPr>
          <w:rFonts w:ascii="Calibri" w:hAnsi="Calibri" w:cs="Calibri"/>
          <w:sz w:val="24"/>
          <w:szCs w:val="24"/>
        </w:rPr>
      </w:pPr>
      <w:r w:rsidRPr="00AF6BF9">
        <w:rPr>
          <w:rFonts w:ascii="Calibri" w:hAnsi="Calibri" w:cs="Calibri"/>
          <w:sz w:val="24"/>
          <w:szCs w:val="24"/>
        </w:rPr>
        <w:t>Copy large amount of data to AWS to prepare for a disaster recovery solution</w:t>
      </w:r>
    </w:p>
    <w:p w:rsidR="00FE5B3E" w:rsidRPr="00AF6BF9" w:rsidRDefault="00FE5B3E" w:rsidP="0076724F">
      <w:pPr>
        <w:pStyle w:val="ListParagraph"/>
        <w:numPr>
          <w:ilvl w:val="0"/>
          <w:numId w:val="64"/>
        </w:numPr>
        <w:rPr>
          <w:rFonts w:ascii="Calibri" w:hAnsi="Calibri" w:cs="Calibri"/>
          <w:sz w:val="24"/>
          <w:szCs w:val="24"/>
        </w:rPr>
      </w:pPr>
      <w:r w:rsidRPr="00AF6BF9">
        <w:rPr>
          <w:rFonts w:ascii="Calibri" w:hAnsi="Calibri" w:cs="Calibri"/>
          <w:sz w:val="24"/>
          <w:szCs w:val="24"/>
        </w:rPr>
        <w:t>Send physical storage devices for archival/storage as a backup solution</w:t>
      </w:r>
    </w:p>
    <w:p w:rsidR="00FE5B3E" w:rsidRPr="00AF6BF9" w:rsidRDefault="00FE5B3E" w:rsidP="00B92D5D">
      <w:pPr>
        <w:rPr>
          <w:rFonts w:cs="Calibri"/>
          <w:b/>
          <w:bCs/>
          <w:szCs w:val="24"/>
        </w:rPr>
      </w:pPr>
    </w:p>
    <w:p w:rsidR="00FE5B3E" w:rsidRPr="004E5322" w:rsidRDefault="00FE5B3E" w:rsidP="00E7079E">
      <w:pPr>
        <w:pStyle w:val="Heading3"/>
        <w:rPr>
          <w:rFonts w:cs="Calibri"/>
          <w:sz w:val="32"/>
        </w:rPr>
      </w:pPr>
      <w:r w:rsidRPr="004E5322">
        <w:rPr>
          <w:rFonts w:cs="Calibri"/>
          <w:sz w:val="32"/>
        </w:rPr>
        <w:t>AWS Storage Gateway</w:t>
      </w:r>
    </w:p>
    <w:p w:rsidR="00FE5B3E" w:rsidRPr="004E5322" w:rsidRDefault="00FE5B3E" w:rsidP="00B92D5D">
      <w:pPr>
        <w:rPr>
          <w:rFonts w:cs="Calibri"/>
          <w:sz w:val="28"/>
        </w:rPr>
      </w:pPr>
    </w:p>
    <w:p w:rsidR="00FE5B3E" w:rsidRPr="001B19C9" w:rsidRDefault="00FE5B3E" w:rsidP="0076724F">
      <w:pPr>
        <w:pStyle w:val="ListParagraph"/>
        <w:numPr>
          <w:ilvl w:val="0"/>
          <w:numId w:val="65"/>
        </w:numPr>
        <w:rPr>
          <w:rFonts w:ascii="Calibri" w:hAnsi="Calibri" w:cs="Calibri"/>
          <w:sz w:val="24"/>
          <w:szCs w:val="24"/>
        </w:rPr>
      </w:pPr>
      <w:r w:rsidRPr="001B19C9">
        <w:rPr>
          <w:rFonts w:ascii="Calibri" w:hAnsi="Calibri" w:cs="Calibri"/>
          <w:sz w:val="24"/>
          <w:szCs w:val="24"/>
        </w:rPr>
        <w:t>Gateway-</w:t>
      </w:r>
      <w:r w:rsidRPr="001B19C9">
        <w:rPr>
          <w:rFonts w:ascii="Calibri" w:hAnsi="Calibri" w:cs="Calibri"/>
          <w:sz w:val="24"/>
          <w:szCs w:val="24"/>
        </w:rPr>
        <w:softHyphen/>
        <w:t>‐cached volumes</w:t>
      </w:r>
    </w:p>
    <w:p w:rsidR="00FE5B3E" w:rsidRPr="001B19C9" w:rsidRDefault="00FE5B3E" w:rsidP="0076724F">
      <w:pPr>
        <w:pStyle w:val="ListParagraph"/>
        <w:numPr>
          <w:ilvl w:val="0"/>
          <w:numId w:val="66"/>
        </w:numPr>
        <w:rPr>
          <w:rFonts w:ascii="Calibri" w:hAnsi="Calibri" w:cs="Calibri"/>
          <w:sz w:val="24"/>
          <w:szCs w:val="24"/>
        </w:rPr>
      </w:pPr>
      <w:r w:rsidRPr="001B19C9">
        <w:rPr>
          <w:rFonts w:ascii="Calibri" w:hAnsi="Calibri" w:cs="Calibri"/>
          <w:sz w:val="24"/>
          <w:szCs w:val="24"/>
        </w:rPr>
        <w:t>Store the data on S3 with versioning enabled as a backup and cache frequently accessed objects on-</w:t>
      </w:r>
      <w:r w:rsidRPr="001B19C9">
        <w:rPr>
          <w:rFonts w:ascii="Calibri" w:hAnsi="Calibri" w:cs="Calibri"/>
          <w:sz w:val="24"/>
          <w:szCs w:val="24"/>
        </w:rPr>
        <w:softHyphen/>
        <w:t>‐ premise</w:t>
      </w:r>
    </w:p>
    <w:p w:rsidR="00FE5B3E" w:rsidRPr="001B19C9" w:rsidRDefault="00FE5B3E" w:rsidP="0076724F">
      <w:pPr>
        <w:pStyle w:val="ListParagraph"/>
        <w:numPr>
          <w:ilvl w:val="0"/>
          <w:numId w:val="65"/>
        </w:numPr>
        <w:rPr>
          <w:rFonts w:ascii="Calibri" w:hAnsi="Calibri" w:cs="Calibri"/>
          <w:sz w:val="24"/>
          <w:szCs w:val="24"/>
        </w:rPr>
      </w:pPr>
      <w:r w:rsidRPr="001B19C9">
        <w:rPr>
          <w:rFonts w:ascii="Calibri" w:hAnsi="Calibri" w:cs="Calibri"/>
          <w:sz w:val="24"/>
          <w:szCs w:val="24"/>
        </w:rPr>
        <w:t>Gateway-</w:t>
      </w:r>
      <w:r w:rsidRPr="001B19C9">
        <w:rPr>
          <w:rFonts w:ascii="Calibri" w:hAnsi="Calibri" w:cs="Calibri"/>
          <w:sz w:val="24"/>
          <w:szCs w:val="24"/>
        </w:rPr>
        <w:softHyphen/>
        <w:t>‐stored volumes</w:t>
      </w:r>
    </w:p>
    <w:p w:rsidR="00FE5B3E" w:rsidRPr="001B19C9" w:rsidRDefault="00FE5B3E" w:rsidP="0076724F">
      <w:pPr>
        <w:pStyle w:val="ListParagraph"/>
        <w:numPr>
          <w:ilvl w:val="0"/>
          <w:numId w:val="66"/>
        </w:numPr>
        <w:rPr>
          <w:rFonts w:ascii="Calibri" w:hAnsi="Calibri" w:cs="Calibri"/>
          <w:sz w:val="24"/>
          <w:szCs w:val="24"/>
        </w:rPr>
      </w:pPr>
      <w:r w:rsidRPr="001B19C9">
        <w:rPr>
          <w:rFonts w:ascii="Calibri" w:hAnsi="Calibri" w:cs="Calibri"/>
          <w:sz w:val="24"/>
          <w:szCs w:val="24"/>
        </w:rPr>
        <w:t>Inexpensive offsite backups by creating point-</w:t>
      </w:r>
      <w:r w:rsidRPr="001B19C9">
        <w:rPr>
          <w:rFonts w:ascii="Calibri" w:hAnsi="Calibri" w:cs="Calibri"/>
          <w:sz w:val="24"/>
          <w:szCs w:val="24"/>
        </w:rPr>
        <w:softHyphen/>
        <w:t>‐in-</w:t>
      </w:r>
      <w:r w:rsidRPr="001B19C9">
        <w:rPr>
          <w:rFonts w:ascii="Calibri" w:hAnsi="Calibri" w:cs="Calibri"/>
          <w:sz w:val="24"/>
          <w:szCs w:val="24"/>
        </w:rPr>
        <w:softHyphen/>
        <w:t>‐time snapshots of data on the storage gateway to Amazon S3</w:t>
      </w:r>
    </w:p>
    <w:p w:rsidR="00FE5B3E" w:rsidRPr="004E5322" w:rsidRDefault="00FE5B3E" w:rsidP="00E7079E">
      <w:pPr>
        <w:pStyle w:val="Heading3"/>
        <w:rPr>
          <w:rFonts w:cs="Calibri"/>
          <w:sz w:val="32"/>
        </w:rPr>
      </w:pPr>
      <w:r w:rsidRPr="004E5322">
        <w:rPr>
          <w:rFonts w:cs="Calibri"/>
          <w:sz w:val="32"/>
        </w:rPr>
        <w:t>Amazon EC2</w:t>
      </w:r>
    </w:p>
    <w:p w:rsidR="00FE5B3E" w:rsidRPr="004E5322" w:rsidRDefault="00FE5B3E" w:rsidP="00B92D5D">
      <w:pPr>
        <w:rPr>
          <w:rFonts w:cs="Calibri"/>
          <w:sz w:val="28"/>
        </w:rPr>
      </w:pPr>
    </w:p>
    <w:p w:rsidR="00FE5B3E" w:rsidRPr="001B19C9" w:rsidRDefault="00FE5B3E" w:rsidP="0076724F">
      <w:pPr>
        <w:pStyle w:val="ListParagraph"/>
        <w:numPr>
          <w:ilvl w:val="0"/>
          <w:numId w:val="66"/>
        </w:numPr>
        <w:rPr>
          <w:rFonts w:ascii="Calibri" w:hAnsi="Calibri" w:cs="Calibri"/>
          <w:sz w:val="24"/>
          <w:szCs w:val="24"/>
        </w:rPr>
      </w:pPr>
      <w:r w:rsidRPr="001B19C9">
        <w:rPr>
          <w:rFonts w:ascii="Calibri" w:hAnsi="Calibri" w:cs="Calibri"/>
          <w:sz w:val="24"/>
          <w:szCs w:val="24"/>
        </w:rPr>
        <w:t>Copy AMIs to different AWS regions which can be spun up in the event of a disaster</w:t>
      </w:r>
    </w:p>
    <w:p w:rsidR="00FE5B3E" w:rsidRPr="001B19C9" w:rsidRDefault="00FE5B3E" w:rsidP="0076724F">
      <w:pPr>
        <w:pStyle w:val="ListParagraph"/>
        <w:numPr>
          <w:ilvl w:val="0"/>
          <w:numId w:val="66"/>
        </w:numPr>
        <w:rPr>
          <w:rFonts w:ascii="Calibri" w:hAnsi="Calibri" w:cs="Calibri"/>
          <w:sz w:val="24"/>
          <w:szCs w:val="24"/>
        </w:rPr>
      </w:pPr>
      <w:r w:rsidRPr="001B19C9">
        <w:rPr>
          <w:rFonts w:ascii="Calibri" w:hAnsi="Calibri" w:cs="Calibri"/>
          <w:sz w:val="24"/>
          <w:szCs w:val="24"/>
        </w:rPr>
        <w:t>Use multiple availability zones to design for fault-</w:t>
      </w:r>
      <w:r w:rsidRPr="001B19C9">
        <w:rPr>
          <w:rFonts w:ascii="Calibri" w:hAnsi="Calibri" w:cs="Calibri"/>
          <w:sz w:val="24"/>
          <w:szCs w:val="24"/>
        </w:rPr>
        <w:softHyphen/>
        <w:t>‐tolerance and failure</w:t>
      </w:r>
    </w:p>
    <w:p w:rsidR="00FE5B3E" w:rsidRPr="001B19C9" w:rsidRDefault="00FE5B3E" w:rsidP="0076724F">
      <w:pPr>
        <w:pStyle w:val="ListParagraph"/>
        <w:numPr>
          <w:ilvl w:val="0"/>
          <w:numId w:val="66"/>
        </w:numPr>
        <w:rPr>
          <w:rFonts w:ascii="Calibri" w:hAnsi="Calibri" w:cs="Calibri"/>
          <w:sz w:val="24"/>
          <w:szCs w:val="24"/>
        </w:rPr>
      </w:pPr>
      <w:r w:rsidRPr="001B19C9">
        <w:rPr>
          <w:rFonts w:ascii="Calibri" w:hAnsi="Calibri" w:cs="Calibri"/>
          <w:sz w:val="24"/>
          <w:szCs w:val="24"/>
        </w:rPr>
        <w:lastRenderedPageBreak/>
        <w:t>Route53 to failover to backup environments in another region</w:t>
      </w:r>
    </w:p>
    <w:p w:rsidR="00FE5B3E" w:rsidRPr="004E5322" w:rsidRDefault="00FE5B3E" w:rsidP="00E7079E">
      <w:pPr>
        <w:pStyle w:val="Heading3"/>
        <w:rPr>
          <w:rFonts w:cs="Calibri"/>
          <w:sz w:val="32"/>
        </w:rPr>
      </w:pPr>
      <w:r w:rsidRPr="004E5322">
        <w:rPr>
          <w:rFonts w:cs="Calibri"/>
          <w:sz w:val="32"/>
        </w:rPr>
        <w:t xml:space="preserve">EC2 VM </w:t>
      </w:r>
      <w:proofErr w:type="gramStart"/>
      <w:r w:rsidRPr="004E5322">
        <w:rPr>
          <w:rFonts w:cs="Calibri"/>
          <w:sz w:val="32"/>
        </w:rPr>
        <w:t>Import  Connector</w:t>
      </w:r>
      <w:proofErr w:type="gramEnd"/>
      <w:r w:rsidRPr="004E5322">
        <w:rPr>
          <w:rFonts w:cs="Calibri"/>
          <w:sz w:val="32"/>
        </w:rPr>
        <w:t xml:space="preserve"> :</w:t>
      </w:r>
    </w:p>
    <w:p w:rsidR="00FE5B3E" w:rsidRPr="004E5322" w:rsidRDefault="00FE5B3E" w:rsidP="00B92D5D">
      <w:pPr>
        <w:rPr>
          <w:rFonts w:cs="Calibri"/>
          <w:sz w:val="28"/>
        </w:rPr>
      </w:pPr>
    </w:p>
    <w:p w:rsidR="00FE5B3E" w:rsidRPr="001B19C9" w:rsidRDefault="00FE5B3E" w:rsidP="0076724F">
      <w:pPr>
        <w:pStyle w:val="ListParagraph"/>
        <w:numPr>
          <w:ilvl w:val="0"/>
          <w:numId w:val="67"/>
        </w:numPr>
        <w:rPr>
          <w:rFonts w:ascii="Calibri" w:hAnsi="Calibri" w:cs="Calibri"/>
          <w:sz w:val="24"/>
          <w:szCs w:val="24"/>
        </w:rPr>
      </w:pPr>
      <w:r w:rsidRPr="001B19C9">
        <w:rPr>
          <w:rFonts w:ascii="Calibri" w:hAnsi="Calibri" w:cs="Calibri"/>
          <w:b/>
          <w:bCs/>
          <w:i/>
          <w:iCs/>
          <w:sz w:val="24"/>
          <w:szCs w:val="24"/>
        </w:rPr>
        <w:t xml:space="preserve">Important  </w:t>
      </w:r>
      <w:r w:rsidRPr="001B19C9">
        <w:rPr>
          <w:rFonts w:ascii="Calibri" w:hAnsi="Calibri" w:cs="Calibri"/>
          <w:sz w:val="24"/>
          <w:szCs w:val="24"/>
        </w:rPr>
        <w:t>tool used to import virtual machine images from an existing on-</w:t>
      </w:r>
      <w:r w:rsidRPr="001B19C9">
        <w:rPr>
          <w:rFonts w:ascii="Calibri" w:hAnsi="Calibri" w:cs="Calibri"/>
          <w:sz w:val="24"/>
          <w:szCs w:val="24"/>
        </w:rPr>
        <w:softHyphen/>
        <w:t>‐premise environment to Amazon EC2 instances</w:t>
      </w:r>
    </w:p>
    <w:p w:rsidR="00FE5B3E" w:rsidRPr="001B19C9" w:rsidRDefault="00FE5B3E" w:rsidP="0076724F">
      <w:pPr>
        <w:pStyle w:val="ListParagraph"/>
        <w:numPr>
          <w:ilvl w:val="0"/>
          <w:numId w:val="67"/>
        </w:numPr>
        <w:rPr>
          <w:rFonts w:ascii="Calibri" w:hAnsi="Calibri" w:cs="Calibri"/>
          <w:sz w:val="24"/>
          <w:szCs w:val="24"/>
        </w:rPr>
      </w:pPr>
      <w:r w:rsidRPr="001B19C9">
        <w:rPr>
          <w:rFonts w:ascii="Calibri" w:hAnsi="Calibri" w:cs="Calibri"/>
          <w:sz w:val="24"/>
          <w:szCs w:val="24"/>
        </w:rPr>
        <w:t>Also used to export EC2 instances to go back to on-</w:t>
      </w:r>
      <w:r w:rsidRPr="001B19C9">
        <w:rPr>
          <w:rFonts w:ascii="Calibri" w:hAnsi="Calibri" w:cs="Calibri"/>
          <w:sz w:val="24"/>
          <w:szCs w:val="24"/>
        </w:rPr>
        <w:softHyphen/>
        <w:t>‐premise</w:t>
      </w:r>
    </w:p>
    <w:p w:rsidR="00FE5B3E" w:rsidRPr="001B19C9" w:rsidRDefault="00FE5B3E" w:rsidP="0076724F">
      <w:pPr>
        <w:pStyle w:val="ListParagraph"/>
        <w:numPr>
          <w:ilvl w:val="0"/>
          <w:numId w:val="67"/>
        </w:numPr>
        <w:rPr>
          <w:rFonts w:ascii="Calibri" w:hAnsi="Calibri" w:cs="Calibri"/>
          <w:sz w:val="24"/>
          <w:szCs w:val="24"/>
        </w:rPr>
      </w:pPr>
      <w:r w:rsidRPr="001B19C9">
        <w:rPr>
          <w:rFonts w:ascii="Calibri" w:hAnsi="Calibri" w:cs="Calibri"/>
          <w:sz w:val="24"/>
          <w:szCs w:val="24"/>
        </w:rPr>
        <w:t>Allows for the duplicating environments as a disaster recovery solution either on AWS or on-</w:t>
      </w:r>
      <w:r w:rsidRPr="001B19C9">
        <w:rPr>
          <w:rFonts w:ascii="Calibri" w:hAnsi="Calibri" w:cs="Calibri"/>
          <w:sz w:val="24"/>
          <w:szCs w:val="24"/>
        </w:rPr>
        <w:softHyphen/>
        <w:t>‐premise</w:t>
      </w:r>
    </w:p>
    <w:p w:rsidR="00FE5B3E" w:rsidRPr="001B19C9" w:rsidRDefault="00FE5B3E" w:rsidP="0076724F">
      <w:pPr>
        <w:pStyle w:val="ListParagraph"/>
        <w:numPr>
          <w:ilvl w:val="0"/>
          <w:numId w:val="67"/>
        </w:numPr>
        <w:rPr>
          <w:rFonts w:ascii="Calibri" w:hAnsi="Calibri" w:cs="Calibri"/>
          <w:sz w:val="24"/>
          <w:szCs w:val="24"/>
        </w:rPr>
      </w:pPr>
      <w:r w:rsidRPr="001B19C9">
        <w:rPr>
          <w:rFonts w:ascii="Calibri" w:hAnsi="Calibri" w:cs="Calibri"/>
          <w:sz w:val="24"/>
          <w:szCs w:val="24"/>
        </w:rPr>
        <w:t>Also used for migrat</w:t>
      </w:r>
      <w:r w:rsidR="001B19C9" w:rsidRPr="001B19C9">
        <w:rPr>
          <w:rFonts w:ascii="Calibri" w:hAnsi="Calibri" w:cs="Calibri"/>
          <w:sz w:val="24"/>
          <w:szCs w:val="24"/>
        </w:rPr>
        <w:t>ing existing applications to AW</w:t>
      </w:r>
      <w:r w:rsidRPr="001B19C9">
        <w:rPr>
          <w:rFonts w:ascii="Calibri" w:hAnsi="Calibri" w:cs="Calibri"/>
          <w:sz w:val="24"/>
          <w:szCs w:val="24"/>
        </w:rPr>
        <w:t>S</w:t>
      </w:r>
    </w:p>
    <w:p w:rsidR="00FE5B3E" w:rsidRPr="001B19C9" w:rsidRDefault="00FE5B3E" w:rsidP="0076724F">
      <w:pPr>
        <w:pStyle w:val="ListParagraph"/>
        <w:numPr>
          <w:ilvl w:val="0"/>
          <w:numId w:val="68"/>
        </w:numPr>
        <w:rPr>
          <w:rFonts w:ascii="Calibri" w:hAnsi="Calibri" w:cs="Calibri"/>
          <w:sz w:val="24"/>
          <w:szCs w:val="24"/>
        </w:rPr>
      </w:pPr>
      <w:r w:rsidRPr="001B19C9">
        <w:rPr>
          <w:rFonts w:ascii="Calibri" w:hAnsi="Calibri" w:cs="Calibri"/>
          <w:sz w:val="24"/>
          <w:szCs w:val="24"/>
        </w:rPr>
        <w:t>Supported hypervisors</w:t>
      </w:r>
    </w:p>
    <w:p w:rsidR="00FE5B3E" w:rsidRPr="001B19C9" w:rsidRDefault="00FE5B3E" w:rsidP="0076724F">
      <w:pPr>
        <w:pStyle w:val="ListParagraph"/>
        <w:numPr>
          <w:ilvl w:val="0"/>
          <w:numId w:val="69"/>
        </w:numPr>
        <w:rPr>
          <w:rFonts w:ascii="Calibri" w:hAnsi="Calibri" w:cs="Calibri"/>
          <w:sz w:val="24"/>
          <w:szCs w:val="24"/>
        </w:rPr>
      </w:pPr>
      <w:r w:rsidRPr="001B19C9">
        <w:rPr>
          <w:rFonts w:ascii="Calibri" w:hAnsi="Calibri" w:cs="Calibri"/>
          <w:sz w:val="24"/>
          <w:szCs w:val="24"/>
        </w:rPr>
        <w:t>VMware (ESX/Workstation)</w:t>
      </w:r>
    </w:p>
    <w:p w:rsidR="00FE5B3E" w:rsidRPr="001B19C9" w:rsidRDefault="00FE5B3E" w:rsidP="0076724F">
      <w:pPr>
        <w:pStyle w:val="ListParagraph"/>
        <w:numPr>
          <w:ilvl w:val="0"/>
          <w:numId w:val="69"/>
        </w:numPr>
        <w:rPr>
          <w:rFonts w:ascii="Calibri" w:hAnsi="Calibri" w:cs="Calibri"/>
          <w:sz w:val="24"/>
          <w:szCs w:val="24"/>
        </w:rPr>
      </w:pPr>
      <w:r w:rsidRPr="001B19C9">
        <w:rPr>
          <w:rFonts w:ascii="Calibri" w:hAnsi="Calibri" w:cs="Calibri"/>
          <w:sz w:val="24"/>
          <w:szCs w:val="24"/>
        </w:rPr>
        <w:t>Micros oft Hyper-</w:t>
      </w:r>
      <w:r w:rsidRPr="001B19C9">
        <w:rPr>
          <w:rFonts w:ascii="Calibri" w:hAnsi="Calibri" w:cs="Calibri"/>
          <w:sz w:val="24"/>
          <w:szCs w:val="24"/>
        </w:rPr>
        <w:softHyphen/>
        <w:t>‐V</w:t>
      </w:r>
    </w:p>
    <w:p w:rsidR="00FE5B3E" w:rsidRPr="001B19C9" w:rsidRDefault="00FE5B3E" w:rsidP="0076724F">
      <w:pPr>
        <w:pStyle w:val="ListParagraph"/>
        <w:numPr>
          <w:ilvl w:val="0"/>
          <w:numId w:val="69"/>
        </w:numPr>
        <w:rPr>
          <w:rFonts w:ascii="Calibri" w:hAnsi="Calibri" w:cs="Calibri"/>
          <w:sz w:val="24"/>
          <w:szCs w:val="24"/>
        </w:rPr>
      </w:pPr>
      <w:r w:rsidRPr="001B19C9">
        <w:rPr>
          <w:rFonts w:ascii="Calibri" w:hAnsi="Calibri" w:cs="Calibri"/>
          <w:sz w:val="24"/>
          <w:szCs w:val="24"/>
        </w:rPr>
        <w:t xml:space="preserve">Citrix </w:t>
      </w:r>
      <w:proofErr w:type="spellStart"/>
      <w:r w:rsidRPr="001B19C9">
        <w:rPr>
          <w:rFonts w:ascii="Calibri" w:hAnsi="Calibri" w:cs="Calibri"/>
          <w:sz w:val="24"/>
          <w:szCs w:val="24"/>
        </w:rPr>
        <w:t>Xen</w:t>
      </w:r>
      <w:proofErr w:type="spellEnd"/>
      <w:r w:rsidRPr="001B19C9">
        <w:rPr>
          <w:rFonts w:ascii="Calibri" w:hAnsi="Calibri" w:cs="Calibri"/>
          <w:sz w:val="24"/>
          <w:szCs w:val="24"/>
        </w:rPr>
        <w:t xml:space="preserve"> virtualization (this is actually what AWS is based off of)</w:t>
      </w:r>
    </w:p>
    <w:p w:rsidR="00FE5B3E" w:rsidRPr="001B19C9" w:rsidRDefault="00FE5B3E" w:rsidP="0076724F">
      <w:pPr>
        <w:pStyle w:val="ListParagraph"/>
        <w:numPr>
          <w:ilvl w:val="0"/>
          <w:numId w:val="69"/>
        </w:numPr>
        <w:rPr>
          <w:rFonts w:ascii="Calibri" w:hAnsi="Calibri" w:cs="Calibri"/>
          <w:sz w:val="24"/>
          <w:szCs w:val="24"/>
        </w:rPr>
      </w:pPr>
      <w:r w:rsidRPr="001B19C9">
        <w:rPr>
          <w:rFonts w:ascii="Calibri" w:hAnsi="Calibri" w:cs="Calibri"/>
          <w:sz w:val="24"/>
          <w:szCs w:val="24"/>
        </w:rPr>
        <w:t>Can also copy an entire VM Image Catalogs to EC2 as AMIs</w:t>
      </w:r>
    </w:p>
    <w:p w:rsidR="00FE5B3E" w:rsidRPr="004E5322" w:rsidRDefault="00FE5B3E" w:rsidP="00E7079E">
      <w:pPr>
        <w:pStyle w:val="Heading3"/>
        <w:rPr>
          <w:rFonts w:cs="Calibri"/>
          <w:sz w:val="32"/>
        </w:rPr>
      </w:pPr>
      <w:r w:rsidRPr="004E5322">
        <w:rPr>
          <w:rFonts w:cs="Calibri"/>
          <w:sz w:val="32"/>
        </w:rPr>
        <w:t xml:space="preserve">Route </w:t>
      </w:r>
      <w:proofErr w:type="gramStart"/>
      <w:r w:rsidRPr="004E5322">
        <w:rPr>
          <w:rFonts w:cs="Calibri"/>
          <w:sz w:val="32"/>
        </w:rPr>
        <w:t>53 :</w:t>
      </w:r>
      <w:proofErr w:type="gramEnd"/>
    </w:p>
    <w:p w:rsidR="00FE5B3E" w:rsidRPr="004E5322" w:rsidRDefault="00FE5B3E" w:rsidP="00B92D5D">
      <w:pPr>
        <w:rPr>
          <w:rFonts w:cs="Calibri"/>
          <w:sz w:val="28"/>
        </w:rPr>
      </w:pPr>
    </w:p>
    <w:p w:rsidR="00FE5B3E" w:rsidRPr="001B19C9" w:rsidRDefault="00FE5B3E" w:rsidP="0076724F">
      <w:pPr>
        <w:pStyle w:val="ListParagraph"/>
        <w:numPr>
          <w:ilvl w:val="0"/>
          <w:numId w:val="70"/>
        </w:numPr>
        <w:rPr>
          <w:rFonts w:ascii="Calibri" w:hAnsi="Calibri" w:cs="Calibri"/>
          <w:sz w:val="24"/>
          <w:szCs w:val="24"/>
        </w:rPr>
      </w:pPr>
      <w:r w:rsidRPr="001B19C9">
        <w:rPr>
          <w:rFonts w:ascii="Calibri" w:hAnsi="Calibri" w:cs="Calibri"/>
          <w:sz w:val="24"/>
          <w:szCs w:val="24"/>
        </w:rPr>
        <w:t>Can be used to failover from on-</w:t>
      </w:r>
      <w:r w:rsidRPr="001B19C9">
        <w:rPr>
          <w:rFonts w:ascii="Calibri" w:hAnsi="Calibri" w:cs="Calibri"/>
          <w:sz w:val="24"/>
          <w:szCs w:val="24"/>
        </w:rPr>
        <w:softHyphen/>
        <w:t>‐premise to AWS or from one AWS region to another</w:t>
      </w:r>
    </w:p>
    <w:p w:rsidR="00FE5B3E" w:rsidRPr="001B19C9" w:rsidRDefault="00FE5B3E" w:rsidP="0076724F">
      <w:pPr>
        <w:pStyle w:val="ListParagraph"/>
        <w:numPr>
          <w:ilvl w:val="0"/>
          <w:numId w:val="70"/>
        </w:numPr>
        <w:rPr>
          <w:rFonts w:ascii="Calibri" w:hAnsi="Calibri" w:cs="Calibri"/>
          <w:sz w:val="24"/>
          <w:szCs w:val="24"/>
        </w:rPr>
      </w:pPr>
      <w:r w:rsidRPr="001B19C9">
        <w:rPr>
          <w:rFonts w:ascii="Calibri" w:hAnsi="Calibri" w:cs="Calibri"/>
          <w:sz w:val="24"/>
          <w:szCs w:val="24"/>
        </w:rPr>
        <w:t>Failover routing and weighted routing (for migrating applications)</w:t>
      </w:r>
    </w:p>
    <w:p w:rsidR="00FE5B3E" w:rsidRPr="001B19C9" w:rsidRDefault="00FE5B3E" w:rsidP="0076724F">
      <w:pPr>
        <w:pStyle w:val="ListParagraph"/>
        <w:numPr>
          <w:ilvl w:val="0"/>
          <w:numId w:val="70"/>
        </w:numPr>
        <w:rPr>
          <w:rFonts w:ascii="Calibri" w:hAnsi="Calibri" w:cs="Calibri"/>
          <w:sz w:val="24"/>
          <w:szCs w:val="24"/>
        </w:rPr>
      </w:pPr>
      <w:r w:rsidRPr="001B19C9">
        <w:rPr>
          <w:rFonts w:ascii="Calibri" w:hAnsi="Calibri" w:cs="Calibri"/>
          <w:sz w:val="24"/>
          <w:szCs w:val="24"/>
        </w:rPr>
        <w:t>Allocate DNS ahead of time to prepare for potential failover</w:t>
      </w:r>
    </w:p>
    <w:p w:rsidR="00FE5B3E" w:rsidRPr="004E5322" w:rsidRDefault="00FE5B3E" w:rsidP="00E7079E">
      <w:pPr>
        <w:pStyle w:val="Heading3"/>
        <w:rPr>
          <w:rFonts w:cs="Calibri"/>
          <w:sz w:val="32"/>
        </w:rPr>
      </w:pPr>
      <w:r w:rsidRPr="004E5322">
        <w:rPr>
          <w:rFonts w:cs="Calibri"/>
          <w:sz w:val="32"/>
        </w:rPr>
        <w:t xml:space="preserve">Elastic Load </w:t>
      </w:r>
      <w:proofErr w:type="gramStart"/>
      <w:r w:rsidRPr="004E5322">
        <w:rPr>
          <w:rFonts w:cs="Calibri"/>
          <w:sz w:val="32"/>
        </w:rPr>
        <w:t>Balancer :</w:t>
      </w:r>
      <w:proofErr w:type="gramEnd"/>
    </w:p>
    <w:p w:rsidR="00FE5B3E" w:rsidRPr="004E5322" w:rsidRDefault="00FE5B3E" w:rsidP="00B92D5D">
      <w:pPr>
        <w:rPr>
          <w:rFonts w:cs="Calibri"/>
          <w:sz w:val="28"/>
        </w:rPr>
      </w:pPr>
    </w:p>
    <w:p w:rsidR="00FE5B3E" w:rsidRPr="001B19C9" w:rsidRDefault="00FE5B3E" w:rsidP="0076724F">
      <w:pPr>
        <w:pStyle w:val="ListParagraph"/>
        <w:numPr>
          <w:ilvl w:val="0"/>
          <w:numId w:val="71"/>
        </w:numPr>
        <w:rPr>
          <w:rFonts w:ascii="Calibri" w:hAnsi="Calibri" w:cs="Calibri"/>
          <w:sz w:val="24"/>
          <w:szCs w:val="24"/>
        </w:rPr>
      </w:pPr>
      <w:r w:rsidRPr="001B19C9">
        <w:rPr>
          <w:rFonts w:ascii="Calibri" w:hAnsi="Calibri" w:cs="Calibri"/>
          <w:sz w:val="24"/>
          <w:szCs w:val="24"/>
        </w:rPr>
        <w:t>Pre-</w:t>
      </w:r>
      <w:r w:rsidRPr="001B19C9">
        <w:rPr>
          <w:rFonts w:ascii="Calibri" w:hAnsi="Calibri" w:cs="Calibri"/>
          <w:sz w:val="24"/>
          <w:szCs w:val="24"/>
        </w:rPr>
        <w:softHyphen/>
        <w:t xml:space="preserve">‐allocate the load balancer for the backup environment to receive the </w:t>
      </w:r>
      <w:proofErr w:type="spellStart"/>
      <w:r w:rsidRPr="001B19C9">
        <w:rPr>
          <w:rFonts w:ascii="Calibri" w:hAnsi="Calibri" w:cs="Calibri"/>
          <w:sz w:val="24"/>
          <w:szCs w:val="24"/>
        </w:rPr>
        <w:t>cname</w:t>
      </w:r>
      <w:proofErr w:type="spellEnd"/>
      <w:r w:rsidRPr="001B19C9">
        <w:rPr>
          <w:rFonts w:ascii="Calibri" w:hAnsi="Calibri" w:cs="Calibri"/>
          <w:sz w:val="24"/>
          <w:szCs w:val="24"/>
        </w:rPr>
        <w:t xml:space="preserve"> (DNS name) this allows for setting up Route 53 record sets in anticipation of a failover/ dis aster recovery situation</w:t>
      </w:r>
    </w:p>
    <w:p w:rsidR="00FE5B3E" w:rsidRPr="004E5322" w:rsidRDefault="00FE5B3E" w:rsidP="00E7079E">
      <w:pPr>
        <w:pStyle w:val="Heading3"/>
        <w:rPr>
          <w:rFonts w:cs="Calibri"/>
          <w:sz w:val="32"/>
        </w:rPr>
      </w:pPr>
      <w:proofErr w:type="gramStart"/>
      <w:r w:rsidRPr="004E5322">
        <w:rPr>
          <w:rFonts w:cs="Calibri"/>
          <w:sz w:val="32"/>
        </w:rPr>
        <w:t>VPC :</w:t>
      </w:r>
      <w:proofErr w:type="gramEnd"/>
    </w:p>
    <w:p w:rsidR="00FE5B3E" w:rsidRPr="001B19C9" w:rsidRDefault="00FE5B3E" w:rsidP="0076724F">
      <w:pPr>
        <w:pStyle w:val="ListParagraph"/>
        <w:numPr>
          <w:ilvl w:val="0"/>
          <w:numId w:val="71"/>
        </w:numPr>
        <w:rPr>
          <w:rFonts w:ascii="Calibri" w:hAnsi="Calibri" w:cs="Calibri"/>
          <w:sz w:val="24"/>
          <w:szCs w:val="24"/>
        </w:rPr>
      </w:pPr>
      <w:r w:rsidRPr="001B19C9">
        <w:rPr>
          <w:rFonts w:ascii="Calibri" w:hAnsi="Calibri" w:cs="Calibri"/>
          <w:sz w:val="24"/>
          <w:szCs w:val="24"/>
        </w:rPr>
        <w:t xml:space="preserve">Configure VPN or direct connect to extend </w:t>
      </w:r>
      <w:proofErr w:type="spellStart"/>
      <w:r w:rsidRPr="001B19C9">
        <w:rPr>
          <w:rFonts w:ascii="Calibri" w:hAnsi="Calibri" w:cs="Calibri"/>
          <w:sz w:val="24"/>
          <w:szCs w:val="24"/>
        </w:rPr>
        <w:t>your</w:t>
      </w:r>
      <w:proofErr w:type="spellEnd"/>
      <w:r w:rsidRPr="001B19C9">
        <w:rPr>
          <w:rFonts w:ascii="Calibri" w:hAnsi="Calibri" w:cs="Calibri"/>
          <w:sz w:val="24"/>
          <w:szCs w:val="24"/>
        </w:rPr>
        <w:t xml:space="preserve"> </w:t>
      </w:r>
      <w:proofErr w:type="spellStart"/>
      <w:r w:rsidRPr="001B19C9">
        <w:rPr>
          <w:rFonts w:ascii="Calibri" w:hAnsi="Calibri" w:cs="Calibri"/>
          <w:sz w:val="24"/>
          <w:szCs w:val="24"/>
        </w:rPr>
        <w:t>on</w:t>
      </w:r>
      <w:proofErr w:type="spellEnd"/>
      <w:r w:rsidRPr="001B19C9">
        <w:rPr>
          <w:rFonts w:ascii="Calibri" w:hAnsi="Calibri" w:cs="Calibri"/>
          <w:sz w:val="24"/>
          <w:szCs w:val="24"/>
        </w:rPr>
        <w:t>-</w:t>
      </w:r>
      <w:r w:rsidRPr="001B19C9">
        <w:rPr>
          <w:rFonts w:ascii="Calibri" w:hAnsi="Calibri" w:cs="Calibri"/>
          <w:sz w:val="24"/>
          <w:szCs w:val="24"/>
        </w:rPr>
        <w:softHyphen/>
        <w:t>‐premise network to the cloud to allow for seamless and secure failover of applications including internal applications that might be available to intranet only</w:t>
      </w:r>
    </w:p>
    <w:p w:rsidR="00FE5B3E" w:rsidRPr="004E5322" w:rsidRDefault="00FE5B3E" w:rsidP="00E7079E">
      <w:pPr>
        <w:pStyle w:val="Heading3"/>
        <w:rPr>
          <w:rFonts w:cs="Calibri"/>
          <w:sz w:val="32"/>
        </w:rPr>
      </w:pPr>
      <w:r w:rsidRPr="004E5322">
        <w:rPr>
          <w:rFonts w:cs="Calibri"/>
          <w:sz w:val="32"/>
        </w:rPr>
        <w:t xml:space="preserve">Direct </w:t>
      </w:r>
      <w:proofErr w:type="gramStart"/>
      <w:r w:rsidRPr="004E5322">
        <w:rPr>
          <w:rFonts w:cs="Calibri"/>
          <w:sz w:val="32"/>
        </w:rPr>
        <w:t>Connect :</w:t>
      </w:r>
      <w:proofErr w:type="gramEnd"/>
    </w:p>
    <w:p w:rsidR="00FE5B3E" w:rsidRPr="004E5322" w:rsidRDefault="00FE5B3E" w:rsidP="00B92D5D">
      <w:pPr>
        <w:rPr>
          <w:rFonts w:cs="Calibri"/>
          <w:sz w:val="28"/>
        </w:rPr>
      </w:pPr>
    </w:p>
    <w:p w:rsidR="00FE5B3E" w:rsidRPr="001B19C9" w:rsidRDefault="00FE5B3E" w:rsidP="0076724F">
      <w:pPr>
        <w:pStyle w:val="ListParagraph"/>
        <w:numPr>
          <w:ilvl w:val="0"/>
          <w:numId w:val="71"/>
        </w:numPr>
        <w:rPr>
          <w:rFonts w:ascii="Calibri" w:hAnsi="Calibri" w:cs="Calibri"/>
          <w:sz w:val="24"/>
          <w:szCs w:val="24"/>
        </w:rPr>
      </w:pPr>
      <w:r w:rsidRPr="001B19C9">
        <w:rPr>
          <w:rFonts w:ascii="Calibri" w:hAnsi="Calibri" w:cs="Calibri"/>
          <w:sz w:val="24"/>
          <w:szCs w:val="24"/>
        </w:rPr>
        <w:t>Consider using for extremely large workloads that rely on reduced latency and increase bandwidth throughput</w:t>
      </w:r>
    </w:p>
    <w:p w:rsidR="00FE5B3E" w:rsidRPr="001B19C9" w:rsidRDefault="00FE5B3E" w:rsidP="0076724F">
      <w:pPr>
        <w:pStyle w:val="ListParagraph"/>
        <w:numPr>
          <w:ilvl w:val="0"/>
          <w:numId w:val="71"/>
        </w:numPr>
        <w:rPr>
          <w:rFonts w:ascii="Calibri" w:hAnsi="Calibri" w:cs="Calibri"/>
          <w:sz w:val="24"/>
          <w:szCs w:val="24"/>
        </w:rPr>
      </w:pPr>
      <w:r w:rsidRPr="001B19C9">
        <w:rPr>
          <w:rFonts w:ascii="Calibri" w:hAnsi="Calibri" w:cs="Calibri"/>
          <w:sz w:val="24"/>
          <w:szCs w:val="24"/>
        </w:rPr>
        <w:t>VPN to secure direct connect data</w:t>
      </w:r>
    </w:p>
    <w:p w:rsidR="00FE5B3E" w:rsidRPr="004E5322" w:rsidRDefault="00FE5B3E" w:rsidP="00E7079E">
      <w:pPr>
        <w:pStyle w:val="Heading3"/>
        <w:rPr>
          <w:rFonts w:cs="Calibri"/>
          <w:sz w:val="32"/>
        </w:rPr>
      </w:pPr>
      <w:proofErr w:type="gramStart"/>
      <w:r w:rsidRPr="004E5322">
        <w:rPr>
          <w:rFonts w:cs="Calibri"/>
          <w:sz w:val="32"/>
        </w:rPr>
        <w:lastRenderedPageBreak/>
        <w:t>RDS :</w:t>
      </w:r>
      <w:proofErr w:type="gramEnd"/>
    </w:p>
    <w:p w:rsidR="00FE5B3E" w:rsidRPr="004E5322" w:rsidRDefault="00FE5B3E" w:rsidP="00B92D5D">
      <w:pPr>
        <w:rPr>
          <w:rFonts w:cs="Calibri"/>
          <w:sz w:val="28"/>
        </w:rPr>
      </w:pPr>
    </w:p>
    <w:p w:rsidR="00FE5B3E" w:rsidRPr="001B19C9" w:rsidRDefault="001B19C9" w:rsidP="0076724F">
      <w:pPr>
        <w:pStyle w:val="ListParagraph"/>
        <w:numPr>
          <w:ilvl w:val="0"/>
          <w:numId w:val="72"/>
        </w:numPr>
        <w:rPr>
          <w:rFonts w:ascii="Calibri" w:hAnsi="Calibri" w:cs="Calibri"/>
          <w:sz w:val="24"/>
          <w:szCs w:val="24"/>
        </w:rPr>
      </w:pPr>
      <w:r w:rsidRPr="001B19C9">
        <w:rPr>
          <w:rFonts w:ascii="Calibri" w:hAnsi="Calibri" w:cs="Calibri"/>
          <w:sz w:val="24"/>
          <w:szCs w:val="24"/>
        </w:rPr>
        <w:t>AWS to AW</w:t>
      </w:r>
      <w:r w:rsidR="00FE5B3E" w:rsidRPr="001B19C9">
        <w:rPr>
          <w:rFonts w:ascii="Calibri" w:hAnsi="Calibri" w:cs="Calibri"/>
          <w:sz w:val="24"/>
          <w:szCs w:val="24"/>
        </w:rPr>
        <w:t>S failover by creating snapshots and copying them to another region</w:t>
      </w:r>
    </w:p>
    <w:p w:rsidR="00FE5B3E" w:rsidRPr="001B19C9" w:rsidRDefault="00FE5B3E" w:rsidP="0076724F">
      <w:pPr>
        <w:pStyle w:val="ListParagraph"/>
        <w:numPr>
          <w:ilvl w:val="0"/>
          <w:numId w:val="72"/>
        </w:numPr>
        <w:rPr>
          <w:rFonts w:ascii="Calibri" w:hAnsi="Calibri" w:cs="Calibri"/>
          <w:sz w:val="24"/>
          <w:szCs w:val="24"/>
        </w:rPr>
      </w:pPr>
      <w:r w:rsidRPr="001B19C9">
        <w:rPr>
          <w:rFonts w:ascii="Calibri" w:hAnsi="Calibri" w:cs="Calibri"/>
          <w:sz w:val="24"/>
          <w:szCs w:val="24"/>
        </w:rPr>
        <w:t>Create a read replica in another region that can be promoted in the event of a disaster (when promoting you need to enable multi-</w:t>
      </w:r>
      <w:r w:rsidRPr="001B19C9">
        <w:rPr>
          <w:rFonts w:ascii="Calibri" w:hAnsi="Calibri" w:cs="Calibri"/>
          <w:sz w:val="24"/>
          <w:szCs w:val="24"/>
        </w:rPr>
        <w:softHyphen/>
        <w:t>‐AZ as well as backups and a read replica cannot be promoted unless auto backup is enabled)</w:t>
      </w:r>
    </w:p>
    <w:p w:rsidR="00FE5B3E" w:rsidRPr="004E5322" w:rsidRDefault="00FE5B3E" w:rsidP="00E7079E">
      <w:pPr>
        <w:pStyle w:val="Heading3"/>
        <w:rPr>
          <w:rFonts w:cs="Calibri"/>
          <w:sz w:val="32"/>
        </w:rPr>
      </w:pPr>
      <w:proofErr w:type="gramStart"/>
      <w:r w:rsidRPr="004E5322">
        <w:rPr>
          <w:rFonts w:cs="Calibri"/>
          <w:sz w:val="32"/>
        </w:rPr>
        <w:t>DynamoDB :</w:t>
      </w:r>
      <w:proofErr w:type="gramEnd"/>
    </w:p>
    <w:p w:rsidR="00FE5B3E" w:rsidRPr="004E5322" w:rsidRDefault="00FE5B3E" w:rsidP="00B92D5D">
      <w:pPr>
        <w:rPr>
          <w:rFonts w:cs="Calibri"/>
          <w:sz w:val="28"/>
        </w:rPr>
      </w:pPr>
    </w:p>
    <w:p w:rsidR="00FE5B3E" w:rsidRPr="001B19C9" w:rsidRDefault="001B19C9" w:rsidP="0076724F">
      <w:pPr>
        <w:pStyle w:val="ListParagraph"/>
        <w:numPr>
          <w:ilvl w:val="0"/>
          <w:numId w:val="73"/>
        </w:numPr>
        <w:rPr>
          <w:rFonts w:ascii="Calibri" w:hAnsi="Calibri" w:cs="Calibri"/>
          <w:sz w:val="24"/>
          <w:szCs w:val="24"/>
        </w:rPr>
      </w:pPr>
      <w:r w:rsidRPr="001B19C9">
        <w:rPr>
          <w:rFonts w:ascii="Calibri" w:hAnsi="Calibri" w:cs="Calibri"/>
          <w:sz w:val="24"/>
          <w:szCs w:val="24"/>
        </w:rPr>
        <w:t>AWS to AW</w:t>
      </w:r>
      <w:r w:rsidR="00FE5B3E" w:rsidRPr="001B19C9">
        <w:rPr>
          <w:rFonts w:ascii="Calibri" w:hAnsi="Calibri" w:cs="Calibri"/>
          <w:sz w:val="24"/>
          <w:szCs w:val="24"/>
        </w:rPr>
        <w:t>S disaster recovery with DynamoDB</w:t>
      </w:r>
    </w:p>
    <w:p w:rsidR="00FE5B3E" w:rsidRPr="001B19C9" w:rsidRDefault="00FE5B3E" w:rsidP="0076724F">
      <w:pPr>
        <w:pStyle w:val="ListParagraph"/>
        <w:numPr>
          <w:ilvl w:val="0"/>
          <w:numId w:val="73"/>
        </w:numPr>
        <w:rPr>
          <w:rFonts w:ascii="Calibri" w:hAnsi="Calibri" w:cs="Calibri"/>
          <w:sz w:val="24"/>
          <w:szCs w:val="24"/>
        </w:rPr>
      </w:pPr>
      <w:r w:rsidRPr="001B19C9">
        <w:rPr>
          <w:rFonts w:ascii="Calibri" w:hAnsi="Calibri" w:cs="Calibri"/>
          <w:sz w:val="24"/>
          <w:szCs w:val="24"/>
        </w:rPr>
        <w:t>Ability to copy data to S3 or replicate it to another region (replication is now built into the DynamoDB service). However, using Data Pipeline which starts an EMR cluster to copy data is still a widely used method.</w:t>
      </w:r>
    </w:p>
    <w:p w:rsidR="00FE5B3E" w:rsidRDefault="00FE5B3E" w:rsidP="0076724F">
      <w:pPr>
        <w:pStyle w:val="ListParagraph"/>
        <w:numPr>
          <w:ilvl w:val="0"/>
          <w:numId w:val="73"/>
        </w:numPr>
        <w:rPr>
          <w:rFonts w:ascii="Calibri" w:hAnsi="Calibri" w:cs="Calibri"/>
          <w:sz w:val="24"/>
          <w:szCs w:val="24"/>
        </w:rPr>
      </w:pPr>
      <w:r w:rsidRPr="001B19C9">
        <w:rPr>
          <w:rFonts w:ascii="Calibri" w:hAnsi="Calibri" w:cs="Calibri"/>
          <w:sz w:val="24"/>
          <w:szCs w:val="24"/>
        </w:rPr>
        <w:t>Easily scale up your backup region within minutes by an API call to increase through put (Developer course focuses on throughput).</w:t>
      </w:r>
    </w:p>
    <w:p w:rsidR="001B19C9" w:rsidRPr="001B19C9" w:rsidRDefault="001B19C9" w:rsidP="001B19C9">
      <w:pPr>
        <w:pStyle w:val="ListParagraph"/>
        <w:rPr>
          <w:rFonts w:ascii="Calibri" w:hAnsi="Calibri" w:cs="Calibri"/>
          <w:sz w:val="24"/>
          <w:szCs w:val="24"/>
        </w:rPr>
      </w:pPr>
    </w:p>
    <w:p w:rsidR="00FE5B3E" w:rsidRPr="004E5322" w:rsidRDefault="00FE5B3E" w:rsidP="00E7079E">
      <w:pPr>
        <w:pStyle w:val="Heading3"/>
        <w:rPr>
          <w:rFonts w:cs="Calibri"/>
          <w:sz w:val="32"/>
        </w:rPr>
      </w:pPr>
      <w:r w:rsidRPr="004E5322">
        <w:rPr>
          <w:rFonts w:cs="Calibri"/>
          <w:sz w:val="32"/>
        </w:rPr>
        <w:t xml:space="preserve">Amazon </w:t>
      </w:r>
      <w:proofErr w:type="gramStart"/>
      <w:r w:rsidRPr="004E5322">
        <w:rPr>
          <w:rFonts w:cs="Calibri"/>
          <w:sz w:val="32"/>
        </w:rPr>
        <w:t>Redshift :</w:t>
      </w:r>
      <w:proofErr w:type="gramEnd"/>
    </w:p>
    <w:p w:rsidR="00FE5B3E" w:rsidRPr="004E5322" w:rsidRDefault="00FE5B3E" w:rsidP="00B92D5D">
      <w:pPr>
        <w:rPr>
          <w:rFonts w:cs="Calibri"/>
          <w:sz w:val="28"/>
        </w:rPr>
      </w:pPr>
    </w:p>
    <w:p w:rsidR="00FE5B3E" w:rsidRPr="00C6101E" w:rsidRDefault="00FE5B3E" w:rsidP="0076724F">
      <w:pPr>
        <w:pStyle w:val="ListParagraph"/>
        <w:numPr>
          <w:ilvl w:val="0"/>
          <w:numId w:val="74"/>
        </w:numPr>
        <w:rPr>
          <w:rFonts w:ascii="Calibri" w:hAnsi="Calibri" w:cs="Calibri"/>
          <w:sz w:val="24"/>
          <w:szCs w:val="24"/>
        </w:rPr>
      </w:pPr>
      <w:r w:rsidRPr="00C6101E">
        <w:rPr>
          <w:rFonts w:ascii="Calibri" w:hAnsi="Calibri" w:cs="Calibri"/>
          <w:sz w:val="24"/>
          <w:szCs w:val="24"/>
        </w:rPr>
        <w:t>Redshift snapshots can be copied to other regions.</w:t>
      </w:r>
    </w:p>
    <w:p w:rsidR="00FE5B3E" w:rsidRPr="004E5322" w:rsidRDefault="00FE5B3E" w:rsidP="00E7079E">
      <w:pPr>
        <w:pStyle w:val="Heading3"/>
        <w:rPr>
          <w:rFonts w:cs="Calibri"/>
          <w:sz w:val="32"/>
        </w:rPr>
      </w:pPr>
      <w:proofErr w:type="gramStart"/>
      <w:r w:rsidRPr="004E5322">
        <w:rPr>
          <w:rFonts w:cs="Calibri"/>
          <w:sz w:val="32"/>
        </w:rPr>
        <w:t>CloudFormation :</w:t>
      </w:r>
      <w:proofErr w:type="gramEnd"/>
    </w:p>
    <w:p w:rsidR="00FE5B3E" w:rsidRPr="004E5322" w:rsidRDefault="00FE5B3E" w:rsidP="00B92D5D">
      <w:pPr>
        <w:rPr>
          <w:rFonts w:cs="Calibri"/>
          <w:sz w:val="28"/>
        </w:rPr>
      </w:pPr>
    </w:p>
    <w:p w:rsidR="00FE5B3E" w:rsidRPr="00C6101E" w:rsidRDefault="00FE5B3E" w:rsidP="0076724F">
      <w:pPr>
        <w:pStyle w:val="ListParagraph"/>
        <w:numPr>
          <w:ilvl w:val="0"/>
          <w:numId w:val="74"/>
        </w:numPr>
        <w:rPr>
          <w:rFonts w:ascii="Calibri" w:hAnsi="Calibri" w:cs="Calibri"/>
          <w:sz w:val="24"/>
          <w:szCs w:val="24"/>
        </w:rPr>
      </w:pPr>
      <w:r w:rsidRPr="00C6101E">
        <w:rPr>
          <w:rFonts w:ascii="Calibri" w:hAnsi="Calibri" w:cs="Calibri"/>
          <w:sz w:val="24"/>
          <w:szCs w:val="24"/>
        </w:rPr>
        <w:t xml:space="preserve">Build a template of your environment that can be used in multiple regions and only requires </w:t>
      </w:r>
      <w:proofErr w:type="spellStart"/>
      <w:r w:rsidRPr="00C6101E">
        <w:rPr>
          <w:rFonts w:ascii="Calibri" w:hAnsi="Calibri" w:cs="Calibri"/>
          <w:sz w:val="24"/>
          <w:szCs w:val="24"/>
        </w:rPr>
        <w:t>in puts</w:t>
      </w:r>
      <w:proofErr w:type="spellEnd"/>
      <w:r w:rsidRPr="00C6101E">
        <w:rPr>
          <w:rFonts w:ascii="Calibri" w:hAnsi="Calibri" w:cs="Calibri"/>
          <w:sz w:val="24"/>
          <w:szCs w:val="24"/>
        </w:rPr>
        <w:t xml:space="preserve"> such as region specific AMI </w:t>
      </w:r>
      <w:proofErr w:type="gramStart"/>
      <w:r w:rsidRPr="00C6101E">
        <w:rPr>
          <w:rFonts w:ascii="Calibri" w:hAnsi="Calibri" w:cs="Calibri"/>
          <w:sz w:val="24"/>
          <w:szCs w:val="24"/>
        </w:rPr>
        <w:t>IDs ,</w:t>
      </w:r>
      <w:proofErr w:type="gramEnd"/>
      <w:r w:rsidRPr="00C6101E">
        <w:rPr>
          <w:rFonts w:ascii="Calibri" w:hAnsi="Calibri" w:cs="Calibri"/>
          <w:sz w:val="24"/>
          <w:szCs w:val="24"/>
        </w:rPr>
        <w:t xml:space="preserve"> IP addresses, or Hostnames. Allows for quick deployment, version control of your backup infrastructure, and a backup of your backup!</w:t>
      </w:r>
    </w:p>
    <w:p w:rsidR="00FE5B3E" w:rsidRPr="004E5322" w:rsidRDefault="00FE5B3E" w:rsidP="00E7079E">
      <w:pPr>
        <w:pStyle w:val="Heading3"/>
        <w:rPr>
          <w:rFonts w:cs="Calibri"/>
          <w:sz w:val="32"/>
        </w:rPr>
      </w:pPr>
      <w:r w:rsidRPr="004E5322">
        <w:rPr>
          <w:rFonts w:cs="Calibri"/>
          <w:sz w:val="32"/>
        </w:rPr>
        <w:t xml:space="preserve">Ops </w:t>
      </w:r>
      <w:proofErr w:type="gramStart"/>
      <w:r w:rsidRPr="004E5322">
        <w:rPr>
          <w:rFonts w:cs="Calibri"/>
          <w:sz w:val="32"/>
        </w:rPr>
        <w:t>Works :</w:t>
      </w:r>
      <w:proofErr w:type="gramEnd"/>
    </w:p>
    <w:p w:rsidR="00FE5B3E" w:rsidRPr="004E5322" w:rsidRDefault="00FE5B3E" w:rsidP="00B92D5D">
      <w:pPr>
        <w:rPr>
          <w:rFonts w:cs="Calibri"/>
          <w:sz w:val="28"/>
        </w:rPr>
      </w:pPr>
    </w:p>
    <w:p w:rsidR="00FE5B3E" w:rsidRPr="00C6101E" w:rsidRDefault="00FE5B3E" w:rsidP="0076724F">
      <w:pPr>
        <w:pStyle w:val="ListParagraph"/>
        <w:numPr>
          <w:ilvl w:val="0"/>
          <w:numId w:val="74"/>
        </w:numPr>
        <w:rPr>
          <w:rFonts w:ascii="Calibri" w:hAnsi="Calibri" w:cs="Calibri"/>
          <w:sz w:val="24"/>
          <w:szCs w:val="24"/>
        </w:rPr>
      </w:pPr>
      <w:r w:rsidRPr="00C6101E">
        <w:rPr>
          <w:rFonts w:ascii="Calibri" w:hAnsi="Calibri" w:cs="Calibri"/>
          <w:sz w:val="24"/>
          <w:szCs w:val="24"/>
        </w:rPr>
        <w:t xml:space="preserve">When combined with CloudFormation the ability to easily deploy news tacks in additional regions </w:t>
      </w:r>
    </w:p>
    <w:p w:rsidR="00E7079E" w:rsidRPr="004E5322" w:rsidRDefault="00E7079E" w:rsidP="00E7079E">
      <w:pPr>
        <w:rPr>
          <w:rFonts w:cs="Calibri"/>
          <w:sz w:val="32"/>
          <w:szCs w:val="28"/>
        </w:rPr>
      </w:pPr>
    </w:p>
    <w:p w:rsidR="00E7079E" w:rsidRPr="00C6101E" w:rsidRDefault="00E7079E" w:rsidP="00C6101E">
      <w:pPr>
        <w:pStyle w:val="Heading2"/>
      </w:pPr>
      <w:r w:rsidRPr="00C6101E">
        <w:lastRenderedPageBreak/>
        <w:t>Backup and Disaster Recovery Methods</w:t>
      </w:r>
    </w:p>
    <w:p w:rsidR="00E7079E" w:rsidRPr="004E5322" w:rsidRDefault="00E7079E" w:rsidP="00E7079E">
      <w:pPr>
        <w:rPr>
          <w:rFonts w:cs="Calibri"/>
          <w:sz w:val="32"/>
          <w:szCs w:val="28"/>
        </w:rPr>
      </w:pPr>
    </w:p>
    <w:p w:rsidR="00FE5B3E" w:rsidRPr="004E5322" w:rsidRDefault="00FE5B3E" w:rsidP="00C6101E">
      <w:r w:rsidRPr="004E5322">
        <w:rPr>
          <w:b/>
          <w:bCs/>
        </w:rPr>
        <w:t xml:space="preserve">Pilot   </w:t>
      </w:r>
      <w:proofErr w:type="gramStart"/>
      <w:r w:rsidRPr="004E5322">
        <w:rPr>
          <w:b/>
          <w:bCs/>
        </w:rPr>
        <w:t xml:space="preserve">Light  </w:t>
      </w:r>
      <w:r w:rsidRPr="004E5322">
        <w:t>-</w:t>
      </w:r>
      <w:proofErr w:type="gramEnd"/>
      <w:r w:rsidRPr="004E5322">
        <w:softHyphen/>
        <w:t>‐ A  minimal  version   of an  environment    that   is always running   in the  AW S  cloud.  In the  event   of a failover   it takes  only a  few minutes   for  a scripted   solution   to  “turn  on  the  furnace”   and  deploy  the  disaster recovery   solution.   Examples  include  small  RDS  instances  for  replication,   data   being  replicated   to  EBS volumes  with  smaller   size instances. In  the  event  of  failover   the  application   will launch  larger   instances and/ or  increase   the  number   of  instances  in the  auto   scaling group   to meet   demand.   Have  pre-</w:t>
      </w:r>
      <w:r w:rsidRPr="004E5322">
        <w:softHyphen/>
        <w:t xml:space="preserve">‐configured AMIs  with  business  roles  (bootstrap    scripts)  to  easily deploy   in the  event  of  a failover.   Only “minimal” components    used for   replication   </w:t>
      </w:r>
      <w:proofErr w:type="gramStart"/>
      <w:r w:rsidRPr="004E5322">
        <w:t>of  data</w:t>
      </w:r>
      <w:proofErr w:type="gramEnd"/>
      <w:r w:rsidRPr="004E5322">
        <w:t xml:space="preserve">  are  running   in the  AWS  Cloud  environment.</w:t>
      </w:r>
    </w:p>
    <w:p w:rsidR="00FE5B3E" w:rsidRPr="00C6101E" w:rsidRDefault="00FE5B3E" w:rsidP="00C6101E">
      <w:pPr>
        <w:rPr>
          <w:rFonts w:cs="Calibri"/>
          <w:szCs w:val="24"/>
        </w:rPr>
      </w:pPr>
      <w:r w:rsidRPr="00C6101E">
        <w:rPr>
          <w:rFonts w:cs="Calibri"/>
          <w:szCs w:val="24"/>
        </w:rPr>
        <w:t>Basic Principles:</w:t>
      </w:r>
    </w:p>
    <w:p w:rsidR="00FE5B3E" w:rsidRPr="00C6101E" w:rsidRDefault="00FE5B3E" w:rsidP="0076724F">
      <w:pPr>
        <w:pStyle w:val="ListParagraph"/>
        <w:numPr>
          <w:ilvl w:val="0"/>
          <w:numId w:val="75"/>
        </w:numPr>
        <w:rPr>
          <w:rFonts w:ascii="Calibri" w:hAnsi="Calibri" w:cs="Calibri"/>
          <w:sz w:val="24"/>
          <w:szCs w:val="24"/>
        </w:rPr>
      </w:pPr>
      <w:r w:rsidRPr="00C6101E">
        <w:rPr>
          <w:rFonts w:ascii="Calibri" w:hAnsi="Calibri" w:cs="Calibri"/>
          <w:sz w:val="24"/>
          <w:szCs w:val="24"/>
        </w:rPr>
        <w:t>Replicate   data  from   on-</w:t>
      </w:r>
      <w:r w:rsidRPr="00C6101E">
        <w:rPr>
          <w:rFonts w:ascii="Calibri" w:hAnsi="Calibri" w:cs="Calibri"/>
          <w:sz w:val="24"/>
          <w:szCs w:val="24"/>
        </w:rPr>
        <w:softHyphen/>
        <w:t>‐premise   to  EC2</w:t>
      </w:r>
    </w:p>
    <w:p w:rsidR="00FE5B3E" w:rsidRPr="00C6101E" w:rsidRDefault="00FE5B3E" w:rsidP="0076724F">
      <w:pPr>
        <w:pStyle w:val="ListParagraph"/>
        <w:numPr>
          <w:ilvl w:val="0"/>
          <w:numId w:val="75"/>
        </w:numPr>
        <w:rPr>
          <w:rFonts w:ascii="Calibri" w:hAnsi="Calibri" w:cs="Calibri"/>
          <w:sz w:val="24"/>
          <w:szCs w:val="24"/>
        </w:rPr>
      </w:pPr>
      <w:r w:rsidRPr="00C6101E">
        <w:rPr>
          <w:rFonts w:ascii="Calibri" w:hAnsi="Calibri" w:cs="Calibri"/>
          <w:sz w:val="24"/>
          <w:szCs w:val="24"/>
        </w:rPr>
        <w:t>Update  packages  on  AWS to  ensure  all  software   configurations    are  in place</w:t>
      </w:r>
    </w:p>
    <w:p w:rsidR="00FE5B3E" w:rsidRPr="00C6101E" w:rsidRDefault="00FE5B3E" w:rsidP="0076724F">
      <w:pPr>
        <w:pStyle w:val="ListParagraph"/>
        <w:numPr>
          <w:ilvl w:val="0"/>
          <w:numId w:val="75"/>
        </w:numPr>
        <w:rPr>
          <w:rFonts w:ascii="Calibri" w:hAnsi="Calibri" w:cs="Calibri"/>
          <w:sz w:val="24"/>
          <w:szCs w:val="24"/>
        </w:rPr>
      </w:pPr>
      <w:r w:rsidRPr="00C6101E">
        <w:rPr>
          <w:rFonts w:ascii="Calibri" w:hAnsi="Calibri" w:cs="Calibri"/>
          <w:sz w:val="24"/>
          <w:szCs w:val="24"/>
        </w:rPr>
        <w:t>Maintain   proper    AMIs  with  updated   configurations</w:t>
      </w:r>
    </w:p>
    <w:p w:rsidR="00FE5B3E" w:rsidRPr="00C6101E" w:rsidRDefault="00FE5B3E" w:rsidP="0076724F">
      <w:pPr>
        <w:pStyle w:val="ListParagraph"/>
        <w:numPr>
          <w:ilvl w:val="0"/>
          <w:numId w:val="75"/>
        </w:numPr>
        <w:rPr>
          <w:rFonts w:ascii="Calibri" w:hAnsi="Calibri" w:cs="Calibri"/>
          <w:sz w:val="24"/>
          <w:szCs w:val="24"/>
        </w:rPr>
      </w:pPr>
      <w:r w:rsidRPr="00C6101E">
        <w:rPr>
          <w:rFonts w:ascii="Calibri" w:hAnsi="Calibri" w:cs="Calibri"/>
          <w:sz w:val="24"/>
          <w:szCs w:val="24"/>
        </w:rPr>
        <w:t>Test on  a regular   basis</w:t>
      </w:r>
    </w:p>
    <w:p w:rsidR="00FE5B3E" w:rsidRPr="00C6101E" w:rsidRDefault="00FE5B3E" w:rsidP="0076724F">
      <w:pPr>
        <w:pStyle w:val="ListParagraph"/>
        <w:numPr>
          <w:ilvl w:val="0"/>
          <w:numId w:val="75"/>
        </w:numPr>
        <w:rPr>
          <w:rFonts w:ascii="Calibri" w:hAnsi="Calibri" w:cs="Calibri"/>
          <w:sz w:val="24"/>
          <w:szCs w:val="24"/>
        </w:rPr>
      </w:pPr>
      <w:r w:rsidRPr="00C6101E">
        <w:rPr>
          <w:rFonts w:ascii="Calibri" w:hAnsi="Calibri" w:cs="Calibri"/>
          <w:sz w:val="24"/>
          <w:szCs w:val="24"/>
        </w:rPr>
        <w:t xml:space="preserve">Use CloudFormation     </w:t>
      </w:r>
      <w:proofErr w:type="gramStart"/>
      <w:r w:rsidRPr="00C6101E">
        <w:rPr>
          <w:rFonts w:ascii="Calibri" w:hAnsi="Calibri" w:cs="Calibri"/>
          <w:sz w:val="24"/>
          <w:szCs w:val="24"/>
        </w:rPr>
        <w:t>or  scripts</w:t>
      </w:r>
      <w:proofErr w:type="gramEnd"/>
      <w:r w:rsidRPr="00C6101E">
        <w:rPr>
          <w:rFonts w:ascii="Calibri" w:hAnsi="Calibri" w:cs="Calibri"/>
          <w:sz w:val="24"/>
          <w:szCs w:val="24"/>
        </w:rPr>
        <w:t xml:space="preserve">  to  automate    the  recovery  process is available.</w:t>
      </w:r>
    </w:p>
    <w:p w:rsidR="00FE5B3E" w:rsidRPr="004E5322" w:rsidRDefault="00FE5B3E" w:rsidP="00C6101E">
      <w:proofErr w:type="gramStart"/>
      <w:r w:rsidRPr="004E5322">
        <w:rPr>
          <w:b/>
          <w:bCs/>
        </w:rPr>
        <w:t>Warm  Standby</w:t>
      </w:r>
      <w:proofErr w:type="gramEnd"/>
      <w:r w:rsidRPr="004E5322">
        <w:rPr>
          <w:b/>
          <w:bCs/>
        </w:rPr>
        <w:t xml:space="preserve">   </w:t>
      </w:r>
      <w:r w:rsidRPr="004E5322">
        <w:t>-</w:t>
      </w:r>
      <w:r w:rsidRPr="004E5322">
        <w:softHyphen/>
        <w:t xml:space="preserve">‐   A scaled  down  version  of  a fully  functional   duplicate   application   in  the  cloud.  In the   event </w:t>
      </w:r>
      <w:proofErr w:type="gramStart"/>
      <w:r w:rsidRPr="004E5322">
        <w:t>of  failover</w:t>
      </w:r>
      <w:proofErr w:type="gramEnd"/>
      <w:r w:rsidRPr="004E5322">
        <w:t xml:space="preserve">  auto   scale to  handle  full  production    load.</w:t>
      </w:r>
    </w:p>
    <w:p w:rsidR="00FE5B3E" w:rsidRPr="004E5322" w:rsidRDefault="00FE5B3E" w:rsidP="00CB5887">
      <w:pPr>
        <w:rPr>
          <w:rFonts w:cs="Calibri"/>
          <w:sz w:val="32"/>
          <w:szCs w:val="28"/>
        </w:rPr>
      </w:pPr>
      <w:r w:rsidRPr="00C6101E">
        <w:t xml:space="preserve">In the   </w:t>
      </w:r>
      <w:proofErr w:type="gramStart"/>
      <w:r w:rsidRPr="00C6101E">
        <w:t>event  of</w:t>
      </w:r>
      <w:proofErr w:type="gramEnd"/>
      <w:r w:rsidRPr="00C6101E">
        <w:t xml:space="preserve">  a failover</w:t>
      </w:r>
      <w:r w:rsidRPr="004E5322">
        <w:rPr>
          <w:rFonts w:cs="Calibri"/>
          <w:sz w:val="32"/>
          <w:szCs w:val="28"/>
        </w:rPr>
        <w:t>:</w:t>
      </w:r>
    </w:p>
    <w:p w:rsidR="00FE5B3E" w:rsidRPr="00C6101E" w:rsidRDefault="00FE5B3E" w:rsidP="0076724F">
      <w:pPr>
        <w:pStyle w:val="ListParagraph"/>
        <w:numPr>
          <w:ilvl w:val="0"/>
          <w:numId w:val="76"/>
        </w:numPr>
        <w:rPr>
          <w:rFonts w:ascii="Calibri" w:hAnsi="Calibri" w:cs="Calibri"/>
          <w:sz w:val="24"/>
          <w:szCs w:val="24"/>
        </w:rPr>
      </w:pPr>
      <w:r w:rsidRPr="00C6101E">
        <w:rPr>
          <w:rFonts w:ascii="Calibri" w:hAnsi="Calibri" w:cs="Calibri"/>
          <w:sz w:val="24"/>
          <w:szCs w:val="24"/>
        </w:rPr>
        <w:t>Scale up  with  auto  scaling  to  handle  the  load  and  use the  ELB</w:t>
      </w:r>
    </w:p>
    <w:p w:rsidR="00FE5B3E" w:rsidRPr="00C6101E" w:rsidRDefault="00FE5B3E" w:rsidP="0076724F">
      <w:pPr>
        <w:pStyle w:val="ListParagraph"/>
        <w:numPr>
          <w:ilvl w:val="0"/>
          <w:numId w:val="76"/>
        </w:numPr>
        <w:rPr>
          <w:rFonts w:ascii="Calibri" w:hAnsi="Calibri" w:cs="Calibri"/>
          <w:sz w:val="24"/>
          <w:szCs w:val="24"/>
        </w:rPr>
      </w:pPr>
      <w:r w:rsidRPr="00C6101E">
        <w:rPr>
          <w:rFonts w:ascii="Calibri" w:hAnsi="Calibri" w:cs="Calibri"/>
          <w:sz w:val="24"/>
          <w:szCs w:val="24"/>
        </w:rPr>
        <w:t>Increase  the  size of  the  EC2  instances  if required    (have  an additional    auto  scaling policy)</w:t>
      </w:r>
    </w:p>
    <w:p w:rsidR="00FE5B3E" w:rsidRPr="00C6101E" w:rsidRDefault="00FE5B3E" w:rsidP="0076724F">
      <w:pPr>
        <w:pStyle w:val="ListParagraph"/>
        <w:numPr>
          <w:ilvl w:val="0"/>
          <w:numId w:val="76"/>
        </w:numPr>
        <w:rPr>
          <w:rFonts w:ascii="Calibri" w:hAnsi="Calibri" w:cs="Calibri"/>
          <w:sz w:val="24"/>
          <w:szCs w:val="24"/>
        </w:rPr>
      </w:pPr>
      <w:r w:rsidRPr="00C6101E">
        <w:rPr>
          <w:rFonts w:ascii="Calibri" w:hAnsi="Calibri" w:cs="Calibri"/>
          <w:sz w:val="24"/>
          <w:szCs w:val="24"/>
        </w:rPr>
        <w:t>Change   DNS to  cutover   from   primary   to  backup  solution</w:t>
      </w:r>
    </w:p>
    <w:p w:rsidR="00FE5B3E" w:rsidRPr="00C6101E" w:rsidRDefault="00FE5B3E" w:rsidP="0076724F">
      <w:pPr>
        <w:pStyle w:val="ListParagraph"/>
        <w:numPr>
          <w:ilvl w:val="0"/>
          <w:numId w:val="76"/>
        </w:numPr>
        <w:rPr>
          <w:rFonts w:ascii="Calibri" w:hAnsi="Calibri" w:cs="Calibri"/>
          <w:sz w:val="24"/>
          <w:szCs w:val="24"/>
        </w:rPr>
      </w:pPr>
      <w:proofErr w:type="gramStart"/>
      <w:r w:rsidRPr="00C6101E">
        <w:rPr>
          <w:rFonts w:ascii="Calibri" w:hAnsi="Calibri" w:cs="Calibri"/>
          <w:sz w:val="24"/>
          <w:szCs w:val="24"/>
        </w:rPr>
        <w:t>Ensure  the</w:t>
      </w:r>
      <w:proofErr w:type="gramEnd"/>
      <w:r w:rsidRPr="00C6101E">
        <w:rPr>
          <w:rFonts w:ascii="Calibri" w:hAnsi="Calibri" w:cs="Calibri"/>
          <w:sz w:val="24"/>
          <w:szCs w:val="24"/>
        </w:rPr>
        <w:t xml:space="preserve">   database  has multi-</w:t>
      </w:r>
      <w:r w:rsidRPr="00C6101E">
        <w:rPr>
          <w:rFonts w:ascii="Calibri" w:hAnsi="Calibri" w:cs="Calibri"/>
          <w:sz w:val="24"/>
          <w:szCs w:val="24"/>
        </w:rPr>
        <w:softHyphen/>
        <w:t xml:space="preserve">‐AZ    enabled   and  has enough   capacity  to handle   increase  in load.  Read </w:t>
      </w:r>
      <w:proofErr w:type="gramStart"/>
      <w:r w:rsidRPr="00C6101E">
        <w:rPr>
          <w:rFonts w:ascii="Calibri" w:hAnsi="Calibri" w:cs="Calibri"/>
          <w:sz w:val="24"/>
          <w:szCs w:val="24"/>
        </w:rPr>
        <w:t>replicas  or</w:t>
      </w:r>
      <w:proofErr w:type="gramEnd"/>
      <w:r w:rsidRPr="00C6101E">
        <w:rPr>
          <w:rFonts w:ascii="Calibri" w:hAnsi="Calibri" w:cs="Calibri"/>
          <w:sz w:val="24"/>
          <w:szCs w:val="24"/>
        </w:rPr>
        <w:t xml:space="preserve">  changing  instance  size will assist in  the  scaling process .</w:t>
      </w:r>
    </w:p>
    <w:p w:rsidR="00FE5B3E" w:rsidRPr="004E5322" w:rsidRDefault="00C6101E" w:rsidP="00C6101E">
      <w:r>
        <w:rPr>
          <w:b/>
          <w:bCs/>
        </w:rPr>
        <w:t>Multi-</w:t>
      </w:r>
      <w:r>
        <w:rPr>
          <w:b/>
          <w:bCs/>
        </w:rPr>
        <w:softHyphen/>
        <w:t>‐</w:t>
      </w:r>
      <w:proofErr w:type="gramStart"/>
      <w:r>
        <w:rPr>
          <w:b/>
          <w:bCs/>
        </w:rPr>
        <w:t>Site  Solution</w:t>
      </w:r>
      <w:proofErr w:type="gramEnd"/>
      <w:r w:rsidR="00FE5B3E" w:rsidRPr="004E5322">
        <w:rPr>
          <w:b/>
          <w:bCs/>
        </w:rPr>
        <w:t xml:space="preserve"> </w:t>
      </w:r>
      <w:r w:rsidR="00FE5B3E" w:rsidRPr="004E5322">
        <w:t>– An  exact  operating   duplica</w:t>
      </w:r>
      <w:r>
        <w:t xml:space="preserve">te   of  your  primary  application.   In fact,  DNS </w:t>
      </w:r>
      <w:r w:rsidR="00FE5B3E" w:rsidRPr="004E5322">
        <w:t>should  be able to  “lo</w:t>
      </w:r>
      <w:r>
        <w:t>ad  balance”  or  use weighted</w:t>
      </w:r>
      <w:r w:rsidR="00FE5B3E" w:rsidRPr="004E5322">
        <w:t xml:space="preserve"> based  routing   to  serve  traff</w:t>
      </w:r>
      <w:r>
        <w:t xml:space="preserve">ic  from   both application </w:t>
      </w:r>
      <w:r w:rsidR="00FE5B3E" w:rsidRPr="004E5322">
        <w:t xml:space="preserve">environments .    One </w:t>
      </w:r>
      <w:proofErr w:type="gramStart"/>
      <w:r w:rsidR="00FE5B3E" w:rsidRPr="004E5322">
        <w:t>on  premise</w:t>
      </w:r>
      <w:proofErr w:type="gramEnd"/>
      <w:r w:rsidR="00FE5B3E" w:rsidRPr="004E5322">
        <w:t xml:space="preserve">  and  one  in  the  AWS cloud.  </w:t>
      </w:r>
      <w:proofErr w:type="gramStart"/>
      <w:r w:rsidR="00FE5B3E" w:rsidRPr="004E5322">
        <w:t>In  the</w:t>
      </w:r>
      <w:proofErr w:type="gramEnd"/>
      <w:r w:rsidR="00FE5B3E" w:rsidRPr="004E5322">
        <w:t xml:space="preserve">  event  of  a failover   it auto   switch</w:t>
      </w:r>
      <w:r>
        <w:t xml:space="preserve">es to  the  backup  solution.  </w:t>
      </w:r>
      <w:r w:rsidR="00FE5B3E" w:rsidRPr="004E5322">
        <w:t xml:space="preserve">In </w:t>
      </w:r>
      <w:proofErr w:type="gramStart"/>
      <w:r w:rsidR="00FE5B3E" w:rsidRPr="004E5322">
        <w:t>this  situation</w:t>
      </w:r>
      <w:proofErr w:type="gramEnd"/>
      <w:r w:rsidR="00FE5B3E" w:rsidRPr="004E5322">
        <w:t xml:space="preserve">   you generally   will only  have  one  “writing”   database.  In  the  event  of  failover  ensure   that  the backup  application   is writing   to  the  correct   database  or  in  this case it  would  be  an RDS  instance.</w:t>
      </w:r>
    </w:p>
    <w:p w:rsidR="00FE5B3E" w:rsidRPr="004E5322" w:rsidRDefault="00FE5B3E" w:rsidP="00B92D5D">
      <w:pPr>
        <w:rPr>
          <w:rFonts w:cs="Calibri"/>
          <w:sz w:val="32"/>
          <w:szCs w:val="28"/>
        </w:rPr>
      </w:pPr>
    </w:p>
    <w:p w:rsidR="00FE5B3E" w:rsidRPr="004E5322" w:rsidRDefault="00CB5887" w:rsidP="00C6101E">
      <w:r w:rsidRPr="004E5322">
        <w:rPr>
          <w:b/>
          <w:bCs/>
        </w:rPr>
        <w:lastRenderedPageBreak/>
        <w:t>AWS  To AW</w:t>
      </w:r>
      <w:r w:rsidR="00FE5B3E" w:rsidRPr="004E5322">
        <w:rPr>
          <w:b/>
          <w:bCs/>
        </w:rPr>
        <w:t>S  multi-</w:t>
      </w:r>
      <w:r w:rsidR="00FE5B3E" w:rsidRPr="004E5322">
        <w:rPr>
          <w:b/>
          <w:bCs/>
        </w:rPr>
        <w:softHyphen/>
        <w:t xml:space="preserve">‐region     failover   and  disaster  recovery   </w:t>
      </w:r>
      <w:r w:rsidR="00FE5B3E" w:rsidRPr="004E5322">
        <w:t>–  Copy  snapshots  of  EBS/ RDS/ Redshift    to  another region,   utilize  read  replicas,  and  Route   53 for  easy failover   to  design  cross region   disaster  recovery.</w:t>
      </w:r>
    </w:p>
    <w:p w:rsidR="00FE5B3E" w:rsidRPr="00C6101E" w:rsidRDefault="00FE5B3E" w:rsidP="00C6101E">
      <w:pPr>
        <w:pStyle w:val="Heading1"/>
      </w:pPr>
      <w:r w:rsidRPr="00C6101E">
        <w:t>Application Migration Plans To AWS</w:t>
      </w:r>
    </w:p>
    <w:p w:rsidR="00FE5B3E" w:rsidRPr="00C6101E" w:rsidRDefault="00FE5B3E" w:rsidP="00C6101E">
      <w:pPr>
        <w:pStyle w:val="Heading2"/>
      </w:pPr>
      <w:r w:rsidRPr="00C6101E">
        <w:t>Application Migration Plans:</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Determine    if  all software   licenses from   on-</w:t>
      </w:r>
      <w:r w:rsidRPr="00C6101E">
        <w:rPr>
          <w:rFonts w:ascii="Calibri" w:hAnsi="Calibri" w:cs="Calibri"/>
          <w:sz w:val="24"/>
          <w:szCs w:val="24"/>
        </w:rPr>
        <w:softHyphen/>
        <w:t>‐premise    are  eligible  for  use on  the  cloud</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Determine    the   assets that  need  to  be  moved</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Configure    replication,   instances,  and  proof   of  concept  on  the  cloud</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Determine    required    resources</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Use AWS Import/ Export     to  assist in  large  data  migrations</w:t>
      </w:r>
    </w:p>
    <w:p w:rsidR="00FE5B3E" w:rsidRPr="00C6101E" w:rsidRDefault="00FE5B3E" w:rsidP="0076724F">
      <w:pPr>
        <w:pStyle w:val="ListParagraph"/>
        <w:numPr>
          <w:ilvl w:val="0"/>
          <w:numId w:val="77"/>
        </w:numPr>
        <w:rPr>
          <w:rFonts w:ascii="Calibri" w:hAnsi="Calibri" w:cs="Calibri"/>
          <w:sz w:val="24"/>
          <w:szCs w:val="24"/>
        </w:rPr>
      </w:pPr>
      <w:r w:rsidRPr="00C6101E">
        <w:rPr>
          <w:rFonts w:ascii="Calibri" w:hAnsi="Calibri" w:cs="Calibri"/>
          <w:sz w:val="24"/>
          <w:szCs w:val="24"/>
        </w:rPr>
        <w:t>To integrate    with  legacy on-</w:t>
      </w:r>
      <w:r w:rsidRPr="00C6101E">
        <w:rPr>
          <w:rFonts w:ascii="Calibri" w:hAnsi="Calibri" w:cs="Calibri"/>
          <w:sz w:val="24"/>
          <w:szCs w:val="24"/>
        </w:rPr>
        <w:softHyphen/>
        <w:t>‐premise    applications   create  a hybrid   cloud  by configuring    a VPN  tunnel   to the  on-</w:t>
      </w:r>
      <w:r w:rsidRPr="00C6101E">
        <w:rPr>
          <w:rFonts w:ascii="Calibri" w:hAnsi="Calibri" w:cs="Calibri"/>
          <w:sz w:val="24"/>
          <w:szCs w:val="24"/>
        </w:rPr>
        <w:softHyphen/>
        <w:t>‐premise    location</w:t>
      </w:r>
    </w:p>
    <w:p w:rsidR="00FE5B3E" w:rsidRDefault="00FE5B3E" w:rsidP="0076724F">
      <w:pPr>
        <w:pStyle w:val="ListParagraph"/>
        <w:numPr>
          <w:ilvl w:val="0"/>
          <w:numId w:val="77"/>
        </w:numPr>
        <w:rPr>
          <w:rFonts w:ascii="Calibri" w:hAnsi="Calibri" w:cs="Calibri"/>
          <w:sz w:val="24"/>
          <w:szCs w:val="24"/>
        </w:rPr>
      </w:pPr>
      <w:proofErr w:type="gramStart"/>
      <w:r w:rsidRPr="00C6101E">
        <w:rPr>
          <w:rFonts w:ascii="Calibri" w:hAnsi="Calibri" w:cs="Calibri"/>
          <w:sz w:val="24"/>
          <w:szCs w:val="24"/>
        </w:rPr>
        <w:t>Write  a</w:t>
      </w:r>
      <w:proofErr w:type="gramEnd"/>
      <w:r w:rsidRPr="00C6101E">
        <w:rPr>
          <w:rFonts w:ascii="Calibri" w:hAnsi="Calibri" w:cs="Calibri"/>
          <w:sz w:val="24"/>
          <w:szCs w:val="24"/>
        </w:rPr>
        <w:t xml:space="preserve"> web  wrapper   around   the   legacy application   which  exposes  a developer   API  to  the  new application.   </w:t>
      </w:r>
      <w:proofErr w:type="gramStart"/>
      <w:r w:rsidRPr="00C6101E">
        <w:rPr>
          <w:rFonts w:ascii="Calibri" w:hAnsi="Calibri" w:cs="Calibri"/>
          <w:sz w:val="24"/>
          <w:szCs w:val="24"/>
        </w:rPr>
        <w:t>Utilize  SQS</w:t>
      </w:r>
      <w:proofErr w:type="gramEnd"/>
      <w:r w:rsidRPr="00C6101E">
        <w:rPr>
          <w:rFonts w:ascii="Calibri" w:hAnsi="Calibri" w:cs="Calibri"/>
          <w:sz w:val="24"/>
          <w:szCs w:val="24"/>
        </w:rPr>
        <w:t xml:space="preserve"> queues  to  glue  the  application   together    (this  is a hybrid  environment).     Consider </w:t>
      </w:r>
      <w:proofErr w:type="gramStart"/>
      <w:r w:rsidRPr="00C6101E">
        <w:rPr>
          <w:rFonts w:ascii="Calibri" w:hAnsi="Calibri" w:cs="Calibri"/>
          <w:sz w:val="24"/>
          <w:szCs w:val="24"/>
        </w:rPr>
        <w:t>this  only</w:t>
      </w:r>
      <w:proofErr w:type="gramEnd"/>
      <w:r w:rsidRPr="00C6101E">
        <w:rPr>
          <w:rFonts w:ascii="Calibri" w:hAnsi="Calibri" w:cs="Calibri"/>
          <w:sz w:val="24"/>
          <w:szCs w:val="24"/>
        </w:rPr>
        <w:t xml:space="preserve"> if  the  application   is running   externally   and  not  internally   only.  Use </w:t>
      </w:r>
      <w:proofErr w:type="gramStart"/>
      <w:r w:rsidRPr="00C6101E">
        <w:rPr>
          <w:rFonts w:ascii="Calibri" w:hAnsi="Calibri" w:cs="Calibri"/>
          <w:sz w:val="24"/>
          <w:szCs w:val="24"/>
        </w:rPr>
        <w:t>VPN  tunnel</w:t>
      </w:r>
      <w:proofErr w:type="gramEnd"/>
      <w:r w:rsidRPr="00C6101E">
        <w:rPr>
          <w:rFonts w:ascii="Calibri" w:hAnsi="Calibri" w:cs="Calibri"/>
          <w:sz w:val="24"/>
          <w:szCs w:val="24"/>
        </w:rPr>
        <w:t xml:space="preserve">   if internal   only.</w:t>
      </w:r>
    </w:p>
    <w:p w:rsidR="00BE4181" w:rsidRDefault="00BE4181" w:rsidP="00BE4181">
      <w:pPr>
        <w:pStyle w:val="ListParagraph"/>
        <w:rPr>
          <w:rFonts w:ascii="Calibri" w:hAnsi="Calibri" w:cs="Calibri"/>
          <w:sz w:val="24"/>
          <w:szCs w:val="24"/>
        </w:rPr>
      </w:pPr>
    </w:p>
    <w:p w:rsidR="00BE4181" w:rsidRPr="00C6101E" w:rsidRDefault="00BE4181" w:rsidP="00BE4181">
      <w:pPr>
        <w:pStyle w:val="ListParagraph"/>
        <w:rPr>
          <w:rFonts w:ascii="Calibri" w:hAnsi="Calibri" w:cs="Calibri"/>
          <w:sz w:val="24"/>
          <w:szCs w:val="24"/>
        </w:rPr>
      </w:pPr>
    </w:p>
    <w:p w:rsidR="00FE5B3E" w:rsidRPr="00C6101E" w:rsidRDefault="00FE5B3E" w:rsidP="00C6101E">
      <w:pPr>
        <w:pStyle w:val="Heading1"/>
      </w:pPr>
      <w:r w:rsidRPr="00C6101E">
        <w:t>Deployment and Management On AWS</w:t>
      </w:r>
    </w:p>
    <w:p w:rsidR="00FE5B3E" w:rsidRPr="004E5322" w:rsidRDefault="00FE5B3E" w:rsidP="00B92D5D">
      <w:pPr>
        <w:rPr>
          <w:rFonts w:cs="Calibri"/>
          <w:sz w:val="28"/>
        </w:rPr>
      </w:pPr>
    </w:p>
    <w:p w:rsidR="00FE5B3E" w:rsidRPr="00C6101E" w:rsidRDefault="00FE5B3E" w:rsidP="00C6101E">
      <w:pPr>
        <w:pStyle w:val="Heading2"/>
      </w:pPr>
      <w:r w:rsidRPr="00C6101E">
        <w:t xml:space="preserve">AWS </w:t>
      </w:r>
      <w:proofErr w:type="gramStart"/>
      <w:r w:rsidRPr="00C6101E">
        <w:t>Elastic  Beanstalk</w:t>
      </w:r>
      <w:proofErr w:type="gramEnd"/>
      <w:r w:rsidRPr="00C6101E">
        <w:t xml:space="preserve"> :</w:t>
      </w:r>
    </w:p>
    <w:p w:rsidR="00FE5B3E" w:rsidRPr="004E5322" w:rsidRDefault="00FE5B3E" w:rsidP="00B92D5D">
      <w:pPr>
        <w:rPr>
          <w:rFonts w:cs="Calibri"/>
          <w:sz w:val="28"/>
        </w:rPr>
      </w:pPr>
    </w:p>
    <w:p w:rsidR="00FE5B3E" w:rsidRPr="00C6101E" w:rsidRDefault="00FE5B3E" w:rsidP="0076724F">
      <w:pPr>
        <w:pStyle w:val="ListParagraph"/>
        <w:numPr>
          <w:ilvl w:val="0"/>
          <w:numId w:val="78"/>
        </w:numPr>
        <w:rPr>
          <w:rFonts w:ascii="Calibri" w:hAnsi="Calibri" w:cs="Calibri"/>
          <w:sz w:val="24"/>
          <w:szCs w:val="24"/>
        </w:rPr>
      </w:pPr>
      <w:r w:rsidRPr="00C6101E">
        <w:rPr>
          <w:rFonts w:ascii="Calibri" w:hAnsi="Calibri" w:cs="Calibri"/>
          <w:sz w:val="24"/>
          <w:szCs w:val="24"/>
        </w:rPr>
        <w:t>Quickly deploy out web based environments using EC2 /RDS/Auto Scaling/CloudWatch/ELB and containers</w:t>
      </w:r>
    </w:p>
    <w:p w:rsidR="00FE5B3E" w:rsidRPr="00C6101E" w:rsidRDefault="00FE5B3E" w:rsidP="00C6101E">
      <w:pPr>
        <w:pStyle w:val="Heading2"/>
      </w:pPr>
      <w:r w:rsidRPr="00C6101E">
        <w:t xml:space="preserve">AWS </w:t>
      </w:r>
      <w:proofErr w:type="gramStart"/>
      <w:r w:rsidRPr="00C6101E">
        <w:t>OpsWorks :</w:t>
      </w:r>
      <w:proofErr w:type="gramEnd"/>
    </w:p>
    <w:p w:rsidR="00FE5B3E" w:rsidRPr="004E5322" w:rsidRDefault="00FE5B3E" w:rsidP="0076724F">
      <w:pPr>
        <w:pStyle w:val="ListParagraph"/>
        <w:numPr>
          <w:ilvl w:val="0"/>
          <w:numId w:val="78"/>
        </w:numPr>
      </w:pPr>
      <w:r w:rsidRPr="004E5322">
        <w:t>Write custom chef recipes, utilizes  self -</w:t>
      </w:r>
      <w:r w:rsidRPr="004E5322">
        <w:softHyphen/>
        <w:t>‐ healing, and works with layers</w:t>
      </w:r>
    </w:p>
    <w:p w:rsidR="00FE5B3E" w:rsidRPr="00C6101E" w:rsidRDefault="00FE5B3E" w:rsidP="00C6101E">
      <w:pPr>
        <w:pStyle w:val="Heading2"/>
      </w:pPr>
      <w:r w:rsidRPr="00C6101E">
        <w:lastRenderedPageBreak/>
        <w:t>AWS CloudFormation</w:t>
      </w:r>
    </w:p>
    <w:p w:rsidR="00FE5B3E" w:rsidRPr="00C6101E" w:rsidRDefault="00FE5B3E" w:rsidP="0076724F">
      <w:pPr>
        <w:pStyle w:val="ListParagraph"/>
        <w:numPr>
          <w:ilvl w:val="0"/>
          <w:numId w:val="78"/>
        </w:numPr>
        <w:rPr>
          <w:rFonts w:ascii="Calibri" w:hAnsi="Calibri" w:cs="Calibri"/>
          <w:sz w:val="24"/>
          <w:szCs w:val="24"/>
        </w:rPr>
      </w:pPr>
      <w:r w:rsidRPr="00C6101E">
        <w:rPr>
          <w:rFonts w:ascii="Calibri" w:hAnsi="Calibri" w:cs="Calibri"/>
          <w:sz w:val="24"/>
          <w:szCs w:val="24"/>
        </w:rPr>
        <w:t>Version control the infrastructure and make deploying out environments easily and repeatable</w:t>
      </w:r>
    </w:p>
    <w:p w:rsidR="00FE5B3E" w:rsidRPr="00C6101E" w:rsidRDefault="00FE5B3E" w:rsidP="00C6101E">
      <w:pPr>
        <w:pStyle w:val="Heading1"/>
      </w:pPr>
      <w:r w:rsidRPr="00C6101E">
        <w:t>Enterprise Account Management With IAM</w:t>
      </w:r>
    </w:p>
    <w:p w:rsidR="00FE5B3E" w:rsidRPr="00C6101E" w:rsidRDefault="00FE5B3E" w:rsidP="00C6101E">
      <w:pPr>
        <w:pStyle w:val="Heading2"/>
      </w:pPr>
      <w:r w:rsidRPr="00C6101E">
        <w:t xml:space="preserve">Enterprise Account </w:t>
      </w:r>
      <w:proofErr w:type="gramStart"/>
      <w:r w:rsidRPr="00C6101E">
        <w:t>Management :</w:t>
      </w:r>
      <w:proofErr w:type="gramEnd"/>
    </w:p>
    <w:p w:rsidR="00FE5B3E" w:rsidRPr="004E5322" w:rsidRDefault="00FE5B3E" w:rsidP="00B92D5D">
      <w:pPr>
        <w:rPr>
          <w:rFonts w:cs="Calibri"/>
          <w:sz w:val="28"/>
        </w:rPr>
      </w:pPr>
    </w:p>
    <w:p w:rsidR="00FE5B3E" w:rsidRPr="004E5322" w:rsidRDefault="00FE5B3E" w:rsidP="00C6101E">
      <w:r w:rsidRPr="004E5322">
        <w:t xml:space="preserve">Big Cloud Jumbo Corp is a large scale company that needs to provide access to </w:t>
      </w:r>
      <w:proofErr w:type="gramStart"/>
      <w:r w:rsidRPr="004E5322">
        <w:t>developers ,third</w:t>
      </w:r>
      <w:proofErr w:type="gramEnd"/>
      <w:r w:rsidRPr="004E5322">
        <w:t xml:space="preserve"> party auditors, accounting staff ,and system administrators. Big Cloud Jump Corp also has several of their own AWS accounts that are used for </w:t>
      </w:r>
      <w:proofErr w:type="spellStart"/>
      <w:r w:rsidRPr="004E5322">
        <w:t>dev</w:t>
      </w:r>
      <w:proofErr w:type="spellEnd"/>
      <w:r w:rsidRPr="004E5322">
        <w:t>, staging, and prod in order to easily manage budgets.</w:t>
      </w:r>
    </w:p>
    <w:p w:rsidR="00FE5B3E" w:rsidRPr="004E5322" w:rsidRDefault="00FE5B3E" w:rsidP="00C6101E"/>
    <w:p w:rsidR="00FE5B3E" w:rsidRPr="004E5322" w:rsidRDefault="00FE5B3E" w:rsidP="00C6101E">
      <w:r w:rsidRPr="004E5322">
        <w:t>In this section we are going to describe strategies for managing this account information, budget information, and managing application level budgeting.</w:t>
      </w:r>
    </w:p>
    <w:p w:rsidR="00FE5B3E" w:rsidRPr="004E5322" w:rsidRDefault="00FE5B3E" w:rsidP="00B92D5D">
      <w:pPr>
        <w:rPr>
          <w:rFonts w:cs="Calibri"/>
          <w:sz w:val="32"/>
          <w:szCs w:val="28"/>
        </w:rPr>
      </w:pPr>
    </w:p>
    <w:p w:rsidR="00FE5B3E" w:rsidRPr="004E5322" w:rsidRDefault="00FE5B3E" w:rsidP="00C6101E">
      <w:r w:rsidRPr="004E5322">
        <w:t>Part of Big Cloud Jumbo Corp services is to provide management of customers AWS accounts and implementation of cloud services and products based around AWS. Managing hundreds of customers AWS accounts so a customer could take their account and leave if required.</w:t>
      </w:r>
    </w:p>
    <w:p w:rsidR="00C6101E" w:rsidRDefault="00C6101E" w:rsidP="00B92D5D">
      <w:pPr>
        <w:rPr>
          <w:rFonts w:cs="Calibri"/>
          <w:sz w:val="32"/>
          <w:szCs w:val="28"/>
        </w:rPr>
      </w:pPr>
    </w:p>
    <w:p w:rsidR="00FE5B3E" w:rsidRPr="004E5322" w:rsidRDefault="00FE5B3E" w:rsidP="00C6101E">
      <w:r w:rsidRPr="004E5322">
        <w:t>Solution:</w:t>
      </w:r>
    </w:p>
    <w:p w:rsidR="00FE5B3E" w:rsidRPr="00C6101E" w:rsidRDefault="00FE5B3E" w:rsidP="0076724F">
      <w:pPr>
        <w:pStyle w:val="ListParagraph"/>
        <w:numPr>
          <w:ilvl w:val="0"/>
          <w:numId w:val="78"/>
        </w:numPr>
        <w:rPr>
          <w:rFonts w:ascii="Calibri" w:hAnsi="Calibri" w:cs="Calibri"/>
          <w:sz w:val="24"/>
          <w:szCs w:val="24"/>
        </w:rPr>
      </w:pPr>
      <w:r w:rsidRPr="00C6101E">
        <w:rPr>
          <w:rFonts w:ascii="Calibri" w:hAnsi="Calibri" w:cs="Calibri"/>
          <w:sz w:val="24"/>
          <w:szCs w:val="24"/>
        </w:rPr>
        <w:t>Add each customer account as a “consolidated billing” account</w:t>
      </w:r>
    </w:p>
    <w:p w:rsidR="00FE5B3E" w:rsidRPr="00C6101E" w:rsidRDefault="00FE5B3E" w:rsidP="0076724F">
      <w:pPr>
        <w:pStyle w:val="ListParagraph"/>
        <w:numPr>
          <w:ilvl w:val="0"/>
          <w:numId w:val="78"/>
        </w:numPr>
        <w:rPr>
          <w:rFonts w:ascii="Calibri" w:hAnsi="Calibri" w:cs="Calibri"/>
          <w:sz w:val="24"/>
          <w:szCs w:val="24"/>
        </w:rPr>
      </w:pPr>
      <w:r w:rsidRPr="00C6101E">
        <w:rPr>
          <w:rFonts w:ascii="Calibri" w:hAnsi="Calibri" w:cs="Calibri"/>
          <w:sz w:val="24"/>
          <w:szCs w:val="24"/>
        </w:rPr>
        <w:t>Big Cloud Jumbo Corp will be responsible for all billing</w:t>
      </w:r>
    </w:p>
    <w:p w:rsidR="00FE5B3E" w:rsidRPr="00C6101E" w:rsidRDefault="00FE5B3E" w:rsidP="0076724F">
      <w:pPr>
        <w:pStyle w:val="ListParagraph"/>
        <w:numPr>
          <w:ilvl w:val="0"/>
          <w:numId w:val="78"/>
        </w:numPr>
        <w:rPr>
          <w:rFonts w:ascii="Calibri" w:hAnsi="Calibri" w:cs="Calibri"/>
          <w:sz w:val="24"/>
          <w:szCs w:val="24"/>
        </w:rPr>
      </w:pPr>
      <w:r w:rsidRPr="00C6101E">
        <w:rPr>
          <w:rFonts w:ascii="Calibri" w:hAnsi="Calibri" w:cs="Calibri"/>
          <w:i/>
          <w:iCs/>
          <w:sz w:val="24"/>
          <w:szCs w:val="24"/>
          <w:u w:val="single"/>
        </w:rPr>
        <w:t>Bulk/Volume</w:t>
      </w:r>
      <w:r w:rsidRPr="00C6101E">
        <w:rPr>
          <w:rFonts w:ascii="Calibri" w:hAnsi="Calibri" w:cs="Calibri"/>
          <w:sz w:val="24"/>
          <w:szCs w:val="24"/>
          <w:u w:val="single"/>
        </w:rPr>
        <w:t xml:space="preserve"> </w:t>
      </w:r>
      <w:r w:rsidRPr="00C6101E">
        <w:rPr>
          <w:rFonts w:ascii="Calibri" w:hAnsi="Calibri" w:cs="Calibri"/>
          <w:i/>
          <w:iCs/>
          <w:sz w:val="24"/>
          <w:szCs w:val="24"/>
          <w:u w:val="single"/>
        </w:rPr>
        <w:t>discounts</w:t>
      </w:r>
      <w:r w:rsidRPr="00C6101E">
        <w:rPr>
          <w:rFonts w:ascii="Calibri" w:hAnsi="Calibri" w:cs="Calibri"/>
          <w:sz w:val="24"/>
          <w:szCs w:val="24"/>
          <w:u w:val="single"/>
        </w:rPr>
        <w:t xml:space="preserve"> </w:t>
      </w:r>
      <w:r w:rsidRPr="00C6101E">
        <w:rPr>
          <w:rFonts w:ascii="Calibri" w:hAnsi="Calibri" w:cs="Calibri"/>
          <w:i/>
          <w:iCs/>
          <w:sz w:val="24"/>
          <w:szCs w:val="24"/>
          <w:u w:val="single"/>
        </w:rPr>
        <w:t>will</w:t>
      </w:r>
      <w:r w:rsidRPr="00C6101E">
        <w:rPr>
          <w:rFonts w:ascii="Calibri" w:hAnsi="Calibri" w:cs="Calibri"/>
          <w:sz w:val="24"/>
          <w:szCs w:val="24"/>
          <w:u w:val="single"/>
        </w:rPr>
        <w:t xml:space="preserve">  </w:t>
      </w:r>
      <w:r w:rsidRPr="00C6101E">
        <w:rPr>
          <w:rFonts w:ascii="Calibri" w:hAnsi="Calibri" w:cs="Calibri"/>
          <w:i/>
          <w:iCs/>
          <w:sz w:val="24"/>
          <w:szCs w:val="24"/>
          <w:u w:val="single"/>
        </w:rPr>
        <w:t>span</w:t>
      </w:r>
      <w:r w:rsidRPr="00C6101E">
        <w:rPr>
          <w:rFonts w:ascii="Calibri" w:hAnsi="Calibri" w:cs="Calibri"/>
          <w:sz w:val="24"/>
          <w:szCs w:val="24"/>
          <w:u w:val="single"/>
        </w:rPr>
        <w:t xml:space="preserve"> </w:t>
      </w:r>
      <w:r w:rsidRPr="00C6101E">
        <w:rPr>
          <w:rFonts w:ascii="Calibri" w:hAnsi="Calibri" w:cs="Calibri"/>
          <w:i/>
          <w:iCs/>
          <w:sz w:val="24"/>
          <w:szCs w:val="24"/>
          <w:u w:val="single"/>
        </w:rPr>
        <w:t>across</w:t>
      </w:r>
      <w:r w:rsidRPr="00C6101E">
        <w:rPr>
          <w:rFonts w:ascii="Calibri" w:hAnsi="Calibri" w:cs="Calibri"/>
          <w:sz w:val="24"/>
          <w:szCs w:val="24"/>
          <w:u w:val="single"/>
        </w:rPr>
        <w:t xml:space="preserve"> </w:t>
      </w:r>
      <w:r w:rsidRPr="00C6101E">
        <w:rPr>
          <w:rFonts w:ascii="Calibri" w:hAnsi="Calibri" w:cs="Calibri"/>
          <w:i/>
          <w:iCs/>
          <w:sz w:val="24"/>
          <w:szCs w:val="24"/>
          <w:u w:val="single"/>
        </w:rPr>
        <w:t>all</w:t>
      </w:r>
      <w:r w:rsidRPr="00C6101E">
        <w:rPr>
          <w:rFonts w:ascii="Calibri" w:hAnsi="Calibri" w:cs="Calibri"/>
          <w:sz w:val="24"/>
          <w:szCs w:val="24"/>
          <w:u w:val="single"/>
        </w:rPr>
        <w:t xml:space="preserve"> </w:t>
      </w:r>
      <w:r w:rsidRPr="00C6101E">
        <w:rPr>
          <w:rFonts w:ascii="Calibri" w:hAnsi="Calibri" w:cs="Calibri"/>
          <w:i/>
          <w:iCs/>
          <w:sz w:val="24"/>
          <w:szCs w:val="24"/>
          <w:u w:val="single"/>
        </w:rPr>
        <w:t>accounts</w:t>
      </w:r>
    </w:p>
    <w:p w:rsidR="00FE5B3E" w:rsidRPr="004E5322" w:rsidRDefault="00FE5B3E" w:rsidP="00C6101E">
      <w:r w:rsidRPr="004E5322">
        <w:t xml:space="preserve">AWS combines the usage from ALL accounts to determine which volume pricing tiers to </w:t>
      </w:r>
      <w:proofErr w:type="gramStart"/>
      <w:r w:rsidRPr="004E5322">
        <w:t>apply ,giving</w:t>
      </w:r>
      <w:proofErr w:type="gramEnd"/>
      <w:r w:rsidRPr="004E5322">
        <w:t xml:space="preserve"> a lower </w:t>
      </w:r>
      <w:proofErr w:type="spellStart"/>
      <w:r w:rsidRPr="004E5322">
        <w:t>over all</w:t>
      </w:r>
      <w:proofErr w:type="spellEnd"/>
      <w:r w:rsidRPr="004E5322">
        <w:t xml:space="preserve"> price whenever possible.  This will either provide a source of profit margin or a cost savings for Big Cloud Jumbo Corp customers</w:t>
      </w:r>
    </w:p>
    <w:p w:rsidR="00FE5B3E" w:rsidRPr="004E5322" w:rsidRDefault="00FE5B3E" w:rsidP="00B92D5D">
      <w:pPr>
        <w:rPr>
          <w:rFonts w:cs="Calibri"/>
          <w:sz w:val="40"/>
          <w:szCs w:val="36"/>
        </w:rPr>
      </w:pPr>
      <w:r w:rsidRPr="004E5322">
        <w:rPr>
          <w:rFonts w:cs="Calibri"/>
          <w:noProof/>
          <w:sz w:val="28"/>
          <w:lang w:eastAsia="en-US"/>
        </w:rPr>
        <w:lastRenderedPageBreak/>
        <w:drawing>
          <wp:inline distT="0" distB="0" distL="0" distR="0" wp14:anchorId="7DDABC87" wp14:editId="4B7F744A">
            <wp:extent cx="5943600" cy="2686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6685"/>
                    </a:xfrm>
                    <a:prstGeom prst="rect">
                      <a:avLst/>
                    </a:prstGeom>
                  </pic:spPr>
                </pic:pic>
              </a:graphicData>
            </a:graphic>
          </wp:inline>
        </w:drawing>
      </w:r>
    </w:p>
    <w:p w:rsidR="00FE5B3E" w:rsidRPr="004E5322" w:rsidRDefault="00FE5B3E" w:rsidP="00C6101E">
      <w:r w:rsidRPr="004E5322">
        <w:t xml:space="preserve">Consolidated Billing Method: </w:t>
      </w:r>
    </w:p>
    <w:p w:rsidR="00FE5B3E" w:rsidRPr="004E5322" w:rsidRDefault="00FE5B3E" w:rsidP="00C6101E">
      <w:r w:rsidRPr="004E5322">
        <w:t>Using one master account and many sub accounts Pros:</w:t>
      </w:r>
    </w:p>
    <w:p w:rsidR="00FE5B3E" w:rsidRPr="00C6101E" w:rsidRDefault="00FE5B3E" w:rsidP="0076724F">
      <w:pPr>
        <w:pStyle w:val="ListParagraph"/>
        <w:numPr>
          <w:ilvl w:val="0"/>
          <w:numId w:val="79"/>
        </w:numPr>
        <w:rPr>
          <w:rFonts w:ascii="Calibri" w:hAnsi="Calibri" w:cs="Calibri"/>
          <w:sz w:val="24"/>
          <w:szCs w:val="24"/>
        </w:rPr>
      </w:pPr>
      <w:r w:rsidRPr="00C6101E">
        <w:rPr>
          <w:rFonts w:ascii="Calibri" w:hAnsi="Calibri" w:cs="Calibri"/>
          <w:sz w:val="24"/>
          <w:szCs w:val="24"/>
        </w:rPr>
        <w:t>Volume benefits on services that allow</w:t>
      </w:r>
    </w:p>
    <w:p w:rsidR="00FE5B3E" w:rsidRPr="00C6101E" w:rsidRDefault="00FE5B3E" w:rsidP="0076724F">
      <w:pPr>
        <w:pStyle w:val="ListParagraph"/>
        <w:numPr>
          <w:ilvl w:val="0"/>
          <w:numId w:val="79"/>
        </w:numPr>
        <w:rPr>
          <w:rFonts w:ascii="Calibri" w:hAnsi="Calibri" w:cs="Calibri"/>
          <w:sz w:val="24"/>
          <w:szCs w:val="24"/>
        </w:rPr>
      </w:pPr>
      <w:r w:rsidRPr="00C6101E">
        <w:rPr>
          <w:rFonts w:ascii="Calibri" w:hAnsi="Calibri" w:cs="Calibri"/>
          <w:sz w:val="24"/>
          <w:szCs w:val="24"/>
        </w:rPr>
        <w:t>Ability  to view costs based off of tagged resources as well as accounts</w:t>
      </w:r>
    </w:p>
    <w:p w:rsidR="00FE5B3E" w:rsidRPr="00C6101E" w:rsidRDefault="00FE5B3E" w:rsidP="0076724F">
      <w:pPr>
        <w:pStyle w:val="ListParagraph"/>
        <w:numPr>
          <w:ilvl w:val="0"/>
          <w:numId w:val="79"/>
        </w:numPr>
        <w:rPr>
          <w:rFonts w:ascii="Calibri" w:hAnsi="Calibri" w:cs="Calibri"/>
          <w:sz w:val="24"/>
          <w:szCs w:val="24"/>
        </w:rPr>
      </w:pPr>
      <w:r w:rsidRPr="00C6101E">
        <w:rPr>
          <w:rFonts w:ascii="Calibri" w:hAnsi="Calibri" w:cs="Calibri"/>
          <w:sz w:val="24"/>
          <w:szCs w:val="24"/>
        </w:rPr>
        <w:t>Easier architecture visibility and configuration</w:t>
      </w:r>
    </w:p>
    <w:p w:rsidR="00FE5B3E" w:rsidRPr="00C6101E" w:rsidRDefault="00FE5B3E" w:rsidP="0076724F">
      <w:pPr>
        <w:pStyle w:val="ListParagraph"/>
        <w:numPr>
          <w:ilvl w:val="0"/>
          <w:numId w:val="79"/>
        </w:numPr>
        <w:rPr>
          <w:rFonts w:ascii="Calibri" w:hAnsi="Calibri" w:cs="Calibri"/>
          <w:sz w:val="24"/>
          <w:szCs w:val="24"/>
        </w:rPr>
      </w:pPr>
      <w:r w:rsidRPr="00C6101E">
        <w:rPr>
          <w:rFonts w:ascii="Calibri" w:hAnsi="Calibri" w:cs="Calibri"/>
          <w:sz w:val="24"/>
          <w:szCs w:val="24"/>
        </w:rPr>
        <w:t>Use roles for IAM account simplicity across multiple AWS linked accounts</w:t>
      </w:r>
    </w:p>
    <w:p w:rsidR="00FE5B3E" w:rsidRPr="004E5322" w:rsidRDefault="00FE5B3E" w:rsidP="00C6101E">
      <w:r w:rsidRPr="004E5322">
        <w:t>Cons:</w:t>
      </w:r>
    </w:p>
    <w:p w:rsidR="00FE5B3E" w:rsidRPr="00C6101E" w:rsidRDefault="00FE5B3E" w:rsidP="0076724F">
      <w:pPr>
        <w:pStyle w:val="ListParagraph"/>
        <w:numPr>
          <w:ilvl w:val="0"/>
          <w:numId w:val="80"/>
        </w:numPr>
        <w:rPr>
          <w:rFonts w:ascii="Calibri" w:hAnsi="Calibri" w:cs="Calibri"/>
          <w:sz w:val="24"/>
          <w:szCs w:val="24"/>
        </w:rPr>
      </w:pPr>
      <w:r w:rsidRPr="00C6101E">
        <w:rPr>
          <w:rFonts w:ascii="Calibri" w:hAnsi="Calibri" w:cs="Calibri"/>
          <w:sz w:val="24"/>
          <w:szCs w:val="24"/>
        </w:rPr>
        <w:t xml:space="preserve">Requires strict and </w:t>
      </w:r>
      <w:proofErr w:type="spellStart"/>
      <w:r w:rsidRPr="00C6101E">
        <w:rPr>
          <w:rFonts w:ascii="Calibri" w:hAnsi="Calibri" w:cs="Calibri"/>
          <w:sz w:val="24"/>
          <w:szCs w:val="24"/>
        </w:rPr>
        <w:t>some times</w:t>
      </w:r>
      <w:proofErr w:type="spellEnd"/>
      <w:r w:rsidRPr="00C6101E">
        <w:rPr>
          <w:rFonts w:ascii="Calibri" w:hAnsi="Calibri" w:cs="Calibri"/>
          <w:sz w:val="24"/>
          <w:szCs w:val="24"/>
        </w:rPr>
        <w:t xml:space="preserve"> complex tagging across accounts</w:t>
      </w:r>
    </w:p>
    <w:p w:rsidR="00FE5B3E" w:rsidRPr="004E5322" w:rsidRDefault="00FE5B3E" w:rsidP="00C6101E">
      <w:r w:rsidRPr="004E5322">
        <w:t>Consolidated Billing Method: Use one account but multiple VPCs to break out environments</w:t>
      </w:r>
    </w:p>
    <w:p w:rsidR="00FE5B3E" w:rsidRPr="004E5322" w:rsidRDefault="00FE5B3E" w:rsidP="00C6101E">
      <w:r w:rsidRPr="004E5322">
        <w:t>Pros:</w:t>
      </w:r>
    </w:p>
    <w:p w:rsidR="00FE5B3E" w:rsidRPr="00C6101E" w:rsidRDefault="00FE5B3E" w:rsidP="0076724F">
      <w:pPr>
        <w:pStyle w:val="ListParagraph"/>
        <w:numPr>
          <w:ilvl w:val="0"/>
          <w:numId w:val="80"/>
        </w:numPr>
        <w:rPr>
          <w:rFonts w:ascii="Calibri" w:hAnsi="Calibri" w:cs="Calibri"/>
          <w:sz w:val="24"/>
          <w:szCs w:val="24"/>
        </w:rPr>
      </w:pPr>
      <w:r w:rsidRPr="00C6101E">
        <w:rPr>
          <w:rFonts w:ascii="Calibri" w:hAnsi="Calibri" w:cs="Calibri"/>
          <w:sz w:val="24"/>
          <w:szCs w:val="24"/>
        </w:rPr>
        <w:t>Simple billing and insights into the environment</w:t>
      </w:r>
    </w:p>
    <w:p w:rsidR="00FE5B3E" w:rsidRDefault="00FE5B3E" w:rsidP="0076724F">
      <w:pPr>
        <w:pStyle w:val="ListParagraph"/>
        <w:numPr>
          <w:ilvl w:val="0"/>
          <w:numId w:val="80"/>
        </w:numPr>
        <w:rPr>
          <w:rFonts w:ascii="Calibri" w:hAnsi="Calibri" w:cs="Calibri"/>
          <w:sz w:val="24"/>
          <w:szCs w:val="24"/>
        </w:rPr>
      </w:pPr>
      <w:r w:rsidRPr="00C6101E">
        <w:rPr>
          <w:rFonts w:ascii="Calibri" w:hAnsi="Calibri" w:cs="Calibri"/>
          <w:sz w:val="24"/>
          <w:szCs w:val="24"/>
        </w:rPr>
        <w:t>Easy governance</w:t>
      </w:r>
    </w:p>
    <w:p w:rsidR="00C6101E" w:rsidRPr="00C6101E" w:rsidRDefault="00C6101E" w:rsidP="00C6101E">
      <w:pPr>
        <w:pStyle w:val="ListParagraph"/>
        <w:rPr>
          <w:rFonts w:ascii="Calibri" w:hAnsi="Calibri" w:cs="Calibri"/>
          <w:sz w:val="24"/>
          <w:szCs w:val="24"/>
        </w:rPr>
      </w:pPr>
    </w:p>
    <w:p w:rsidR="00FE5B3E" w:rsidRPr="004E5322" w:rsidRDefault="00FE5B3E" w:rsidP="00C6101E">
      <w:r w:rsidRPr="004E5322">
        <w:t>Cons:</w:t>
      </w:r>
    </w:p>
    <w:p w:rsidR="00FE5B3E" w:rsidRPr="004E5322" w:rsidRDefault="00FE5B3E" w:rsidP="0076724F">
      <w:pPr>
        <w:pStyle w:val="ListParagraph"/>
        <w:numPr>
          <w:ilvl w:val="0"/>
          <w:numId w:val="81"/>
        </w:numPr>
      </w:pPr>
      <w:r w:rsidRPr="004E5322">
        <w:t>Requires more complex setups for resource level permissions</w:t>
      </w:r>
    </w:p>
    <w:p w:rsidR="00FE5B3E" w:rsidRPr="004E5322" w:rsidRDefault="00FE5B3E" w:rsidP="0076724F">
      <w:pPr>
        <w:pStyle w:val="ListParagraph"/>
        <w:numPr>
          <w:ilvl w:val="0"/>
          <w:numId w:val="81"/>
        </w:numPr>
      </w:pPr>
      <w:r w:rsidRPr="004E5322">
        <w:t>Requires more complex setups with multiple VPCs</w:t>
      </w:r>
    </w:p>
    <w:p w:rsidR="00FE5B3E" w:rsidRPr="008210E6" w:rsidRDefault="00FE5B3E" w:rsidP="008210E6">
      <w:pPr>
        <w:pStyle w:val="Heading1"/>
      </w:pPr>
      <w:r w:rsidRPr="008210E6">
        <w:t>Consolidated Billing and EC2 Reserved Instances</w:t>
      </w:r>
    </w:p>
    <w:p w:rsidR="00FE5B3E" w:rsidRPr="004E5322" w:rsidRDefault="00FE5B3E" w:rsidP="00B92D5D">
      <w:pPr>
        <w:rPr>
          <w:rFonts w:cs="Calibri"/>
          <w:sz w:val="28"/>
        </w:rPr>
      </w:pPr>
    </w:p>
    <w:p w:rsidR="00FE5B3E" w:rsidRPr="004E5322" w:rsidRDefault="00FE5B3E" w:rsidP="008210E6">
      <w:r w:rsidRPr="004E5322">
        <w:t xml:space="preserve">BCJC (Big Cloud Jumbo Corp) has 3 consolidated </w:t>
      </w:r>
      <w:proofErr w:type="gramStart"/>
      <w:r w:rsidRPr="004E5322">
        <w:t>billing  accounts</w:t>
      </w:r>
      <w:proofErr w:type="gramEnd"/>
      <w:r w:rsidRPr="004E5322">
        <w:t xml:space="preserve">; </w:t>
      </w:r>
      <w:proofErr w:type="spellStart"/>
      <w:r w:rsidRPr="004E5322">
        <w:t>dev</w:t>
      </w:r>
      <w:proofErr w:type="spellEnd"/>
      <w:r w:rsidRPr="004E5322">
        <w:t xml:space="preserve"> ,staging ,and production. The </w:t>
      </w:r>
      <w:proofErr w:type="spellStart"/>
      <w:r w:rsidRPr="004E5322">
        <w:t>dev</w:t>
      </w:r>
      <w:proofErr w:type="spellEnd"/>
      <w:r w:rsidRPr="004E5322">
        <w:t xml:space="preserve"> account has purchased 2 reserved instances with instance type of m4.large in Availability Zone 1a. </w:t>
      </w:r>
      <w:proofErr w:type="gramStart"/>
      <w:r w:rsidRPr="004E5322">
        <w:t>However ,no</w:t>
      </w:r>
      <w:proofErr w:type="gramEnd"/>
      <w:r w:rsidRPr="004E5322">
        <w:t xml:space="preserve"> instances are running in the </w:t>
      </w:r>
      <w:proofErr w:type="spellStart"/>
      <w:r w:rsidRPr="004E5322">
        <w:t>dev</w:t>
      </w:r>
      <w:proofErr w:type="spellEnd"/>
      <w:r w:rsidRPr="004E5322">
        <w:t xml:space="preserve"> account but a m4.large is running in the staging account inside of availability zone  1a. </w:t>
      </w:r>
    </w:p>
    <w:p w:rsidR="00FE5B3E" w:rsidRPr="004E5322" w:rsidRDefault="00FE5B3E" w:rsidP="008210E6">
      <w:r w:rsidRPr="004E5322">
        <w:lastRenderedPageBreak/>
        <w:t>Who can receive the pricing?</w:t>
      </w:r>
    </w:p>
    <w:p w:rsidR="00FE5B3E" w:rsidRPr="008210E6" w:rsidRDefault="00FE5B3E" w:rsidP="0076724F">
      <w:pPr>
        <w:pStyle w:val="ListParagraph"/>
        <w:numPr>
          <w:ilvl w:val="0"/>
          <w:numId w:val="82"/>
        </w:numPr>
        <w:rPr>
          <w:rFonts w:ascii="Calibri" w:hAnsi="Calibri" w:cs="Calibri"/>
          <w:sz w:val="24"/>
          <w:szCs w:val="24"/>
        </w:rPr>
      </w:pPr>
      <w:r w:rsidRPr="008210E6">
        <w:rPr>
          <w:rFonts w:ascii="Calibri" w:hAnsi="Calibri" w:cs="Calibri"/>
          <w:sz w:val="24"/>
          <w:szCs w:val="24"/>
        </w:rPr>
        <w:t>Like “volume discounts” reserved instances will work across all accounts that are connected to consolidated billing</w:t>
      </w:r>
    </w:p>
    <w:p w:rsidR="00FE5B3E" w:rsidRPr="008210E6" w:rsidRDefault="00FE5B3E" w:rsidP="0076724F">
      <w:pPr>
        <w:pStyle w:val="ListParagraph"/>
        <w:numPr>
          <w:ilvl w:val="0"/>
          <w:numId w:val="82"/>
        </w:numPr>
        <w:rPr>
          <w:rFonts w:ascii="Calibri" w:hAnsi="Calibri" w:cs="Calibri"/>
          <w:sz w:val="24"/>
          <w:szCs w:val="24"/>
        </w:rPr>
      </w:pPr>
      <w:r w:rsidRPr="008210E6">
        <w:rPr>
          <w:rFonts w:ascii="Calibri" w:hAnsi="Calibri" w:cs="Calibri"/>
          <w:sz w:val="24"/>
          <w:szCs w:val="24"/>
        </w:rPr>
        <w:t>Since billing is at the payee level, consolidated billing does not care which account purchases or uses a reserved instance.</w:t>
      </w:r>
    </w:p>
    <w:p w:rsidR="00FE5B3E" w:rsidRPr="008210E6" w:rsidRDefault="00FE5B3E" w:rsidP="0076724F">
      <w:pPr>
        <w:pStyle w:val="ListParagraph"/>
        <w:numPr>
          <w:ilvl w:val="0"/>
          <w:numId w:val="82"/>
        </w:numPr>
        <w:rPr>
          <w:rFonts w:ascii="Calibri" w:hAnsi="Calibri" w:cs="Calibri"/>
          <w:sz w:val="24"/>
          <w:szCs w:val="24"/>
        </w:rPr>
      </w:pPr>
      <w:r w:rsidRPr="008210E6">
        <w:rPr>
          <w:rFonts w:ascii="Calibri" w:hAnsi="Calibri" w:cs="Calibri"/>
          <w:sz w:val="24"/>
          <w:szCs w:val="24"/>
        </w:rPr>
        <w:t>This is a consideration if BCJC wants to host customer accounts as part of their consolidated billing</w:t>
      </w:r>
    </w:p>
    <w:p w:rsidR="00FE5B3E" w:rsidRPr="008210E6" w:rsidRDefault="00FE5B3E" w:rsidP="008210E6">
      <w:pPr>
        <w:pStyle w:val="Heading1"/>
      </w:pPr>
      <w:r w:rsidRPr="008210E6">
        <w:t>Cross Account IAM User Strategies</w:t>
      </w:r>
    </w:p>
    <w:p w:rsidR="00FE5B3E" w:rsidRPr="004E5322" w:rsidRDefault="00FE5B3E" w:rsidP="008210E6">
      <w:proofErr w:type="gramStart"/>
      <w:r w:rsidRPr="004E5322">
        <w:t>Scenario :</w:t>
      </w:r>
      <w:proofErr w:type="gramEnd"/>
      <w:r w:rsidRPr="004E5322">
        <w:t xml:space="preserve"> BCJC managers need administrative access to the test, </w:t>
      </w:r>
      <w:proofErr w:type="spellStart"/>
      <w:r w:rsidRPr="004E5322">
        <w:t>dev</w:t>
      </w:r>
      <w:proofErr w:type="spellEnd"/>
      <w:r w:rsidRPr="004E5322">
        <w:t>, and production accounts.</w:t>
      </w:r>
    </w:p>
    <w:p w:rsidR="00FE5B3E" w:rsidRPr="004E5322" w:rsidRDefault="00FE5B3E" w:rsidP="00991C75">
      <w:pPr>
        <w:rPr>
          <w:rFonts w:cs="Calibri"/>
          <w:b/>
          <w:bCs/>
          <w:noProof/>
          <w:sz w:val="28"/>
          <w:lang w:eastAsia="en-US"/>
        </w:rPr>
      </w:pPr>
      <w:r w:rsidRPr="004E5322">
        <w:rPr>
          <w:rFonts w:cs="Calibri"/>
          <w:b/>
          <w:bCs/>
          <w:noProof/>
          <w:sz w:val="28"/>
          <w:lang w:eastAsia="en-US"/>
        </w:rPr>
        <w:t>Cross Account IAM User Strategies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39D0E6D" wp14:editId="6B3F59BD">
            <wp:extent cx="4467225" cy="3552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355282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8210E6">
      <w:r w:rsidRPr="004E5322">
        <w:t xml:space="preserve">Scenario: BCJC managers need administrative access to the test, </w:t>
      </w:r>
      <w:proofErr w:type="spellStart"/>
      <w:proofErr w:type="gramStart"/>
      <w:r w:rsidRPr="004E5322">
        <w:t>dev</w:t>
      </w:r>
      <w:proofErr w:type="spellEnd"/>
      <w:r w:rsidRPr="004E5322">
        <w:t xml:space="preserve"> ,</w:t>
      </w:r>
      <w:proofErr w:type="gramEnd"/>
      <w:r w:rsidRPr="004E5322">
        <w:t xml:space="preserve"> and production accounts to "start/stop" instances, exercise "least privilege" security design method.</w:t>
      </w:r>
    </w:p>
    <w:p w:rsidR="00FE5B3E" w:rsidRPr="004E5322" w:rsidRDefault="008210E6" w:rsidP="00B92D5D">
      <w:pPr>
        <w:rPr>
          <w:rFonts w:cs="Calibri"/>
          <w:sz w:val="32"/>
          <w:szCs w:val="28"/>
        </w:rPr>
      </w:pPr>
      <w:r>
        <w:rPr>
          <w:rFonts w:cs="Calibri"/>
          <w:sz w:val="32"/>
          <w:szCs w:val="28"/>
        </w:rPr>
        <w:t xml:space="preserve">1. </w:t>
      </w:r>
      <w:r w:rsidRPr="008210E6">
        <w:t>C</w:t>
      </w:r>
      <w:r w:rsidR="00FE5B3E" w:rsidRPr="008210E6">
        <w:t xml:space="preserve">reate </w:t>
      </w:r>
      <w:proofErr w:type="spellStart"/>
      <w:r w:rsidR="00FE5B3E" w:rsidRPr="008210E6">
        <w:t>thr</w:t>
      </w:r>
      <w:proofErr w:type="spellEnd"/>
      <w:r w:rsidR="00FE5B3E" w:rsidRPr="008210E6">
        <w:t xml:space="preserve"> role with "stop/start" only permission in both the </w:t>
      </w:r>
      <w:proofErr w:type="spellStart"/>
      <w:r w:rsidR="00FE5B3E" w:rsidRPr="008210E6">
        <w:t>dev</w:t>
      </w:r>
      <w:proofErr w:type="spellEnd"/>
      <w:r w:rsidR="00FE5B3E" w:rsidRPr="008210E6">
        <w:t>/test account named "manager"</w:t>
      </w:r>
    </w:p>
    <w:p w:rsidR="00FE5B3E" w:rsidRPr="00D27BC7" w:rsidRDefault="00FE5B3E" w:rsidP="00B92D5D">
      <w:pPr>
        <w:rPr>
          <w:rFonts w:cs="Calibri"/>
          <w:szCs w:val="24"/>
        </w:rPr>
      </w:pPr>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"Version": "2017-10-17",</w:t>
      </w:r>
    </w:p>
    <w:p w:rsidR="00FE5B3E" w:rsidRPr="00D27BC7" w:rsidRDefault="00FE5B3E" w:rsidP="00B92D5D">
      <w:pPr>
        <w:rPr>
          <w:rFonts w:cs="Calibri"/>
          <w:szCs w:val="24"/>
        </w:rPr>
      </w:pPr>
      <w:r w:rsidRPr="00D27BC7">
        <w:rPr>
          <w:rFonts w:cs="Calibri"/>
          <w:szCs w:val="24"/>
        </w:rPr>
        <w:lastRenderedPageBreak/>
        <w:t xml:space="preserve">    "</w:t>
      </w:r>
      <w:proofErr w:type="gramStart"/>
      <w:r w:rsidRPr="00D27BC7">
        <w:rPr>
          <w:rFonts w:cs="Calibri"/>
          <w:szCs w:val="24"/>
        </w:rPr>
        <w:t>statement</w:t>
      </w:r>
      <w:proofErr w:type="gramEnd"/>
      <w:r w:rsidRPr="00D27BC7">
        <w:rPr>
          <w:rFonts w:cs="Calibri"/>
          <w:szCs w:val="24"/>
        </w:rPr>
        <w:t>":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roofErr w:type="spellStart"/>
      <w:proofErr w:type="gramStart"/>
      <w:r w:rsidRPr="00D27BC7">
        <w:rPr>
          <w:rFonts w:cs="Calibri"/>
          <w:szCs w:val="24"/>
        </w:rPr>
        <w:t>sid</w:t>
      </w:r>
      <w:proofErr w:type="spellEnd"/>
      <w:proofErr w:type="gramEnd"/>
      <w:r w:rsidRPr="00D27BC7">
        <w:rPr>
          <w:rFonts w:cs="Calibri"/>
          <w:szCs w:val="24"/>
        </w:rPr>
        <w:t>": "Stmt1441397689000",</w:t>
      </w:r>
    </w:p>
    <w:p w:rsidR="00FE5B3E" w:rsidRPr="00D27BC7" w:rsidRDefault="00FE5B3E" w:rsidP="00B92D5D">
      <w:pPr>
        <w:rPr>
          <w:rFonts w:cs="Calibri"/>
          <w:szCs w:val="24"/>
        </w:rPr>
      </w:pPr>
      <w:r w:rsidRPr="00D27BC7">
        <w:rPr>
          <w:rFonts w:cs="Calibri"/>
          <w:szCs w:val="24"/>
        </w:rPr>
        <w:t xml:space="preserve">       "Effect": "Allow",</w:t>
      </w:r>
    </w:p>
    <w:p w:rsidR="00FE5B3E" w:rsidRPr="00D27BC7" w:rsidRDefault="00FE5B3E" w:rsidP="00B92D5D">
      <w:pPr>
        <w:rPr>
          <w:rFonts w:cs="Calibri"/>
          <w:szCs w:val="24"/>
        </w:rPr>
      </w:pPr>
      <w:r w:rsidRPr="00D27BC7">
        <w:rPr>
          <w:rFonts w:cs="Calibri"/>
          <w:szCs w:val="24"/>
        </w:rPr>
        <w:t xml:space="preserve">       "Action": [</w:t>
      </w:r>
    </w:p>
    <w:p w:rsidR="00FE5B3E" w:rsidRPr="00D27BC7" w:rsidRDefault="00FE5B3E" w:rsidP="00B92D5D">
      <w:pPr>
        <w:rPr>
          <w:rFonts w:cs="Calibri"/>
          <w:szCs w:val="24"/>
        </w:rPr>
      </w:pPr>
      <w:r w:rsidRPr="00D27BC7">
        <w:rPr>
          <w:rFonts w:cs="Calibri"/>
          <w:szCs w:val="24"/>
        </w:rPr>
        <w:t xml:space="preserve">        "ec2</w:t>
      </w:r>
      <w:proofErr w:type="gramStart"/>
      <w:r w:rsidRPr="00D27BC7">
        <w:rPr>
          <w:rFonts w:cs="Calibri"/>
          <w:szCs w:val="24"/>
        </w:rPr>
        <w:t>:startinstances</w:t>
      </w:r>
      <w:proofErr w:type="gram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"ec2</w:t>
      </w:r>
      <w:proofErr w:type="gramStart"/>
      <w:r w:rsidRPr="00D27BC7">
        <w:rPr>
          <w:rFonts w:cs="Calibri"/>
          <w:szCs w:val="24"/>
        </w:rPr>
        <w:t>:stopinstance</w:t>
      </w:r>
      <w:proofErr w:type="gram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"Resources":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
    <w:p w:rsidR="00FE5B3E" w:rsidRPr="004E5322" w:rsidRDefault="00FE5B3E" w:rsidP="008210E6">
      <w:r w:rsidRPr="004E5322">
        <w:t xml:space="preserve">2. Create an IAM user account in the </w:t>
      </w:r>
      <w:proofErr w:type="gramStart"/>
      <w:r w:rsidRPr="004E5322">
        <w:t>“ master</w:t>
      </w:r>
      <w:proofErr w:type="gramEnd"/>
      <w:r w:rsidRPr="004E5322">
        <w:t>/production” environment</w:t>
      </w:r>
    </w:p>
    <w:p w:rsidR="00FE5B3E" w:rsidRPr="004E5322" w:rsidRDefault="00FE5B3E" w:rsidP="008210E6">
      <w:r w:rsidRPr="004E5322">
        <w:t>3. Add permissions for the IAM user to “</w:t>
      </w:r>
      <w:proofErr w:type="spellStart"/>
      <w:r w:rsidRPr="004E5322">
        <w:t>sts</w:t>
      </w:r>
      <w:proofErr w:type="gramStart"/>
      <w:r w:rsidRPr="004E5322">
        <w:t>:AssumeRole</w:t>
      </w:r>
      <w:proofErr w:type="spellEnd"/>
      <w:proofErr w:type="gramEnd"/>
      <w:r w:rsidRPr="004E5322">
        <w:t xml:space="preserve">” on the role ARNs for the Dev/Test accounts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roofErr w:type="gramStart"/>
      <w:r w:rsidRPr="00D27BC7">
        <w:rPr>
          <w:rFonts w:cs="Calibri"/>
          <w:szCs w:val="24"/>
        </w:rPr>
        <w:t>version</w:t>
      </w:r>
      <w:proofErr w:type="gramEnd"/>
      <w:r w:rsidRPr="00D27BC7">
        <w:rPr>
          <w:rFonts w:cs="Calibri"/>
          <w:szCs w:val="24"/>
        </w:rPr>
        <w:t>": "2017-10-17",</w:t>
      </w:r>
    </w:p>
    <w:p w:rsidR="00FE5B3E" w:rsidRPr="00D27BC7" w:rsidRDefault="00FE5B3E" w:rsidP="00B92D5D">
      <w:pPr>
        <w:rPr>
          <w:rFonts w:cs="Calibri"/>
          <w:szCs w:val="24"/>
        </w:rPr>
      </w:pPr>
      <w:r w:rsidRPr="00D27BC7">
        <w:rPr>
          <w:rFonts w:cs="Calibri"/>
          <w:szCs w:val="24"/>
        </w:rPr>
        <w:t xml:space="preserve">  "</w:t>
      </w:r>
      <w:proofErr w:type="gramStart"/>
      <w:r w:rsidRPr="00D27BC7">
        <w:rPr>
          <w:rFonts w:cs="Calibri"/>
          <w:szCs w:val="24"/>
        </w:rPr>
        <w:t>statement</w:t>
      </w:r>
      <w:proofErr w:type="gramEnd"/>
      <w:r w:rsidRPr="00D27BC7">
        <w:rPr>
          <w:rFonts w:cs="Calibri"/>
          <w:szCs w:val="24"/>
        </w:rPr>
        <w:t>":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"Sid":"Stmt1441393420000",</w:t>
      </w:r>
    </w:p>
    <w:p w:rsidR="00FE5B3E" w:rsidRPr="00D27BC7" w:rsidRDefault="00FE5B3E" w:rsidP="00B92D5D">
      <w:pPr>
        <w:rPr>
          <w:rFonts w:cs="Calibri"/>
          <w:szCs w:val="24"/>
        </w:rPr>
      </w:pPr>
      <w:r w:rsidRPr="00D27BC7">
        <w:rPr>
          <w:rFonts w:cs="Calibri"/>
          <w:szCs w:val="24"/>
        </w:rPr>
        <w:t xml:space="preserve">       "Effect": "Allow",</w:t>
      </w:r>
    </w:p>
    <w:p w:rsidR="00FE5B3E" w:rsidRPr="00D27BC7" w:rsidRDefault="00FE5B3E" w:rsidP="00B92D5D">
      <w:pPr>
        <w:rPr>
          <w:rFonts w:cs="Calibri"/>
          <w:szCs w:val="24"/>
        </w:rPr>
      </w:pPr>
      <w:r w:rsidRPr="00D27BC7">
        <w:rPr>
          <w:rFonts w:cs="Calibri"/>
          <w:szCs w:val="24"/>
        </w:rPr>
        <w:t xml:space="preserve">       "Action": [</w:t>
      </w:r>
    </w:p>
    <w:p w:rsidR="00FE5B3E" w:rsidRPr="00D27BC7" w:rsidRDefault="00FE5B3E" w:rsidP="00B92D5D">
      <w:pPr>
        <w:rPr>
          <w:rFonts w:cs="Calibri"/>
          <w:szCs w:val="24"/>
        </w:rPr>
      </w:pPr>
      <w:r w:rsidRPr="00D27BC7">
        <w:rPr>
          <w:rFonts w:cs="Calibri"/>
          <w:szCs w:val="24"/>
        </w:rPr>
        <w:t xml:space="preserve">        "</w:t>
      </w:r>
      <w:proofErr w:type="spellStart"/>
      <w:proofErr w:type="gramStart"/>
      <w:r w:rsidRPr="00D27BC7">
        <w:rPr>
          <w:rFonts w:cs="Calibri"/>
          <w:szCs w:val="24"/>
        </w:rPr>
        <w:t>sts:</w:t>
      </w:r>
      <w:proofErr w:type="gramEnd"/>
      <w:r w:rsidRPr="00D27BC7">
        <w:rPr>
          <w:rFonts w:cs="Calibri"/>
          <w:szCs w:val="24"/>
        </w:rPr>
        <w:t>AssumeRole</w:t>
      </w:r>
      <w:proofErr w:type="spell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"Resource": [</w:t>
      </w:r>
    </w:p>
    <w:p w:rsidR="00FE5B3E" w:rsidRPr="00D27BC7" w:rsidRDefault="00FE5B3E" w:rsidP="00B92D5D">
      <w:pPr>
        <w:rPr>
          <w:rFonts w:cs="Calibri"/>
          <w:szCs w:val="24"/>
        </w:rPr>
      </w:pPr>
      <w:r w:rsidRPr="00D27BC7">
        <w:rPr>
          <w:rFonts w:cs="Calibri"/>
          <w:szCs w:val="24"/>
        </w:rPr>
        <w:t xml:space="preserve">        "</w:t>
      </w:r>
      <w:proofErr w:type="spellStart"/>
      <w:proofErr w:type="gramStart"/>
      <w:r w:rsidRPr="00D27BC7">
        <w:rPr>
          <w:rFonts w:cs="Calibri"/>
          <w:szCs w:val="24"/>
        </w:rPr>
        <w:t>arn:</w:t>
      </w:r>
      <w:proofErr w:type="gramEnd"/>
      <w:r w:rsidRPr="00D27BC7">
        <w:rPr>
          <w:rFonts w:cs="Calibri"/>
          <w:szCs w:val="24"/>
        </w:rPr>
        <w:t>aws:iam</w:t>
      </w:r>
      <w:proofErr w:type="spellEnd"/>
      <w:r w:rsidRPr="00D27BC7">
        <w:rPr>
          <w:rFonts w:cs="Calibri"/>
          <w:szCs w:val="24"/>
        </w:rPr>
        <w:t>::</w:t>
      </w:r>
      <w:proofErr w:type="spellStart"/>
      <w:r w:rsidRPr="00D27BC7">
        <w:rPr>
          <w:rFonts w:cs="Calibri"/>
          <w:szCs w:val="24"/>
        </w:rPr>
        <w:t>account-id-for-dev:role</w:t>
      </w:r>
      <w:proofErr w:type="spellEnd"/>
      <w:r w:rsidRPr="00D27BC7">
        <w:rPr>
          <w:rFonts w:cs="Calibri"/>
          <w:szCs w:val="24"/>
        </w:rPr>
        <w:t>/manager"</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lastRenderedPageBreak/>
        <w:t xml:space="preserve">   ]</w:t>
      </w:r>
    </w:p>
    <w:p w:rsidR="00FE5B3E" w:rsidRPr="00D27BC7" w:rsidRDefault="00FE5B3E" w:rsidP="00B92D5D">
      <w:pPr>
        <w:rPr>
          <w:rFonts w:cs="Calibri"/>
          <w:szCs w:val="24"/>
        </w:rPr>
      </w:pPr>
      <w:r w:rsidRPr="00D27BC7">
        <w:rPr>
          <w:rFonts w:cs="Calibri"/>
          <w:szCs w:val="24"/>
        </w:rPr>
        <w:t xml:space="preserve">  }</w:t>
      </w:r>
    </w:p>
    <w:p w:rsidR="00FE5B3E" w:rsidRPr="004E5322" w:rsidRDefault="00FE5B3E" w:rsidP="008210E6">
      <w:r w:rsidRPr="004E5322">
        <w:t xml:space="preserve">Note: Duplicate the policy statement to add another ARN one ARN per policy statement or *for "all" </w:t>
      </w:r>
      <w:proofErr w:type="spellStart"/>
      <w:r w:rsidRPr="004E5322">
        <w:t>arns</w:t>
      </w:r>
      <w:proofErr w:type="spellEnd"/>
      <w:r w:rsidRPr="004E5322">
        <w:t xml:space="preserve"> but this opens security issues and does not use the least privilege security strategy. </w:t>
      </w:r>
    </w:p>
    <w:p w:rsidR="00FE5B3E" w:rsidRPr="004E5322" w:rsidRDefault="00FE5B3E" w:rsidP="008210E6">
      <w:r w:rsidRPr="004E5322">
        <w:t>Scenario:   Developers   need  access to  “view” EC2  resources   within  the  production    account   and  developers IAM   accounts  are  built  on  the  developer   AWS  account.</w:t>
      </w:r>
    </w:p>
    <w:p w:rsidR="00FE5B3E" w:rsidRPr="008210E6" w:rsidRDefault="00FE5B3E" w:rsidP="008210E6">
      <w:pPr>
        <w:rPr>
          <w:rFonts w:cs="Calibri"/>
          <w:szCs w:val="24"/>
        </w:rPr>
      </w:pPr>
      <w:r w:rsidRPr="008210E6">
        <w:rPr>
          <w:rFonts w:cs="Calibri"/>
          <w:szCs w:val="24"/>
        </w:rPr>
        <w:t>Notes:</w:t>
      </w:r>
    </w:p>
    <w:p w:rsidR="00FE5B3E" w:rsidRPr="008210E6" w:rsidRDefault="00FE5B3E" w:rsidP="0076724F">
      <w:pPr>
        <w:pStyle w:val="ListParagraph"/>
        <w:numPr>
          <w:ilvl w:val="0"/>
          <w:numId w:val="83"/>
        </w:numPr>
        <w:rPr>
          <w:rFonts w:ascii="Calibri" w:hAnsi="Calibri" w:cs="Calibri"/>
          <w:sz w:val="24"/>
          <w:szCs w:val="24"/>
        </w:rPr>
      </w:pPr>
      <w:r w:rsidRPr="008210E6">
        <w:rPr>
          <w:rFonts w:ascii="Calibri" w:hAnsi="Calibri" w:cs="Calibri"/>
          <w:sz w:val="24"/>
          <w:szCs w:val="24"/>
        </w:rPr>
        <w:t xml:space="preserve">The  IAM  accounts   for  the  developer   on  the  </w:t>
      </w:r>
      <w:proofErr w:type="spellStart"/>
      <w:r w:rsidRPr="008210E6">
        <w:rPr>
          <w:rFonts w:ascii="Calibri" w:hAnsi="Calibri" w:cs="Calibri"/>
          <w:sz w:val="24"/>
          <w:szCs w:val="24"/>
        </w:rPr>
        <w:t>dev</w:t>
      </w:r>
      <w:proofErr w:type="spellEnd"/>
      <w:r w:rsidRPr="008210E6">
        <w:rPr>
          <w:rFonts w:ascii="Calibri" w:hAnsi="Calibri" w:cs="Calibri"/>
          <w:sz w:val="24"/>
          <w:szCs w:val="24"/>
        </w:rPr>
        <w:t xml:space="preserve">  account  only  need </w:t>
      </w:r>
      <w:r w:rsidR="008210E6">
        <w:rPr>
          <w:rFonts w:ascii="Calibri" w:hAnsi="Calibri" w:cs="Calibri"/>
          <w:sz w:val="24"/>
          <w:szCs w:val="24"/>
        </w:rPr>
        <w:t xml:space="preserve"> a permissions   policy  to “As</w:t>
      </w:r>
      <w:r w:rsidRPr="008210E6">
        <w:rPr>
          <w:rFonts w:ascii="Calibri" w:hAnsi="Calibri" w:cs="Calibri"/>
          <w:sz w:val="24"/>
          <w:szCs w:val="24"/>
        </w:rPr>
        <w:t>sume</w:t>
      </w:r>
      <w:r w:rsidR="008210E6">
        <w:rPr>
          <w:rFonts w:ascii="Calibri" w:hAnsi="Calibri" w:cs="Calibri"/>
          <w:sz w:val="24"/>
          <w:szCs w:val="24"/>
        </w:rPr>
        <w:t xml:space="preserve"> </w:t>
      </w:r>
      <w:r w:rsidRPr="008210E6">
        <w:rPr>
          <w:rFonts w:ascii="Calibri" w:hAnsi="Calibri" w:cs="Calibri"/>
          <w:sz w:val="24"/>
          <w:szCs w:val="24"/>
        </w:rPr>
        <w:t>Role” on  the  production    role  ARN</w:t>
      </w:r>
    </w:p>
    <w:p w:rsidR="00FE5B3E" w:rsidRPr="008210E6" w:rsidRDefault="00FE5B3E" w:rsidP="0076724F">
      <w:pPr>
        <w:pStyle w:val="ListParagraph"/>
        <w:numPr>
          <w:ilvl w:val="0"/>
          <w:numId w:val="83"/>
        </w:numPr>
        <w:rPr>
          <w:rFonts w:ascii="Calibri" w:hAnsi="Calibri" w:cs="Calibri"/>
          <w:sz w:val="24"/>
          <w:szCs w:val="24"/>
        </w:rPr>
      </w:pPr>
      <w:r w:rsidRPr="008210E6">
        <w:rPr>
          <w:rFonts w:ascii="Calibri" w:hAnsi="Calibri" w:cs="Calibri"/>
          <w:sz w:val="24"/>
          <w:szCs w:val="24"/>
        </w:rPr>
        <w:t>Once they   assume the  role   in the  production    account   the  permission   policies associated  with   the  role inside  of production     is what  determines   the  permissions   for  the  developers   who  assume  the  role</w:t>
      </w:r>
    </w:p>
    <w:p w:rsidR="00FE5B3E" w:rsidRPr="008210E6" w:rsidRDefault="00FE5B3E" w:rsidP="0076724F">
      <w:pPr>
        <w:pStyle w:val="ListParagraph"/>
        <w:numPr>
          <w:ilvl w:val="0"/>
          <w:numId w:val="83"/>
        </w:numPr>
        <w:rPr>
          <w:rFonts w:ascii="Calibri" w:hAnsi="Calibri" w:cs="Calibri"/>
          <w:sz w:val="24"/>
          <w:szCs w:val="24"/>
        </w:rPr>
      </w:pPr>
      <w:r w:rsidRPr="008210E6">
        <w:rPr>
          <w:rFonts w:ascii="Calibri" w:hAnsi="Calibri" w:cs="Calibri"/>
          <w:sz w:val="24"/>
          <w:szCs w:val="24"/>
        </w:rPr>
        <w:t>This is a great   method   for  granting   read   only access to  an auditor    when  you  have multiple   AWS  accounts</w:t>
      </w:r>
    </w:p>
    <w:p w:rsidR="00FE5B3E" w:rsidRPr="008210E6" w:rsidRDefault="00FE5B3E" w:rsidP="0076724F">
      <w:pPr>
        <w:pStyle w:val="ListParagraph"/>
        <w:numPr>
          <w:ilvl w:val="0"/>
          <w:numId w:val="83"/>
        </w:numPr>
        <w:rPr>
          <w:rFonts w:ascii="Calibri" w:hAnsi="Calibri" w:cs="Calibri"/>
          <w:sz w:val="24"/>
          <w:szCs w:val="24"/>
        </w:rPr>
      </w:pPr>
      <w:r w:rsidRPr="008210E6">
        <w:rPr>
          <w:rFonts w:ascii="Calibri" w:hAnsi="Calibri" w:cs="Calibri"/>
          <w:sz w:val="24"/>
          <w:szCs w:val="24"/>
        </w:rPr>
        <w:t>Third  party   cross -­‐account   role  option   will required    the  “external”   account  id</w:t>
      </w:r>
    </w:p>
    <w:p w:rsidR="00FE5B3E" w:rsidRPr="008210E6" w:rsidRDefault="00FE5B3E" w:rsidP="0076724F">
      <w:pPr>
        <w:pStyle w:val="ListParagraph"/>
        <w:numPr>
          <w:ilvl w:val="0"/>
          <w:numId w:val="83"/>
        </w:numPr>
        <w:rPr>
          <w:rFonts w:ascii="Calibri" w:hAnsi="Calibri" w:cs="Calibri"/>
          <w:sz w:val="24"/>
          <w:szCs w:val="24"/>
        </w:rPr>
      </w:pPr>
      <w:r w:rsidRPr="008210E6">
        <w:rPr>
          <w:rFonts w:ascii="Calibri" w:hAnsi="Calibri" w:cs="Calibri"/>
          <w:sz w:val="24"/>
          <w:szCs w:val="24"/>
        </w:rPr>
        <w:t>Roles  use STS permissions   to  assume  a role  and  each role   as a temporary    unique   security  access key and secret  access key associated  with  it  when  assumed</w:t>
      </w:r>
    </w:p>
    <w:p w:rsidR="00FE5B3E" w:rsidRPr="008210E6" w:rsidRDefault="00FE5B3E" w:rsidP="008210E6">
      <w:pPr>
        <w:pStyle w:val="Heading1"/>
      </w:pPr>
      <w:r w:rsidRPr="008210E6">
        <w:t>Creating Cross Account Roles</w:t>
      </w:r>
    </w:p>
    <w:p w:rsidR="00FE5B3E" w:rsidRPr="004E5322" w:rsidRDefault="00FE5B3E" w:rsidP="00B92D5D">
      <w:pPr>
        <w:rPr>
          <w:rFonts w:cs="Calibri"/>
          <w:sz w:val="28"/>
        </w:rPr>
      </w:pPr>
    </w:p>
    <w:p w:rsidR="00FE5B3E" w:rsidRPr="008210E6" w:rsidRDefault="00FE5B3E" w:rsidP="0076724F">
      <w:pPr>
        <w:pStyle w:val="ListParagraph"/>
        <w:numPr>
          <w:ilvl w:val="0"/>
          <w:numId w:val="84"/>
        </w:numPr>
        <w:rPr>
          <w:rFonts w:ascii="Calibri" w:hAnsi="Calibri" w:cs="Calibri"/>
          <w:sz w:val="24"/>
          <w:szCs w:val="24"/>
        </w:rPr>
      </w:pPr>
      <w:r w:rsidRPr="008210E6">
        <w:rPr>
          <w:rFonts w:ascii="Calibri" w:hAnsi="Calibri" w:cs="Calibri"/>
          <w:sz w:val="24"/>
          <w:szCs w:val="24"/>
        </w:rPr>
        <w:t>From the main console screen click on Identity &amp; Access Management (IAM).</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862A875" wp14:editId="7BE599FE">
            <wp:extent cx="5943600" cy="3104515"/>
            <wp:effectExtent l="0" t="0" r="0" b="635"/>
            <wp:docPr id="143376" name="Picture 14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4515"/>
                    </a:xfrm>
                    <a:prstGeom prst="rect">
                      <a:avLst/>
                    </a:prstGeom>
                  </pic:spPr>
                </pic:pic>
              </a:graphicData>
            </a:graphic>
          </wp:inline>
        </w:drawing>
      </w:r>
    </w:p>
    <w:p w:rsidR="00FE5B3E" w:rsidRPr="004E5322" w:rsidRDefault="00FE5B3E" w:rsidP="008210E6">
      <w:r w:rsidRPr="004E5322">
        <w:lastRenderedPageBreak/>
        <w:t>From the IAM dashboard select the Users section and then click the Create New Users button.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251B177" wp14:editId="0311F661">
            <wp:extent cx="5943600" cy="3325495"/>
            <wp:effectExtent l="0" t="0" r="0" b="8255"/>
            <wp:docPr id="143382" name="Picture 14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5495"/>
                    </a:xfrm>
                    <a:prstGeom prst="rect">
                      <a:avLst/>
                    </a:prstGeom>
                  </pic:spPr>
                </pic:pic>
              </a:graphicData>
            </a:graphic>
          </wp:inline>
        </w:drawing>
      </w:r>
    </w:p>
    <w:p w:rsidR="00FE5B3E" w:rsidRDefault="00FE5B3E" w:rsidP="00B92D5D">
      <w:pPr>
        <w:rPr>
          <w:rFonts w:cs="Calibri"/>
          <w:sz w:val="32"/>
          <w:szCs w:val="28"/>
        </w:rPr>
      </w:pPr>
    </w:p>
    <w:p w:rsidR="008210E6" w:rsidRDefault="008210E6" w:rsidP="00B92D5D">
      <w:pPr>
        <w:rPr>
          <w:rFonts w:cs="Calibri"/>
          <w:sz w:val="32"/>
          <w:szCs w:val="28"/>
        </w:rPr>
      </w:pPr>
    </w:p>
    <w:p w:rsidR="00FE5B3E" w:rsidRPr="008210E6" w:rsidRDefault="00FE5B3E" w:rsidP="0076724F">
      <w:pPr>
        <w:pStyle w:val="ListParagraph"/>
        <w:numPr>
          <w:ilvl w:val="0"/>
          <w:numId w:val="85"/>
        </w:numPr>
        <w:rPr>
          <w:rFonts w:ascii="Calibri" w:hAnsi="Calibri" w:cs="Calibri"/>
          <w:sz w:val="24"/>
          <w:szCs w:val="24"/>
        </w:rPr>
      </w:pPr>
      <w:r w:rsidRPr="008210E6">
        <w:rPr>
          <w:rFonts w:ascii="Calibri" w:hAnsi="Calibri" w:cs="Calibri"/>
          <w:sz w:val="24"/>
          <w:szCs w:val="24"/>
        </w:rPr>
        <w:t xml:space="preserve">From the IAM dashboard select the Users section </w:t>
      </w:r>
    </w:p>
    <w:p w:rsidR="00FE5B3E" w:rsidRPr="008210E6" w:rsidRDefault="00FE5B3E" w:rsidP="0076724F">
      <w:pPr>
        <w:pStyle w:val="ListParagraph"/>
        <w:numPr>
          <w:ilvl w:val="0"/>
          <w:numId w:val="85"/>
        </w:numPr>
        <w:rPr>
          <w:rFonts w:ascii="Calibri" w:hAnsi="Calibri" w:cs="Calibri"/>
          <w:sz w:val="24"/>
          <w:szCs w:val="24"/>
        </w:rPr>
      </w:pPr>
      <w:r w:rsidRPr="008210E6">
        <w:rPr>
          <w:rFonts w:ascii="Calibri" w:hAnsi="Calibri" w:cs="Calibri"/>
          <w:sz w:val="24"/>
          <w:szCs w:val="24"/>
        </w:rPr>
        <w:t>Then click the add Users button.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3259A0A" wp14:editId="34935152">
            <wp:extent cx="5943600" cy="3259455"/>
            <wp:effectExtent l="0" t="0" r="0" b="0"/>
            <wp:docPr id="143383" name="Picture 14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59455"/>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12A37F8C" wp14:editId="2560DFA6">
            <wp:extent cx="5943600" cy="2526665"/>
            <wp:effectExtent l="0" t="0" r="0" b="6985"/>
            <wp:docPr id="143387" name="Picture 14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6665"/>
                    </a:xfrm>
                    <a:prstGeom prst="rect">
                      <a:avLst/>
                    </a:prstGeom>
                  </pic:spPr>
                </pic:pic>
              </a:graphicData>
            </a:graphic>
          </wp:inline>
        </w:drawing>
      </w:r>
    </w:p>
    <w:p w:rsidR="00FE5B3E" w:rsidRPr="004E5322" w:rsidRDefault="00FE5B3E" w:rsidP="00B92D5D">
      <w:pPr>
        <w:rPr>
          <w:rFonts w:cs="Calibri"/>
          <w:sz w:val="32"/>
          <w:szCs w:val="28"/>
        </w:rPr>
      </w:pPr>
    </w:p>
    <w:p w:rsidR="00FE5B3E" w:rsidRPr="008210E6" w:rsidRDefault="00FE5B3E" w:rsidP="0076724F">
      <w:pPr>
        <w:pStyle w:val="ListParagraph"/>
        <w:numPr>
          <w:ilvl w:val="0"/>
          <w:numId w:val="86"/>
        </w:numPr>
        <w:rPr>
          <w:rFonts w:ascii="Calibri" w:hAnsi="Calibri" w:cs="Calibri"/>
          <w:sz w:val="24"/>
          <w:szCs w:val="24"/>
        </w:rPr>
      </w:pPr>
      <w:r w:rsidRPr="008210E6">
        <w:rPr>
          <w:rFonts w:ascii="Calibri" w:hAnsi="Calibri" w:cs="Calibri"/>
          <w:sz w:val="24"/>
          <w:szCs w:val="24"/>
        </w:rPr>
        <w:t>Enter a unique username for your new user</w:t>
      </w:r>
    </w:p>
    <w:p w:rsidR="00FE5B3E" w:rsidRPr="008210E6" w:rsidRDefault="00FE5B3E" w:rsidP="0076724F">
      <w:pPr>
        <w:pStyle w:val="ListParagraph"/>
        <w:numPr>
          <w:ilvl w:val="0"/>
          <w:numId w:val="86"/>
        </w:numPr>
        <w:rPr>
          <w:rFonts w:ascii="Calibri" w:hAnsi="Calibri" w:cs="Calibri"/>
          <w:sz w:val="24"/>
          <w:szCs w:val="24"/>
        </w:rPr>
      </w:pPr>
      <w:r w:rsidRPr="008210E6">
        <w:rPr>
          <w:rFonts w:ascii="Calibri" w:hAnsi="Calibri" w:cs="Calibri"/>
          <w:sz w:val="24"/>
          <w:szCs w:val="24"/>
        </w:rPr>
        <w:t>Then select the access type for that user.</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1070A937" wp14:editId="4D186883">
            <wp:extent cx="5943600" cy="2687955"/>
            <wp:effectExtent l="0" t="0" r="0" b="0"/>
            <wp:docPr id="143388" name="Picture 14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795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8210E6" w:rsidRDefault="00FE5B3E" w:rsidP="0076724F">
      <w:pPr>
        <w:pStyle w:val="ListParagraph"/>
        <w:numPr>
          <w:ilvl w:val="0"/>
          <w:numId w:val="87"/>
        </w:numPr>
        <w:rPr>
          <w:rFonts w:ascii="Calibri" w:hAnsi="Calibri" w:cs="Calibri"/>
          <w:sz w:val="24"/>
          <w:szCs w:val="24"/>
        </w:rPr>
      </w:pPr>
      <w:r w:rsidRPr="008210E6">
        <w:rPr>
          <w:rFonts w:ascii="Calibri" w:hAnsi="Calibri" w:cs="Calibri"/>
          <w:sz w:val="24"/>
          <w:szCs w:val="24"/>
        </w:rPr>
        <w:t>I have added my user as “Paul”.</w:t>
      </w:r>
    </w:p>
    <w:p w:rsidR="00FE5B3E" w:rsidRPr="008210E6" w:rsidRDefault="00FE5B3E" w:rsidP="0076724F">
      <w:pPr>
        <w:pStyle w:val="ListParagraph"/>
        <w:numPr>
          <w:ilvl w:val="0"/>
          <w:numId w:val="87"/>
        </w:numPr>
        <w:rPr>
          <w:rFonts w:ascii="Calibri" w:hAnsi="Calibri" w:cs="Calibri"/>
          <w:sz w:val="24"/>
          <w:szCs w:val="24"/>
        </w:rPr>
      </w:pPr>
      <w:r w:rsidRPr="008210E6">
        <w:rPr>
          <w:rFonts w:ascii="Calibri" w:hAnsi="Calibri" w:cs="Calibri"/>
          <w:sz w:val="24"/>
          <w:szCs w:val="24"/>
        </w:rPr>
        <w:t>If you select access type “Programmatic access” -  Enables an access key ID and secret access key for the AWS API, CLI, SDK, and other development tools.</w:t>
      </w:r>
    </w:p>
    <w:p w:rsidR="00FE5B3E" w:rsidRPr="008210E6" w:rsidRDefault="00FE5B3E" w:rsidP="0076724F">
      <w:pPr>
        <w:pStyle w:val="ListParagraph"/>
        <w:numPr>
          <w:ilvl w:val="0"/>
          <w:numId w:val="87"/>
        </w:numPr>
        <w:rPr>
          <w:rFonts w:ascii="Calibri" w:hAnsi="Calibri" w:cs="Calibri"/>
          <w:sz w:val="24"/>
          <w:szCs w:val="24"/>
        </w:rPr>
      </w:pPr>
      <w:r w:rsidRPr="008210E6">
        <w:rPr>
          <w:rFonts w:ascii="Calibri" w:hAnsi="Calibri" w:cs="Calibri"/>
          <w:sz w:val="24"/>
          <w:szCs w:val="24"/>
        </w:rPr>
        <w:t>If you select access type “AWS Management Console access”- Enables a password that allows users to sign-in to the AWS Management Console (This is fully accessible )</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3C6E5902" wp14:editId="70597F62">
            <wp:extent cx="5838825" cy="2476509"/>
            <wp:effectExtent l="0" t="0" r="0" b="0"/>
            <wp:docPr id="143389" name="Picture 14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4986" cy="2496088"/>
                    </a:xfrm>
                    <a:prstGeom prst="rect">
                      <a:avLst/>
                    </a:prstGeom>
                  </pic:spPr>
                </pic:pic>
              </a:graphicData>
            </a:graphic>
          </wp:inline>
        </w:drawing>
      </w:r>
    </w:p>
    <w:p w:rsidR="00FE5B3E" w:rsidRPr="008210E6" w:rsidRDefault="00FE5B3E" w:rsidP="0076724F">
      <w:pPr>
        <w:pStyle w:val="ListParagraph"/>
        <w:numPr>
          <w:ilvl w:val="0"/>
          <w:numId w:val="88"/>
        </w:numPr>
        <w:rPr>
          <w:rFonts w:ascii="Calibri" w:hAnsi="Calibri" w:cs="Calibri"/>
          <w:sz w:val="24"/>
          <w:szCs w:val="24"/>
        </w:rPr>
      </w:pPr>
      <w:r w:rsidRPr="008210E6">
        <w:rPr>
          <w:rFonts w:ascii="Calibri" w:hAnsi="Calibri" w:cs="Calibri"/>
          <w:sz w:val="24"/>
          <w:szCs w:val="24"/>
        </w:rPr>
        <w:t>To click on create group button.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478D4C1" wp14:editId="1A86B739">
            <wp:extent cx="5943600" cy="2435225"/>
            <wp:effectExtent l="0" t="0" r="0" b="3175"/>
            <wp:docPr id="143390" name="Picture 14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35225"/>
                    </a:xfrm>
                    <a:prstGeom prst="rect">
                      <a:avLst/>
                    </a:prstGeom>
                  </pic:spPr>
                </pic:pic>
              </a:graphicData>
            </a:graphic>
          </wp:inline>
        </w:drawing>
      </w:r>
    </w:p>
    <w:p w:rsidR="00FE5B3E" w:rsidRPr="008210E6" w:rsidRDefault="00FE5B3E" w:rsidP="0076724F">
      <w:pPr>
        <w:pStyle w:val="ListParagraph"/>
        <w:numPr>
          <w:ilvl w:val="0"/>
          <w:numId w:val="89"/>
        </w:numPr>
        <w:rPr>
          <w:rFonts w:ascii="Calibri" w:hAnsi="Calibri" w:cs="Calibri"/>
          <w:sz w:val="24"/>
          <w:szCs w:val="24"/>
        </w:rPr>
      </w:pPr>
      <w:r w:rsidRPr="008210E6">
        <w:rPr>
          <w:rFonts w:ascii="Calibri" w:hAnsi="Calibri" w:cs="Calibri"/>
          <w:sz w:val="24"/>
          <w:szCs w:val="24"/>
        </w:rPr>
        <w:t xml:space="preserve">In this </w:t>
      </w:r>
      <w:proofErr w:type="gramStart"/>
      <w:r w:rsidRPr="008210E6">
        <w:rPr>
          <w:rFonts w:ascii="Calibri" w:hAnsi="Calibri" w:cs="Calibri"/>
          <w:sz w:val="24"/>
          <w:szCs w:val="24"/>
        </w:rPr>
        <w:t>step ,</w:t>
      </w:r>
      <w:proofErr w:type="gramEnd"/>
      <w:r w:rsidRPr="008210E6">
        <w:rPr>
          <w:rFonts w:ascii="Calibri" w:hAnsi="Calibri" w:cs="Calibri"/>
          <w:sz w:val="24"/>
          <w:szCs w:val="24"/>
        </w:rPr>
        <w:t xml:space="preserve"> you have to create group name and policy type to access that user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D2FC7A5" wp14:editId="6D0AD8C9">
            <wp:extent cx="5943600" cy="2414270"/>
            <wp:effectExtent l="0" t="0" r="0" b="5080"/>
            <wp:docPr id="143391" name="Picture 14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14270"/>
                    </a:xfrm>
                    <a:prstGeom prst="rect">
                      <a:avLst/>
                    </a:prstGeom>
                  </pic:spPr>
                </pic:pic>
              </a:graphicData>
            </a:graphic>
          </wp:inline>
        </w:drawing>
      </w:r>
    </w:p>
    <w:p w:rsidR="00FE5B3E" w:rsidRPr="008210E6" w:rsidRDefault="00FE5B3E" w:rsidP="0076724F">
      <w:pPr>
        <w:pStyle w:val="ListParagraph"/>
        <w:numPr>
          <w:ilvl w:val="0"/>
          <w:numId w:val="90"/>
        </w:numPr>
        <w:rPr>
          <w:rFonts w:ascii="Calibri" w:hAnsi="Calibri" w:cs="Calibri"/>
          <w:sz w:val="24"/>
          <w:szCs w:val="24"/>
        </w:rPr>
      </w:pPr>
      <w:r w:rsidRPr="008210E6">
        <w:rPr>
          <w:rFonts w:ascii="Calibri" w:hAnsi="Calibri" w:cs="Calibri"/>
          <w:sz w:val="24"/>
          <w:szCs w:val="24"/>
        </w:rPr>
        <w:lastRenderedPageBreak/>
        <w:t>I have create the group name as “Developers” and created access policy s3 and amazon Ec2 full access.</w:t>
      </w:r>
    </w:p>
    <w:p w:rsidR="00FE5B3E" w:rsidRPr="008210E6" w:rsidRDefault="00FE5B3E" w:rsidP="0076724F">
      <w:pPr>
        <w:pStyle w:val="ListParagraph"/>
        <w:numPr>
          <w:ilvl w:val="0"/>
          <w:numId w:val="90"/>
        </w:numPr>
        <w:rPr>
          <w:rFonts w:ascii="Calibri" w:hAnsi="Calibri" w:cs="Calibri"/>
          <w:sz w:val="24"/>
          <w:szCs w:val="24"/>
        </w:rPr>
      </w:pPr>
      <w:r w:rsidRPr="008210E6">
        <w:rPr>
          <w:rFonts w:ascii="Calibri" w:hAnsi="Calibri" w:cs="Calibri"/>
          <w:sz w:val="24"/>
          <w:szCs w:val="24"/>
        </w:rPr>
        <w:t>Click on review button and then next to click create user button.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42B7AAC" wp14:editId="230E08CE">
            <wp:extent cx="5943600" cy="534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4035"/>
                    </a:xfrm>
                    <a:prstGeom prst="rect">
                      <a:avLst/>
                    </a:prstGeom>
                  </pic:spPr>
                </pic:pic>
              </a:graphicData>
            </a:graphic>
          </wp:inline>
        </w:drawing>
      </w:r>
    </w:p>
    <w:p w:rsidR="00FE5B3E" w:rsidRPr="008210E6" w:rsidRDefault="00FE5B3E" w:rsidP="0076724F">
      <w:pPr>
        <w:pStyle w:val="ListParagraph"/>
        <w:numPr>
          <w:ilvl w:val="0"/>
          <w:numId w:val="91"/>
        </w:numPr>
        <w:rPr>
          <w:rFonts w:ascii="Calibri" w:hAnsi="Calibri" w:cs="Calibri"/>
          <w:sz w:val="24"/>
          <w:szCs w:val="24"/>
        </w:rPr>
      </w:pPr>
      <w:r w:rsidRPr="008210E6">
        <w:rPr>
          <w:rFonts w:ascii="Calibri" w:hAnsi="Calibri" w:cs="Calibri"/>
          <w:sz w:val="24"/>
          <w:szCs w:val="24"/>
        </w:rPr>
        <w:t>User has been added , click on user “</w:t>
      </w:r>
      <w:proofErr w:type="spellStart"/>
      <w:r w:rsidRPr="008210E6">
        <w:rPr>
          <w:rFonts w:ascii="Calibri" w:hAnsi="Calibri" w:cs="Calibri"/>
          <w:sz w:val="24"/>
          <w:szCs w:val="24"/>
        </w:rPr>
        <w:t>paul</w:t>
      </w:r>
      <w:proofErr w:type="spellEnd"/>
      <w:r w:rsidRPr="008210E6">
        <w:rPr>
          <w:rFonts w:ascii="Calibri" w:hAnsi="Calibri" w:cs="Calibri"/>
          <w:sz w:val="24"/>
          <w:szCs w:val="24"/>
        </w:rPr>
        <w: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C748506" wp14:editId="4D202E3E">
            <wp:extent cx="5943600" cy="1913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255"/>
                    </a:xfrm>
                    <a:prstGeom prst="rect">
                      <a:avLst/>
                    </a:prstGeom>
                  </pic:spPr>
                </pic:pic>
              </a:graphicData>
            </a:graphic>
          </wp:inline>
        </w:drawing>
      </w:r>
    </w:p>
    <w:p w:rsidR="00FE5B3E" w:rsidRPr="008210E6" w:rsidRDefault="00FE5B3E" w:rsidP="0076724F">
      <w:pPr>
        <w:pStyle w:val="ListParagraph"/>
        <w:numPr>
          <w:ilvl w:val="0"/>
          <w:numId w:val="92"/>
        </w:numPr>
        <w:rPr>
          <w:rFonts w:ascii="Calibri" w:hAnsi="Calibri" w:cs="Calibri"/>
          <w:sz w:val="24"/>
        </w:rPr>
      </w:pPr>
      <w:r w:rsidRPr="008210E6">
        <w:rPr>
          <w:rFonts w:ascii="Calibri" w:hAnsi="Calibri" w:cs="Calibri"/>
          <w:sz w:val="24"/>
        </w:rPr>
        <w:t xml:space="preserve">In this page you have to </w:t>
      </w:r>
      <w:proofErr w:type="gramStart"/>
      <w:r w:rsidRPr="008210E6">
        <w:rPr>
          <w:rFonts w:ascii="Calibri" w:hAnsi="Calibri" w:cs="Calibri"/>
          <w:sz w:val="24"/>
        </w:rPr>
        <w:t>know ,</w:t>
      </w:r>
      <w:proofErr w:type="gramEnd"/>
      <w:r w:rsidRPr="008210E6">
        <w:rPr>
          <w:rFonts w:ascii="Calibri" w:hAnsi="Calibri" w:cs="Calibri"/>
          <w:sz w:val="24"/>
        </w:rPr>
        <w:t xml:space="preserve"> user details and access detail and group .</w:t>
      </w:r>
    </w:p>
    <w:p w:rsidR="00FE5B3E" w:rsidRPr="008210E6" w:rsidRDefault="00FE5B3E" w:rsidP="008210E6">
      <w:pPr>
        <w:rPr>
          <w:rFonts w:cs="Calibri"/>
          <w:sz w:val="28"/>
        </w:rPr>
      </w:pPr>
    </w:p>
    <w:p w:rsidR="00FE5B3E" w:rsidRPr="008210E6" w:rsidRDefault="00FE5B3E" w:rsidP="0076724F">
      <w:pPr>
        <w:pStyle w:val="ListParagraph"/>
        <w:numPr>
          <w:ilvl w:val="0"/>
          <w:numId w:val="92"/>
        </w:numPr>
        <w:rPr>
          <w:rFonts w:ascii="Calibri" w:hAnsi="Calibri" w:cs="Calibri"/>
          <w:sz w:val="24"/>
        </w:rPr>
      </w:pPr>
      <w:r w:rsidRPr="008210E6">
        <w:rPr>
          <w:rFonts w:ascii="Calibri" w:hAnsi="Calibri" w:cs="Calibri"/>
          <w:sz w:val="24"/>
        </w:rPr>
        <w:t>To select group you have to reach this page,</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669ACC20" wp14:editId="5B95CC07">
            <wp:extent cx="5943600" cy="1868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68170"/>
                    </a:xfrm>
                    <a:prstGeom prst="rect">
                      <a:avLst/>
                    </a:prstGeom>
                  </pic:spPr>
                </pic:pic>
              </a:graphicData>
            </a:graphic>
          </wp:inline>
        </w:drawing>
      </w:r>
    </w:p>
    <w:p w:rsidR="00FE5B3E" w:rsidRPr="008210E6" w:rsidRDefault="00FE5B3E" w:rsidP="0076724F">
      <w:pPr>
        <w:pStyle w:val="ListParagraph"/>
        <w:numPr>
          <w:ilvl w:val="0"/>
          <w:numId w:val="93"/>
        </w:numPr>
        <w:rPr>
          <w:rFonts w:ascii="Calibri" w:hAnsi="Calibri" w:cs="Calibri"/>
          <w:sz w:val="24"/>
          <w:szCs w:val="24"/>
        </w:rPr>
      </w:pPr>
      <w:r w:rsidRPr="008210E6">
        <w:rPr>
          <w:rFonts w:ascii="Calibri" w:hAnsi="Calibri" w:cs="Calibri"/>
          <w:sz w:val="24"/>
          <w:szCs w:val="24"/>
        </w:rPr>
        <w:t xml:space="preserve">Above page </w:t>
      </w:r>
      <w:proofErr w:type="gramStart"/>
      <w:r w:rsidRPr="008210E6">
        <w:rPr>
          <w:rFonts w:ascii="Calibri" w:hAnsi="Calibri" w:cs="Calibri"/>
          <w:sz w:val="24"/>
          <w:szCs w:val="24"/>
        </w:rPr>
        <w:t>shows ,</w:t>
      </w:r>
      <w:proofErr w:type="gramEnd"/>
      <w:r w:rsidRPr="008210E6">
        <w:rPr>
          <w:rFonts w:ascii="Calibri" w:hAnsi="Calibri" w:cs="Calibri"/>
          <w:sz w:val="24"/>
          <w:szCs w:val="24"/>
        </w:rPr>
        <w:t xml:space="preserve"> in this group how many users available and created time .</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4A7673" w:rsidRPr="004E5322" w:rsidRDefault="004A7673" w:rsidP="00B92D5D">
      <w:pPr>
        <w:pStyle w:val="ListParagraph"/>
        <w:rPr>
          <w:rFonts w:ascii="Calibri" w:hAnsi="Calibri" w:cs="Calibri"/>
          <w:sz w:val="32"/>
          <w:szCs w:val="28"/>
        </w:rPr>
      </w:pPr>
    </w:p>
    <w:p w:rsidR="004A7673" w:rsidRPr="004E5322" w:rsidRDefault="004A7673" w:rsidP="00B92D5D">
      <w:pPr>
        <w:pStyle w:val="ListParagraph"/>
        <w:rPr>
          <w:rFonts w:ascii="Calibri" w:hAnsi="Calibri" w:cs="Calibri"/>
          <w:sz w:val="32"/>
          <w:szCs w:val="28"/>
        </w:rPr>
      </w:pPr>
    </w:p>
    <w:p w:rsidR="004A7673" w:rsidRDefault="004A7673" w:rsidP="00B92D5D">
      <w:pPr>
        <w:pStyle w:val="ListParagraph"/>
        <w:rPr>
          <w:rFonts w:ascii="Calibri" w:hAnsi="Calibri" w:cs="Calibri"/>
          <w:sz w:val="32"/>
          <w:szCs w:val="28"/>
        </w:rPr>
      </w:pPr>
    </w:p>
    <w:p w:rsidR="008210E6" w:rsidRDefault="008210E6" w:rsidP="00B92D5D">
      <w:pPr>
        <w:pStyle w:val="ListParagraph"/>
        <w:rPr>
          <w:rFonts w:ascii="Calibri" w:hAnsi="Calibri" w:cs="Calibri"/>
          <w:sz w:val="32"/>
          <w:szCs w:val="28"/>
        </w:rPr>
      </w:pPr>
    </w:p>
    <w:p w:rsidR="00FE5B3E" w:rsidRPr="008210E6" w:rsidRDefault="00FE5B3E" w:rsidP="008210E6">
      <w:pPr>
        <w:pStyle w:val="Heading1"/>
      </w:pPr>
      <w:r w:rsidRPr="008210E6">
        <w:lastRenderedPageBreak/>
        <w:t>Temporary Access Using Roles and STS</w:t>
      </w:r>
    </w:p>
    <w:p w:rsidR="00FE5B3E" w:rsidRPr="004E5322" w:rsidRDefault="00FE5B3E" w:rsidP="00B92D5D">
      <w:pPr>
        <w:rPr>
          <w:rFonts w:cs="Calibri"/>
          <w:sz w:val="28"/>
        </w:rPr>
      </w:pPr>
    </w:p>
    <w:p w:rsidR="00FE5B3E" w:rsidRPr="008210E6" w:rsidRDefault="00FE5B3E" w:rsidP="008210E6">
      <w:pPr>
        <w:pStyle w:val="Heading2"/>
      </w:pPr>
      <w:r w:rsidRPr="008210E6">
        <w:t>Temporary Access Using Roles and STS (Security Token Service)</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The endpoint is https://sts.amazonaws.com.</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STS is  enabled by default in all regions  ( this was changed on 11 -</w:t>
      </w:r>
      <w:r w:rsidRPr="008210E6">
        <w:rPr>
          <w:rFonts w:ascii="Calibri" w:hAnsi="Calibri" w:cs="Calibri"/>
          <w:sz w:val="24"/>
          <w:szCs w:val="24"/>
        </w:rPr>
        <w:softHyphen/>
        <w:t>‐ 11 -</w:t>
      </w:r>
      <w:r w:rsidRPr="008210E6">
        <w:rPr>
          <w:rFonts w:ascii="Calibri" w:hAnsi="Calibri" w:cs="Calibri"/>
          <w:sz w:val="24"/>
          <w:szCs w:val="24"/>
        </w:rPr>
        <w:softHyphen/>
        <w:t>‐ 1 5)</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Roles is  of the configurations utilized  with STS to gain temporary security credentials</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 xml:space="preserve">Temporary credentials  require </w:t>
      </w:r>
      <w:proofErr w:type="spellStart"/>
      <w:r w:rsidRPr="008210E6">
        <w:rPr>
          <w:rFonts w:ascii="Calibri" w:hAnsi="Calibri" w:cs="Calibri"/>
          <w:sz w:val="24"/>
          <w:szCs w:val="24"/>
        </w:rPr>
        <w:t>the“token</w:t>
      </w:r>
      <w:proofErr w:type="spellEnd"/>
      <w:r w:rsidRPr="008210E6">
        <w:rPr>
          <w:rFonts w:ascii="Calibri" w:hAnsi="Calibri" w:cs="Calibri"/>
          <w:sz w:val="24"/>
          <w:szCs w:val="24"/>
        </w:rPr>
        <w:t>” as  well as  the access  key  and secret access  key in order to make API calls</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EC2 Instance Roles: Any role used, such as an EC2 instance role, will receive  “temporary” security access  key and secret  access  key</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SDKs automatically use the temporary credentials  with the role, however, you can view  and access  the temporary credentials  using the following command:</w:t>
      </w:r>
    </w:p>
    <w:p w:rsidR="00FE5B3E" w:rsidRPr="008210E6" w:rsidRDefault="00FE5B3E" w:rsidP="0076724F">
      <w:pPr>
        <w:pStyle w:val="ListParagraph"/>
        <w:numPr>
          <w:ilvl w:val="0"/>
          <w:numId w:val="94"/>
        </w:numPr>
        <w:rPr>
          <w:rFonts w:ascii="Calibri" w:hAnsi="Calibri" w:cs="Calibri"/>
          <w:sz w:val="24"/>
          <w:szCs w:val="24"/>
        </w:rPr>
      </w:pPr>
      <w:r w:rsidRPr="008210E6">
        <w:rPr>
          <w:rFonts w:ascii="Calibri" w:hAnsi="Calibri" w:cs="Calibri"/>
          <w:sz w:val="24"/>
          <w:szCs w:val="24"/>
        </w:rPr>
        <w:t xml:space="preserve">curl </w:t>
      </w:r>
      <w:hyperlink r:id="rId56" w:history="1">
        <w:r w:rsidRPr="008210E6">
          <w:rPr>
            <w:rStyle w:val="Hyperlink"/>
            <w:rFonts w:ascii="Calibri" w:hAnsi="Calibri" w:cs="Calibri"/>
            <w:sz w:val="24"/>
            <w:szCs w:val="24"/>
          </w:rPr>
          <w:t>http://169.254.1</w:t>
        </w:r>
      </w:hyperlink>
      <w:hyperlink r:id="rId57" w:history="1">
        <w:r w:rsidRPr="008210E6">
          <w:rPr>
            <w:rStyle w:val="Hyperlink"/>
            <w:rFonts w:ascii="Calibri" w:hAnsi="Calibri" w:cs="Calibri"/>
            <w:sz w:val="24"/>
            <w:szCs w:val="24"/>
          </w:rPr>
          <w:t xml:space="preserve"> </w:t>
        </w:r>
      </w:hyperlink>
      <w:hyperlink r:id="rId58" w:history="1">
        <w:r w:rsidRPr="008210E6">
          <w:rPr>
            <w:rStyle w:val="Hyperlink"/>
            <w:rFonts w:ascii="Calibri" w:hAnsi="Calibri" w:cs="Calibri"/>
            <w:sz w:val="24"/>
            <w:szCs w:val="24"/>
          </w:rPr>
          <w:t>69.2</w:t>
        </w:r>
      </w:hyperlink>
      <w:hyperlink r:id="rId59" w:history="1">
        <w:r w:rsidRPr="008210E6">
          <w:rPr>
            <w:rStyle w:val="Hyperlink"/>
            <w:rFonts w:ascii="Calibri" w:hAnsi="Calibri" w:cs="Calibri"/>
            <w:sz w:val="24"/>
            <w:szCs w:val="24"/>
          </w:rPr>
          <w:t xml:space="preserve"> </w:t>
        </w:r>
      </w:hyperlink>
      <w:hyperlink r:id="rId60" w:history="1">
        <w:r w:rsidRPr="008210E6">
          <w:rPr>
            <w:rStyle w:val="Hyperlink"/>
            <w:rFonts w:ascii="Calibri" w:hAnsi="Calibri" w:cs="Calibri"/>
            <w:sz w:val="24"/>
            <w:szCs w:val="24"/>
          </w:rPr>
          <w:t>54/latest/meta-</w:t>
        </w:r>
        <w:r w:rsidRPr="008210E6">
          <w:rPr>
            <w:rStyle w:val="Hyperlink"/>
            <w:rFonts w:ascii="Calibri" w:hAnsi="Calibri" w:cs="Calibri"/>
            <w:sz w:val="24"/>
            <w:szCs w:val="24"/>
          </w:rPr>
          <w:softHyphen/>
          <w:t>‐</w:t>
        </w:r>
      </w:hyperlink>
      <w:hyperlink r:id="rId61" w:history="1">
        <w:r w:rsidRPr="008210E6">
          <w:rPr>
            <w:rStyle w:val="Hyperlink"/>
            <w:rFonts w:ascii="Calibri" w:hAnsi="Calibri" w:cs="Calibri"/>
            <w:sz w:val="24"/>
            <w:szCs w:val="24"/>
          </w:rPr>
          <w:t xml:space="preserve"> </w:t>
        </w:r>
      </w:hyperlink>
      <w:r w:rsidRPr="008210E6">
        <w:rPr>
          <w:rFonts w:ascii="Calibri" w:hAnsi="Calibri" w:cs="Calibri"/>
          <w:sz w:val="24"/>
          <w:szCs w:val="24"/>
        </w:rPr>
        <w:t>data/</w:t>
      </w:r>
      <w:proofErr w:type="spellStart"/>
      <w:r w:rsidRPr="008210E6">
        <w:rPr>
          <w:rFonts w:ascii="Calibri" w:hAnsi="Calibri" w:cs="Calibri"/>
          <w:sz w:val="24"/>
          <w:szCs w:val="24"/>
        </w:rPr>
        <w:t>iam</w:t>
      </w:r>
      <w:proofErr w:type="spellEnd"/>
      <w:r w:rsidRPr="008210E6">
        <w:rPr>
          <w:rFonts w:ascii="Calibri" w:hAnsi="Calibri" w:cs="Calibri"/>
          <w:sz w:val="24"/>
          <w:szCs w:val="24"/>
        </w:rPr>
        <w:t>/security-</w:t>
      </w:r>
      <w:r w:rsidRPr="008210E6">
        <w:rPr>
          <w:rFonts w:ascii="Calibri" w:hAnsi="Calibri" w:cs="Calibri"/>
          <w:sz w:val="24"/>
          <w:szCs w:val="24"/>
        </w:rPr>
        <w:softHyphen/>
        <w:t>‐ credentials/role-</w:t>
      </w:r>
      <w:r w:rsidRPr="008210E6">
        <w:rPr>
          <w:rFonts w:ascii="Calibri" w:hAnsi="Calibri" w:cs="Calibri"/>
          <w:sz w:val="24"/>
          <w:szCs w:val="24"/>
        </w:rPr>
        <w:softHyphen/>
        <w:t>‐ name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CC111AB" wp14:editId="35CFA0E4">
            <wp:extent cx="6621780" cy="14090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80601" cy="1485366"/>
                    </a:xfrm>
                    <a:prstGeom prst="rect">
                      <a:avLst/>
                    </a:prstGeom>
                  </pic:spPr>
                </pic:pic>
              </a:graphicData>
            </a:graphic>
          </wp:inline>
        </w:drawing>
      </w:r>
    </w:p>
    <w:p w:rsidR="00FE5B3E" w:rsidRPr="008210E6" w:rsidRDefault="00FE5B3E" w:rsidP="008210E6">
      <w:pPr>
        <w:rPr>
          <w:rFonts w:cs="Calibri"/>
          <w:szCs w:val="24"/>
        </w:rPr>
      </w:pPr>
    </w:p>
    <w:p w:rsidR="00FE5B3E" w:rsidRPr="008210E6" w:rsidRDefault="00FE5B3E" w:rsidP="0076724F">
      <w:pPr>
        <w:pStyle w:val="ListParagraph"/>
        <w:numPr>
          <w:ilvl w:val="0"/>
          <w:numId w:val="95"/>
        </w:numPr>
        <w:rPr>
          <w:rFonts w:ascii="Calibri" w:hAnsi="Calibri" w:cs="Calibri"/>
          <w:sz w:val="24"/>
          <w:szCs w:val="24"/>
        </w:rPr>
      </w:pPr>
      <w:r w:rsidRPr="008210E6">
        <w:rPr>
          <w:rFonts w:ascii="Calibri" w:hAnsi="Calibri" w:cs="Calibri"/>
          <w:sz w:val="24"/>
          <w:szCs w:val="24"/>
        </w:rPr>
        <w:t>An  AW S service  can  “assume” a role  by  requesting   temporary    security   credentials   for  a role  (we  have  an example  in  the  EC2  section)</w:t>
      </w:r>
    </w:p>
    <w:p w:rsidR="00FE5B3E" w:rsidRPr="008210E6" w:rsidRDefault="00FE5B3E" w:rsidP="0076724F">
      <w:pPr>
        <w:pStyle w:val="ListParagraph"/>
        <w:numPr>
          <w:ilvl w:val="0"/>
          <w:numId w:val="95"/>
        </w:numPr>
        <w:rPr>
          <w:rFonts w:ascii="Calibri" w:hAnsi="Calibri" w:cs="Calibri"/>
          <w:sz w:val="24"/>
          <w:szCs w:val="24"/>
        </w:rPr>
      </w:pPr>
      <w:r w:rsidRPr="008210E6">
        <w:rPr>
          <w:rFonts w:ascii="Calibri" w:hAnsi="Calibri" w:cs="Calibri"/>
          <w:sz w:val="24"/>
          <w:szCs w:val="24"/>
        </w:rPr>
        <w:t>IAM   users can temporarily     switch to  a role   to use  the  permissions   of the  role</w:t>
      </w:r>
    </w:p>
    <w:p w:rsidR="00FE5B3E" w:rsidRPr="004E5322" w:rsidRDefault="00FE5B3E" w:rsidP="008210E6">
      <w:r w:rsidRPr="008210E6">
        <w:t>Mobile   applications:   You  have a mobile   application   which  needs  access to DynamoDB     tables,  do  not</w:t>
      </w:r>
      <w:r w:rsidR="008210E6">
        <w:t xml:space="preserve"> </w:t>
      </w:r>
      <w:r w:rsidRPr="004E5322">
        <w:t>embed   IAM  credentials   in  the  application,   instead  use  roles  that  allow  a web  identity   federated    user  to assume  a role  that   allows access to  the  DynamoDB    table  by  providing   temporary    credentials.   Again</w:t>
      </w:r>
      <w:proofErr w:type="gramStart"/>
      <w:r w:rsidRPr="004E5322">
        <w:t>,  the</w:t>
      </w:r>
      <w:proofErr w:type="gramEnd"/>
      <w:r w:rsidRPr="004E5322">
        <w:t xml:space="preserve"> SDK  will use  those  credentials   automatically.</w:t>
      </w:r>
    </w:p>
    <w:p w:rsidR="00FE5B3E" w:rsidRPr="008210E6" w:rsidRDefault="00FE5B3E" w:rsidP="0076724F">
      <w:pPr>
        <w:pStyle w:val="ListParagraph"/>
        <w:numPr>
          <w:ilvl w:val="0"/>
          <w:numId w:val="96"/>
        </w:numPr>
        <w:rPr>
          <w:rFonts w:ascii="Calibri" w:hAnsi="Calibri" w:cs="Calibri"/>
          <w:sz w:val="24"/>
          <w:szCs w:val="24"/>
        </w:rPr>
      </w:pPr>
      <w:r w:rsidRPr="008210E6">
        <w:rPr>
          <w:rFonts w:ascii="Calibri" w:hAnsi="Calibri" w:cs="Calibri"/>
          <w:sz w:val="24"/>
          <w:szCs w:val="24"/>
        </w:rPr>
        <w:t>Single  Sign-</w:t>
      </w:r>
      <w:r w:rsidRPr="008210E6">
        <w:rPr>
          <w:rFonts w:ascii="Calibri" w:hAnsi="Calibri" w:cs="Calibri"/>
          <w:sz w:val="24"/>
          <w:szCs w:val="24"/>
        </w:rPr>
        <w:softHyphen/>
        <w:t xml:space="preserve">‐on  (SSO):  Identity    Federation  </w:t>
      </w:r>
    </w:p>
    <w:p w:rsidR="00FE5B3E" w:rsidRPr="004E5322" w:rsidRDefault="00FE5B3E" w:rsidP="008210E6">
      <w:pPr>
        <w:rPr>
          <w:sz w:val="32"/>
          <w:szCs w:val="28"/>
        </w:rPr>
      </w:pPr>
    </w:p>
    <w:p w:rsidR="00FE5B3E" w:rsidRPr="004E5322" w:rsidRDefault="00FE5B3E" w:rsidP="008210E6">
      <w:pPr>
        <w:pStyle w:val="Heading1"/>
      </w:pPr>
      <w:r w:rsidRPr="004E5322">
        <w:lastRenderedPageBreak/>
        <w:t>Federated Access Using SAML</w:t>
      </w:r>
    </w:p>
    <w:p w:rsidR="00FE5B3E" w:rsidRPr="004E5322" w:rsidRDefault="00FE5B3E" w:rsidP="00B92D5D">
      <w:pPr>
        <w:rPr>
          <w:rFonts w:cs="Calibri"/>
          <w:sz w:val="28"/>
        </w:rPr>
      </w:pPr>
    </w:p>
    <w:p w:rsidR="00FE5B3E" w:rsidRPr="008210E6" w:rsidRDefault="00FE5B3E" w:rsidP="008210E6">
      <w:pPr>
        <w:pStyle w:val="Heading2"/>
      </w:pPr>
      <w:r w:rsidRPr="008210E6">
        <w:t>Federated Access Using SAML</w:t>
      </w:r>
    </w:p>
    <w:p w:rsidR="00FE5B3E" w:rsidRPr="008210E6" w:rsidRDefault="00FE5B3E" w:rsidP="0076724F">
      <w:pPr>
        <w:pStyle w:val="ListParagraph"/>
        <w:numPr>
          <w:ilvl w:val="0"/>
          <w:numId w:val="96"/>
        </w:numPr>
        <w:rPr>
          <w:rFonts w:ascii="Calibri" w:hAnsi="Calibri" w:cs="Calibri"/>
          <w:sz w:val="24"/>
          <w:szCs w:val="24"/>
        </w:rPr>
      </w:pPr>
      <w:r w:rsidRPr="008210E6">
        <w:rPr>
          <w:rFonts w:ascii="Calibri" w:hAnsi="Calibri" w:cs="Calibri"/>
          <w:sz w:val="24"/>
          <w:szCs w:val="24"/>
        </w:rPr>
        <w:t>AWS IAM Supports SAML 2 .0 -</w:t>
      </w:r>
      <w:r w:rsidRPr="008210E6">
        <w:rPr>
          <w:rFonts w:ascii="Calibri" w:hAnsi="Calibri" w:cs="Calibri"/>
          <w:sz w:val="24"/>
          <w:szCs w:val="24"/>
        </w:rPr>
        <w:softHyphen/>
        <w:t>‐ based Federation</w:t>
      </w:r>
    </w:p>
    <w:p w:rsidR="00FE5B3E" w:rsidRPr="008210E6" w:rsidRDefault="00FE5B3E" w:rsidP="0076724F">
      <w:pPr>
        <w:pStyle w:val="ListParagraph"/>
        <w:numPr>
          <w:ilvl w:val="0"/>
          <w:numId w:val="96"/>
        </w:numPr>
        <w:rPr>
          <w:rFonts w:ascii="Calibri" w:hAnsi="Calibri" w:cs="Calibri"/>
          <w:sz w:val="24"/>
          <w:szCs w:val="24"/>
        </w:rPr>
      </w:pPr>
      <w:r w:rsidRPr="008210E6">
        <w:rPr>
          <w:rFonts w:ascii="Calibri" w:hAnsi="Calibri" w:cs="Calibri"/>
          <w:sz w:val="24"/>
          <w:szCs w:val="24"/>
        </w:rPr>
        <w:t>Prebuilt services  such as  Active Directory need  to work with SAML 2 .0 or a custom Identity broker will need  to be created</w:t>
      </w:r>
    </w:p>
    <w:p w:rsidR="00FE5B3E" w:rsidRPr="008210E6" w:rsidRDefault="00FE5B3E" w:rsidP="0076724F">
      <w:pPr>
        <w:pStyle w:val="ListParagraph"/>
        <w:numPr>
          <w:ilvl w:val="0"/>
          <w:numId w:val="96"/>
        </w:numPr>
        <w:rPr>
          <w:rFonts w:ascii="Calibri" w:hAnsi="Calibri" w:cs="Calibri"/>
          <w:sz w:val="24"/>
          <w:szCs w:val="24"/>
        </w:rPr>
      </w:pPr>
      <w:r w:rsidRPr="008210E6">
        <w:rPr>
          <w:rFonts w:ascii="Calibri" w:hAnsi="Calibri" w:cs="Calibri"/>
          <w:sz w:val="24"/>
          <w:szCs w:val="24"/>
        </w:rPr>
        <w:t>Federation  allows an identity provider to enable single sign-</w:t>
      </w:r>
      <w:r w:rsidRPr="008210E6">
        <w:rPr>
          <w:rFonts w:ascii="Calibri" w:hAnsi="Calibri" w:cs="Calibri"/>
          <w:sz w:val="24"/>
          <w:szCs w:val="24"/>
        </w:rPr>
        <w:softHyphen/>
        <w:t>‐ on so users can login to an AWS Management   Console or use the AWS APIs</w:t>
      </w:r>
    </w:p>
    <w:p w:rsidR="00FE5B3E" w:rsidRPr="008210E6" w:rsidRDefault="00FE5B3E" w:rsidP="0076724F">
      <w:pPr>
        <w:pStyle w:val="ListParagraph"/>
        <w:numPr>
          <w:ilvl w:val="0"/>
          <w:numId w:val="96"/>
        </w:numPr>
        <w:rPr>
          <w:rFonts w:ascii="Calibri" w:hAnsi="Calibri" w:cs="Calibri"/>
          <w:sz w:val="24"/>
          <w:szCs w:val="24"/>
        </w:rPr>
      </w:pPr>
      <w:r w:rsidRPr="008210E6">
        <w:rPr>
          <w:rFonts w:ascii="Calibri" w:hAnsi="Calibri" w:cs="Calibri"/>
          <w:sz w:val="24"/>
          <w:szCs w:val="24"/>
        </w:rPr>
        <w:t>When  working with SAML to assume a role, the Assume Role With SAML  call is used</w:t>
      </w:r>
    </w:p>
    <w:p w:rsidR="00FE5B3E" w:rsidRPr="008210E6" w:rsidRDefault="00FE5B3E" w:rsidP="008210E6">
      <w:pPr>
        <w:pStyle w:val="Heading2"/>
      </w:pPr>
      <w:r w:rsidRPr="008210E6">
        <w:t>Steps to configure SAML</w:t>
      </w:r>
    </w:p>
    <w:p w:rsidR="00FE5B3E" w:rsidRPr="004E5322" w:rsidRDefault="00FE5B3E" w:rsidP="00B92D5D">
      <w:pPr>
        <w:rPr>
          <w:rFonts w:cs="Calibri"/>
          <w:sz w:val="28"/>
        </w:rPr>
      </w:pP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 xml:space="preserve">On the  identity   provider,    register  AWS  as a service  provider   using  the  SAML  metadata    located  at </w:t>
      </w:r>
      <w:r w:rsidRPr="008210E6">
        <w:rPr>
          <w:rFonts w:ascii="Calibri" w:hAnsi="Calibri" w:cs="Calibri"/>
          <w:sz w:val="24"/>
          <w:szCs w:val="24"/>
          <w:u w:val="single"/>
        </w:rPr>
        <w:t xml:space="preserve">https :/ / </w:t>
      </w:r>
      <w:proofErr w:type="spellStart"/>
      <w:r w:rsidRPr="008210E6">
        <w:rPr>
          <w:rFonts w:ascii="Calibri" w:hAnsi="Calibri" w:cs="Calibri"/>
          <w:sz w:val="24"/>
          <w:szCs w:val="24"/>
          <w:u w:val="single"/>
        </w:rPr>
        <w:t>signin.aws.amaz</w:t>
      </w:r>
      <w:proofErr w:type="spellEnd"/>
      <w:r w:rsidRPr="008210E6">
        <w:rPr>
          <w:rFonts w:ascii="Calibri" w:hAnsi="Calibri" w:cs="Calibri"/>
          <w:sz w:val="24"/>
          <w:szCs w:val="24"/>
          <w:u w:val="single"/>
        </w:rPr>
        <w:t xml:space="preserve"> on.com/ static/ </w:t>
      </w:r>
      <w:proofErr w:type="spellStart"/>
      <w:r w:rsidRPr="008210E6">
        <w:rPr>
          <w:rFonts w:ascii="Calibri" w:hAnsi="Calibri" w:cs="Calibri"/>
          <w:sz w:val="24"/>
          <w:szCs w:val="24"/>
          <w:u w:val="single"/>
        </w:rPr>
        <w:t>saml</w:t>
      </w:r>
      <w:proofErr w:type="spellEnd"/>
      <w:r w:rsidRPr="008210E6">
        <w:rPr>
          <w:rFonts w:ascii="Calibri" w:hAnsi="Calibri" w:cs="Calibri"/>
          <w:sz w:val="24"/>
          <w:szCs w:val="24"/>
          <w:u w:val="single"/>
        </w:rPr>
        <w:t>-</w:t>
      </w:r>
      <w:r w:rsidRPr="008210E6">
        <w:rPr>
          <w:rFonts w:ascii="Calibri" w:hAnsi="Calibri" w:cs="Calibri"/>
          <w:sz w:val="24"/>
          <w:szCs w:val="24"/>
          <w:u w:val="single"/>
        </w:rPr>
        <w:softHyphen/>
        <w:t xml:space="preserve">‐meta </w:t>
      </w:r>
      <w:proofErr w:type="spellStart"/>
      <w:r w:rsidRPr="008210E6">
        <w:rPr>
          <w:rFonts w:ascii="Calibri" w:hAnsi="Calibri" w:cs="Calibri"/>
          <w:sz w:val="24"/>
          <w:szCs w:val="24"/>
          <w:u w:val="single"/>
        </w:rPr>
        <w:t>data.x</w:t>
      </w:r>
      <w:proofErr w:type="spellEnd"/>
      <w:r w:rsidRPr="008210E6">
        <w:rPr>
          <w:rFonts w:ascii="Calibri" w:hAnsi="Calibri" w:cs="Calibri"/>
          <w:sz w:val="24"/>
          <w:szCs w:val="24"/>
          <w:u w:val="single"/>
        </w:rPr>
        <w:t xml:space="preserve"> m</w:t>
      </w:r>
      <w:r w:rsidRPr="008210E6">
        <w:rPr>
          <w:rFonts w:ascii="Calibri" w:hAnsi="Calibri" w:cs="Calibri"/>
          <w:sz w:val="24"/>
          <w:szCs w:val="24"/>
        </w:rPr>
        <w:t>l</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With  the  identity   provider,   generate   the   proper   metadata   XML  file  which  describes  the  identify   provider to  AWS</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Upload  the  XML  document    from   step 2  into  IAM  when   “creating  a SAML  Identity”    provider</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Create   one  or  more  roles  and,  as part   of  the  roles  trust  policy,  set the  SAML   provider   as the  principle   the permissions   policy establishes   which users  from   your  identity   provider   are  able  to  perform    what  tasks</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Use “assertions”  to  map  what  users/ groups   will map  to  which  AWS roles</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Call  Assume Role With SAML     API  call and  pass the  roles  ARN  to  be assumed   and the   SAML  assertion about   the  current   authenticated     user  from  the  identity    provider</w:t>
      </w:r>
    </w:p>
    <w:p w:rsidR="00FE5B3E" w:rsidRPr="008210E6" w:rsidRDefault="00FE5B3E" w:rsidP="0076724F">
      <w:pPr>
        <w:pStyle w:val="ListParagraph"/>
        <w:numPr>
          <w:ilvl w:val="0"/>
          <w:numId w:val="97"/>
        </w:numPr>
        <w:rPr>
          <w:rFonts w:ascii="Calibri" w:hAnsi="Calibri" w:cs="Calibri"/>
          <w:sz w:val="24"/>
          <w:szCs w:val="24"/>
        </w:rPr>
      </w:pPr>
      <w:r w:rsidRPr="008210E6">
        <w:rPr>
          <w:rFonts w:ascii="Calibri" w:hAnsi="Calibri" w:cs="Calibri"/>
          <w:sz w:val="24"/>
          <w:szCs w:val="24"/>
        </w:rPr>
        <w:t>If successful,  the  API  will return    a set  of API  access keys and  a session token</w:t>
      </w:r>
    </w:p>
    <w:p w:rsidR="00FE5B3E" w:rsidRPr="004E5322" w:rsidRDefault="00FE5B3E" w:rsidP="00B92D5D">
      <w:pPr>
        <w:rPr>
          <w:rFonts w:cs="Calibri"/>
          <w:sz w:val="32"/>
          <w:szCs w:val="28"/>
        </w:rPr>
      </w:pPr>
    </w:p>
    <w:p w:rsidR="00FE5B3E" w:rsidRPr="00AD21BF" w:rsidRDefault="00FE5B3E" w:rsidP="00AD21BF">
      <w:pPr>
        <w:pStyle w:val="Heading2"/>
      </w:pPr>
      <w:r w:rsidRPr="00AD21BF">
        <w:t>Federated Access Using SAML</w:t>
      </w:r>
    </w:p>
    <w:p w:rsidR="00FE5B3E" w:rsidRPr="004E5322" w:rsidRDefault="00FE5B3E" w:rsidP="00AD21BF"/>
    <w:p w:rsidR="00FE5B3E" w:rsidRPr="004E5322" w:rsidRDefault="00FE5B3E" w:rsidP="00AD21BF">
      <w:r w:rsidRPr="004E5322">
        <w:t>Web-</w:t>
      </w:r>
      <w:r w:rsidRPr="004E5322">
        <w:softHyphen/>
        <w:t>‐ based  single sign-</w:t>
      </w:r>
      <w:r w:rsidRPr="004E5322">
        <w:softHyphen/>
        <w:t xml:space="preserve">‐ on ( </w:t>
      </w:r>
      <w:proofErr w:type="spellStart"/>
      <w:r w:rsidRPr="004E5322">
        <w:t>WebSSO</w:t>
      </w:r>
      <w:proofErr w:type="spellEnd"/>
      <w:r w:rsidRPr="004E5322">
        <w:t>) to the AWS Console from an organization with Active Directory Federation  Services  using SAML  2 .0 :</w:t>
      </w:r>
    </w:p>
    <w:p w:rsidR="00FE5B3E" w:rsidRPr="00AD21BF" w:rsidRDefault="00FE5B3E" w:rsidP="0076724F">
      <w:pPr>
        <w:pStyle w:val="ListParagraph"/>
        <w:numPr>
          <w:ilvl w:val="0"/>
          <w:numId w:val="98"/>
        </w:numPr>
        <w:rPr>
          <w:rFonts w:ascii="Calibri" w:hAnsi="Calibri" w:cs="Calibri"/>
          <w:sz w:val="24"/>
          <w:szCs w:val="24"/>
        </w:rPr>
      </w:pPr>
      <w:r w:rsidRPr="00AD21BF">
        <w:rPr>
          <w:rFonts w:ascii="Calibri" w:hAnsi="Calibri" w:cs="Calibri"/>
          <w:sz w:val="24"/>
          <w:szCs w:val="24"/>
        </w:rPr>
        <w:t>The  “web-</w:t>
      </w:r>
      <w:r w:rsidRPr="00AD21BF">
        <w:rPr>
          <w:rFonts w:ascii="Calibri" w:hAnsi="Calibri" w:cs="Calibri"/>
          <w:sz w:val="24"/>
          <w:szCs w:val="24"/>
        </w:rPr>
        <w:softHyphen/>
        <w:t>‐based”   login portal   is not  part   of  AWS but  rather    provided   by the  Identity   provider    (ADFS)</w:t>
      </w:r>
    </w:p>
    <w:p w:rsidR="00FE5B3E" w:rsidRPr="00AD21BF" w:rsidRDefault="00FE5B3E" w:rsidP="0076724F">
      <w:pPr>
        <w:pStyle w:val="ListParagraph"/>
        <w:numPr>
          <w:ilvl w:val="0"/>
          <w:numId w:val="98"/>
        </w:numPr>
        <w:rPr>
          <w:rFonts w:ascii="Calibri" w:hAnsi="Calibri" w:cs="Calibri"/>
          <w:sz w:val="24"/>
          <w:szCs w:val="24"/>
        </w:rPr>
      </w:pPr>
      <w:r w:rsidRPr="00AD21BF">
        <w:rPr>
          <w:rFonts w:ascii="Calibri" w:hAnsi="Calibri" w:cs="Calibri"/>
          <w:sz w:val="24"/>
          <w:szCs w:val="24"/>
        </w:rPr>
        <w:t>The  portal   verifies  credentials   on  your  organization’s   AD</w:t>
      </w:r>
    </w:p>
    <w:p w:rsidR="00FE5B3E" w:rsidRPr="00AD21BF" w:rsidRDefault="00FE5B3E" w:rsidP="0076724F">
      <w:pPr>
        <w:pStyle w:val="ListParagraph"/>
        <w:numPr>
          <w:ilvl w:val="0"/>
          <w:numId w:val="98"/>
        </w:numPr>
        <w:rPr>
          <w:rFonts w:ascii="Calibri" w:hAnsi="Calibri" w:cs="Calibri"/>
          <w:sz w:val="24"/>
          <w:szCs w:val="24"/>
        </w:rPr>
      </w:pPr>
      <w:r w:rsidRPr="00AD21BF">
        <w:rPr>
          <w:rFonts w:ascii="Calibri" w:hAnsi="Calibri" w:cs="Calibri"/>
          <w:sz w:val="24"/>
          <w:szCs w:val="24"/>
        </w:rPr>
        <w:lastRenderedPageBreak/>
        <w:t>Once verified,   the  portal   generates   a  SAML  authentication     response  that   includes  assertions  which  identify   the user  and  includes  information    about   the  user  and  sends res pons e   to  browser</w:t>
      </w:r>
    </w:p>
    <w:p w:rsidR="00FE5B3E" w:rsidRPr="00AD21BF" w:rsidRDefault="00FE5B3E" w:rsidP="0076724F">
      <w:pPr>
        <w:pStyle w:val="ListParagraph"/>
        <w:numPr>
          <w:ilvl w:val="0"/>
          <w:numId w:val="98"/>
        </w:numPr>
        <w:rPr>
          <w:rFonts w:ascii="Calibri" w:hAnsi="Calibri" w:cs="Calibri"/>
          <w:sz w:val="24"/>
          <w:szCs w:val="24"/>
        </w:rPr>
      </w:pPr>
      <w:r w:rsidRPr="00AD21BF">
        <w:rPr>
          <w:rFonts w:ascii="Calibri" w:hAnsi="Calibri" w:cs="Calibri"/>
          <w:sz w:val="24"/>
          <w:szCs w:val="24"/>
        </w:rPr>
        <w:t>Once response   is received,  the  client’s  browser   is redirected    to  the  AWS s ingle  sign-</w:t>
      </w:r>
      <w:r w:rsidRPr="00AD21BF">
        <w:rPr>
          <w:rFonts w:ascii="Calibri" w:hAnsi="Calibri" w:cs="Calibri"/>
          <w:sz w:val="24"/>
          <w:szCs w:val="24"/>
        </w:rPr>
        <w:softHyphen/>
        <w:t>‐on  endpoint,    the  browser is redirected    to the   single sign-</w:t>
      </w:r>
      <w:r w:rsidRPr="00AD21BF">
        <w:rPr>
          <w:rFonts w:ascii="Calibri" w:hAnsi="Calibri" w:cs="Calibri"/>
          <w:sz w:val="24"/>
          <w:szCs w:val="24"/>
        </w:rPr>
        <w:softHyphen/>
        <w:t>‐on  endpoint    and  posts  SAML  assertion   (</w:t>
      </w:r>
      <w:r w:rsidRPr="00AD21BF">
        <w:rPr>
          <w:rFonts w:ascii="Calibri" w:hAnsi="Calibri" w:cs="Calibri"/>
          <w:sz w:val="24"/>
          <w:szCs w:val="24"/>
          <w:u w:val="single"/>
        </w:rPr>
        <w:t xml:space="preserve">https :/ / </w:t>
      </w:r>
      <w:proofErr w:type="spellStart"/>
      <w:r w:rsidRPr="00AD21BF">
        <w:rPr>
          <w:rFonts w:ascii="Calibri" w:hAnsi="Calibri" w:cs="Calibri"/>
          <w:sz w:val="24"/>
          <w:szCs w:val="24"/>
          <w:u w:val="single"/>
        </w:rPr>
        <w:t>signin.aws.amaz</w:t>
      </w:r>
      <w:proofErr w:type="spellEnd"/>
      <w:r w:rsidRPr="00AD21BF">
        <w:rPr>
          <w:rFonts w:ascii="Calibri" w:hAnsi="Calibri" w:cs="Calibri"/>
          <w:sz w:val="24"/>
          <w:szCs w:val="24"/>
          <w:u w:val="single"/>
        </w:rPr>
        <w:t xml:space="preserve"> on.com/ </w:t>
      </w:r>
      <w:proofErr w:type="spellStart"/>
      <w:r w:rsidRPr="00AD21BF">
        <w:rPr>
          <w:rFonts w:ascii="Calibri" w:hAnsi="Calibri" w:cs="Calibri"/>
          <w:sz w:val="24"/>
          <w:szCs w:val="24"/>
          <w:u w:val="single"/>
        </w:rPr>
        <w:t>saml</w:t>
      </w:r>
      <w:proofErr w:type="spellEnd"/>
      <w:r w:rsidRPr="00AD21BF">
        <w:rPr>
          <w:rFonts w:ascii="Calibri" w:hAnsi="Calibri" w:cs="Calibri"/>
          <w:sz w:val="24"/>
          <w:szCs w:val="24"/>
        </w:rPr>
        <w:t>)</w:t>
      </w:r>
    </w:p>
    <w:p w:rsidR="00FE5B3E" w:rsidRPr="004E5322" w:rsidRDefault="00FE5B3E" w:rsidP="00AD21BF">
      <w:proofErr w:type="gramStart"/>
      <w:r w:rsidRPr="004E5322">
        <w:t>but  is</w:t>
      </w:r>
      <w:proofErr w:type="gramEnd"/>
      <w:r w:rsidRPr="004E5322">
        <w:t xml:space="preserve"> a URL generated    in IAM.   </w:t>
      </w:r>
      <w:proofErr w:type="gramStart"/>
      <w:r w:rsidRPr="004E5322">
        <w:t>The  endpoint</w:t>
      </w:r>
      <w:proofErr w:type="gramEnd"/>
      <w:r w:rsidRPr="004E5322">
        <w:t xml:space="preserve">   calls Assume Role With SAML      API  to  request   temporary    credentials from   STS and  creates  a sign-</w:t>
      </w:r>
      <w:r w:rsidRPr="004E5322">
        <w:softHyphen/>
        <w:t>‐in  URL that   uses those  temporarily     credentials</w:t>
      </w:r>
    </w:p>
    <w:p w:rsidR="00FE5B3E" w:rsidRPr="004E5322" w:rsidRDefault="00AD21BF" w:rsidP="00AD21BF">
      <w:r>
        <w:t>5.AW</w:t>
      </w:r>
      <w:r w:rsidR="00FE5B3E" w:rsidRPr="004E5322">
        <w:t>S sends  the  role  sign-</w:t>
      </w:r>
      <w:r w:rsidR="00FE5B3E" w:rsidRPr="004E5322">
        <w:softHyphen/>
        <w:t>‐on  URL  back to  the  client  browser   with  a “redirect”</w:t>
      </w:r>
      <w:r>
        <w:t xml:space="preserve"> </w:t>
      </w:r>
    </w:p>
    <w:p w:rsidR="00AD21BF" w:rsidRDefault="00AD21BF" w:rsidP="00AD21BF"/>
    <w:p w:rsidR="00FE5B3E" w:rsidRPr="004E5322" w:rsidRDefault="00FE5B3E" w:rsidP="00AD21BF">
      <w:proofErr w:type="gramStart"/>
      <w:r w:rsidRPr="004E5322">
        <w:t>Roles  which</w:t>
      </w:r>
      <w:proofErr w:type="gramEnd"/>
      <w:r w:rsidRPr="004E5322">
        <w:t xml:space="preserve">  are configured    to  work  with  SAML  will  have a “</w:t>
      </w:r>
      <w:proofErr w:type="spellStart"/>
      <w:r w:rsidRPr="004E5322">
        <w:t>saml:group</w:t>
      </w:r>
      <w:proofErr w:type="spellEnd"/>
      <w:r w:rsidRPr="004E5322">
        <w:t>”:    “</w:t>
      </w:r>
      <w:proofErr w:type="spellStart"/>
      <w:r w:rsidRPr="004E5322">
        <w:t>groupname</w:t>
      </w:r>
      <w:proofErr w:type="spellEnd"/>
      <w:r w:rsidRPr="004E5322">
        <w:t>”</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AD21BF">
        <w:t xml:space="preserve">Scenario: Providing S3 home directories to users in your organization which access the directories by using a SAML based SSO configuration and not allow each user to see </w:t>
      </w:r>
      <w:proofErr w:type="spellStart"/>
      <w:r w:rsidRPr="00AD21BF">
        <w:t>each others</w:t>
      </w:r>
      <w:proofErr w:type="spellEnd"/>
      <w:r w:rsidRPr="00AD21BF">
        <w:t xml:space="preserve"> folders</w:t>
      </w:r>
      <w:r w:rsidRPr="004E5322">
        <w:rPr>
          <w:rFonts w:cs="Calibri"/>
          <w:sz w:val="32"/>
          <w:szCs w:val="28"/>
        </w:rPr>
        <w:t>.</w:t>
      </w:r>
    </w:p>
    <w:p w:rsidR="00FE5B3E" w:rsidRPr="004E5322" w:rsidRDefault="00FE5B3E" w:rsidP="00B92D5D">
      <w:pPr>
        <w:rPr>
          <w:rFonts w:cs="Calibri"/>
          <w:sz w:val="32"/>
          <w:szCs w:val="28"/>
        </w:rPr>
      </w:pPr>
    </w:p>
    <w:p w:rsidR="00FE5B3E" w:rsidRPr="00D27BC7" w:rsidRDefault="00FE5B3E" w:rsidP="00B92D5D">
      <w:pPr>
        <w:rPr>
          <w:rFonts w:cs="Calibri"/>
          <w:szCs w:val="24"/>
        </w:rPr>
      </w:pPr>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"Version": "2017-10-17",</w:t>
      </w:r>
    </w:p>
    <w:p w:rsidR="00FE5B3E" w:rsidRPr="00D27BC7" w:rsidRDefault="00FE5B3E" w:rsidP="00B92D5D">
      <w:pPr>
        <w:rPr>
          <w:rFonts w:cs="Calibri"/>
          <w:szCs w:val="24"/>
        </w:rPr>
      </w:pPr>
      <w:r w:rsidRPr="00D27BC7">
        <w:rPr>
          <w:rFonts w:cs="Calibri"/>
          <w:szCs w:val="24"/>
        </w:rPr>
        <w:t xml:space="preserve">    "</w:t>
      </w:r>
      <w:proofErr w:type="gramStart"/>
      <w:r w:rsidRPr="00D27BC7">
        <w:rPr>
          <w:rFonts w:cs="Calibri"/>
          <w:szCs w:val="24"/>
        </w:rPr>
        <w:t>statement</w:t>
      </w:r>
      <w:proofErr w:type="gramEnd"/>
      <w:r w:rsidRPr="00D27BC7">
        <w:rPr>
          <w:rFonts w:cs="Calibri"/>
          <w:szCs w:val="24"/>
        </w:rPr>
        <w:t>":   {</w:t>
      </w:r>
    </w:p>
    <w:p w:rsidR="00FE5B3E" w:rsidRPr="00D27BC7" w:rsidRDefault="00FE5B3E" w:rsidP="00B92D5D">
      <w:pPr>
        <w:rPr>
          <w:rFonts w:cs="Calibri"/>
          <w:szCs w:val="24"/>
        </w:rPr>
      </w:pPr>
      <w:r w:rsidRPr="00D27BC7">
        <w:rPr>
          <w:rFonts w:cs="Calibri"/>
          <w:szCs w:val="24"/>
        </w:rPr>
        <w:t xml:space="preserve">       "Effect": "Allow",</w:t>
      </w:r>
    </w:p>
    <w:p w:rsidR="00FE5B3E" w:rsidRPr="00D27BC7" w:rsidRDefault="00FE5B3E" w:rsidP="00B92D5D">
      <w:pPr>
        <w:rPr>
          <w:rFonts w:cs="Calibri"/>
          <w:szCs w:val="24"/>
        </w:rPr>
      </w:pPr>
      <w:r w:rsidRPr="00D27BC7">
        <w:rPr>
          <w:rFonts w:cs="Calibri"/>
          <w:szCs w:val="24"/>
        </w:rPr>
        <w:t xml:space="preserve">       "Action": [</w:t>
      </w:r>
    </w:p>
    <w:p w:rsidR="00FE5B3E" w:rsidRPr="00D27BC7" w:rsidRDefault="00FE5B3E" w:rsidP="00B92D5D">
      <w:pPr>
        <w:rPr>
          <w:rFonts w:cs="Calibri"/>
          <w:szCs w:val="24"/>
        </w:rPr>
      </w:pPr>
      <w:r w:rsidRPr="00D27BC7">
        <w:rPr>
          <w:rFonts w:cs="Calibri"/>
          <w:szCs w:val="24"/>
        </w:rPr>
        <w:t xml:space="preserve">        "S3</w:t>
      </w:r>
      <w:proofErr w:type="gramStart"/>
      <w:r w:rsidRPr="00D27BC7">
        <w:rPr>
          <w:rFonts w:cs="Calibri"/>
          <w:szCs w:val="24"/>
        </w:rPr>
        <w:t>:GetObject</w:t>
      </w:r>
      <w:proofErr w:type="gram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"S3</w:t>
      </w:r>
      <w:proofErr w:type="gramStart"/>
      <w:r w:rsidRPr="00D27BC7">
        <w:rPr>
          <w:rFonts w:cs="Calibri"/>
          <w:szCs w:val="24"/>
        </w:rPr>
        <w:t>:PutObject</w:t>
      </w:r>
      <w:proofErr w:type="gram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“S3</w:t>
      </w:r>
      <w:proofErr w:type="gramStart"/>
      <w:r w:rsidRPr="00D27BC7">
        <w:rPr>
          <w:rFonts w:cs="Calibri"/>
          <w:szCs w:val="24"/>
        </w:rPr>
        <w:t>:DeleteObject</w:t>
      </w:r>
      <w:proofErr w:type="gram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"Resources": [</w:t>
      </w:r>
    </w:p>
    <w:p w:rsidR="00FE5B3E" w:rsidRPr="00D27BC7" w:rsidRDefault="00FE5B3E" w:rsidP="00B92D5D">
      <w:pPr>
        <w:rPr>
          <w:rFonts w:cs="Calibri"/>
          <w:szCs w:val="24"/>
        </w:rPr>
      </w:pPr>
      <w:r w:rsidRPr="00D27BC7">
        <w:rPr>
          <w:rFonts w:cs="Calibri"/>
          <w:szCs w:val="24"/>
        </w:rPr>
        <w:t xml:space="preserve">         “</w:t>
      </w:r>
      <w:proofErr w:type="gramStart"/>
      <w:r w:rsidRPr="00D27BC7">
        <w:rPr>
          <w:rFonts w:cs="Calibri"/>
          <w:szCs w:val="24"/>
        </w:rPr>
        <w:t>arn:</w:t>
      </w:r>
      <w:proofErr w:type="gramEnd"/>
      <w:r w:rsidRPr="00D27BC7">
        <w:rPr>
          <w:rFonts w:cs="Calibri"/>
          <w:szCs w:val="24"/>
        </w:rPr>
        <w:t>aws:s3:::</w:t>
      </w:r>
      <w:proofErr w:type="spellStart"/>
      <w:r w:rsidRPr="00D27BC7">
        <w:rPr>
          <w:rFonts w:cs="Calibri"/>
          <w:szCs w:val="24"/>
        </w:rPr>
        <w:t>bcjc</w:t>
      </w:r>
      <w:proofErr w:type="spellEnd"/>
      <w:r w:rsidRPr="00D27BC7">
        <w:rPr>
          <w:rFonts w:cs="Calibri"/>
          <w:szCs w:val="24"/>
        </w:rPr>
        <w:t>/employee/${</w:t>
      </w:r>
      <w:proofErr w:type="spellStart"/>
      <w:r w:rsidRPr="00D27BC7">
        <w:rPr>
          <w:rFonts w:cs="Calibri"/>
          <w:szCs w:val="24"/>
        </w:rPr>
        <w:t>saml:namequalifier</w:t>
      </w:r>
      <w:proofErr w:type="spellEnd"/>
      <w:r w:rsidRPr="00D27BC7">
        <w:rPr>
          <w:rFonts w:cs="Calibri"/>
          <w:szCs w:val="24"/>
        </w:rPr>
        <w:t>}/${</w:t>
      </w:r>
      <w:proofErr w:type="spellStart"/>
      <w:r w:rsidRPr="00D27BC7">
        <w:rPr>
          <w:rFonts w:cs="Calibri"/>
          <w:szCs w:val="24"/>
        </w:rPr>
        <w:t>saml:sub</w:t>
      </w:r>
      <w:proofErr w:type="spell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w:t>
      </w:r>
      <w:proofErr w:type="gramStart"/>
      <w:r w:rsidRPr="00D27BC7">
        <w:rPr>
          <w:rFonts w:cs="Calibri"/>
          <w:szCs w:val="24"/>
        </w:rPr>
        <w:t>arn:</w:t>
      </w:r>
      <w:proofErr w:type="gramEnd"/>
      <w:r w:rsidRPr="00D27BC7">
        <w:rPr>
          <w:rFonts w:cs="Calibri"/>
          <w:szCs w:val="24"/>
        </w:rPr>
        <w:t>aws:s3:::</w:t>
      </w:r>
      <w:proofErr w:type="spellStart"/>
      <w:r w:rsidRPr="00D27BC7">
        <w:rPr>
          <w:rFonts w:cs="Calibri"/>
          <w:szCs w:val="24"/>
        </w:rPr>
        <w:t>bcjc</w:t>
      </w:r>
      <w:proofErr w:type="spellEnd"/>
      <w:r w:rsidRPr="00D27BC7">
        <w:rPr>
          <w:rFonts w:cs="Calibri"/>
          <w:szCs w:val="24"/>
        </w:rPr>
        <w:t>/employee/${</w:t>
      </w:r>
      <w:proofErr w:type="spellStart"/>
      <w:r w:rsidRPr="00D27BC7">
        <w:rPr>
          <w:rFonts w:cs="Calibri"/>
          <w:szCs w:val="24"/>
        </w:rPr>
        <w:t>saml:namequalifier</w:t>
      </w:r>
      <w:proofErr w:type="spellEnd"/>
      <w:r w:rsidRPr="00D27BC7">
        <w:rPr>
          <w:rFonts w:cs="Calibri"/>
          <w:szCs w:val="24"/>
        </w:rPr>
        <w:t>}/${</w:t>
      </w:r>
      <w:proofErr w:type="spellStart"/>
      <w:r w:rsidRPr="00D27BC7">
        <w:rPr>
          <w:rFonts w:cs="Calibri"/>
          <w:szCs w:val="24"/>
        </w:rPr>
        <w:t>saml:sub</w:t>
      </w:r>
      <w:proofErr w:type="spellEnd"/>
      <w:r w:rsidRPr="00D27BC7">
        <w:rPr>
          <w:rFonts w:cs="Calibri"/>
          <w:szCs w:val="24"/>
        </w:rPr>
        <w:t>}/*”</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t xml:space="preserve">     “Condition”: {“</w:t>
      </w:r>
      <w:proofErr w:type="spellStart"/>
      <w:r w:rsidRPr="00D27BC7">
        <w:rPr>
          <w:rFonts w:cs="Calibri"/>
          <w:szCs w:val="24"/>
        </w:rPr>
        <w:t>StringEquals</w:t>
      </w:r>
      <w:proofErr w:type="spellEnd"/>
      <w:r w:rsidRPr="00D27BC7">
        <w:rPr>
          <w:rFonts w:cs="Calibri"/>
          <w:szCs w:val="24"/>
        </w:rPr>
        <w:t>”: {“</w:t>
      </w:r>
      <w:proofErr w:type="spellStart"/>
      <w:r w:rsidRPr="00D27BC7">
        <w:rPr>
          <w:rFonts w:cs="Calibri"/>
          <w:szCs w:val="24"/>
        </w:rPr>
        <w:t>saml</w:t>
      </w:r>
      <w:proofErr w:type="gramStart"/>
      <w:r w:rsidRPr="00D27BC7">
        <w:rPr>
          <w:rFonts w:cs="Calibri"/>
          <w:szCs w:val="24"/>
        </w:rPr>
        <w:t>:sub</w:t>
      </w:r>
      <w:proofErr w:type="gramEnd"/>
      <w:r w:rsidRPr="00D27BC7">
        <w:rPr>
          <w:rFonts w:cs="Calibri"/>
          <w:szCs w:val="24"/>
        </w:rPr>
        <w:t>_type</w:t>
      </w:r>
      <w:proofErr w:type="spellEnd"/>
      <w:r w:rsidRPr="00D27BC7">
        <w:rPr>
          <w:rFonts w:cs="Calibri"/>
          <w:szCs w:val="24"/>
        </w:rPr>
        <w:t>”: “persistent”}}</w:t>
      </w:r>
    </w:p>
    <w:p w:rsidR="00FE5B3E" w:rsidRPr="00D27BC7" w:rsidRDefault="00FE5B3E" w:rsidP="00B92D5D">
      <w:pPr>
        <w:rPr>
          <w:rFonts w:cs="Calibri"/>
          <w:szCs w:val="24"/>
        </w:rPr>
      </w:pPr>
      <w:r w:rsidRPr="00D27BC7">
        <w:rPr>
          <w:rFonts w:cs="Calibri"/>
          <w:szCs w:val="24"/>
        </w:rPr>
        <w:t xml:space="preserve">      }</w:t>
      </w:r>
    </w:p>
    <w:p w:rsidR="00FE5B3E" w:rsidRPr="00D27BC7" w:rsidRDefault="00FE5B3E" w:rsidP="00B92D5D">
      <w:pPr>
        <w:rPr>
          <w:rFonts w:cs="Calibri"/>
          <w:szCs w:val="24"/>
        </w:rPr>
      </w:pPr>
      <w:r w:rsidRPr="00D27BC7">
        <w:rPr>
          <w:rFonts w:cs="Calibri"/>
          <w:szCs w:val="24"/>
        </w:rPr>
        <w:lastRenderedPageBreak/>
        <w:t xml:space="preserve">    }</w:t>
      </w:r>
    </w:p>
    <w:p w:rsidR="00FE5B3E" w:rsidRPr="00D27BC7" w:rsidRDefault="00FE5B3E" w:rsidP="00B92D5D">
      <w:pPr>
        <w:rPr>
          <w:rFonts w:cs="Calibri"/>
          <w:szCs w:val="24"/>
        </w:rPr>
      </w:pPr>
      <w:r w:rsidRPr="00D27BC7">
        <w:rPr>
          <w:rFonts w:cs="Calibri"/>
          <w:szCs w:val="24"/>
        </w:rPr>
        <w:t xml:space="preserve">   }</w:t>
      </w:r>
    </w:p>
    <w:p w:rsidR="00FE5B3E" w:rsidRPr="004E5322" w:rsidRDefault="00FE5B3E" w:rsidP="00AD21BF">
      <w:r w:rsidRPr="004E5322">
        <w:t xml:space="preserve">Problem: What if </w:t>
      </w:r>
      <w:proofErr w:type="gramStart"/>
      <w:r w:rsidRPr="004E5322">
        <w:t>your</w:t>
      </w:r>
      <w:proofErr w:type="gramEnd"/>
      <w:r w:rsidRPr="004E5322">
        <w:t xml:space="preserve"> Identity Provider does not support SAML 2.0? Solution: Write a custom identity broker application</w:t>
      </w:r>
    </w:p>
    <w:p w:rsidR="00FE5B3E" w:rsidRPr="00AD21BF" w:rsidRDefault="00FE5B3E" w:rsidP="0076724F">
      <w:pPr>
        <w:pStyle w:val="ListParagraph"/>
        <w:numPr>
          <w:ilvl w:val="0"/>
          <w:numId w:val="99"/>
        </w:numPr>
        <w:rPr>
          <w:rFonts w:ascii="Calibri" w:hAnsi="Calibri" w:cs="Calibri"/>
          <w:sz w:val="24"/>
          <w:szCs w:val="24"/>
        </w:rPr>
      </w:pPr>
      <w:r w:rsidRPr="00AD21BF">
        <w:rPr>
          <w:rFonts w:ascii="Calibri" w:hAnsi="Calibri" w:cs="Calibri"/>
          <w:sz w:val="24"/>
          <w:szCs w:val="24"/>
        </w:rPr>
        <w:t>Uses  the Assume Role or Get Federation token API calls  to gain temporary access  credentials</w:t>
      </w:r>
    </w:p>
    <w:p w:rsidR="00FE5B3E" w:rsidRPr="00AD21BF" w:rsidRDefault="00FE5B3E" w:rsidP="0076724F">
      <w:pPr>
        <w:pStyle w:val="ListParagraph"/>
        <w:numPr>
          <w:ilvl w:val="0"/>
          <w:numId w:val="99"/>
        </w:numPr>
        <w:rPr>
          <w:rFonts w:ascii="Calibri" w:hAnsi="Calibri" w:cs="Calibri"/>
          <w:sz w:val="24"/>
          <w:szCs w:val="24"/>
        </w:rPr>
      </w:pPr>
      <w:r w:rsidRPr="00AD21BF">
        <w:rPr>
          <w:rFonts w:ascii="Calibri" w:hAnsi="Calibri" w:cs="Calibri"/>
          <w:sz w:val="24"/>
          <w:szCs w:val="24"/>
        </w:rPr>
        <w:t>The Identity Broker Application has permission to access  STS to create temporary credentials</w:t>
      </w:r>
    </w:p>
    <w:p w:rsidR="00FE5B3E" w:rsidRPr="00AD21BF" w:rsidRDefault="00FE5B3E" w:rsidP="0076724F">
      <w:pPr>
        <w:pStyle w:val="ListParagraph"/>
        <w:numPr>
          <w:ilvl w:val="0"/>
          <w:numId w:val="99"/>
        </w:numPr>
        <w:rPr>
          <w:rFonts w:ascii="Calibri" w:hAnsi="Calibri" w:cs="Calibri"/>
          <w:sz w:val="24"/>
          <w:szCs w:val="24"/>
        </w:rPr>
      </w:pPr>
      <w:r w:rsidRPr="00AD21BF">
        <w:rPr>
          <w:rFonts w:ascii="Calibri" w:hAnsi="Calibri" w:cs="Calibri"/>
          <w:sz w:val="24"/>
          <w:szCs w:val="24"/>
        </w:rPr>
        <w:t>Identity broker application verifies  the on-</w:t>
      </w:r>
      <w:r w:rsidRPr="00AD21BF">
        <w:rPr>
          <w:rFonts w:ascii="Calibri" w:hAnsi="Calibri" w:cs="Calibri"/>
          <w:sz w:val="24"/>
          <w:szCs w:val="24"/>
        </w:rPr>
        <w:softHyphen/>
        <w:t xml:space="preserve">‐ premise employees  within the existing </w:t>
      </w:r>
      <w:proofErr w:type="spellStart"/>
      <w:r w:rsidRPr="00AD21BF">
        <w:rPr>
          <w:rFonts w:ascii="Calibri" w:hAnsi="Calibri" w:cs="Calibri"/>
          <w:sz w:val="24"/>
          <w:szCs w:val="24"/>
        </w:rPr>
        <w:t>auth</w:t>
      </w:r>
      <w:proofErr w:type="spellEnd"/>
      <w:r w:rsidRPr="00AD21BF">
        <w:rPr>
          <w:rFonts w:ascii="Calibri" w:hAnsi="Calibri" w:cs="Calibri"/>
          <w:sz w:val="24"/>
          <w:szCs w:val="24"/>
        </w:rPr>
        <w:t xml:space="preserve"> system</w:t>
      </w:r>
    </w:p>
    <w:p w:rsidR="00FE5B3E" w:rsidRPr="00AD21BF" w:rsidRDefault="00FE5B3E" w:rsidP="0076724F">
      <w:pPr>
        <w:pStyle w:val="ListParagraph"/>
        <w:numPr>
          <w:ilvl w:val="0"/>
          <w:numId w:val="99"/>
        </w:numPr>
        <w:rPr>
          <w:rFonts w:ascii="Calibri" w:hAnsi="Calibri" w:cs="Calibri"/>
          <w:sz w:val="24"/>
          <w:szCs w:val="24"/>
        </w:rPr>
      </w:pPr>
      <w:r w:rsidRPr="00AD21BF">
        <w:rPr>
          <w:rFonts w:ascii="Calibri" w:hAnsi="Calibri" w:cs="Calibri"/>
          <w:sz w:val="24"/>
          <w:szCs w:val="24"/>
        </w:rPr>
        <w:t>Users  are able to get a temporary URL or API keys  to access  AWS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95C2783" wp14:editId="5F64C0E1">
            <wp:extent cx="5514975" cy="2733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4975" cy="273367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3A2C0D" w:rsidRPr="004E5322" w:rsidRDefault="003A2C0D" w:rsidP="00B92D5D">
      <w:pPr>
        <w:rPr>
          <w:rFonts w:cs="Calibri"/>
          <w:sz w:val="32"/>
          <w:szCs w:val="28"/>
        </w:rPr>
      </w:pPr>
    </w:p>
    <w:p w:rsidR="003A2C0D" w:rsidRDefault="003A2C0D" w:rsidP="00B92D5D">
      <w:pPr>
        <w:rPr>
          <w:rFonts w:cs="Calibri"/>
          <w:sz w:val="32"/>
          <w:szCs w:val="28"/>
        </w:rPr>
      </w:pPr>
    </w:p>
    <w:p w:rsidR="00D27BC7" w:rsidRDefault="00D27BC7" w:rsidP="00B92D5D">
      <w:pPr>
        <w:rPr>
          <w:rFonts w:cs="Calibri"/>
          <w:sz w:val="32"/>
          <w:szCs w:val="28"/>
        </w:rPr>
      </w:pPr>
    </w:p>
    <w:p w:rsidR="00D27BC7" w:rsidRPr="004E5322" w:rsidRDefault="00D27BC7" w:rsidP="00B92D5D">
      <w:pPr>
        <w:rPr>
          <w:rFonts w:cs="Calibri"/>
          <w:sz w:val="32"/>
          <w:szCs w:val="28"/>
        </w:rPr>
      </w:pPr>
    </w:p>
    <w:p w:rsidR="003A2C0D" w:rsidRPr="004E5322" w:rsidRDefault="003A2C0D" w:rsidP="00B92D5D">
      <w:pPr>
        <w:rPr>
          <w:rFonts w:cs="Calibri"/>
          <w:sz w:val="32"/>
          <w:szCs w:val="28"/>
        </w:rPr>
      </w:pPr>
    </w:p>
    <w:p w:rsidR="00FE5B3E" w:rsidRPr="00AD21BF" w:rsidRDefault="00FE5B3E" w:rsidP="00AD21BF">
      <w:pPr>
        <w:pStyle w:val="Heading1"/>
      </w:pPr>
      <w:r w:rsidRPr="00AD21BF">
        <w:lastRenderedPageBreak/>
        <w:t>Web Identity Federation</w:t>
      </w:r>
      <w:r w:rsidR="00AD21BF" w:rsidRPr="00AD21BF">
        <w:tab/>
      </w:r>
    </w:p>
    <w:p w:rsidR="00FE5B3E" w:rsidRPr="004E5322" w:rsidRDefault="00FE5B3E" w:rsidP="00B92D5D">
      <w:pPr>
        <w:spacing w:before="0" w:after="160" w:line="259" w:lineRule="auto"/>
        <w:ind w:left="720"/>
        <w:rPr>
          <w:rFonts w:cs="Calibri"/>
          <w:sz w:val="32"/>
          <w:szCs w:val="28"/>
        </w:rPr>
      </w:pPr>
    </w:p>
    <w:p w:rsidR="00FE5B3E" w:rsidRPr="00AD21BF" w:rsidRDefault="00FE5B3E" w:rsidP="0076724F">
      <w:pPr>
        <w:pStyle w:val="ListParagraph"/>
        <w:numPr>
          <w:ilvl w:val="0"/>
          <w:numId w:val="100"/>
        </w:numPr>
        <w:rPr>
          <w:rFonts w:ascii="Calibri" w:hAnsi="Calibri" w:cs="Calibri"/>
          <w:sz w:val="24"/>
          <w:szCs w:val="24"/>
        </w:rPr>
      </w:pPr>
      <w:proofErr w:type="gramStart"/>
      <w:r w:rsidRPr="00AD21BF">
        <w:rPr>
          <w:rFonts w:ascii="Calibri" w:hAnsi="Calibri" w:cs="Calibri"/>
          <w:sz w:val="24"/>
          <w:szCs w:val="24"/>
        </w:rPr>
        <w:t>Let  users</w:t>
      </w:r>
      <w:proofErr w:type="gramEnd"/>
      <w:r w:rsidRPr="00AD21BF">
        <w:rPr>
          <w:rFonts w:ascii="Calibri" w:hAnsi="Calibri" w:cs="Calibri"/>
          <w:sz w:val="24"/>
          <w:szCs w:val="24"/>
        </w:rPr>
        <w:t xml:space="preserve"> sign in  to  an app  using  a third   party  identity   provider    like Amazon,   Facebook,  Google  or  any </w:t>
      </w:r>
      <w:proofErr w:type="spellStart"/>
      <w:r w:rsidRPr="00AD21BF">
        <w:rPr>
          <w:rFonts w:ascii="Calibri" w:hAnsi="Calibri" w:cs="Calibri"/>
          <w:sz w:val="24"/>
          <w:szCs w:val="24"/>
        </w:rPr>
        <w:t>OpenID</w:t>
      </w:r>
      <w:proofErr w:type="spellEnd"/>
      <w:r w:rsidRPr="00AD21BF">
        <w:rPr>
          <w:rFonts w:ascii="Calibri" w:hAnsi="Calibri" w:cs="Calibri"/>
          <w:sz w:val="24"/>
          <w:szCs w:val="24"/>
        </w:rPr>
        <w:t xml:space="preserve">   2.0 compatible    provider.</w:t>
      </w:r>
    </w:p>
    <w:p w:rsidR="00FE5B3E" w:rsidRPr="00AD21BF" w:rsidRDefault="00FE5B3E" w:rsidP="0076724F">
      <w:pPr>
        <w:pStyle w:val="ListParagraph"/>
        <w:numPr>
          <w:ilvl w:val="0"/>
          <w:numId w:val="100"/>
        </w:numPr>
        <w:rPr>
          <w:rFonts w:ascii="Calibri" w:hAnsi="Calibri" w:cs="Calibri"/>
          <w:sz w:val="24"/>
          <w:szCs w:val="24"/>
        </w:rPr>
      </w:pPr>
      <w:r w:rsidRPr="00AD21BF">
        <w:rPr>
          <w:rFonts w:ascii="Calibri" w:hAnsi="Calibri" w:cs="Calibri"/>
          <w:sz w:val="24"/>
          <w:szCs w:val="24"/>
        </w:rPr>
        <w:t>Once a  user authenticates,     you can  allow the  authenticated     user  access to STS  to gain  temporary    role based  access to an  AWS service  such as DynamoDB</w:t>
      </w:r>
    </w:p>
    <w:p w:rsidR="00FE5B3E" w:rsidRPr="00AD21BF" w:rsidRDefault="00FE5B3E" w:rsidP="0076724F">
      <w:pPr>
        <w:pStyle w:val="ListParagraph"/>
        <w:numPr>
          <w:ilvl w:val="0"/>
          <w:numId w:val="100"/>
        </w:numPr>
        <w:rPr>
          <w:rFonts w:ascii="Calibri" w:hAnsi="Calibri" w:cs="Calibri"/>
          <w:sz w:val="24"/>
          <w:szCs w:val="24"/>
        </w:rPr>
      </w:pPr>
      <w:r w:rsidRPr="00AD21BF">
        <w:rPr>
          <w:rFonts w:ascii="Calibri" w:hAnsi="Calibri" w:cs="Calibri"/>
          <w:sz w:val="24"/>
          <w:szCs w:val="24"/>
        </w:rPr>
        <w:t>The  app  should  cache the  STS  credentials   until  they  are  expired   so only one  call  is made  each time   the user  logs in  and by  default   the  credentials   are  good  for  one  hour   but  can be  changed  in  the  request</w:t>
      </w:r>
    </w:p>
    <w:p w:rsidR="00FE5B3E" w:rsidRPr="00AD21BF" w:rsidRDefault="00FE5B3E" w:rsidP="0076724F">
      <w:pPr>
        <w:pStyle w:val="ListParagraph"/>
        <w:numPr>
          <w:ilvl w:val="0"/>
          <w:numId w:val="100"/>
        </w:numPr>
        <w:rPr>
          <w:rFonts w:ascii="Calibri" w:hAnsi="Calibri" w:cs="Calibri"/>
          <w:sz w:val="24"/>
          <w:szCs w:val="24"/>
        </w:rPr>
      </w:pPr>
      <w:r w:rsidRPr="00AD21BF">
        <w:rPr>
          <w:rFonts w:ascii="Calibri" w:hAnsi="Calibri" w:cs="Calibri"/>
          <w:sz w:val="24"/>
          <w:szCs w:val="24"/>
        </w:rPr>
        <w:t>Assume Role With Web Identity      is the  API  call used when   using Web  Identity   federation</w:t>
      </w:r>
    </w:p>
    <w:p w:rsidR="007B12AC" w:rsidRDefault="00CB541F" w:rsidP="00CB541F">
      <w:pPr>
        <w:pStyle w:val="Heading1"/>
      </w:pPr>
      <w:r w:rsidRPr="00CB541F">
        <w:t>Costing and Resource Tagging</w:t>
      </w:r>
    </w:p>
    <w:p w:rsidR="00CB541F" w:rsidRDefault="00CB541F" w:rsidP="00CB541F">
      <w:r>
        <w:t>W</w:t>
      </w:r>
      <w:r w:rsidRPr="00CB541F">
        <w:t>e are going to learn about costing strategies so that our corporate environment can view different budgets based off of applications, environments, and even departments.</w:t>
      </w:r>
    </w:p>
    <w:p w:rsidR="00CB541F" w:rsidRDefault="00CB541F" w:rsidP="00CB541F">
      <w:r>
        <w:t xml:space="preserve">First we have go to </w:t>
      </w:r>
      <w:proofErr w:type="gramStart"/>
      <w:r>
        <w:t>account ,</w:t>
      </w:r>
      <w:proofErr w:type="gramEnd"/>
    </w:p>
    <w:p w:rsidR="00CB541F" w:rsidRDefault="00CB541F" w:rsidP="00CB541F">
      <w:r>
        <w:rPr>
          <w:noProof/>
          <w:lang w:eastAsia="en-US"/>
        </w:rPr>
        <w:drawing>
          <wp:inline distT="0" distB="0" distL="0" distR="0" wp14:anchorId="44009768" wp14:editId="0A1EE17F">
            <wp:extent cx="6115050" cy="3352800"/>
            <wp:effectExtent l="0" t="0" r="0" b="0"/>
            <wp:docPr id="200885" name="Picture 20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3352800"/>
                    </a:xfrm>
                    <a:prstGeom prst="rect">
                      <a:avLst/>
                    </a:prstGeom>
                  </pic:spPr>
                </pic:pic>
              </a:graphicData>
            </a:graphic>
          </wp:inline>
        </w:drawing>
      </w:r>
    </w:p>
    <w:p w:rsidR="00B41184" w:rsidRDefault="00B41184" w:rsidP="00CB541F">
      <w:r>
        <w:t>Then click on preferences button,</w:t>
      </w:r>
    </w:p>
    <w:p w:rsidR="00B41184" w:rsidRDefault="00B41184" w:rsidP="00CB541F"/>
    <w:p w:rsidR="00B41184" w:rsidRDefault="00B41184" w:rsidP="00CB541F"/>
    <w:p w:rsidR="00B41184" w:rsidRDefault="00B41184" w:rsidP="00CB541F">
      <w:r>
        <w:lastRenderedPageBreak/>
        <w:t xml:space="preserve">Now we can open new tab for S3 </w:t>
      </w:r>
      <w:proofErr w:type="gramStart"/>
      <w:r>
        <w:t>bucket ,</w:t>
      </w:r>
      <w:proofErr w:type="gramEnd"/>
    </w:p>
    <w:p w:rsidR="00B41184" w:rsidRDefault="00B41184" w:rsidP="00CB541F">
      <w:r>
        <w:rPr>
          <w:noProof/>
          <w:lang w:eastAsia="en-US"/>
        </w:rPr>
        <w:drawing>
          <wp:inline distT="0" distB="0" distL="0" distR="0" wp14:anchorId="3E1444AC" wp14:editId="3C1EC6F4">
            <wp:extent cx="6115050" cy="1971675"/>
            <wp:effectExtent l="0" t="0" r="0" b="9525"/>
            <wp:docPr id="200886" name="Picture 20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5050" cy="1971675"/>
                    </a:xfrm>
                    <a:prstGeom prst="rect">
                      <a:avLst/>
                    </a:prstGeom>
                  </pic:spPr>
                </pic:pic>
              </a:graphicData>
            </a:graphic>
          </wp:inline>
        </w:drawing>
      </w:r>
    </w:p>
    <w:p w:rsidR="00B41184" w:rsidRDefault="00B41184" w:rsidP="00CB541F">
      <w:r>
        <w:t xml:space="preserve">We have </w:t>
      </w:r>
      <w:proofErr w:type="spellStart"/>
      <w:r>
        <w:t>take</w:t>
      </w:r>
      <w:proofErr w:type="spellEnd"/>
      <w:r>
        <w:t xml:space="preserve"> </w:t>
      </w:r>
      <w:proofErr w:type="spellStart"/>
      <w:r>
        <w:t>zippyops</w:t>
      </w:r>
      <w:proofErr w:type="spellEnd"/>
      <w:r>
        <w:t xml:space="preserve"> bucket for example,</w:t>
      </w:r>
    </w:p>
    <w:p w:rsidR="00B41184" w:rsidRDefault="00B41184" w:rsidP="00CB541F">
      <w:r>
        <w:rPr>
          <w:noProof/>
          <w:lang w:eastAsia="en-US"/>
        </w:rPr>
        <w:drawing>
          <wp:inline distT="0" distB="0" distL="0" distR="0" wp14:anchorId="2EDA8D36" wp14:editId="5F5C0DBA">
            <wp:extent cx="6115050" cy="1481455"/>
            <wp:effectExtent l="0" t="0" r="0" b="4445"/>
            <wp:docPr id="200887" name="Picture 20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5050" cy="1481455"/>
                    </a:xfrm>
                    <a:prstGeom prst="rect">
                      <a:avLst/>
                    </a:prstGeom>
                  </pic:spPr>
                </pic:pic>
              </a:graphicData>
            </a:graphic>
          </wp:inline>
        </w:drawing>
      </w:r>
    </w:p>
    <w:p w:rsidR="00D1112F" w:rsidRDefault="00D1112F" w:rsidP="00CB541F">
      <w:r>
        <w:t xml:space="preserve">We have to give a name in Save to S3 </w:t>
      </w:r>
      <w:proofErr w:type="gramStart"/>
      <w:r>
        <w:t>Bucket ,</w:t>
      </w:r>
      <w:proofErr w:type="gramEnd"/>
      <w:r>
        <w:t xml:space="preserve"> sample policy glow to copy that sample policy and added that to Zippyops bucket ,</w:t>
      </w:r>
    </w:p>
    <w:p w:rsidR="00D1112F" w:rsidRDefault="00D1112F" w:rsidP="00CB541F">
      <w:r>
        <w:rPr>
          <w:noProof/>
          <w:lang w:eastAsia="en-US"/>
        </w:rPr>
        <w:drawing>
          <wp:inline distT="0" distB="0" distL="0" distR="0" wp14:anchorId="13BEFB35" wp14:editId="708136C3">
            <wp:extent cx="5248275" cy="3533775"/>
            <wp:effectExtent l="0" t="0" r="9525" b="9525"/>
            <wp:docPr id="200888" name="Picture 20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8275" cy="3533775"/>
                    </a:xfrm>
                    <a:prstGeom prst="rect">
                      <a:avLst/>
                    </a:prstGeom>
                  </pic:spPr>
                </pic:pic>
              </a:graphicData>
            </a:graphic>
          </wp:inline>
        </w:drawing>
      </w:r>
    </w:p>
    <w:p w:rsidR="00D1112F" w:rsidRDefault="00D1112F" w:rsidP="00CB541F">
      <w:r>
        <w:rPr>
          <w:noProof/>
          <w:lang w:eastAsia="en-US"/>
        </w:rPr>
        <w:lastRenderedPageBreak/>
        <w:drawing>
          <wp:inline distT="0" distB="0" distL="0" distR="0" wp14:anchorId="5210B4F4" wp14:editId="57BC9E86">
            <wp:extent cx="6115050" cy="2800350"/>
            <wp:effectExtent l="0" t="0" r="0" b="0"/>
            <wp:docPr id="200889" name="Picture 20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5050" cy="2800350"/>
                    </a:xfrm>
                    <a:prstGeom prst="rect">
                      <a:avLst/>
                    </a:prstGeom>
                  </pic:spPr>
                </pic:pic>
              </a:graphicData>
            </a:graphic>
          </wp:inline>
        </w:drawing>
      </w:r>
    </w:p>
    <w:p w:rsidR="00D1112F" w:rsidRDefault="00D1112F" w:rsidP="00CB541F">
      <w:r>
        <w:t xml:space="preserve">In before that I want prove one </w:t>
      </w:r>
      <w:proofErr w:type="gramStart"/>
      <w:r>
        <w:t>thing ,</w:t>
      </w:r>
      <w:proofErr w:type="gramEnd"/>
    </w:p>
    <w:p w:rsidR="00D1112F" w:rsidRDefault="00D1112F" w:rsidP="00CB541F">
      <w:r>
        <w:rPr>
          <w:noProof/>
          <w:lang w:eastAsia="en-US"/>
        </w:rPr>
        <w:drawing>
          <wp:inline distT="0" distB="0" distL="0" distR="0" wp14:anchorId="1071DF53" wp14:editId="596701B3">
            <wp:extent cx="6115050" cy="1527175"/>
            <wp:effectExtent l="0" t="0" r="0" b="0"/>
            <wp:docPr id="200890" name="Picture 2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5050" cy="1527175"/>
                    </a:xfrm>
                    <a:prstGeom prst="rect">
                      <a:avLst/>
                    </a:prstGeom>
                  </pic:spPr>
                </pic:pic>
              </a:graphicData>
            </a:graphic>
          </wp:inline>
        </w:drawing>
      </w:r>
    </w:p>
    <w:p w:rsidR="00D1112F" w:rsidRDefault="00D1112F" w:rsidP="00CB541F">
      <w:r>
        <w:t xml:space="preserve">In above I have given my bucket name as “Zippyops-Billing-lab </w:t>
      </w:r>
      <w:proofErr w:type="gramStart"/>
      <w:r>
        <w:t>“ .</w:t>
      </w:r>
      <w:proofErr w:type="gramEnd"/>
      <w:r>
        <w:t xml:space="preserve"> This name not found in my S3 bucket and also I am not save this sample </w:t>
      </w:r>
      <w:proofErr w:type="gramStart"/>
      <w:r>
        <w:t>policy .</w:t>
      </w:r>
      <w:proofErr w:type="gramEnd"/>
    </w:p>
    <w:p w:rsidR="00D1112F" w:rsidRDefault="00D1112F" w:rsidP="00CB541F">
      <w:r>
        <w:rPr>
          <w:noProof/>
          <w:lang w:eastAsia="en-US"/>
        </w:rPr>
        <w:lastRenderedPageBreak/>
        <w:drawing>
          <wp:inline distT="0" distB="0" distL="0" distR="0" wp14:anchorId="13711E34" wp14:editId="3F967393">
            <wp:extent cx="6115050" cy="3805555"/>
            <wp:effectExtent l="0" t="0" r="0" b="4445"/>
            <wp:docPr id="200892" name="Picture 20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050" cy="3805555"/>
                    </a:xfrm>
                    <a:prstGeom prst="rect">
                      <a:avLst/>
                    </a:prstGeom>
                  </pic:spPr>
                </pic:pic>
              </a:graphicData>
            </a:graphic>
          </wp:inline>
        </w:drawing>
      </w:r>
    </w:p>
    <w:p w:rsidR="00D1112F" w:rsidRDefault="00D1112F" w:rsidP="00CB541F"/>
    <w:p w:rsidR="00D1112F" w:rsidRDefault="00D1112F" w:rsidP="00CB541F">
      <w:r>
        <w:t xml:space="preserve">Add a sample policy and save </w:t>
      </w:r>
      <w:proofErr w:type="gramStart"/>
      <w:r>
        <w:t>it .</w:t>
      </w:r>
      <w:proofErr w:type="gramEnd"/>
    </w:p>
    <w:p w:rsidR="00D1112F" w:rsidRDefault="00D1112F" w:rsidP="00CB541F">
      <w:r>
        <w:rPr>
          <w:noProof/>
          <w:lang w:eastAsia="en-US"/>
        </w:rPr>
        <w:drawing>
          <wp:inline distT="0" distB="0" distL="0" distR="0" wp14:anchorId="502F4BFF" wp14:editId="7B3491B3">
            <wp:extent cx="6115050" cy="3119755"/>
            <wp:effectExtent l="0" t="0" r="0" b="4445"/>
            <wp:docPr id="200891" name="Picture 20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3119755"/>
                    </a:xfrm>
                    <a:prstGeom prst="rect">
                      <a:avLst/>
                    </a:prstGeom>
                  </pic:spPr>
                </pic:pic>
              </a:graphicData>
            </a:graphic>
          </wp:inline>
        </w:drawing>
      </w:r>
      <w:r>
        <w:t xml:space="preserve"> </w:t>
      </w:r>
    </w:p>
    <w:p w:rsidR="003211D0" w:rsidRDefault="003211D0" w:rsidP="00CB541F">
      <w:r>
        <w:t>To click on manage report tags,</w:t>
      </w:r>
    </w:p>
    <w:p w:rsidR="003211D0" w:rsidRDefault="003211D0" w:rsidP="00CB541F">
      <w:r>
        <w:rPr>
          <w:noProof/>
          <w:lang w:eastAsia="en-US"/>
        </w:rPr>
        <w:lastRenderedPageBreak/>
        <w:drawing>
          <wp:inline distT="0" distB="0" distL="0" distR="0" wp14:anchorId="16F40167" wp14:editId="77022C03">
            <wp:extent cx="6115050" cy="2873375"/>
            <wp:effectExtent l="0" t="0" r="0" b="3175"/>
            <wp:docPr id="200893" name="Picture 20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5050" cy="2873375"/>
                    </a:xfrm>
                    <a:prstGeom prst="rect">
                      <a:avLst/>
                    </a:prstGeom>
                  </pic:spPr>
                </pic:pic>
              </a:graphicData>
            </a:graphic>
          </wp:inline>
        </w:drawing>
      </w:r>
    </w:p>
    <w:p w:rsidR="003211D0" w:rsidRDefault="003211D0" w:rsidP="00CB541F">
      <w:r>
        <w:t xml:space="preserve">To click on active app </w:t>
      </w:r>
      <w:proofErr w:type="gramStart"/>
      <w:r>
        <w:t>tag ,</w:t>
      </w:r>
      <w:proofErr w:type="gramEnd"/>
      <w:r>
        <w:t xml:space="preserve"> then go back to our preferences ,</w:t>
      </w:r>
    </w:p>
    <w:p w:rsidR="003211D0" w:rsidRDefault="003211D0" w:rsidP="00CB541F">
      <w:r>
        <w:rPr>
          <w:noProof/>
          <w:lang w:eastAsia="en-US"/>
        </w:rPr>
        <w:drawing>
          <wp:inline distT="0" distB="0" distL="0" distR="0" wp14:anchorId="77E53F83" wp14:editId="61046854">
            <wp:extent cx="6115050" cy="3113405"/>
            <wp:effectExtent l="0" t="0" r="0" b="0"/>
            <wp:docPr id="200894" name="Picture 20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5050" cy="3113405"/>
                    </a:xfrm>
                    <a:prstGeom prst="rect">
                      <a:avLst/>
                    </a:prstGeom>
                  </pic:spPr>
                </pic:pic>
              </a:graphicData>
            </a:graphic>
          </wp:inline>
        </w:drawing>
      </w:r>
    </w:p>
    <w:p w:rsidR="003211D0" w:rsidRDefault="003211D0" w:rsidP="00CB541F">
      <w:r>
        <w:t xml:space="preserve">To click on save preferences button to save </w:t>
      </w:r>
      <w:proofErr w:type="gramStart"/>
      <w:r>
        <w:t>it .</w:t>
      </w:r>
      <w:proofErr w:type="gramEnd"/>
    </w:p>
    <w:p w:rsidR="003211D0" w:rsidRDefault="003211D0" w:rsidP="00CB541F">
      <w:r>
        <w:t>Then go to cost explorer,</w:t>
      </w:r>
    </w:p>
    <w:p w:rsidR="003211D0" w:rsidRDefault="003211D0" w:rsidP="00CB541F">
      <w:r>
        <w:rPr>
          <w:noProof/>
          <w:lang w:eastAsia="en-US"/>
        </w:rPr>
        <w:lastRenderedPageBreak/>
        <w:drawing>
          <wp:inline distT="0" distB="0" distL="0" distR="0" wp14:anchorId="4A139AF1" wp14:editId="2020DE35">
            <wp:extent cx="6115050" cy="2643505"/>
            <wp:effectExtent l="0" t="0" r="0" b="4445"/>
            <wp:docPr id="200895" name="Picture 20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5050" cy="2643505"/>
                    </a:xfrm>
                    <a:prstGeom prst="rect">
                      <a:avLst/>
                    </a:prstGeom>
                  </pic:spPr>
                </pic:pic>
              </a:graphicData>
            </a:graphic>
          </wp:inline>
        </w:drawing>
      </w:r>
    </w:p>
    <w:p w:rsidR="00B33209" w:rsidRDefault="00B33209" w:rsidP="00CB541F">
      <w:r>
        <w:t xml:space="preserve">To click on launch Cost </w:t>
      </w:r>
      <w:proofErr w:type="gramStart"/>
      <w:r>
        <w:t>explorer ,</w:t>
      </w:r>
      <w:proofErr w:type="gramEnd"/>
    </w:p>
    <w:p w:rsidR="00B33209" w:rsidRDefault="00B33209" w:rsidP="00CB541F">
      <w:r>
        <w:rPr>
          <w:noProof/>
          <w:lang w:eastAsia="en-US"/>
        </w:rPr>
        <w:drawing>
          <wp:inline distT="0" distB="0" distL="0" distR="0" wp14:anchorId="0F60A4FB" wp14:editId="016DD848">
            <wp:extent cx="6115050" cy="3895090"/>
            <wp:effectExtent l="0" t="0" r="0" b="0"/>
            <wp:docPr id="200896" name="Picture 2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5050" cy="3895090"/>
                    </a:xfrm>
                    <a:prstGeom prst="rect">
                      <a:avLst/>
                    </a:prstGeom>
                  </pic:spPr>
                </pic:pic>
              </a:graphicData>
            </a:graphic>
          </wp:inline>
        </w:drawing>
      </w:r>
    </w:p>
    <w:p w:rsidR="00B33209" w:rsidRDefault="00B33209" w:rsidP="00CB541F">
      <w:r>
        <w:t>Above snap shows last six months costs ranges.</w:t>
      </w:r>
    </w:p>
    <w:p w:rsidR="00B33209" w:rsidRPr="004E5322" w:rsidRDefault="00B33209" w:rsidP="00CB541F"/>
    <w:p w:rsidR="00FE5B3E" w:rsidRPr="00AD21BF" w:rsidRDefault="00FE5B3E" w:rsidP="00AD21BF">
      <w:pPr>
        <w:pStyle w:val="Heading1"/>
      </w:pPr>
      <w:r w:rsidRPr="00AD21BF">
        <w:lastRenderedPageBreak/>
        <w:t>Resource Groups</w:t>
      </w:r>
    </w:p>
    <w:p w:rsidR="00FE5B3E" w:rsidRPr="004E5322" w:rsidRDefault="00FE5B3E" w:rsidP="00B92D5D">
      <w:pPr>
        <w:rPr>
          <w:rFonts w:cs="Calibri"/>
          <w:sz w:val="28"/>
        </w:rPr>
      </w:pPr>
    </w:p>
    <w:p w:rsidR="00FE5B3E" w:rsidRPr="004E5322" w:rsidRDefault="00FE5B3E" w:rsidP="00AD21BF">
      <w:r w:rsidRPr="004E5322">
        <w:t xml:space="preserve">I am using single </w:t>
      </w:r>
      <w:proofErr w:type="spellStart"/>
      <w:r w:rsidRPr="004E5322">
        <w:t>aws</w:t>
      </w:r>
      <w:proofErr w:type="spellEnd"/>
      <w:r w:rsidRPr="004E5322">
        <w:t xml:space="preserve"> </w:t>
      </w:r>
      <w:proofErr w:type="gramStart"/>
      <w:r w:rsidRPr="004E5322">
        <w:t>account ,</w:t>
      </w:r>
      <w:proofErr w:type="gramEnd"/>
      <w:r w:rsidRPr="004E5322">
        <w:t xml:space="preserve"> in this </w:t>
      </w:r>
      <w:proofErr w:type="spellStart"/>
      <w:r w:rsidRPr="004E5322">
        <w:t>aws</w:t>
      </w:r>
      <w:proofErr w:type="spellEnd"/>
      <w:r w:rsidRPr="004E5322">
        <w:t xml:space="preserve"> account I am going to add mobileapp1 resource and tag .</w:t>
      </w:r>
    </w:p>
    <w:p w:rsidR="00FE5B3E" w:rsidRPr="004E5322" w:rsidRDefault="00FE5B3E" w:rsidP="00AD21BF"/>
    <w:p w:rsidR="00FE5B3E" w:rsidRPr="004E5322" w:rsidRDefault="00FE5B3E" w:rsidP="00AD21BF">
      <w:r w:rsidRPr="004E5322">
        <w:t xml:space="preserve">Now I am going to create resource </w:t>
      </w:r>
      <w:proofErr w:type="gramStart"/>
      <w:r w:rsidRPr="004E5322">
        <w:t>group ,</w:t>
      </w:r>
      <w:proofErr w:type="gramEnd"/>
    </w:p>
    <w:p w:rsidR="00FE5B3E" w:rsidRPr="00AD21BF" w:rsidRDefault="00FE5B3E" w:rsidP="0076724F">
      <w:pPr>
        <w:pStyle w:val="ListParagraph"/>
        <w:numPr>
          <w:ilvl w:val="0"/>
          <w:numId w:val="101"/>
        </w:numPr>
        <w:rPr>
          <w:rFonts w:ascii="Calibri" w:hAnsi="Calibri" w:cs="Calibri"/>
          <w:sz w:val="24"/>
          <w:szCs w:val="24"/>
        </w:rPr>
      </w:pPr>
      <w:r w:rsidRPr="00AD21BF">
        <w:rPr>
          <w:rFonts w:ascii="Calibri" w:hAnsi="Calibri" w:cs="Calibri"/>
          <w:sz w:val="24"/>
          <w:szCs w:val="24"/>
        </w:rPr>
        <w:t>Sign in to the AWS Management Console.</w:t>
      </w:r>
    </w:p>
    <w:p w:rsidR="00FE5B3E" w:rsidRPr="004E5322" w:rsidRDefault="00FE5B3E" w:rsidP="0076724F">
      <w:pPr>
        <w:pStyle w:val="ListParagraph"/>
        <w:numPr>
          <w:ilvl w:val="0"/>
          <w:numId w:val="101"/>
        </w:numPr>
      </w:pPr>
      <w:r w:rsidRPr="00AD21BF">
        <w:rPr>
          <w:rFonts w:ascii="Calibri" w:hAnsi="Calibri" w:cs="Calibri"/>
          <w:sz w:val="24"/>
          <w:szCs w:val="24"/>
        </w:rPr>
        <w:t>On the navigation bar, choose Resource Groups</w:t>
      </w:r>
      <w:r w:rsidRPr="004E5322">
        <w: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7484DFB" wp14:editId="6BE472A5">
            <wp:extent cx="5314950" cy="367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4950" cy="3676650"/>
                    </a:xfrm>
                    <a:prstGeom prst="rect">
                      <a:avLst/>
                    </a:prstGeom>
                  </pic:spPr>
                </pic:pic>
              </a:graphicData>
            </a:graphic>
          </wp:inline>
        </w:drawing>
      </w:r>
    </w:p>
    <w:p w:rsidR="00FE5B3E" w:rsidRPr="00AD21BF" w:rsidRDefault="00FE5B3E" w:rsidP="00B92D5D">
      <w:r w:rsidRPr="004E5322">
        <w:rPr>
          <w:rFonts w:cs="Calibri"/>
          <w:sz w:val="32"/>
          <w:szCs w:val="28"/>
        </w:rPr>
        <w:t>-&gt;</w:t>
      </w:r>
      <w:r w:rsidRPr="004E5322">
        <w:rPr>
          <w:rFonts w:cs="Calibri"/>
          <w:sz w:val="28"/>
        </w:rPr>
        <w:t xml:space="preserve">    </w:t>
      </w:r>
      <w:r w:rsidRPr="00AD21BF">
        <w:t xml:space="preserve">Choose </w:t>
      </w:r>
      <w:proofErr w:type="gramStart"/>
      <w:r w:rsidRPr="00AD21BF">
        <w:t>the an</w:t>
      </w:r>
      <w:proofErr w:type="gramEnd"/>
      <w:r w:rsidRPr="00AD21BF">
        <w:t xml:space="preserve"> existing resource group from Saved Groups, or choose Create a Group.</w:t>
      </w:r>
    </w:p>
    <w:p w:rsidR="00FE5B3E" w:rsidRPr="004E5322" w:rsidRDefault="00FE5B3E" w:rsidP="00B92D5D">
      <w:pPr>
        <w:rPr>
          <w:rFonts w:cs="Calibri"/>
          <w:sz w:val="28"/>
        </w:rPr>
      </w:pPr>
      <w:r w:rsidRPr="004E5322">
        <w:rPr>
          <w:rFonts w:cs="Calibri"/>
          <w:noProof/>
          <w:sz w:val="28"/>
          <w:lang w:eastAsia="en-US"/>
        </w:rPr>
        <w:lastRenderedPageBreak/>
        <w:drawing>
          <wp:inline distT="0" distB="0" distL="0" distR="0" wp14:anchorId="360F0353" wp14:editId="78FF69D4">
            <wp:extent cx="5943600" cy="3402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02965"/>
                    </a:xfrm>
                    <a:prstGeom prst="rect">
                      <a:avLst/>
                    </a:prstGeom>
                  </pic:spPr>
                </pic:pic>
              </a:graphicData>
            </a:graphic>
          </wp:inline>
        </w:drawing>
      </w:r>
    </w:p>
    <w:p w:rsidR="00FE5B3E" w:rsidRPr="004E5322" w:rsidRDefault="00FE5B3E" w:rsidP="00B92D5D">
      <w:pPr>
        <w:rPr>
          <w:rFonts w:cs="Calibri"/>
          <w:sz w:val="28"/>
        </w:rPr>
      </w:pPr>
    </w:p>
    <w:p w:rsidR="00FE5B3E" w:rsidRPr="00AD21BF" w:rsidRDefault="00FE5B3E" w:rsidP="0076724F">
      <w:pPr>
        <w:pStyle w:val="ListParagraph"/>
        <w:numPr>
          <w:ilvl w:val="0"/>
          <w:numId w:val="102"/>
        </w:numPr>
        <w:rPr>
          <w:rFonts w:ascii="Calibri" w:hAnsi="Calibri" w:cs="Calibri"/>
          <w:sz w:val="24"/>
          <w:szCs w:val="24"/>
        </w:rPr>
      </w:pPr>
      <w:r w:rsidRPr="00AD21BF">
        <w:rPr>
          <w:rFonts w:ascii="Calibri" w:hAnsi="Calibri" w:cs="Calibri"/>
          <w:sz w:val="24"/>
          <w:szCs w:val="24"/>
        </w:rPr>
        <w:t xml:space="preserve">Drop down showing that resource </w:t>
      </w:r>
      <w:proofErr w:type="gramStart"/>
      <w:r w:rsidRPr="00AD21BF">
        <w:rPr>
          <w:rFonts w:ascii="Calibri" w:hAnsi="Calibri" w:cs="Calibri"/>
          <w:sz w:val="24"/>
          <w:szCs w:val="24"/>
        </w:rPr>
        <w:t>types ,</w:t>
      </w:r>
      <w:proofErr w:type="gramEnd"/>
      <w:r w:rsidRPr="00AD21BF">
        <w:rPr>
          <w:rFonts w:ascii="Calibri" w:hAnsi="Calibri" w:cs="Calibri"/>
          <w:sz w:val="24"/>
          <w:szCs w:val="24"/>
        </w:rPr>
        <w:t xml:space="preserve"> I am going to choose AWS::EC2::instance .</w:t>
      </w:r>
    </w:p>
    <w:p w:rsidR="00FE5B3E" w:rsidRPr="00AD21BF" w:rsidRDefault="00FE5B3E" w:rsidP="0076724F">
      <w:pPr>
        <w:pStyle w:val="ListParagraph"/>
        <w:numPr>
          <w:ilvl w:val="0"/>
          <w:numId w:val="102"/>
        </w:numPr>
        <w:rPr>
          <w:rFonts w:ascii="Calibri" w:hAnsi="Calibri" w:cs="Calibri"/>
          <w:sz w:val="24"/>
          <w:szCs w:val="24"/>
        </w:rPr>
      </w:pPr>
      <w:r w:rsidRPr="00AD21BF">
        <w:rPr>
          <w:rFonts w:ascii="Calibri" w:hAnsi="Calibri" w:cs="Calibri"/>
          <w:sz w:val="24"/>
          <w:szCs w:val="24"/>
        </w:rPr>
        <w:t>Then my tag key is “app” and tag value is “mobileapp1” type and enter in that only added in it.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98BF2AE" wp14:editId="08EA0968">
            <wp:extent cx="5943600" cy="2563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63495"/>
                    </a:xfrm>
                    <a:prstGeom prst="rect">
                      <a:avLst/>
                    </a:prstGeom>
                  </pic:spPr>
                </pic:pic>
              </a:graphicData>
            </a:graphic>
          </wp:inline>
        </w:drawing>
      </w:r>
    </w:p>
    <w:p w:rsidR="00FE5B3E" w:rsidRPr="004E5322" w:rsidRDefault="00FE5B3E" w:rsidP="00AD21BF">
      <w:r w:rsidRPr="004E5322">
        <w:t>I was added my resource type and tag keys.</w:t>
      </w:r>
    </w:p>
    <w:p w:rsidR="00FE5B3E" w:rsidRPr="004E5322" w:rsidRDefault="00FE5B3E" w:rsidP="00AD21BF"/>
    <w:p w:rsidR="00FE5B3E" w:rsidRPr="004E5322" w:rsidRDefault="00FE5B3E" w:rsidP="00AD21BF">
      <w:r w:rsidRPr="004E5322">
        <w:t xml:space="preserve">After </w:t>
      </w:r>
      <w:proofErr w:type="gramStart"/>
      <w:r w:rsidRPr="004E5322">
        <w:t>that ,</w:t>
      </w:r>
      <w:proofErr w:type="gramEnd"/>
      <w:r w:rsidRPr="004E5322">
        <w:t xml:space="preserve"> add some additional information about the group ,</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15778891" wp14:editId="25BED57B">
            <wp:extent cx="59436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05150"/>
                    </a:xfrm>
                    <a:prstGeom prst="rect">
                      <a:avLst/>
                    </a:prstGeom>
                  </pic:spPr>
                </pic:pic>
              </a:graphicData>
            </a:graphic>
          </wp:inline>
        </w:drawing>
      </w:r>
    </w:p>
    <w:p w:rsidR="00FE5B3E" w:rsidRPr="004E5322" w:rsidRDefault="00FE5B3E" w:rsidP="00AD21BF">
      <w:r w:rsidRPr="004E5322">
        <w:t xml:space="preserve">In above screenshot shows </w:t>
      </w:r>
      <w:proofErr w:type="gramStart"/>
      <w:r w:rsidRPr="004E5322">
        <w:t>that ,</w:t>
      </w:r>
      <w:proofErr w:type="gramEnd"/>
      <w:r w:rsidRPr="004E5322">
        <w:t xml:space="preserve"> my group name was “mobileapp1” and group tag was “app” and group tag value was “mobileapp1” .</w:t>
      </w:r>
    </w:p>
    <w:p w:rsidR="00FE5B3E" w:rsidRPr="004E5322" w:rsidRDefault="00FE5B3E" w:rsidP="00AD21BF">
      <w:r w:rsidRPr="004E5322">
        <w:t xml:space="preserve">After that I have save </w:t>
      </w:r>
      <w:proofErr w:type="gramStart"/>
      <w:r w:rsidRPr="004E5322">
        <w:t>it .</w:t>
      </w:r>
      <w:proofErr w:type="gramEnd"/>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25108901" wp14:editId="0664C37C">
            <wp:extent cx="5943600" cy="1619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19885"/>
                    </a:xfrm>
                    <a:prstGeom prst="rect">
                      <a:avLst/>
                    </a:prstGeom>
                  </pic:spPr>
                </pic:pic>
              </a:graphicData>
            </a:graphic>
          </wp:inline>
        </w:drawing>
      </w:r>
    </w:p>
    <w:p w:rsidR="00FE5B3E" w:rsidRPr="004E5322" w:rsidRDefault="00FE5B3E" w:rsidP="00AD21BF">
      <w:r w:rsidRPr="004E5322">
        <w:t>One resource group was added to my account.</w:t>
      </w:r>
    </w:p>
    <w:p w:rsidR="00FE5B3E" w:rsidRDefault="00FE5B3E" w:rsidP="00B92D5D">
      <w:pPr>
        <w:rPr>
          <w:rFonts w:cs="Calibri"/>
          <w:sz w:val="32"/>
          <w:szCs w:val="28"/>
        </w:rPr>
      </w:pPr>
    </w:p>
    <w:p w:rsidR="00B33209" w:rsidRDefault="00B33209" w:rsidP="00B92D5D">
      <w:pPr>
        <w:rPr>
          <w:rFonts w:cs="Calibri"/>
          <w:sz w:val="32"/>
          <w:szCs w:val="28"/>
        </w:rPr>
      </w:pPr>
    </w:p>
    <w:p w:rsidR="00B33209" w:rsidRDefault="00B33209" w:rsidP="00B92D5D">
      <w:pPr>
        <w:rPr>
          <w:rFonts w:cs="Calibri"/>
          <w:sz w:val="32"/>
          <w:szCs w:val="28"/>
        </w:rPr>
      </w:pPr>
    </w:p>
    <w:p w:rsidR="00B33209" w:rsidRDefault="00B33209" w:rsidP="00B92D5D">
      <w:pPr>
        <w:rPr>
          <w:rFonts w:cs="Calibri"/>
          <w:sz w:val="32"/>
          <w:szCs w:val="28"/>
        </w:rPr>
      </w:pPr>
    </w:p>
    <w:p w:rsidR="00B33209" w:rsidRPr="004E5322" w:rsidRDefault="00B33209" w:rsidP="00B92D5D">
      <w:pPr>
        <w:rPr>
          <w:rFonts w:cs="Calibri"/>
          <w:sz w:val="32"/>
          <w:szCs w:val="28"/>
        </w:rPr>
      </w:pPr>
    </w:p>
    <w:p w:rsidR="00FE5B3E" w:rsidRPr="004E5322" w:rsidRDefault="00FE5B3E" w:rsidP="00AD21BF">
      <w:pPr>
        <w:pStyle w:val="Heading1"/>
      </w:pPr>
      <w:r w:rsidRPr="004E5322">
        <w:lastRenderedPageBreak/>
        <w:t>AWS config</w:t>
      </w:r>
    </w:p>
    <w:p w:rsidR="00FE5B3E" w:rsidRPr="004E5322" w:rsidRDefault="00FE5B3E" w:rsidP="00B92D5D">
      <w:pPr>
        <w:rPr>
          <w:rFonts w:cs="Calibri"/>
          <w:sz w:val="28"/>
        </w:rPr>
      </w:pPr>
    </w:p>
    <w:p w:rsidR="00FE5B3E" w:rsidRPr="004E5322" w:rsidRDefault="00FE5B3E" w:rsidP="00AD21BF">
      <w:r w:rsidRPr="004E5322">
        <w:t xml:space="preserve">Currently in all other regions such as </w:t>
      </w:r>
      <w:proofErr w:type="spellStart"/>
      <w:proofErr w:type="gramStart"/>
      <w:r w:rsidRPr="004E5322">
        <w:t>ohio</w:t>
      </w:r>
      <w:proofErr w:type="spellEnd"/>
      <w:r w:rsidRPr="004E5322">
        <w:t xml:space="preserve"> ,</w:t>
      </w:r>
      <w:proofErr w:type="gramEnd"/>
      <w:r w:rsidRPr="004E5322">
        <w:t xml:space="preserve"> the dashboard will be like the one shown below:</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2AC1089" wp14:editId="7E034337">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5051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AD21BF">
      <w:r w:rsidRPr="004E5322">
        <w:t xml:space="preserve">In the Set </w:t>
      </w:r>
      <w:proofErr w:type="gramStart"/>
      <w:r w:rsidRPr="004E5322">
        <w:t>Up</w:t>
      </w:r>
      <w:proofErr w:type="gramEnd"/>
      <w:r w:rsidRPr="004E5322">
        <w:t xml:space="preserve"> AWS </w:t>
      </w:r>
      <w:proofErr w:type="spellStart"/>
      <w:r w:rsidRPr="004E5322">
        <w:t>Config</w:t>
      </w:r>
      <w:proofErr w:type="spellEnd"/>
      <w:r w:rsidRPr="004E5322">
        <w:t xml:space="preserve"> page, you have the following options,</w:t>
      </w:r>
    </w:p>
    <w:p w:rsidR="00FE5B3E" w:rsidRPr="004E5322" w:rsidRDefault="00FE5B3E" w:rsidP="00B92D5D">
      <w:pPr>
        <w:rPr>
          <w:rFonts w:cs="Calibri"/>
          <w:sz w:val="32"/>
          <w:szCs w:val="28"/>
        </w:rPr>
      </w:pPr>
    </w:p>
    <w:p w:rsidR="00FE5B3E" w:rsidRPr="00AD21BF" w:rsidRDefault="00FE5B3E" w:rsidP="0076724F">
      <w:pPr>
        <w:pStyle w:val="ListParagraph"/>
        <w:numPr>
          <w:ilvl w:val="0"/>
          <w:numId w:val="103"/>
        </w:numPr>
        <w:rPr>
          <w:rFonts w:ascii="Calibri" w:hAnsi="Calibri" w:cs="Calibri"/>
          <w:sz w:val="24"/>
          <w:szCs w:val="24"/>
        </w:rPr>
      </w:pPr>
      <w:r w:rsidRPr="00AD21BF">
        <w:rPr>
          <w:rFonts w:ascii="Calibri" w:hAnsi="Calibri" w:cs="Calibri"/>
          <w:sz w:val="24"/>
          <w:szCs w:val="24"/>
        </w:rPr>
        <w:t>You can specify tracking in all the resources in a defined region</w:t>
      </w:r>
    </w:p>
    <w:p w:rsidR="00FE5B3E" w:rsidRPr="004E5322" w:rsidRDefault="00FE5B3E" w:rsidP="00AD21BF">
      <w:proofErr w:type="gramStart"/>
      <w:r w:rsidRPr="004E5322">
        <w:t>or</w:t>
      </w:r>
      <w:proofErr w:type="gramEnd"/>
      <w:r w:rsidRPr="004E5322">
        <w:t xml:space="preserve"> optionally you can add certain types of AWS resources</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5E3680F3" wp14:editId="6BFDE0BD">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8775"/>
                    </a:xfrm>
                    <a:prstGeom prst="rect">
                      <a:avLst/>
                    </a:prstGeom>
                  </pic:spPr>
                </pic:pic>
              </a:graphicData>
            </a:graphic>
          </wp:inline>
        </w:drawing>
      </w:r>
    </w:p>
    <w:p w:rsidR="00FE5B3E" w:rsidRPr="00AD21BF" w:rsidRDefault="00FE5B3E" w:rsidP="0076724F">
      <w:pPr>
        <w:pStyle w:val="ListParagraph"/>
        <w:numPr>
          <w:ilvl w:val="0"/>
          <w:numId w:val="104"/>
        </w:numPr>
        <w:rPr>
          <w:rFonts w:ascii="Calibri" w:hAnsi="Calibri" w:cs="Calibri"/>
          <w:sz w:val="24"/>
          <w:szCs w:val="24"/>
        </w:rPr>
      </w:pPr>
      <w:r w:rsidRPr="00AD21BF">
        <w:rPr>
          <w:rFonts w:ascii="Calibri" w:hAnsi="Calibri" w:cs="Calibri"/>
          <w:sz w:val="24"/>
          <w:szCs w:val="24"/>
        </w:rPr>
        <w:t>We have selected “Record all resources in this region,” specified the new bucket name as “config-bucket-345171226748"and a provided a new topic as “config-bucket-345171226748”. We also wanted to track all the global resources, like IAM Users, groups, roles and managed policies.</w:t>
      </w:r>
    </w:p>
    <w:p w:rsidR="00FE5B3E" w:rsidRPr="00AD21BF" w:rsidRDefault="00FE5B3E" w:rsidP="00AD21BF">
      <w:pPr>
        <w:rPr>
          <w:rFonts w:cs="Calibri"/>
          <w:szCs w:val="24"/>
        </w:rPr>
      </w:pPr>
    </w:p>
    <w:p w:rsidR="00FE5B3E" w:rsidRPr="00AD21BF" w:rsidRDefault="00FE5B3E" w:rsidP="0076724F">
      <w:pPr>
        <w:pStyle w:val="ListParagraph"/>
        <w:numPr>
          <w:ilvl w:val="0"/>
          <w:numId w:val="104"/>
        </w:numPr>
        <w:rPr>
          <w:rFonts w:ascii="Calibri" w:hAnsi="Calibri" w:cs="Calibri"/>
          <w:sz w:val="24"/>
          <w:szCs w:val="24"/>
        </w:rPr>
      </w:pPr>
      <w:r w:rsidRPr="00AD21BF">
        <w:rPr>
          <w:rFonts w:ascii="Calibri" w:hAnsi="Calibri" w:cs="Calibri"/>
          <w:sz w:val="24"/>
          <w:szCs w:val="24"/>
        </w:rPr>
        <w:t xml:space="preserve">In the </w:t>
      </w:r>
      <w:proofErr w:type="gramStart"/>
      <w:r w:rsidRPr="00AD21BF">
        <w:rPr>
          <w:rFonts w:ascii="Calibri" w:hAnsi="Calibri" w:cs="Calibri"/>
          <w:sz w:val="24"/>
          <w:szCs w:val="24"/>
        </w:rPr>
        <w:t>next ,</w:t>
      </w:r>
      <w:proofErr w:type="gramEnd"/>
      <w:r w:rsidRPr="00AD21BF">
        <w:rPr>
          <w:rFonts w:ascii="Calibri" w:hAnsi="Calibri" w:cs="Calibri"/>
          <w:sz w:val="24"/>
          <w:szCs w:val="24"/>
        </w:rPr>
        <w:t xml:space="preserve"> a new role will be created. </w:t>
      </w:r>
    </w:p>
    <w:p w:rsidR="00FE5B3E" w:rsidRPr="004E5322" w:rsidRDefault="00FE5B3E" w:rsidP="00B92D5D">
      <w:pPr>
        <w:pStyle w:val="ListParagraph"/>
        <w:rPr>
          <w:rFonts w:ascii="Calibri" w:hAnsi="Calibri"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5A3932C" wp14:editId="6F51B0A9">
            <wp:extent cx="5943600" cy="1732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2915"/>
                    </a:xfrm>
                    <a:prstGeom prst="rect">
                      <a:avLst/>
                    </a:prstGeom>
                  </pic:spPr>
                </pic:pic>
              </a:graphicData>
            </a:graphic>
          </wp:inline>
        </w:drawing>
      </w:r>
    </w:p>
    <w:p w:rsidR="00FE5B3E" w:rsidRPr="004E5322" w:rsidRDefault="00FE5B3E" w:rsidP="00B92D5D">
      <w:pPr>
        <w:rPr>
          <w:rFonts w:cs="Calibri"/>
          <w:sz w:val="32"/>
          <w:szCs w:val="28"/>
        </w:rPr>
      </w:pPr>
    </w:p>
    <w:p w:rsidR="00FE5B3E" w:rsidRPr="00AD21BF" w:rsidRDefault="00FE5B3E" w:rsidP="0076724F">
      <w:pPr>
        <w:pStyle w:val="ListParagraph"/>
        <w:numPr>
          <w:ilvl w:val="0"/>
          <w:numId w:val="105"/>
        </w:numPr>
        <w:rPr>
          <w:rFonts w:ascii="Calibri" w:hAnsi="Calibri" w:cs="Calibri"/>
          <w:sz w:val="24"/>
          <w:szCs w:val="24"/>
        </w:rPr>
      </w:pPr>
      <w:r w:rsidRPr="00AD21BF">
        <w:rPr>
          <w:rFonts w:ascii="Calibri" w:hAnsi="Calibri" w:cs="Calibri"/>
          <w:sz w:val="24"/>
          <w:szCs w:val="24"/>
        </w:rPr>
        <w:t xml:space="preserve">In </w:t>
      </w:r>
      <w:proofErr w:type="gramStart"/>
      <w:r w:rsidRPr="00AD21BF">
        <w:rPr>
          <w:rFonts w:ascii="Calibri" w:hAnsi="Calibri" w:cs="Calibri"/>
          <w:sz w:val="24"/>
          <w:szCs w:val="24"/>
        </w:rPr>
        <w:t>Default  role</w:t>
      </w:r>
      <w:proofErr w:type="gramEnd"/>
      <w:r w:rsidRPr="00AD21BF">
        <w:rPr>
          <w:rFonts w:ascii="Calibri" w:hAnsi="Calibri" w:cs="Calibri"/>
          <w:sz w:val="24"/>
          <w:szCs w:val="24"/>
        </w:rPr>
        <w:t xml:space="preserve"> name shown as “config-role-us-east-2” .</w:t>
      </w:r>
    </w:p>
    <w:p w:rsidR="00FE5B3E" w:rsidRPr="004E5322" w:rsidRDefault="00FE5B3E" w:rsidP="0076724F">
      <w:pPr>
        <w:pStyle w:val="ListParagraph"/>
        <w:numPr>
          <w:ilvl w:val="0"/>
          <w:numId w:val="105"/>
        </w:numPr>
      </w:pPr>
      <w:r w:rsidRPr="00AD21BF">
        <w:rPr>
          <w:rFonts w:ascii="Calibri" w:hAnsi="Calibri" w:cs="Calibri"/>
          <w:sz w:val="24"/>
          <w:szCs w:val="24"/>
        </w:rPr>
        <w:t>Click next</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2BF32DA5" wp14:editId="2B2ADC4C">
            <wp:extent cx="5943600" cy="3084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8483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AD21BF" w:rsidRDefault="00FE5B3E" w:rsidP="0076724F">
      <w:pPr>
        <w:pStyle w:val="ListParagraph"/>
        <w:numPr>
          <w:ilvl w:val="0"/>
          <w:numId w:val="106"/>
        </w:numPr>
        <w:rPr>
          <w:rFonts w:ascii="Calibri" w:hAnsi="Calibri" w:cs="Calibri"/>
          <w:sz w:val="24"/>
          <w:szCs w:val="24"/>
        </w:rPr>
      </w:pPr>
      <w:r w:rsidRPr="00AD21BF">
        <w:rPr>
          <w:rFonts w:ascii="Calibri" w:hAnsi="Calibri" w:cs="Calibri"/>
          <w:sz w:val="24"/>
          <w:szCs w:val="24"/>
        </w:rPr>
        <w:t xml:space="preserve">AWS </w:t>
      </w:r>
      <w:proofErr w:type="spellStart"/>
      <w:r w:rsidRPr="00AD21BF">
        <w:rPr>
          <w:rFonts w:ascii="Calibri" w:hAnsi="Calibri" w:cs="Calibri"/>
          <w:sz w:val="24"/>
          <w:szCs w:val="24"/>
        </w:rPr>
        <w:t>Config</w:t>
      </w:r>
      <w:proofErr w:type="spellEnd"/>
      <w:r w:rsidRPr="00AD21BF">
        <w:rPr>
          <w:rFonts w:ascii="Calibri" w:hAnsi="Calibri" w:cs="Calibri"/>
          <w:sz w:val="24"/>
          <w:szCs w:val="24"/>
        </w:rPr>
        <w:t xml:space="preserve"> can check the configuration of your resources against rules that you define. Choose one or more of the following rules to get started. After setting up AWS </w:t>
      </w:r>
      <w:proofErr w:type="spellStart"/>
      <w:r w:rsidRPr="00AD21BF">
        <w:rPr>
          <w:rFonts w:ascii="Calibri" w:hAnsi="Calibri" w:cs="Calibri"/>
          <w:sz w:val="24"/>
          <w:szCs w:val="24"/>
        </w:rPr>
        <w:t>Config</w:t>
      </w:r>
      <w:proofErr w:type="spellEnd"/>
      <w:r w:rsidRPr="00AD21BF">
        <w:rPr>
          <w:rFonts w:ascii="Calibri" w:hAnsi="Calibri" w:cs="Calibri"/>
          <w:sz w:val="24"/>
          <w:szCs w:val="24"/>
        </w:rPr>
        <w:t xml:space="preserve">, you can customize these rules, set up other rules provided by AWS </w:t>
      </w:r>
      <w:proofErr w:type="spellStart"/>
      <w:r w:rsidRPr="00AD21BF">
        <w:rPr>
          <w:rFonts w:ascii="Calibri" w:hAnsi="Calibri" w:cs="Calibri"/>
          <w:sz w:val="24"/>
          <w:szCs w:val="24"/>
        </w:rPr>
        <w:t>Config</w:t>
      </w:r>
      <w:proofErr w:type="spellEnd"/>
      <w:r w:rsidRPr="00AD21BF">
        <w:rPr>
          <w:rFonts w:ascii="Calibri" w:hAnsi="Calibri" w:cs="Calibri"/>
          <w:sz w:val="24"/>
          <w:szCs w:val="24"/>
        </w:rPr>
        <w:t>, or create your own rules.</w:t>
      </w:r>
    </w:p>
    <w:p w:rsidR="00FE5B3E" w:rsidRPr="00AD21BF" w:rsidRDefault="00FE5B3E" w:rsidP="00AD21BF">
      <w:pPr>
        <w:rPr>
          <w:rFonts w:cs="Calibri"/>
          <w:szCs w:val="24"/>
        </w:rPr>
      </w:pPr>
    </w:p>
    <w:p w:rsidR="00FE5B3E" w:rsidRPr="00AD21BF" w:rsidRDefault="00FE5B3E" w:rsidP="0076724F">
      <w:pPr>
        <w:pStyle w:val="ListParagraph"/>
        <w:numPr>
          <w:ilvl w:val="0"/>
          <w:numId w:val="106"/>
        </w:numPr>
        <w:rPr>
          <w:rFonts w:ascii="Calibri" w:hAnsi="Calibri" w:cs="Calibri"/>
          <w:sz w:val="24"/>
          <w:szCs w:val="24"/>
        </w:rPr>
      </w:pPr>
      <w:r w:rsidRPr="00AD21BF">
        <w:rPr>
          <w:rFonts w:ascii="Calibri" w:hAnsi="Calibri" w:cs="Calibri"/>
          <w:sz w:val="24"/>
          <w:szCs w:val="24"/>
        </w:rPr>
        <w:t xml:space="preserve">Click on next , in next page shows full setup of </w:t>
      </w:r>
      <w:proofErr w:type="spellStart"/>
      <w:r w:rsidRPr="00AD21BF">
        <w:rPr>
          <w:rFonts w:ascii="Calibri" w:hAnsi="Calibri" w:cs="Calibri"/>
          <w:sz w:val="24"/>
          <w:szCs w:val="24"/>
        </w:rPr>
        <w:t>aws</w:t>
      </w:r>
      <w:proofErr w:type="spellEnd"/>
      <w:r w:rsidRPr="00AD21BF">
        <w:rPr>
          <w:rFonts w:ascii="Calibri" w:hAnsi="Calibri" w:cs="Calibri"/>
          <w:sz w:val="24"/>
          <w:szCs w:val="24"/>
        </w:rPr>
        <w:t xml:space="preserve"> </w:t>
      </w:r>
      <w:proofErr w:type="spellStart"/>
      <w:r w:rsidRPr="00AD21BF">
        <w:rPr>
          <w:rFonts w:ascii="Calibri" w:hAnsi="Calibri" w:cs="Calibri"/>
          <w:sz w:val="24"/>
          <w:szCs w:val="24"/>
        </w:rPr>
        <w:t>config</w:t>
      </w:r>
      <w:proofErr w:type="spellEnd"/>
      <w:r w:rsidRPr="00AD21BF">
        <w:rPr>
          <w:rFonts w:ascii="Calibri" w:hAnsi="Calibri" w:cs="Calibri"/>
          <w:sz w:val="24"/>
          <w:szCs w:val="24"/>
        </w:rPr>
        <w:t xml:space="preserve"> in that page,</w:t>
      </w:r>
    </w:p>
    <w:p w:rsidR="00FE5B3E" w:rsidRPr="004E5322" w:rsidRDefault="00FE5B3E" w:rsidP="00B92D5D">
      <w:pPr>
        <w:pStyle w:val="ListParagraph"/>
        <w:rPr>
          <w:rFonts w:ascii="Calibri" w:hAnsi="Calibri" w:cs="Calibri"/>
          <w:sz w:val="32"/>
          <w:szCs w:val="28"/>
        </w:rPr>
      </w:pPr>
    </w:p>
    <w:p w:rsidR="00FE5B3E" w:rsidRPr="004E5322" w:rsidRDefault="00AD21BF"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4EE11473" wp14:editId="2BDA60D0">
            <wp:extent cx="5943600" cy="2817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7495"/>
                    </a:xfrm>
                    <a:prstGeom prst="rect">
                      <a:avLst/>
                    </a:prstGeom>
                  </pic:spPr>
                </pic:pic>
              </a:graphicData>
            </a:graphic>
          </wp:inline>
        </w:drawing>
      </w:r>
      <w:r w:rsidR="00FE5B3E" w:rsidRPr="004E5322">
        <w:rPr>
          <w:rFonts w:ascii="Calibri" w:hAnsi="Calibri" w:cs="Calibri"/>
          <w:sz w:val="32"/>
          <w:szCs w:val="28"/>
        </w:rPr>
        <w:br/>
      </w:r>
    </w:p>
    <w:p w:rsidR="00FE5B3E" w:rsidRPr="004E5322" w:rsidRDefault="00FE5B3E" w:rsidP="00B92D5D">
      <w:pPr>
        <w:pStyle w:val="ListParagraph"/>
        <w:rPr>
          <w:rFonts w:ascii="Calibri" w:hAnsi="Calibri" w:cs="Calibri"/>
          <w:sz w:val="32"/>
          <w:szCs w:val="28"/>
        </w:rPr>
      </w:pPr>
    </w:p>
    <w:p w:rsidR="00FE5B3E" w:rsidRPr="00AD21BF" w:rsidRDefault="00FE5B3E" w:rsidP="0076724F">
      <w:pPr>
        <w:pStyle w:val="ListParagraph"/>
        <w:numPr>
          <w:ilvl w:val="0"/>
          <w:numId w:val="107"/>
        </w:numPr>
        <w:rPr>
          <w:rFonts w:ascii="Calibri" w:hAnsi="Calibri" w:cs="Calibri"/>
          <w:sz w:val="24"/>
          <w:szCs w:val="24"/>
        </w:rPr>
      </w:pPr>
      <w:r w:rsidRPr="00AD21BF">
        <w:rPr>
          <w:rFonts w:ascii="Calibri" w:hAnsi="Calibri" w:cs="Calibri"/>
          <w:sz w:val="24"/>
          <w:szCs w:val="24"/>
        </w:rPr>
        <w:t xml:space="preserve">In above shows </w:t>
      </w:r>
      <w:proofErr w:type="gramStart"/>
      <w:r w:rsidRPr="00AD21BF">
        <w:rPr>
          <w:rFonts w:ascii="Calibri" w:hAnsi="Calibri" w:cs="Calibri"/>
          <w:sz w:val="24"/>
          <w:szCs w:val="24"/>
        </w:rPr>
        <w:t>that ,</w:t>
      </w:r>
      <w:proofErr w:type="gramEnd"/>
      <w:r w:rsidRPr="00AD21BF">
        <w:rPr>
          <w:rFonts w:ascii="Calibri" w:hAnsi="Calibri" w:cs="Calibri"/>
          <w:sz w:val="24"/>
          <w:szCs w:val="24"/>
        </w:rPr>
        <w:t xml:space="preserve"> resource type  , amazon s3 bucket name and </w:t>
      </w:r>
      <w:proofErr w:type="spellStart"/>
      <w:r w:rsidRPr="00AD21BF">
        <w:rPr>
          <w:rFonts w:ascii="Calibri" w:hAnsi="Calibri" w:cs="Calibri"/>
          <w:sz w:val="24"/>
          <w:szCs w:val="24"/>
        </w:rPr>
        <w:t>aws</w:t>
      </w:r>
      <w:proofErr w:type="spellEnd"/>
      <w:r w:rsidRPr="00AD21BF">
        <w:rPr>
          <w:rFonts w:ascii="Calibri" w:hAnsi="Calibri" w:cs="Calibri"/>
          <w:sz w:val="24"/>
          <w:szCs w:val="24"/>
        </w:rPr>
        <w:t xml:space="preserve"> </w:t>
      </w:r>
      <w:proofErr w:type="spellStart"/>
      <w:r w:rsidRPr="00AD21BF">
        <w:rPr>
          <w:rFonts w:ascii="Calibri" w:hAnsi="Calibri" w:cs="Calibri"/>
          <w:sz w:val="24"/>
          <w:szCs w:val="24"/>
        </w:rPr>
        <w:t>config</w:t>
      </w:r>
      <w:proofErr w:type="spellEnd"/>
      <w:r w:rsidRPr="00AD21BF">
        <w:rPr>
          <w:rFonts w:ascii="Calibri" w:hAnsi="Calibri" w:cs="Calibri"/>
          <w:sz w:val="24"/>
          <w:szCs w:val="24"/>
        </w:rPr>
        <w:t xml:space="preserve"> role . All are shown in that </w:t>
      </w:r>
      <w:proofErr w:type="gramStart"/>
      <w:r w:rsidRPr="00AD21BF">
        <w:rPr>
          <w:rFonts w:ascii="Calibri" w:hAnsi="Calibri" w:cs="Calibri"/>
          <w:sz w:val="24"/>
          <w:szCs w:val="24"/>
        </w:rPr>
        <w:t>page .</w:t>
      </w:r>
      <w:proofErr w:type="gramEnd"/>
    </w:p>
    <w:p w:rsidR="00FE5B3E" w:rsidRPr="00AD21BF" w:rsidRDefault="00FE5B3E" w:rsidP="0076724F">
      <w:pPr>
        <w:pStyle w:val="ListParagraph"/>
        <w:numPr>
          <w:ilvl w:val="0"/>
          <w:numId w:val="107"/>
        </w:numPr>
        <w:rPr>
          <w:rFonts w:ascii="Calibri" w:hAnsi="Calibri" w:cs="Calibri"/>
          <w:sz w:val="24"/>
          <w:szCs w:val="24"/>
        </w:rPr>
      </w:pPr>
      <w:r w:rsidRPr="00AD21BF">
        <w:rPr>
          <w:rFonts w:ascii="Calibri" w:hAnsi="Calibri" w:cs="Calibri"/>
          <w:sz w:val="24"/>
          <w:szCs w:val="24"/>
        </w:rPr>
        <w:t xml:space="preserve">Click the confirm button save the AWS </w:t>
      </w:r>
      <w:proofErr w:type="spellStart"/>
      <w:r w:rsidRPr="00AD21BF">
        <w:rPr>
          <w:rFonts w:ascii="Calibri" w:hAnsi="Calibri" w:cs="Calibri"/>
          <w:sz w:val="24"/>
          <w:szCs w:val="24"/>
        </w:rPr>
        <w:t>config</w:t>
      </w:r>
      <w:proofErr w:type="spellEnd"/>
      <w:r w:rsidRPr="00AD21BF">
        <w:rPr>
          <w:rFonts w:ascii="Calibri" w:hAnsi="Calibri" w:cs="Calibri"/>
          <w:sz w:val="24"/>
          <w:szCs w:val="24"/>
        </w:rPr>
        <w:t xml:space="preserve"> setup.</w:t>
      </w:r>
    </w:p>
    <w:p w:rsidR="00FE5B3E" w:rsidRPr="004E5322" w:rsidRDefault="00FE5B3E" w:rsidP="00B92D5D">
      <w:pPr>
        <w:rPr>
          <w:rFonts w:cs="Calibri"/>
          <w:sz w:val="32"/>
          <w:szCs w:val="28"/>
        </w:rPr>
      </w:pPr>
    </w:p>
    <w:p w:rsidR="00FE5B3E" w:rsidRPr="00AD21BF" w:rsidRDefault="00FE5B3E" w:rsidP="00AD21BF">
      <w:pPr>
        <w:pStyle w:val="Heading1"/>
      </w:pPr>
      <w:r w:rsidRPr="00AD21BF">
        <w:t>Budgets and CloudWatch Alarms</w:t>
      </w:r>
    </w:p>
    <w:p w:rsidR="00FE5B3E" w:rsidRPr="004E5322" w:rsidRDefault="00FE5B3E" w:rsidP="00B92D5D">
      <w:pPr>
        <w:rPr>
          <w:rFonts w:cs="Calibri"/>
          <w:sz w:val="28"/>
        </w:rPr>
      </w:pPr>
    </w:p>
    <w:p w:rsidR="00FE5B3E" w:rsidRPr="004E5322" w:rsidRDefault="00FE5B3E" w:rsidP="00AD21BF">
      <w:r w:rsidRPr="004E5322">
        <w:t>Budgets</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are used to track how close your current costs are to exceeding the set “budget</w:t>
      </w:r>
      <w:proofErr w:type="gramStart"/>
      <w:r w:rsidRPr="00AD21BF">
        <w:rPr>
          <w:rFonts w:ascii="Calibri" w:hAnsi="Calibri" w:cs="Calibri"/>
          <w:sz w:val="24"/>
          <w:szCs w:val="24"/>
        </w:rPr>
        <w:t>”  for</w:t>
      </w:r>
      <w:proofErr w:type="gramEnd"/>
      <w:r w:rsidRPr="00AD21BF">
        <w:rPr>
          <w:rFonts w:ascii="Calibri" w:hAnsi="Calibri" w:cs="Calibri"/>
          <w:sz w:val="24"/>
          <w:szCs w:val="24"/>
        </w:rPr>
        <w:t xml:space="preserve"> a given  billing period.</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are updated every 24 hours</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do not show refunds</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are not automatically created  by AWS</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can be compared against  AWS “estimated”  costs to see how much budget is left over</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Budgets can work with SNS/CloudWatch for billing alerts to receive  notifications if you have</w:t>
      </w:r>
      <w:r w:rsidR="00AD21BF" w:rsidRPr="00AD21BF">
        <w:rPr>
          <w:rFonts w:ascii="Calibri" w:hAnsi="Calibri" w:cs="Calibri"/>
          <w:sz w:val="24"/>
          <w:szCs w:val="24"/>
        </w:rPr>
        <w:t xml:space="preserve"> </w:t>
      </w:r>
      <w:r w:rsidRPr="00AD21BF">
        <w:rPr>
          <w:rFonts w:ascii="Calibri" w:hAnsi="Calibri" w:cs="Calibri"/>
          <w:sz w:val="24"/>
          <w:szCs w:val="24"/>
        </w:rPr>
        <w:t xml:space="preserve">gone over your designated  budget or even  if you </w:t>
      </w:r>
      <w:proofErr w:type="spellStart"/>
      <w:r w:rsidRPr="00AD21BF">
        <w:rPr>
          <w:rFonts w:ascii="Calibri" w:hAnsi="Calibri" w:cs="Calibri"/>
          <w:sz w:val="24"/>
          <w:szCs w:val="24"/>
        </w:rPr>
        <w:t>are“close</w:t>
      </w:r>
      <w:proofErr w:type="spellEnd"/>
      <w:r w:rsidRPr="00AD21BF">
        <w:rPr>
          <w:rFonts w:ascii="Calibri" w:hAnsi="Calibri" w:cs="Calibri"/>
          <w:sz w:val="24"/>
          <w:szCs w:val="24"/>
        </w:rPr>
        <w:t>”  to going over</w:t>
      </w:r>
    </w:p>
    <w:p w:rsidR="00FE5B3E" w:rsidRPr="00AD21BF" w:rsidRDefault="00FE5B3E" w:rsidP="0076724F">
      <w:pPr>
        <w:pStyle w:val="ListParagraph"/>
        <w:numPr>
          <w:ilvl w:val="0"/>
          <w:numId w:val="108"/>
        </w:numPr>
        <w:rPr>
          <w:rFonts w:ascii="Calibri" w:hAnsi="Calibri" w:cs="Calibri"/>
          <w:sz w:val="24"/>
          <w:szCs w:val="24"/>
        </w:rPr>
      </w:pPr>
      <w:r w:rsidRPr="00AD21BF">
        <w:rPr>
          <w:rFonts w:ascii="Calibri" w:hAnsi="Calibri" w:cs="Calibri"/>
          <w:sz w:val="24"/>
          <w:szCs w:val="24"/>
        </w:rPr>
        <w:t>AWS Credits currently “skew” Forecasts  provided by AWS</w:t>
      </w:r>
    </w:p>
    <w:p w:rsidR="00FE5B3E" w:rsidRPr="004E5322" w:rsidRDefault="00FE5B3E" w:rsidP="00B92D5D">
      <w:pPr>
        <w:rPr>
          <w:rFonts w:cs="Calibri"/>
          <w:sz w:val="32"/>
          <w:szCs w:val="28"/>
        </w:rPr>
      </w:pPr>
      <w:r w:rsidRPr="00AD21BF">
        <w:t xml:space="preserve">Create </w:t>
      </w:r>
      <w:proofErr w:type="gramStart"/>
      <w:r w:rsidRPr="00AD21BF">
        <w:t>budget</w:t>
      </w:r>
      <w:r w:rsidRPr="004E5322">
        <w:rPr>
          <w:rFonts w:cs="Calibri"/>
          <w:sz w:val="32"/>
          <w:szCs w:val="28"/>
        </w:rPr>
        <w:t xml:space="preserve"> :</w:t>
      </w:r>
      <w:proofErr w:type="gramEnd"/>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Open the Billing and Cost Management dashboard.</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From the left navigation pane, choose Budgets.</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Choose Create budget.</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Fill out the following fields:</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For Name, enter a name that's meaningful for you.</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For Select cost or usage, choose Cost.</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For Period, choose Monthly.</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 xml:space="preserve">For </w:t>
      </w:r>
      <w:proofErr w:type="gramStart"/>
      <w:r w:rsidRPr="00AD21BF">
        <w:rPr>
          <w:rFonts w:ascii="Calibri" w:hAnsi="Calibri" w:cs="Calibri"/>
          <w:sz w:val="24"/>
          <w:szCs w:val="24"/>
        </w:rPr>
        <w:t>Notify</w:t>
      </w:r>
      <w:proofErr w:type="gramEnd"/>
      <w:r w:rsidRPr="00AD21BF">
        <w:rPr>
          <w:rFonts w:ascii="Calibri" w:hAnsi="Calibri" w:cs="Calibri"/>
          <w:sz w:val="24"/>
          <w:szCs w:val="24"/>
        </w:rPr>
        <w:t xml:space="preserve"> me when, choose forecasted, greater than, and enter 100.</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For Email contacts, enter one or more email addresses you'd like to be notified at should your forecasted usage exceed your budget.</w:t>
      </w:r>
    </w:p>
    <w:p w:rsidR="00FE5B3E" w:rsidRPr="00AD21BF"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You can leave all other fields as their defaults.</w:t>
      </w:r>
    </w:p>
    <w:p w:rsidR="00FE5B3E" w:rsidRDefault="00FE5B3E" w:rsidP="0076724F">
      <w:pPr>
        <w:pStyle w:val="ListParagraph"/>
        <w:numPr>
          <w:ilvl w:val="0"/>
          <w:numId w:val="109"/>
        </w:numPr>
        <w:rPr>
          <w:rFonts w:ascii="Calibri" w:hAnsi="Calibri" w:cs="Calibri"/>
          <w:sz w:val="24"/>
          <w:szCs w:val="24"/>
        </w:rPr>
      </w:pPr>
      <w:r w:rsidRPr="00AD21BF">
        <w:rPr>
          <w:rFonts w:ascii="Calibri" w:hAnsi="Calibri" w:cs="Calibri"/>
          <w:sz w:val="24"/>
          <w:szCs w:val="24"/>
        </w:rPr>
        <w:t>Choose Create.</w:t>
      </w:r>
    </w:p>
    <w:p w:rsidR="00AD21BF" w:rsidRDefault="00AD21BF" w:rsidP="00AD21BF">
      <w:pPr>
        <w:pStyle w:val="ListParagraph"/>
        <w:rPr>
          <w:rFonts w:ascii="Calibri" w:hAnsi="Calibri" w:cs="Calibri"/>
          <w:sz w:val="24"/>
          <w:szCs w:val="24"/>
        </w:rPr>
      </w:pPr>
    </w:p>
    <w:p w:rsidR="00AD21BF" w:rsidRPr="00AD21BF" w:rsidRDefault="00AD21BF" w:rsidP="00AD21BF">
      <w:pPr>
        <w:pStyle w:val="ListParagraph"/>
        <w:rPr>
          <w:rFonts w:ascii="Calibri" w:hAnsi="Calibri" w:cs="Calibri"/>
          <w:sz w:val="24"/>
          <w:szCs w:val="24"/>
        </w:rPr>
      </w:pPr>
    </w:p>
    <w:p w:rsidR="00FE5B3E" w:rsidRPr="00AD21BF" w:rsidRDefault="00FE5B3E" w:rsidP="00AD21BF">
      <w:pPr>
        <w:pStyle w:val="Heading1"/>
      </w:pPr>
      <w:r w:rsidRPr="00AD21BF">
        <w:lastRenderedPageBreak/>
        <w:t>Monitoring and Security With CloudTrail</w:t>
      </w:r>
    </w:p>
    <w:p w:rsidR="00FE5B3E" w:rsidRPr="004E5322" w:rsidRDefault="00FE5B3E" w:rsidP="00B92D5D">
      <w:pPr>
        <w:rPr>
          <w:rFonts w:cs="Calibri"/>
          <w:sz w:val="28"/>
        </w:rPr>
      </w:pPr>
    </w:p>
    <w:p w:rsidR="00FE5B3E" w:rsidRPr="00AD21BF" w:rsidRDefault="00FE5B3E" w:rsidP="00AD21BF">
      <w:pPr>
        <w:pStyle w:val="Heading2"/>
      </w:pPr>
      <w:r w:rsidRPr="00AD21BF">
        <w:t>What is CloudTrail?</w:t>
      </w:r>
    </w:p>
    <w:p w:rsidR="00FE5B3E" w:rsidRPr="004E5322" w:rsidRDefault="00FE5B3E" w:rsidP="0094026D">
      <w:r w:rsidRPr="004E5322">
        <w:t>Every action that occurs on AWS is the result of a single API call</w:t>
      </w:r>
    </w:p>
    <w:p w:rsidR="00FE5B3E" w:rsidRPr="004E5322" w:rsidRDefault="00FE5B3E" w:rsidP="0094026D">
      <w:r w:rsidRPr="004E5322">
        <w:t>Working in an agile environment means many people could have access to your environment each making requests using CLI, SDK’s or, the console</w:t>
      </w:r>
    </w:p>
    <w:p w:rsidR="00FE5B3E" w:rsidRPr="004E5322" w:rsidRDefault="00FE5B3E" w:rsidP="0094026D">
      <w:r w:rsidRPr="004E5322">
        <w:t>It audits and certain compliance certifications require that you log and report every event that occurs in your environment</w:t>
      </w:r>
    </w:p>
    <w:p w:rsidR="00FE5B3E" w:rsidRPr="004E5322" w:rsidRDefault="00FE5B3E" w:rsidP="0076724F">
      <w:pPr>
        <w:pStyle w:val="ListParagraph"/>
        <w:numPr>
          <w:ilvl w:val="0"/>
          <w:numId w:val="110"/>
        </w:numPr>
      </w:pPr>
      <w:r w:rsidRPr="004E5322">
        <w:t>Time of the event</w:t>
      </w:r>
    </w:p>
    <w:p w:rsidR="00FE5B3E" w:rsidRPr="004E5322" w:rsidRDefault="00FE5B3E" w:rsidP="0076724F">
      <w:pPr>
        <w:pStyle w:val="ListParagraph"/>
        <w:numPr>
          <w:ilvl w:val="0"/>
          <w:numId w:val="110"/>
        </w:numPr>
      </w:pPr>
      <w:r w:rsidRPr="004E5322">
        <w:t>Who made the event call</w:t>
      </w:r>
    </w:p>
    <w:p w:rsidR="00FE5B3E" w:rsidRPr="004E5322" w:rsidRDefault="00FE5B3E" w:rsidP="0076724F">
      <w:pPr>
        <w:pStyle w:val="ListParagraph"/>
        <w:numPr>
          <w:ilvl w:val="0"/>
          <w:numId w:val="110"/>
        </w:numPr>
      </w:pPr>
      <w:r w:rsidRPr="004E5322">
        <w:t>The source of the call</w:t>
      </w:r>
    </w:p>
    <w:p w:rsidR="00FE5B3E" w:rsidRPr="004E5322" w:rsidRDefault="00FE5B3E" w:rsidP="0076724F">
      <w:pPr>
        <w:pStyle w:val="ListParagraph"/>
        <w:numPr>
          <w:ilvl w:val="0"/>
          <w:numId w:val="110"/>
        </w:numPr>
      </w:pPr>
      <w:r w:rsidRPr="004E5322">
        <w:t>Etc.</w:t>
      </w:r>
    </w:p>
    <w:p w:rsidR="00FE5B3E" w:rsidRPr="004E5322" w:rsidRDefault="00FE5B3E" w:rsidP="0094026D">
      <w:r w:rsidRPr="004E5322">
        <w:t>CloudTrail Use Cases Security Analysis</w:t>
      </w:r>
    </w:p>
    <w:p w:rsidR="00FE5B3E" w:rsidRPr="0094026D" w:rsidRDefault="00FE5B3E" w:rsidP="0076724F">
      <w:pPr>
        <w:pStyle w:val="ListParagraph"/>
        <w:numPr>
          <w:ilvl w:val="0"/>
          <w:numId w:val="111"/>
        </w:numPr>
        <w:rPr>
          <w:rFonts w:ascii="Calibri" w:hAnsi="Calibri" w:cs="Calibri"/>
          <w:sz w:val="24"/>
          <w:szCs w:val="24"/>
        </w:rPr>
      </w:pPr>
      <w:r w:rsidRPr="0094026D">
        <w:rPr>
          <w:rFonts w:ascii="Calibri" w:hAnsi="Calibri" w:cs="Calibri"/>
          <w:sz w:val="24"/>
          <w:szCs w:val="24"/>
        </w:rPr>
        <w:t>Activity pattern matching (similar to monitoring network traffic)</w:t>
      </w:r>
    </w:p>
    <w:p w:rsidR="00FE5B3E" w:rsidRPr="004E5322" w:rsidRDefault="00FE5B3E" w:rsidP="0094026D">
      <w:r w:rsidRPr="004E5322">
        <w:t>Track and Monitor Changes to AWS Resources</w:t>
      </w:r>
    </w:p>
    <w:p w:rsidR="00FE5B3E" w:rsidRPr="0094026D" w:rsidRDefault="00FE5B3E" w:rsidP="0076724F">
      <w:pPr>
        <w:pStyle w:val="ListParagraph"/>
        <w:numPr>
          <w:ilvl w:val="0"/>
          <w:numId w:val="111"/>
        </w:numPr>
        <w:rPr>
          <w:rFonts w:ascii="Calibri" w:hAnsi="Calibri" w:cs="Calibri"/>
          <w:sz w:val="24"/>
          <w:szCs w:val="24"/>
        </w:rPr>
      </w:pPr>
      <w:r w:rsidRPr="0094026D">
        <w:rPr>
          <w:rFonts w:ascii="Calibri" w:hAnsi="Calibri" w:cs="Calibri"/>
          <w:sz w:val="24"/>
          <w:szCs w:val="24"/>
        </w:rPr>
        <w:t>Know who, what, how, and where from changes were made to AWS resources</w:t>
      </w:r>
    </w:p>
    <w:p w:rsidR="00FE5B3E" w:rsidRPr="004E5322" w:rsidRDefault="00FE5B3E" w:rsidP="0094026D">
      <w:r w:rsidRPr="004E5322">
        <w:t>Compliance Aid</w:t>
      </w:r>
    </w:p>
    <w:p w:rsidR="00FE5B3E" w:rsidRPr="0094026D" w:rsidRDefault="00FE5B3E" w:rsidP="0076724F">
      <w:pPr>
        <w:pStyle w:val="ListParagraph"/>
        <w:numPr>
          <w:ilvl w:val="0"/>
          <w:numId w:val="112"/>
        </w:numPr>
        <w:rPr>
          <w:rFonts w:ascii="Calibri" w:hAnsi="Calibri" w:cs="Calibri"/>
          <w:sz w:val="24"/>
          <w:szCs w:val="24"/>
        </w:rPr>
      </w:pPr>
      <w:r w:rsidRPr="0094026D">
        <w:rPr>
          <w:rFonts w:ascii="Calibri" w:hAnsi="Calibri" w:cs="Calibri"/>
          <w:sz w:val="24"/>
          <w:szCs w:val="24"/>
        </w:rPr>
        <w:t>Compliance requirements for source and logs of changes to environments</w:t>
      </w:r>
    </w:p>
    <w:p w:rsidR="00FE5B3E" w:rsidRPr="0094026D" w:rsidRDefault="00FE5B3E" w:rsidP="0076724F">
      <w:pPr>
        <w:pStyle w:val="ListParagraph"/>
        <w:numPr>
          <w:ilvl w:val="0"/>
          <w:numId w:val="112"/>
        </w:numPr>
        <w:rPr>
          <w:rFonts w:ascii="Calibri" w:hAnsi="Calibri" w:cs="Calibri"/>
          <w:sz w:val="24"/>
          <w:szCs w:val="24"/>
        </w:rPr>
      </w:pPr>
      <w:r w:rsidRPr="0094026D">
        <w:rPr>
          <w:rFonts w:ascii="Calibri" w:hAnsi="Calibri" w:cs="Calibri"/>
          <w:sz w:val="24"/>
          <w:szCs w:val="24"/>
        </w:rPr>
        <w:t>PCI/HIPAA Compliance etc.</w:t>
      </w:r>
    </w:p>
    <w:p w:rsidR="00FE5B3E" w:rsidRPr="004E5322" w:rsidRDefault="00FE5B3E" w:rsidP="0094026D">
      <w:r w:rsidRPr="004E5322">
        <w:t xml:space="preserve">Troubleshoot Operational Issues </w:t>
      </w:r>
    </w:p>
    <w:p w:rsidR="00FE5B3E" w:rsidRPr="0094026D" w:rsidRDefault="00FE5B3E" w:rsidP="0076724F">
      <w:pPr>
        <w:pStyle w:val="ListParagraph"/>
        <w:numPr>
          <w:ilvl w:val="0"/>
          <w:numId w:val="113"/>
        </w:numPr>
        <w:rPr>
          <w:rFonts w:ascii="Calibri" w:hAnsi="Calibri" w:cs="Calibri"/>
          <w:sz w:val="24"/>
          <w:szCs w:val="24"/>
        </w:rPr>
      </w:pPr>
      <w:r w:rsidRPr="0094026D">
        <w:rPr>
          <w:rFonts w:ascii="Calibri" w:hAnsi="Calibri" w:cs="Calibri"/>
          <w:sz w:val="24"/>
          <w:szCs w:val="24"/>
        </w:rPr>
        <w:t>Identify recently changed resources to time an issue occurs</w:t>
      </w:r>
    </w:p>
    <w:p w:rsidR="00FE5B3E" w:rsidRPr="0094026D" w:rsidRDefault="00FE5B3E" w:rsidP="0076724F">
      <w:pPr>
        <w:pStyle w:val="ListParagraph"/>
        <w:numPr>
          <w:ilvl w:val="0"/>
          <w:numId w:val="113"/>
        </w:numPr>
        <w:rPr>
          <w:rFonts w:ascii="Calibri" w:hAnsi="Calibri" w:cs="Calibri"/>
          <w:sz w:val="24"/>
          <w:szCs w:val="24"/>
        </w:rPr>
      </w:pPr>
      <w:r w:rsidRPr="0094026D">
        <w:rPr>
          <w:rFonts w:ascii="Calibri" w:hAnsi="Calibri" w:cs="Calibri"/>
          <w:sz w:val="24"/>
          <w:szCs w:val="24"/>
        </w:rPr>
        <w:t>CloudTrail Concepts</w:t>
      </w:r>
    </w:p>
    <w:p w:rsidR="00FE5B3E" w:rsidRPr="0094026D" w:rsidRDefault="00FE5B3E" w:rsidP="0076724F">
      <w:pPr>
        <w:pStyle w:val="ListParagraph"/>
        <w:numPr>
          <w:ilvl w:val="0"/>
          <w:numId w:val="113"/>
        </w:numPr>
        <w:rPr>
          <w:rFonts w:ascii="Calibri" w:hAnsi="Calibri" w:cs="Calibri"/>
          <w:sz w:val="24"/>
          <w:szCs w:val="24"/>
        </w:rPr>
      </w:pPr>
      <w:r w:rsidRPr="0094026D">
        <w:rPr>
          <w:rFonts w:ascii="Calibri" w:hAnsi="Calibri" w:cs="Calibri"/>
          <w:sz w:val="24"/>
          <w:szCs w:val="24"/>
        </w:rPr>
        <w:t>Once configured CloudTrail logs all API events and delivers the log to an S3 bucket</w:t>
      </w:r>
    </w:p>
    <w:p w:rsidR="00FE5B3E" w:rsidRPr="0094026D" w:rsidRDefault="00FE5B3E" w:rsidP="0076724F">
      <w:pPr>
        <w:pStyle w:val="ListParagraph"/>
        <w:numPr>
          <w:ilvl w:val="0"/>
          <w:numId w:val="113"/>
        </w:numPr>
        <w:rPr>
          <w:rFonts w:ascii="Calibri" w:hAnsi="Calibri" w:cs="Calibri"/>
          <w:sz w:val="24"/>
          <w:szCs w:val="24"/>
        </w:rPr>
      </w:pPr>
      <w:proofErr w:type="spellStart"/>
      <w:r w:rsidRPr="0094026D">
        <w:rPr>
          <w:rFonts w:ascii="Calibri" w:hAnsi="Calibri" w:cs="Calibri"/>
          <w:sz w:val="24"/>
          <w:szCs w:val="24"/>
        </w:rPr>
        <w:t>CloudTrails</w:t>
      </w:r>
      <w:proofErr w:type="spellEnd"/>
      <w:r w:rsidRPr="0094026D">
        <w:rPr>
          <w:rFonts w:ascii="Calibri" w:hAnsi="Calibri" w:cs="Calibri"/>
          <w:sz w:val="24"/>
          <w:szCs w:val="24"/>
        </w:rPr>
        <w:t xml:space="preserve"> are configured on a per region basis and a region can include global services</w:t>
      </w:r>
    </w:p>
    <w:p w:rsidR="00FE5B3E" w:rsidRPr="0094026D" w:rsidRDefault="00FE5B3E" w:rsidP="0076724F">
      <w:pPr>
        <w:pStyle w:val="ListParagraph"/>
        <w:numPr>
          <w:ilvl w:val="0"/>
          <w:numId w:val="113"/>
        </w:numPr>
        <w:rPr>
          <w:rFonts w:ascii="Calibri" w:hAnsi="Calibri" w:cs="Calibri"/>
          <w:sz w:val="24"/>
          <w:szCs w:val="24"/>
        </w:rPr>
      </w:pPr>
      <w:proofErr w:type="spellStart"/>
      <w:r w:rsidRPr="0094026D">
        <w:rPr>
          <w:rFonts w:ascii="Calibri" w:hAnsi="Calibri" w:cs="Calibri"/>
          <w:sz w:val="24"/>
          <w:szCs w:val="24"/>
        </w:rPr>
        <w:t>CloudTrails</w:t>
      </w:r>
      <w:proofErr w:type="spellEnd"/>
      <w:r w:rsidRPr="0094026D">
        <w:rPr>
          <w:rFonts w:ascii="Calibri" w:hAnsi="Calibri" w:cs="Calibri"/>
          <w:sz w:val="24"/>
          <w:szCs w:val="24"/>
        </w:rPr>
        <w:t xml:space="preserve"> log files from different regions can be sent to the same S3 buckets</w:t>
      </w:r>
    </w:p>
    <w:p w:rsidR="00FE5B3E" w:rsidRPr="0094026D" w:rsidRDefault="00FE5B3E" w:rsidP="0076724F">
      <w:pPr>
        <w:pStyle w:val="ListParagraph"/>
        <w:numPr>
          <w:ilvl w:val="0"/>
          <w:numId w:val="113"/>
        </w:numPr>
        <w:rPr>
          <w:rFonts w:ascii="Calibri" w:hAnsi="Calibri" w:cs="Calibri"/>
          <w:sz w:val="24"/>
          <w:szCs w:val="24"/>
        </w:rPr>
      </w:pPr>
      <w:r w:rsidRPr="0094026D">
        <w:rPr>
          <w:rFonts w:ascii="Calibri" w:hAnsi="Calibri" w:cs="Calibri"/>
          <w:sz w:val="24"/>
          <w:szCs w:val="24"/>
        </w:rPr>
        <w:t>CloudTrail can integrate into SNS, CloudWatch, and CloudWatch logs to send notifications when specific API events occur</w:t>
      </w:r>
    </w:p>
    <w:p w:rsidR="00FE5B3E" w:rsidRPr="0094026D" w:rsidRDefault="00FE5B3E" w:rsidP="0094026D">
      <w:pPr>
        <w:pStyle w:val="Heading2"/>
      </w:pPr>
      <w:r w:rsidRPr="0094026D">
        <w:t xml:space="preserve">Logging Best </w:t>
      </w:r>
      <w:proofErr w:type="gramStart"/>
      <w:r w:rsidRPr="0094026D">
        <w:t>Practices :</w:t>
      </w:r>
      <w:proofErr w:type="gramEnd"/>
    </w:p>
    <w:p w:rsidR="00FE5B3E" w:rsidRPr="004E5322" w:rsidRDefault="00FE5B3E" w:rsidP="0094026D">
      <w:r w:rsidRPr="004E5322">
        <w:t>Limit and control access to CloudTrail and CloudTrail logs Configure logs to notify in the event of misconfiguration</w:t>
      </w:r>
    </w:p>
    <w:p w:rsidR="00FE5B3E" w:rsidRPr="004E5322" w:rsidRDefault="00FE5B3E" w:rsidP="0094026D">
      <w:r w:rsidRPr="004E5322">
        <w:t>Integrate with lifecycle policies to store for industry standard time frames</w:t>
      </w:r>
    </w:p>
    <w:p w:rsidR="00FE5B3E" w:rsidRPr="0094026D" w:rsidRDefault="00FE5B3E" w:rsidP="0076724F">
      <w:pPr>
        <w:pStyle w:val="ListParagraph"/>
        <w:numPr>
          <w:ilvl w:val="0"/>
          <w:numId w:val="114"/>
        </w:numPr>
        <w:rPr>
          <w:sz w:val="24"/>
          <w:szCs w:val="24"/>
        </w:rPr>
      </w:pPr>
      <w:r w:rsidRPr="0094026D">
        <w:rPr>
          <w:sz w:val="24"/>
          <w:szCs w:val="24"/>
        </w:rPr>
        <w:t>HIPAA and PCI compliance are examples of requiring 6 years of log storage</w:t>
      </w:r>
    </w:p>
    <w:p w:rsidR="00FE5B3E" w:rsidRPr="004E5322" w:rsidRDefault="00FE5B3E" w:rsidP="0094026D">
      <w:pPr>
        <w:pStyle w:val="Heading1"/>
      </w:pPr>
      <w:r w:rsidRPr="004E5322">
        <w:lastRenderedPageBreak/>
        <w:t xml:space="preserve">Configuring CloudTrail In The </w:t>
      </w:r>
      <w:proofErr w:type="gramStart"/>
      <w:r w:rsidRPr="004E5322">
        <w:t>Console :</w:t>
      </w:r>
      <w:proofErr w:type="gramEnd"/>
    </w:p>
    <w:p w:rsidR="00FE5B3E" w:rsidRPr="004E5322" w:rsidRDefault="00FE5B3E" w:rsidP="0094026D">
      <w:r w:rsidRPr="004E5322">
        <w:t xml:space="preserve">To create a CloudTrail trail with the AWS Management </w:t>
      </w:r>
      <w:proofErr w:type="gramStart"/>
      <w:r w:rsidRPr="004E5322">
        <w:t>Console :</w:t>
      </w:r>
      <w:proofErr w:type="gramEnd"/>
    </w:p>
    <w:p w:rsidR="00FE5B3E" w:rsidRPr="004E5322" w:rsidRDefault="00FE5B3E" w:rsidP="00B92D5D">
      <w:pPr>
        <w:rPr>
          <w:rFonts w:cs="Calibri"/>
          <w:sz w:val="28"/>
        </w:rPr>
      </w:pPr>
      <w:r w:rsidRPr="004E5322">
        <w:rPr>
          <w:rFonts w:cs="Calibri"/>
          <w:noProof/>
          <w:sz w:val="28"/>
          <w:lang w:eastAsia="en-US"/>
        </w:rPr>
        <w:drawing>
          <wp:inline distT="0" distB="0" distL="0" distR="0" wp14:anchorId="6A432EE5" wp14:editId="2E6B00CD">
            <wp:extent cx="5943600" cy="2479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79040"/>
                    </a:xfrm>
                    <a:prstGeom prst="rect">
                      <a:avLst/>
                    </a:prstGeom>
                  </pic:spPr>
                </pic:pic>
              </a:graphicData>
            </a:graphic>
          </wp:inline>
        </w:drawing>
      </w:r>
    </w:p>
    <w:p w:rsidR="00FE5B3E" w:rsidRPr="004E5322" w:rsidRDefault="00FE5B3E" w:rsidP="00B92D5D">
      <w:pPr>
        <w:rPr>
          <w:rFonts w:cs="Calibri"/>
          <w:sz w:val="28"/>
        </w:rPr>
      </w:pPr>
    </w:p>
    <w:p w:rsidR="00FE5B3E" w:rsidRPr="004E5322" w:rsidRDefault="00FE5B3E" w:rsidP="0076724F">
      <w:pPr>
        <w:pStyle w:val="ListParagraph"/>
        <w:numPr>
          <w:ilvl w:val="0"/>
          <w:numId w:val="115"/>
        </w:numPr>
      </w:pPr>
      <w:r w:rsidRPr="004E5322">
        <w:t>Choose Get Started Now</w:t>
      </w:r>
    </w:p>
    <w:p w:rsidR="00FE5B3E" w:rsidRPr="004E5322" w:rsidRDefault="00FE5B3E" w:rsidP="0076724F">
      <w:pPr>
        <w:pStyle w:val="ListParagraph"/>
        <w:numPr>
          <w:ilvl w:val="0"/>
          <w:numId w:val="115"/>
        </w:numPr>
      </w:pPr>
      <w:r w:rsidRPr="004E5322">
        <w:t>On the Create Trail page, for Trail name, type a name for your trail.</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A0A8ABE" wp14:editId="617985CB">
            <wp:extent cx="5943600" cy="3536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3695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76724F">
      <w:pPr>
        <w:pStyle w:val="ListParagraph"/>
        <w:numPr>
          <w:ilvl w:val="0"/>
          <w:numId w:val="116"/>
        </w:numPr>
      </w:pPr>
      <w:r w:rsidRPr="004E5322">
        <w:lastRenderedPageBreak/>
        <w:t>For Apply trail to all regions, choose Yes to receive log files from all regions. This is the default and recommended setting. If you choose No, the trail logs files only from the region in which you create the trail.</w:t>
      </w:r>
    </w:p>
    <w:p w:rsidR="00FE5B3E" w:rsidRPr="004E5322" w:rsidRDefault="00FE5B3E" w:rsidP="0076724F">
      <w:pPr>
        <w:pStyle w:val="ListParagraph"/>
        <w:numPr>
          <w:ilvl w:val="0"/>
          <w:numId w:val="116"/>
        </w:numPr>
      </w:pPr>
      <w:r w:rsidRPr="004E5322">
        <w:t xml:space="preserve">For Management events, for Read/Write events, choose if you want your trail to log All, Read-only, Write-only, or </w:t>
      </w:r>
      <w:proofErr w:type="gramStart"/>
      <w:r w:rsidRPr="004E5322">
        <w:t>None</w:t>
      </w:r>
      <w:proofErr w:type="gramEnd"/>
      <w:r w:rsidRPr="004E5322">
        <w:t xml:space="preserve">, and then choose Save. By default, trails log </w:t>
      </w:r>
      <w:proofErr w:type="gramStart"/>
      <w:r w:rsidRPr="004E5322">
        <w:t>All</w:t>
      </w:r>
      <w:proofErr w:type="gramEnd"/>
      <w:r w:rsidRPr="004E5322">
        <w:t xml:space="preserve"> management events.</w:t>
      </w:r>
    </w:p>
    <w:p w:rsidR="00FE5B3E" w:rsidRPr="004E5322" w:rsidRDefault="00FE5B3E" w:rsidP="0076724F">
      <w:pPr>
        <w:pStyle w:val="ListParagraph"/>
        <w:numPr>
          <w:ilvl w:val="0"/>
          <w:numId w:val="116"/>
        </w:numPr>
      </w:pPr>
      <w:r w:rsidRPr="004E5322">
        <w:t>For Data events, you can specify logging data events for Amazon S3 buckets, for AWS Lambda functions, or both. By default, trails don't log data events. Additional charges apply for logging data events.</w:t>
      </w:r>
    </w:p>
    <w:p w:rsidR="00FE5B3E" w:rsidRPr="004E5322" w:rsidRDefault="00FE5B3E" w:rsidP="0094026D">
      <w:r w:rsidRPr="004E5322">
        <w:t>You can select the option to log all S3 buckets and Lambda functions, or you can specify individual buckets or functions.</w:t>
      </w:r>
    </w:p>
    <w:p w:rsidR="00FE5B3E" w:rsidRPr="004E5322" w:rsidRDefault="00FE5B3E" w:rsidP="000A17D5">
      <w:pPr>
        <w:pStyle w:val="ListParagraph"/>
        <w:numPr>
          <w:ilvl w:val="0"/>
          <w:numId w:val="38"/>
        </w:numPr>
        <w:rPr>
          <w:rFonts w:ascii="Calibri" w:hAnsi="Calibri" w:cs="Calibri"/>
          <w:sz w:val="32"/>
          <w:szCs w:val="28"/>
        </w:rPr>
      </w:pPr>
      <w:r w:rsidRPr="0094026D">
        <w:t>Choose the S3 tab</w:t>
      </w:r>
      <w:r w:rsidRPr="004E5322">
        <w:rPr>
          <w:rFonts w:ascii="Calibri" w:hAnsi="Calibri" w:cs="Calibri"/>
          <w:sz w:val="32"/>
          <w:szCs w:val="28"/>
        </w:rPr>
        <w: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E0EB6BC" wp14:editId="6584F2AE">
            <wp:extent cx="5943600" cy="3628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28390"/>
                    </a:xfrm>
                    <a:prstGeom prst="rect">
                      <a:avLst/>
                    </a:prstGeom>
                  </pic:spPr>
                </pic:pic>
              </a:graphicData>
            </a:graphic>
          </wp:inline>
        </w:drawing>
      </w:r>
    </w:p>
    <w:p w:rsidR="00FE5B3E" w:rsidRPr="004E5322" w:rsidRDefault="00FE5B3E" w:rsidP="0076724F">
      <w:pPr>
        <w:pStyle w:val="ListParagraph"/>
        <w:numPr>
          <w:ilvl w:val="0"/>
          <w:numId w:val="117"/>
        </w:numPr>
      </w:pPr>
      <w:r w:rsidRPr="004E5322">
        <w:t xml:space="preserve">To specify a bucket, choose Add S3 bucket. Type the S3 bucket name and prefix (optional) for which you want to log data events. For each bucket, specify whether you want to log Read events, such as </w:t>
      </w:r>
      <w:proofErr w:type="spellStart"/>
      <w:r w:rsidRPr="004E5322">
        <w:t>GetObject</w:t>
      </w:r>
      <w:proofErr w:type="spellEnd"/>
      <w:r w:rsidRPr="004E5322">
        <w:t xml:space="preserve">; Write events, such as </w:t>
      </w:r>
      <w:proofErr w:type="spellStart"/>
      <w:r w:rsidRPr="004E5322">
        <w:t>PutObject</w:t>
      </w:r>
      <w:proofErr w:type="spellEnd"/>
      <w:r w:rsidRPr="004E5322">
        <w:t>; or both types of events.</w:t>
      </w:r>
    </w:p>
    <w:p w:rsidR="00FE5B3E" w:rsidRPr="004E5322" w:rsidRDefault="00FE5B3E" w:rsidP="00B92D5D">
      <w:pPr>
        <w:pStyle w:val="ListParagraph"/>
        <w:rPr>
          <w:rFonts w:ascii="Calibri" w:hAnsi="Calibri" w:cs="Calibri"/>
          <w:sz w:val="32"/>
          <w:szCs w:val="28"/>
        </w:rPr>
      </w:pPr>
    </w:p>
    <w:p w:rsidR="00FE5B3E" w:rsidRPr="004E5322" w:rsidRDefault="00FE5B3E" w:rsidP="0076724F">
      <w:pPr>
        <w:pStyle w:val="ListParagraph"/>
        <w:numPr>
          <w:ilvl w:val="0"/>
          <w:numId w:val="118"/>
        </w:numPr>
      </w:pPr>
      <w:r w:rsidRPr="004E5322">
        <w:t xml:space="preserve">To log data events for all S3 buckets in your AWS account, select </w:t>
      </w:r>
      <w:proofErr w:type="spellStart"/>
      <w:proofErr w:type="gramStart"/>
      <w:r w:rsidRPr="004E5322">
        <w:t>Select</w:t>
      </w:r>
      <w:proofErr w:type="spellEnd"/>
      <w:proofErr w:type="gramEnd"/>
      <w:r w:rsidRPr="004E5322">
        <w:t xml:space="preserve"> all S3 buckets in your account. Then choose whether you want to log Read events, such as </w:t>
      </w:r>
      <w:proofErr w:type="spellStart"/>
      <w:r w:rsidRPr="004E5322">
        <w:t>GetObject</w:t>
      </w:r>
      <w:proofErr w:type="spellEnd"/>
      <w:r w:rsidRPr="004E5322">
        <w:t xml:space="preserve">; Write events, such as </w:t>
      </w:r>
      <w:proofErr w:type="spellStart"/>
      <w:r w:rsidRPr="004E5322">
        <w:t>PutObject</w:t>
      </w:r>
      <w:proofErr w:type="spellEnd"/>
      <w:r w:rsidRPr="004E5322">
        <w:t>; or both types of events. This setting takes precedence over individual settings you configure for individual buckets.</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sz w:val="32"/>
          <w:szCs w:val="28"/>
        </w:rPr>
        <w:t xml:space="preserve"> </w:t>
      </w:r>
    </w:p>
    <w:p w:rsidR="00FE5B3E" w:rsidRPr="004E5322" w:rsidRDefault="00FE5B3E" w:rsidP="0076724F">
      <w:pPr>
        <w:pStyle w:val="ListParagraph"/>
        <w:numPr>
          <w:ilvl w:val="0"/>
          <w:numId w:val="119"/>
        </w:numPr>
      </w:pPr>
      <w:r w:rsidRPr="004E5322">
        <w:lastRenderedPageBreak/>
        <w:t>For example, if you specify logging Read events for all S3 buckets, and then choose to add a specific bucket for data event logging, Read is already selected for the bucket you added. You cannot clear the selection. You can only configure the option for Write.</w:t>
      </w:r>
    </w:p>
    <w:p w:rsidR="00FE5B3E" w:rsidRPr="004E5322" w:rsidRDefault="00FE5B3E" w:rsidP="0094026D">
      <w:r w:rsidRPr="004E5322">
        <w:t>For Lambda functions:</w:t>
      </w:r>
    </w:p>
    <w:p w:rsidR="00FE5B3E" w:rsidRPr="004E5322" w:rsidRDefault="00FE5B3E" w:rsidP="00B92D5D">
      <w:pPr>
        <w:rPr>
          <w:rFonts w:cs="Calibri"/>
          <w:sz w:val="32"/>
          <w:szCs w:val="28"/>
        </w:rPr>
      </w:pPr>
    </w:p>
    <w:p w:rsidR="00FE5B3E" w:rsidRPr="004E5322" w:rsidRDefault="00FE5B3E" w:rsidP="0076724F">
      <w:pPr>
        <w:pStyle w:val="ListParagraph"/>
        <w:numPr>
          <w:ilvl w:val="0"/>
          <w:numId w:val="120"/>
        </w:numPr>
      </w:pPr>
      <w:r w:rsidRPr="004E5322">
        <w:t>Choose the Lambda tab</w:t>
      </w:r>
    </w:p>
    <w:p w:rsidR="00FE5B3E" w:rsidRPr="004E5322" w:rsidRDefault="00FE5B3E" w:rsidP="00B92D5D">
      <w:pPr>
        <w:rPr>
          <w:rFonts w:cs="Calibri"/>
          <w:sz w:val="28"/>
        </w:rPr>
      </w:pPr>
      <w:r w:rsidRPr="004E5322">
        <w:rPr>
          <w:rFonts w:cs="Calibri"/>
          <w:noProof/>
          <w:sz w:val="28"/>
          <w:lang w:eastAsia="en-US"/>
        </w:rPr>
        <w:drawing>
          <wp:inline distT="0" distB="0" distL="0" distR="0" wp14:anchorId="385EF9BE" wp14:editId="2E9FC385">
            <wp:extent cx="5943600" cy="3686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86810"/>
                    </a:xfrm>
                    <a:prstGeom prst="rect">
                      <a:avLst/>
                    </a:prstGeom>
                  </pic:spPr>
                </pic:pic>
              </a:graphicData>
            </a:graphic>
          </wp:inline>
        </w:drawing>
      </w:r>
    </w:p>
    <w:p w:rsidR="00FE5B3E" w:rsidRPr="0094026D" w:rsidRDefault="00FE5B3E" w:rsidP="0076724F">
      <w:pPr>
        <w:pStyle w:val="ListParagraph"/>
        <w:numPr>
          <w:ilvl w:val="0"/>
          <w:numId w:val="121"/>
        </w:numPr>
        <w:rPr>
          <w:rFonts w:ascii="Calibri" w:hAnsi="Calibri" w:cs="Calibri"/>
          <w:sz w:val="24"/>
          <w:szCs w:val="24"/>
        </w:rPr>
      </w:pPr>
      <w:r w:rsidRPr="0094026D">
        <w:rPr>
          <w:rFonts w:ascii="Calibri" w:hAnsi="Calibri" w:cs="Calibri"/>
          <w:sz w:val="24"/>
          <w:szCs w:val="24"/>
        </w:rPr>
        <w:t>To specify logging individual functions, select them from the list.</w:t>
      </w:r>
    </w:p>
    <w:p w:rsidR="00FE5B3E" w:rsidRPr="0094026D" w:rsidRDefault="00FE5B3E" w:rsidP="0094026D">
      <w:pPr>
        <w:rPr>
          <w:rFonts w:cs="Calibri"/>
          <w:szCs w:val="24"/>
        </w:rPr>
      </w:pPr>
    </w:p>
    <w:p w:rsidR="00FE5B3E" w:rsidRPr="0094026D" w:rsidRDefault="00FE5B3E" w:rsidP="0076724F">
      <w:pPr>
        <w:pStyle w:val="ListParagraph"/>
        <w:numPr>
          <w:ilvl w:val="0"/>
          <w:numId w:val="121"/>
        </w:numPr>
        <w:rPr>
          <w:rFonts w:ascii="Calibri" w:hAnsi="Calibri" w:cs="Calibri"/>
          <w:sz w:val="24"/>
          <w:szCs w:val="24"/>
        </w:rPr>
      </w:pPr>
      <w:r w:rsidRPr="0094026D">
        <w:rPr>
          <w:rFonts w:ascii="Calibri" w:hAnsi="Calibri" w:cs="Calibri"/>
          <w:sz w:val="24"/>
          <w:szCs w:val="24"/>
        </w:rPr>
        <w:t>To log data events for all Lambda functions in your AWS account, select Log all current and future functions. This setting takes precedence over individual settings you configure for individual functions. All functions will be logged, even if all functions are not displayed.</w:t>
      </w:r>
    </w:p>
    <w:p w:rsidR="00FE5B3E" w:rsidRPr="0094026D" w:rsidRDefault="00FE5B3E" w:rsidP="0094026D">
      <w:pPr>
        <w:rPr>
          <w:rFonts w:cs="Calibri"/>
          <w:szCs w:val="24"/>
        </w:rPr>
      </w:pPr>
    </w:p>
    <w:p w:rsidR="00FE5B3E" w:rsidRPr="0094026D" w:rsidRDefault="00FE5B3E" w:rsidP="0076724F">
      <w:pPr>
        <w:pStyle w:val="ListParagraph"/>
        <w:numPr>
          <w:ilvl w:val="0"/>
          <w:numId w:val="121"/>
        </w:numPr>
        <w:rPr>
          <w:rFonts w:ascii="Calibri" w:hAnsi="Calibri" w:cs="Calibri"/>
          <w:sz w:val="24"/>
          <w:szCs w:val="24"/>
        </w:rPr>
      </w:pPr>
      <w:r w:rsidRPr="0094026D">
        <w:rPr>
          <w:rFonts w:ascii="Calibri" w:hAnsi="Calibri" w:cs="Calibri"/>
          <w:sz w:val="24"/>
          <w:szCs w:val="24"/>
        </w:rPr>
        <w:t>For Storage location, for Create a new S3 bucket, choose Yes to create a new bucket. When you create a new bucket, CloudTrail creates the required bucket policies for you and applies them to the bucket.</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421C8275" wp14:editId="5AC5A4BC">
            <wp:extent cx="5324475" cy="3714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4475" cy="3714750"/>
                    </a:xfrm>
                    <a:prstGeom prst="rect">
                      <a:avLst/>
                    </a:prstGeom>
                  </pic:spPr>
                </pic:pic>
              </a:graphicData>
            </a:graphic>
          </wp:inline>
        </w:drawing>
      </w:r>
    </w:p>
    <w:p w:rsidR="00FE5B3E" w:rsidRPr="0094026D" w:rsidRDefault="00FE5B3E" w:rsidP="0076724F">
      <w:pPr>
        <w:pStyle w:val="ListParagraph"/>
        <w:numPr>
          <w:ilvl w:val="0"/>
          <w:numId w:val="122"/>
        </w:numPr>
        <w:rPr>
          <w:rFonts w:ascii="Calibri" w:hAnsi="Calibri" w:cs="Calibri"/>
          <w:sz w:val="24"/>
          <w:szCs w:val="24"/>
        </w:rPr>
      </w:pPr>
      <w:r w:rsidRPr="0094026D">
        <w:rPr>
          <w:rFonts w:ascii="Calibri" w:hAnsi="Calibri" w:cs="Calibri"/>
          <w:sz w:val="24"/>
          <w:szCs w:val="24"/>
        </w:rPr>
        <w:t>For S3 bucket, type a name for the bucket you want to designate for log file storage. The name must be globally unique.</w:t>
      </w:r>
    </w:p>
    <w:p w:rsidR="00FE5B3E" w:rsidRPr="0094026D" w:rsidRDefault="00FE5B3E" w:rsidP="0076724F">
      <w:pPr>
        <w:pStyle w:val="ListParagraph"/>
        <w:numPr>
          <w:ilvl w:val="0"/>
          <w:numId w:val="122"/>
        </w:numPr>
        <w:rPr>
          <w:rFonts w:ascii="Calibri" w:hAnsi="Calibri" w:cs="Calibri"/>
          <w:sz w:val="24"/>
          <w:szCs w:val="24"/>
        </w:rPr>
      </w:pPr>
      <w:r w:rsidRPr="0094026D">
        <w:rPr>
          <w:rFonts w:ascii="Calibri" w:hAnsi="Calibri" w:cs="Calibri"/>
          <w:sz w:val="24"/>
          <w:szCs w:val="24"/>
        </w:rPr>
        <w:t>To configure advanced settings, choose Create.</w:t>
      </w:r>
    </w:p>
    <w:p w:rsidR="0094026D" w:rsidRDefault="00FE5B3E" w:rsidP="0094026D">
      <w:r w:rsidRPr="004E5322">
        <w:t>The new trail appears on the Trails page. The Trails page shows the trails in your account from all regions. In about 15 minutes, CloudTrail publishes log files that show the AWS API calls made in your account. You can see the log files in the S3 bucket that you specified.</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B4D9F27" wp14:editId="1BDF99B9">
            <wp:extent cx="5943600" cy="23412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1245"/>
                    </a:xfrm>
                    <a:prstGeom prst="rect">
                      <a:avLst/>
                    </a:prstGeom>
                  </pic:spPr>
                </pic:pic>
              </a:graphicData>
            </a:graphic>
          </wp:inline>
        </w:drawing>
      </w:r>
    </w:p>
    <w:p w:rsidR="00FE5B3E" w:rsidRPr="004E5322" w:rsidRDefault="00FE5B3E" w:rsidP="0094026D">
      <w:pPr>
        <w:pStyle w:val="Heading1"/>
      </w:pPr>
      <w:r w:rsidRPr="004E5322">
        <w:lastRenderedPageBreak/>
        <w:t xml:space="preserve">Monitoring CloudTrail Events With </w:t>
      </w:r>
      <w:proofErr w:type="gramStart"/>
      <w:r w:rsidRPr="004E5322">
        <w:t>CloudWatch :</w:t>
      </w:r>
      <w:proofErr w:type="gramEnd"/>
    </w:p>
    <w:p w:rsidR="00FE5B3E" w:rsidRPr="004E5322" w:rsidRDefault="00FE5B3E" w:rsidP="00B92D5D">
      <w:pPr>
        <w:rPr>
          <w:rFonts w:cs="Calibri"/>
          <w:sz w:val="28"/>
        </w:rPr>
      </w:pPr>
    </w:p>
    <w:p w:rsidR="00FE5B3E" w:rsidRPr="004E5322" w:rsidRDefault="00FE5B3E" w:rsidP="0094026D">
      <w:r w:rsidRPr="004E5322">
        <w:t>CloudWatch Logs lets you monitor and troubleshoot your systems and applications using your existing system, application and custom log files. CloudWatch Logs can be used to monitor your logs for specific phrases, values or patterns. It has removed the dependency of third party tools which were used for monitoring the logs and creating alarms.</w:t>
      </w:r>
    </w:p>
    <w:p w:rsidR="00FE5B3E" w:rsidRPr="004E5322" w:rsidRDefault="00FE5B3E" w:rsidP="0094026D">
      <w:r w:rsidRPr="004E5322">
        <w:t>Steps To Configure CloudWatch Logs Monitoring:</w:t>
      </w:r>
    </w:p>
    <w:p w:rsidR="00FE5B3E" w:rsidRPr="004E5322" w:rsidRDefault="00FE5B3E" w:rsidP="0076724F">
      <w:pPr>
        <w:pStyle w:val="ListParagraph"/>
        <w:numPr>
          <w:ilvl w:val="0"/>
          <w:numId w:val="123"/>
        </w:numPr>
      </w:pPr>
      <w:r w:rsidRPr="004E5322">
        <w:t>Create a Log Group or Specifying an Existing Log Group</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6C19201A" wp14:editId="1AF173BE">
            <wp:extent cx="5943600" cy="4446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4690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3BF201E3" wp14:editId="4E3F2E57">
            <wp:extent cx="4791075" cy="443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1075" cy="4438650"/>
                    </a:xfrm>
                    <a:prstGeom prst="rect">
                      <a:avLst/>
                    </a:prstGeom>
                  </pic:spPr>
                </pic:pic>
              </a:graphicData>
            </a:graphic>
          </wp:inline>
        </w:drawing>
      </w:r>
    </w:p>
    <w:p w:rsidR="00FE5B3E" w:rsidRPr="004E5322" w:rsidRDefault="00FE5B3E" w:rsidP="0094026D">
      <w:r w:rsidRPr="004E5322">
        <w:t>I have added log group as “cloud trial</w:t>
      </w:r>
      <w:proofErr w:type="gramStart"/>
      <w:r w:rsidRPr="004E5322">
        <w:t>” ,</w:t>
      </w:r>
      <w:proofErr w:type="gramEnd"/>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68E1A761" wp14:editId="33DF2408">
            <wp:extent cx="5943600" cy="901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0106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94026D">
      <w:r w:rsidRPr="004E5322">
        <w:lastRenderedPageBreak/>
        <w:t xml:space="preserve">Creating Metric </w:t>
      </w:r>
      <w:proofErr w:type="gramStart"/>
      <w:r w:rsidRPr="004E5322">
        <w:t>Filter :</w:t>
      </w:r>
      <w:proofErr w:type="gramEnd"/>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276210C" wp14:editId="58DE908A">
            <wp:extent cx="5943600" cy="4349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349115"/>
                    </a:xfrm>
                    <a:prstGeom prst="rect">
                      <a:avLst/>
                    </a:prstGeom>
                  </pic:spPr>
                </pic:pic>
              </a:graphicData>
            </a:graphic>
          </wp:inline>
        </w:drawing>
      </w:r>
    </w:p>
    <w:p w:rsidR="00FE5B3E" w:rsidRPr="004E5322" w:rsidRDefault="00FE5B3E" w:rsidP="0094026D">
      <w:proofErr w:type="gramStart"/>
      <w:r w:rsidRPr="004E5322">
        <w:t>here</w:t>
      </w:r>
      <w:proofErr w:type="gramEnd"/>
      <w:r w:rsidRPr="004E5322">
        <w:t xml:space="preserve"> in place of -Custom Log Data- you need to select your log data in drop down options which you want to test</w:t>
      </w:r>
    </w:p>
    <w:p w:rsidR="00FE5B3E" w:rsidRPr="004E5322" w:rsidRDefault="00FE5B3E" w:rsidP="0094026D">
      <w:r w:rsidRPr="004E5322">
        <w:t>Metric Filters</w:t>
      </w:r>
    </w:p>
    <w:p w:rsidR="00FE5B3E" w:rsidRPr="004E5322" w:rsidRDefault="00FE5B3E" w:rsidP="0094026D">
      <w:r w:rsidRPr="004E5322">
        <w:t>Metric Filters are the filters that we apply on the log streams to get valuable information from the stream of logs. Metric filters are assigned to log groups and all of the filters assigned to a log group are applied to their log streams. For ex-you can create a Metric Filter for an event that you want to monitor on a regular basis</w:t>
      </w:r>
    </w:p>
    <w:p w:rsidR="00FE5B3E" w:rsidRPr="0094026D" w:rsidRDefault="00FE5B3E" w:rsidP="0094026D">
      <w:pPr>
        <w:rPr>
          <w:b/>
        </w:rPr>
      </w:pPr>
      <w:r w:rsidRPr="0094026D">
        <w:rPr>
          <w:b/>
        </w:rPr>
        <w:t>Filter and Pattern Syntax</w:t>
      </w:r>
    </w:p>
    <w:p w:rsidR="00FE5B3E" w:rsidRPr="004E5322" w:rsidRDefault="00FE5B3E" w:rsidP="0094026D">
      <w:r w:rsidRPr="004E5322">
        <w:t>You can use metric filters to search for and match phrases or values in your log events. When a metric filter finds one of the phrases or values in your log events, it counts each occurrence in a CloudWatch metric</w:t>
      </w:r>
    </w:p>
    <w:p w:rsidR="00FE5B3E" w:rsidRPr="004E5322" w:rsidRDefault="00FE5B3E" w:rsidP="00B92D5D">
      <w:pPr>
        <w:rPr>
          <w:rFonts w:cs="Calibri"/>
          <w:sz w:val="32"/>
          <w:szCs w:val="28"/>
        </w:rPr>
      </w:pPr>
    </w:p>
    <w:p w:rsidR="00FE5B3E" w:rsidRPr="004E5322" w:rsidRDefault="00FE5B3E" w:rsidP="0094026D">
      <w:r w:rsidRPr="004E5322">
        <w:t>Syntax for Filter pattern are:</w:t>
      </w:r>
    </w:p>
    <w:p w:rsidR="00FE5B3E" w:rsidRPr="004E5322" w:rsidRDefault="00FE5B3E" w:rsidP="0094026D">
      <w:proofErr w:type="gramStart"/>
      <w:r w:rsidRPr="004E5322">
        <w:t>{ SELECTOR</w:t>
      </w:r>
      <w:proofErr w:type="gramEnd"/>
      <w:r w:rsidRPr="004E5322">
        <w:t xml:space="preserve"> EQUALITY_OPERATOR STRING }</w:t>
      </w:r>
    </w:p>
    <w:p w:rsidR="00FE5B3E" w:rsidRPr="004E5322" w:rsidRDefault="00FE5B3E" w:rsidP="0094026D">
      <w:proofErr w:type="gramStart"/>
      <w:r w:rsidRPr="004E5322">
        <w:lastRenderedPageBreak/>
        <w:t>Where ,</w:t>
      </w:r>
      <w:proofErr w:type="gramEnd"/>
    </w:p>
    <w:p w:rsidR="00FE5B3E" w:rsidRPr="004E5322" w:rsidRDefault="00FE5B3E" w:rsidP="0094026D">
      <w:r w:rsidRPr="004E5322">
        <w:t>SELECTOR specifies what JSON property to check. Property selectors always start with dollar sign ($), which signifies the root of the JSON</w:t>
      </w:r>
    </w:p>
    <w:p w:rsidR="00FE5B3E" w:rsidRPr="004E5322" w:rsidRDefault="00FE5B3E" w:rsidP="0094026D">
      <w:r w:rsidRPr="004E5322">
        <w:t xml:space="preserve">EQUALITY_OPERATOR can be either = </w:t>
      </w:r>
      <w:proofErr w:type="gramStart"/>
      <w:r w:rsidRPr="004E5322">
        <w:t>or !=</w:t>
      </w:r>
      <w:proofErr w:type="gramEnd"/>
    </w:p>
    <w:p w:rsidR="00FE5B3E" w:rsidRPr="004E5322" w:rsidRDefault="00FE5B3E" w:rsidP="0094026D">
      <w:r w:rsidRPr="004E5322">
        <w:t xml:space="preserve">STRING is the value of that selector which you want to match in the log </w:t>
      </w:r>
      <w:proofErr w:type="spellStart"/>
      <w:r w:rsidRPr="004E5322">
        <w:t>events.We</w:t>
      </w:r>
      <w:proofErr w:type="spellEnd"/>
      <w:r w:rsidRPr="004E5322">
        <w:t xml:space="preserve"> can refer a string from the </w:t>
      </w:r>
      <w:proofErr w:type="spellStart"/>
      <w:r w:rsidRPr="004E5322">
        <w:t>json</w:t>
      </w:r>
      <w:proofErr w:type="spellEnd"/>
      <w:r w:rsidRPr="004E5322">
        <w:t xml:space="preserve"> format of the log events in the log stream.</w:t>
      </w:r>
    </w:p>
    <w:p w:rsidR="00FE5B3E" w:rsidRPr="004E5322" w:rsidRDefault="00FE5B3E" w:rsidP="0094026D">
      <w:r w:rsidRPr="004E5322">
        <w:t>Steps to create Metric Filter</w:t>
      </w:r>
    </w:p>
    <w:p w:rsidR="00FE5B3E" w:rsidRPr="004E5322" w:rsidRDefault="00FE5B3E" w:rsidP="0094026D">
      <w:proofErr w:type="gramStart"/>
      <w:r w:rsidRPr="004E5322">
        <w:t>1.On</w:t>
      </w:r>
      <w:proofErr w:type="gramEnd"/>
      <w:r w:rsidRPr="004E5322">
        <w:t xml:space="preserve"> cloud watch dashboard select Logs tab.</w:t>
      </w:r>
    </w:p>
    <w:p w:rsidR="00FE5B3E" w:rsidRPr="004E5322" w:rsidRDefault="00FE5B3E" w:rsidP="0094026D">
      <w:r w:rsidRPr="004E5322">
        <w:t>2. Select the Log group checkbox on which you want to assign a metric filter and click on Create Metric Filter</w:t>
      </w:r>
    </w:p>
    <w:p w:rsidR="00FE5B3E" w:rsidRPr="004E5322" w:rsidRDefault="00FE5B3E" w:rsidP="0094026D">
      <w:r w:rsidRPr="004E5322">
        <w:t>3. Enter the filter pattern and Assign the Metric.</w:t>
      </w:r>
    </w:p>
    <w:p w:rsidR="00FE5B3E" w:rsidRPr="004E5322" w:rsidRDefault="00FE5B3E" w:rsidP="0094026D">
      <w:r w:rsidRPr="004E5322">
        <w:t>4. On next page, create Metric Namespace where Namespaces let you group similar metric</w:t>
      </w:r>
    </w:p>
    <w:p w:rsidR="00FE5B3E" w:rsidRPr="004E5322" w:rsidRDefault="00FE5B3E" w:rsidP="0094026D">
      <w:r w:rsidRPr="004E5322">
        <w:t>5. Enter the Metric Name from which you want to access the metric for further use.</w:t>
      </w:r>
    </w:p>
    <w:p w:rsidR="00FE5B3E" w:rsidRPr="004E5322" w:rsidRDefault="00FE5B3E" w:rsidP="0094026D">
      <w:r w:rsidRPr="004E5322">
        <w:t>6. In Advance Settings enter the metric value where Metric Value is the value published to the metric name when a Filter Pattern match occurs.</w:t>
      </w:r>
    </w:p>
    <w:p w:rsidR="00FE5B3E" w:rsidRPr="004E5322" w:rsidRDefault="00FE5B3E" w:rsidP="0094026D">
      <w:r w:rsidRPr="004E5322">
        <w:t>7. At last click on Metric Filter.</w:t>
      </w:r>
    </w:p>
    <w:p w:rsidR="00FE5B3E" w:rsidRPr="004E5322" w:rsidRDefault="00FE5B3E" w:rsidP="00B92D5D">
      <w:pPr>
        <w:rPr>
          <w:rFonts w:cs="Calibri"/>
          <w:sz w:val="32"/>
          <w:szCs w:val="28"/>
        </w:rPr>
      </w:pPr>
    </w:p>
    <w:p w:rsidR="00FE5B3E" w:rsidRPr="004E5322" w:rsidRDefault="00FE5B3E" w:rsidP="0094026D">
      <w:r w:rsidRPr="0094026D">
        <w:rPr>
          <w:b/>
        </w:rPr>
        <w:t xml:space="preserve">CloudWatch </w:t>
      </w:r>
      <w:proofErr w:type="gramStart"/>
      <w:r w:rsidRPr="0094026D">
        <w:rPr>
          <w:b/>
        </w:rPr>
        <w:t>Alarms</w:t>
      </w:r>
      <w:r w:rsidRPr="004E5322">
        <w:t xml:space="preserve"> :</w:t>
      </w:r>
      <w:proofErr w:type="gramEnd"/>
    </w:p>
    <w:p w:rsidR="00FE5B3E" w:rsidRDefault="00FE5B3E" w:rsidP="0094026D">
      <w:r w:rsidRPr="004E5322">
        <w:t xml:space="preserve">We can configure CloudWatch Logs to send a notification whenever an alarm is triggered for </w:t>
      </w:r>
      <w:proofErr w:type="spellStart"/>
      <w:r w:rsidRPr="004E5322">
        <w:t>CloudTrail.CloudWatch</w:t>
      </w:r>
      <w:proofErr w:type="spellEnd"/>
      <w:r w:rsidRPr="004E5322">
        <w:t xml:space="preserve"> uses Amazon Simple Notification Service (SNS) to send email.</w:t>
      </w:r>
    </w:p>
    <w:p w:rsidR="00BE4181" w:rsidRDefault="00BE4181" w:rsidP="0094026D"/>
    <w:p w:rsidR="00FE5B3E" w:rsidRPr="004E5322" w:rsidRDefault="00FE5B3E" w:rsidP="0094026D">
      <w:r w:rsidRPr="004E5322">
        <w:t xml:space="preserve"> Steps to create CloudWatch Alarms </w:t>
      </w:r>
      <w:proofErr w:type="gramStart"/>
      <w:r w:rsidRPr="004E5322">
        <w:t>are :</w:t>
      </w:r>
      <w:proofErr w:type="gramEnd"/>
    </w:p>
    <w:p w:rsidR="00FE5B3E" w:rsidRPr="004E5322" w:rsidRDefault="00FE5B3E" w:rsidP="0094026D">
      <w:r w:rsidRPr="004E5322">
        <w:t>1. On the Filters for Log Group Name page, next to the filter name, click Create Alarm.</w:t>
      </w:r>
    </w:p>
    <w:p w:rsidR="00FE5B3E" w:rsidRPr="004E5322" w:rsidRDefault="00FE5B3E" w:rsidP="0094026D">
      <w:r w:rsidRPr="004E5322">
        <w:t>2. On the Create Alarm page, provide the following values.</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6D5BED66" wp14:editId="7AAF5823">
            <wp:extent cx="5943600" cy="3470380"/>
            <wp:effectExtent l="0" t="0" r="0" b="0"/>
            <wp:docPr id="28" name="Picture 28" descr="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70380"/>
                    </a:xfrm>
                    <a:prstGeom prst="rect">
                      <a:avLst/>
                    </a:prstGeom>
                    <a:noFill/>
                    <a:ln>
                      <a:noFill/>
                    </a:ln>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4E5322" w:rsidRDefault="00FE5B3E" w:rsidP="0094026D">
      <w:proofErr w:type="gramStart"/>
      <w:r w:rsidRPr="004E5322">
        <w:t>1.log</w:t>
      </w:r>
      <w:proofErr w:type="gramEnd"/>
      <w:r w:rsidRPr="004E5322">
        <w:t xml:space="preserve"> group name </w:t>
      </w:r>
    </w:p>
    <w:p w:rsidR="00FE5B3E" w:rsidRPr="004E5322" w:rsidRDefault="00FE5B3E" w:rsidP="0094026D">
      <w:r w:rsidRPr="004E5322">
        <w:t xml:space="preserve">2. </w:t>
      </w:r>
      <w:proofErr w:type="gramStart"/>
      <w:r w:rsidRPr="004E5322">
        <w:t>always</w:t>
      </w:r>
      <w:proofErr w:type="gramEnd"/>
      <w:r w:rsidRPr="004E5322">
        <w:t xml:space="preserve"> to be 1</w:t>
      </w:r>
    </w:p>
    <w:p w:rsidR="00FE5B3E" w:rsidRPr="004E5322" w:rsidRDefault="00FE5B3E" w:rsidP="0094026D">
      <w:r w:rsidRPr="004E5322">
        <w:t xml:space="preserve">3. </w:t>
      </w:r>
      <w:proofErr w:type="gramStart"/>
      <w:r w:rsidRPr="004E5322">
        <w:t>default</w:t>
      </w:r>
      <w:proofErr w:type="gramEnd"/>
      <w:r w:rsidRPr="004E5322">
        <w:t xml:space="preserve"> 1 is available </w:t>
      </w:r>
    </w:p>
    <w:p w:rsidR="00FE5B3E" w:rsidRPr="004E5322" w:rsidRDefault="00FE5B3E" w:rsidP="0094026D">
      <w:r w:rsidRPr="004E5322">
        <w:t xml:space="preserve">4.5 </w:t>
      </w:r>
      <w:proofErr w:type="spellStart"/>
      <w:r w:rsidRPr="004E5322">
        <w:t>minuts</w:t>
      </w:r>
      <w:proofErr w:type="spellEnd"/>
    </w:p>
    <w:p w:rsidR="00FE5B3E" w:rsidRPr="004E5322" w:rsidRDefault="00FE5B3E" w:rsidP="0094026D">
      <w:r w:rsidRPr="004E5322">
        <w:t xml:space="preserve">5. </w:t>
      </w:r>
      <w:proofErr w:type="gramStart"/>
      <w:r w:rsidRPr="004E5322">
        <w:t>statistic :</w:t>
      </w:r>
      <w:proofErr w:type="gramEnd"/>
      <w:r w:rsidRPr="004E5322">
        <w:t xml:space="preserve"> sum</w:t>
      </w:r>
    </w:p>
    <w:p w:rsidR="00FE5B3E" w:rsidRPr="004E5322" w:rsidRDefault="00FE5B3E" w:rsidP="0094026D">
      <w:r w:rsidRPr="004E5322">
        <w:t xml:space="preserve">6. Near the Select a notification list box, choose </w:t>
      </w:r>
      <w:proofErr w:type="gramStart"/>
      <w:r w:rsidRPr="004E5322">
        <w:t>New</w:t>
      </w:r>
      <w:proofErr w:type="gramEnd"/>
      <w:r w:rsidRPr="004E5322">
        <w:t xml:space="preserve"> list, and then type a unique topic name for the list.</w:t>
      </w:r>
    </w:p>
    <w:p w:rsidR="00FE5B3E" w:rsidRPr="004E5322" w:rsidRDefault="00FE5B3E" w:rsidP="0094026D">
      <w:r w:rsidRPr="004E5322">
        <w:t>7. Choose Email list, and then type the email address to which you want notifications sent. You will receive an email at this address to confirm that you created this alarm.</w:t>
      </w:r>
    </w:p>
    <w:p w:rsidR="00FE5B3E" w:rsidRPr="004E5322" w:rsidRDefault="00FE5B3E" w:rsidP="0094026D">
      <w:r w:rsidRPr="004E5322">
        <w:t>Keys Points</w:t>
      </w:r>
    </w:p>
    <w:p w:rsidR="00FE5B3E" w:rsidRPr="004E5322" w:rsidRDefault="00FE5B3E" w:rsidP="0094026D">
      <w:proofErr w:type="gramStart"/>
      <w:r w:rsidRPr="004E5322">
        <w:t>1.The</w:t>
      </w:r>
      <w:proofErr w:type="gramEnd"/>
      <w:r w:rsidRPr="004E5322">
        <w:t xml:space="preserve"> event only looks for last 50 API calls and this gets rolled over quickly due to describe calls.</w:t>
      </w:r>
    </w:p>
    <w:p w:rsidR="00FE5B3E" w:rsidRPr="004E5322" w:rsidRDefault="00FE5B3E" w:rsidP="0094026D">
      <w:proofErr w:type="gramStart"/>
      <w:r w:rsidRPr="004E5322">
        <w:t>2.The</w:t>
      </w:r>
      <w:proofErr w:type="gramEnd"/>
      <w:r w:rsidRPr="004E5322">
        <w:t xml:space="preserve"> Alarm initially goes in Insufficient state because the metric need some data to process. You need to trigger an event so that the filter that you had described matches the pattern in log data.</w:t>
      </w:r>
    </w:p>
    <w:p w:rsidR="00FE5B3E" w:rsidRPr="004E5322" w:rsidRDefault="00FE5B3E" w:rsidP="0094026D">
      <w:proofErr w:type="gramStart"/>
      <w:r w:rsidRPr="004E5322">
        <w:t>3.Alarm</w:t>
      </w:r>
      <w:proofErr w:type="gramEnd"/>
      <w:r w:rsidRPr="004E5322">
        <w:t xml:space="preserve"> history is available for 14 days.</w:t>
      </w:r>
    </w:p>
    <w:p w:rsidR="00FE5B3E" w:rsidRPr="004E5322" w:rsidRDefault="00FE5B3E" w:rsidP="0094026D">
      <w:proofErr w:type="gramStart"/>
      <w:r w:rsidRPr="004E5322">
        <w:t>4.You</w:t>
      </w:r>
      <w:proofErr w:type="gramEnd"/>
      <w:r w:rsidRPr="004E5322">
        <w:t xml:space="preserve"> can use CloudWatch Logs to store your log data for as long as you need in highly durable manner.</w:t>
      </w:r>
    </w:p>
    <w:p w:rsidR="00FE5B3E" w:rsidRPr="0094026D" w:rsidRDefault="00FE5B3E" w:rsidP="0094026D">
      <w:pPr>
        <w:pStyle w:val="Heading1"/>
      </w:pPr>
      <w:r w:rsidRPr="0094026D">
        <w:lastRenderedPageBreak/>
        <w:t>AWS KMS (Key Management Service)</w:t>
      </w:r>
    </w:p>
    <w:p w:rsidR="00FE5B3E" w:rsidRPr="0094026D" w:rsidRDefault="00FE5B3E" w:rsidP="0094026D">
      <w:pPr>
        <w:pStyle w:val="Heading2"/>
      </w:pPr>
      <w:r w:rsidRPr="0094026D">
        <w:t xml:space="preserve">AWS </w:t>
      </w:r>
      <w:proofErr w:type="gramStart"/>
      <w:r w:rsidRPr="0094026D">
        <w:t>KMS :</w:t>
      </w:r>
      <w:proofErr w:type="gramEnd"/>
    </w:p>
    <w:p w:rsidR="00FE5B3E" w:rsidRPr="004E5322" w:rsidRDefault="00FE5B3E" w:rsidP="00B92D5D">
      <w:pPr>
        <w:pStyle w:val="ListParagraph"/>
        <w:rPr>
          <w:rFonts w:ascii="Calibri" w:hAnsi="Calibri" w:cs="Calibri"/>
          <w:sz w:val="32"/>
          <w:szCs w:val="28"/>
        </w:rPr>
      </w:pPr>
    </w:p>
    <w:p w:rsidR="00FE5B3E" w:rsidRPr="0094026D" w:rsidRDefault="00FE5B3E" w:rsidP="0076724F">
      <w:pPr>
        <w:pStyle w:val="ListParagraph"/>
        <w:numPr>
          <w:ilvl w:val="0"/>
          <w:numId w:val="124"/>
        </w:numPr>
        <w:rPr>
          <w:rFonts w:ascii="Calibri" w:hAnsi="Calibri" w:cs="Calibri"/>
          <w:sz w:val="24"/>
          <w:szCs w:val="24"/>
        </w:rPr>
      </w:pPr>
      <w:r w:rsidRPr="0094026D">
        <w:rPr>
          <w:rFonts w:ascii="Calibri" w:hAnsi="Calibri" w:cs="Calibri"/>
          <w:sz w:val="24"/>
          <w:szCs w:val="24"/>
        </w:rPr>
        <w:t>Key Management Service is a region specific hosted service that makes it easy to create and control encryption keys on AWS which are used to encrypt data.</w:t>
      </w:r>
    </w:p>
    <w:p w:rsidR="00FE5B3E" w:rsidRPr="0094026D" w:rsidRDefault="00FE5B3E" w:rsidP="0076724F">
      <w:pPr>
        <w:pStyle w:val="ListParagraph"/>
        <w:numPr>
          <w:ilvl w:val="0"/>
          <w:numId w:val="124"/>
        </w:numPr>
        <w:rPr>
          <w:rFonts w:ascii="Calibri" w:hAnsi="Calibri" w:cs="Calibri"/>
          <w:sz w:val="24"/>
          <w:szCs w:val="24"/>
        </w:rPr>
      </w:pPr>
      <w:r w:rsidRPr="0094026D">
        <w:rPr>
          <w:rFonts w:ascii="Calibri" w:hAnsi="Calibri" w:cs="Calibri"/>
          <w:sz w:val="24"/>
          <w:szCs w:val="24"/>
        </w:rPr>
        <w:t xml:space="preserve">KMS uses Hardware Security </w:t>
      </w:r>
      <w:proofErr w:type="gramStart"/>
      <w:r w:rsidRPr="0094026D">
        <w:rPr>
          <w:rFonts w:ascii="Calibri" w:hAnsi="Calibri" w:cs="Calibri"/>
          <w:sz w:val="24"/>
          <w:szCs w:val="24"/>
        </w:rPr>
        <w:t>Modules(</w:t>
      </w:r>
      <w:proofErr w:type="gramEnd"/>
      <w:r w:rsidRPr="0094026D">
        <w:rPr>
          <w:rFonts w:ascii="Calibri" w:hAnsi="Calibri" w:cs="Calibri"/>
          <w:sz w:val="24"/>
          <w:szCs w:val="24"/>
        </w:rPr>
        <w:t>HSMs) to protected the security and integrity of keys.</w:t>
      </w:r>
    </w:p>
    <w:p w:rsidR="00FE5B3E" w:rsidRPr="0094026D" w:rsidRDefault="00FE5B3E" w:rsidP="0076724F">
      <w:pPr>
        <w:pStyle w:val="ListParagraph"/>
        <w:numPr>
          <w:ilvl w:val="0"/>
          <w:numId w:val="124"/>
        </w:numPr>
        <w:rPr>
          <w:rFonts w:ascii="Calibri" w:hAnsi="Calibri" w:cs="Calibri"/>
          <w:sz w:val="24"/>
          <w:szCs w:val="24"/>
        </w:rPr>
      </w:pPr>
      <w:r w:rsidRPr="0094026D">
        <w:rPr>
          <w:rFonts w:ascii="Calibri" w:hAnsi="Calibri" w:cs="Calibri"/>
          <w:sz w:val="24"/>
          <w:szCs w:val="24"/>
        </w:rPr>
        <w:t>KMS not only integrates with other AWS services to automatically manage keys for protection but also allows you to generate and store your own keys with in the KMS.</w:t>
      </w:r>
    </w:p>
    <w:p w:rsidR="00FE5B3E" w:rsidRPr="0094026D" w:rsidRDefault="00FE5B3E" w:rsidP="0076724F">
      <w:pPr>
        <w:pStyle w:val="ListParagraph"/>
        <w:numPr>
          <w:ilvl w:val="0"/>
          <w:numId w:val="124"/>
        </w:numPr>
        <w:rPr>
          <w:rFonts w:ascii="Calibri" w:hAnsi="Calibri" w:cs="Calibri"/>
          <w:sz w:val="24"/>
          <w:szCs w:val="24"/>
        </w:rPr>
      </w:pPr>
      <w:r w:rsidRPr="0094026D">
        <w:rPr>
          <w:rFonts w:ascii="Calibri" w:hAnsi="Calibri" w:cs="Calibri"/>
          <w:sz w:val="24"/>
          <w:szCs w:val="24"/>
        </w:rPr>
        <w:t>To ensure compliance and security monitoring requirements KMS integrates with key based permission policies</w:t>
      </w:r>
      <w:proofErr w:type="gramStart"/>
      <w:r w:rsidRPr="0094026D">
        <w:rPr>
          <w:rFonts w:ascii="Calibri" w:hAnsi="Calibri" w:cs="Calibri"/>
          <w:sz w:val="24"/>
          <w:szCs w:val="24"/>
        </w:rPr>
        <w:t>,  IAM</w:t>
      </w:r>
      <w:proofErr w:type="gramEnd"/>
      <w:r w:rsidRPr="0094026D">
        <w:rPr>
          <w:rFonts w:ascii="Calibri" w:hAnsi="Calibri" w:cs="Calibri"/>
          <w:sz w:val="24"/>
          <w:szCs w:val="24"/>
        </w:rPr>
        <w:t xml:space="preserve"> policies and CloudTrail.</w:t>
      </w:r>
    </w:p>
    <w:p w:rsidR="00FE5B3E" w:rsidRPr="0094026D" w:rsidRDefault="00FE5B3E" w:rsidP="0094026D">
      <w:pPr>
        <w:pStyle w:val="Heading2"/>
      </w:pPr>
      <w:r w:rsidRPr="0094026D">
        <w:t>AWS KMS – Encryption Concepts</w:t>
      </w:r>
    </w:p>
    <w:p w:rsidR="00FE5B3E" w:rsidRPr="004E5322" w:rsidRDefault="00FE5B3E" w:rsidP="0094026D">
      <w:r w:rsidRPr="004E5322">
        <w:t>Key encryption is a</w:t>
      </w:r>
      <w:r w:rsidR="00626AE1" w:rsidRPr="004E5322">
        <w:t xml:space="preserve"> </w:t>
      </w:r>
      <w:proofErr w:type="gramStart"/>
      <w:r w:rsidRPr="004E5322">
        <w:t>class  of</w:t>
      </w:r>
      <w:proofErr w:type="gramEnd"/>
      <w:r w:rsidRPr="004E5322">
        <w:t xml:space="preserve"> encryption based on specific algorithms that create two different keys which are</w:t>
      </w:r>
      <w:r w:rsidR="00626AE1" w:rsidRPr="004E5322">
        <w:t xml:space="preserve"> </w:t>
      </w:r>
      <w:r w:rsidRPr="004E5322">
        <w:t xml:space="preserve">needed  for </w:t>
      </w:r>
      <w:r w:rsidR="00626AE1" w:rsidRPr="004E5322">
        <w:t xml:space="preserve">a single </w:t>
      </w:r>
      <w:r w:rsidRPr="004E5322">
        <w:t>encryption/decryption process also known as Asymmetric  encryption which is what is supported by KMS.</w:t>
      </w:r>
    </w:p>
    <w:p w:rsidR="00FE5B3E" w:rsidRPr="004E5322" w:rsidRDefault="00FE5B3E" w:rsidP="0094026D">
      <w:r w:rsidRPr="004E5322">
        <w:rPr>
          <w:b/>
          <w:bCs/>
        </w:rPr>
        <w:t>Plaintext -</w:t>
      </w:r>
      <w:r w:rsidRPr="004E5322">
        <w:rPr>
          <w:b/>
          <w:bCs/>
        </w:rPr>
        <w:softHyphen/>
      </w:r>
      <w:proofErr w:type="gramStart"/>
      <w:r w:rsidRPr="004E5322">
        <w:rPr>
          <w:b/>
          <w:bCs/>
        </w:rPr>
        <w:t xml:space="preserve">‐  </w:t>
      </w:r>
      <w:r w:rsidRPr="004E5322">
        <w:t>Refers</w:t>
      </w:r>
      <w:proofErr w:type="gramEnd"/>
      <w:r w:rsidRPr="004E5322">
        <w:t xml:space="preserve"> to the data that is not encrypted, for example a password.</w:t>
      </w:r>
    </w:p>
    <w:p w:rsidR="00FE5B3E" w:rsidRPr="004E5322" w:rsidRDefault="00FE5B3E" w:rsidP="0094026D">
      <w:proofErr w:type="spellStart"/>
      <w:r w:rsidRPr="004E5322">
        <w:rPr>
          <w:b/>
          <w:bCs/>
        </w:rPr>
        <w:t>Ciphertext</w:t>
      </w:r>
      <w:proofErr w:type="spellEnd"/>
      <w:r w:rsidRPr="004E5322">
        <w:rPr>
          <w:b/>
          <w:bCs/>
        </w:rPr>
        <w:t xml:space="preserve"> – </w:t>
      </w:r>
      <w:r w:rsidRPr="004E5322">
        <w:t>Refers to the encrypted plaintext</w:t>
      </w:r>
    </w:p>
    <w:p w:rsidR="00FE5B3E" w:rsidRPr="004E5322" w:rsidRDefault="00FE5B3E" w:rsidP="00B92D5D">
      <w:pPr>
        <w:rPr>
          <w:rFonts w:cs="Calibri"/>
          <w:sz w:val="32"/>
          <w:szCs w:val="28"/>
        </w:rPr>
      </w:pPr>
    </w:p>
    <w:p w:rsidR="00FE5B3E" w:rsidRPr="0094026D" w:rsidRDefault="00FE5B3E" w:rsidP="0094026D">
      <w:pPr>
        <w:pStyle w:val="Heading2"/>
      </w:pPr>
      <w:r w:rsidRPr="0094026D">
        <w:t>AWS KMS – KMS Concepts</w:t>
      </w:r>
    </w:p>
    <w:p w:rsidR="00FE5B3E" w:rsidRPr="004E5322" w:rsidRDefault="00FE5B3E" w:rsidP="0094026D">
      <w:r w:rsidRPr="004E5322">
        <w:t>KMS is used on a per region basis and is managed out of the IAM console</w:t>
      </w:r>
    </w:p>
    <w:p w:rsidR="00FE5B3E" w:rsidRPr="004E5322" w:rsidRDefault="00FE5B3E" w:rsidP="0094026D">
      <w:r w:rsidRPr="004E5322">
        <w:t xml:space="preserve">Customer Master Key </w:t>
      </w:r>
      <w:proofErr w:type="gramStart"/>
      <w:r w:rsidRPr="004E5322">
        <w:t>( CMK</w:t>
      </w:r>
      <w:proofErr w:type="gramEnd"/>
      <w:r w:rsidRPr="004E5322">
        <w:t>) – A logical key that represents the top of a customer’s key hierarchy and is also assigned  an  alias  ( which can be used in place of the key ID) and an ARN ( which includes the unique key ID)</w:t>
      </w:r>
    </w:p>
    <w:p w:rsidR="00FE5B3E" w:rsidRPr="004E5322" w:rsidRDefault="00FE5B3E" w:rsidP="0094026D">
      <w:r w:rsidRPr="004E5322">
        <w:t xml:space="preserve">If another    key is </w:t>
      </w:r>
      <w:proofErr w:type="gramStart"/>
      <w:r w:rsidRPr="004E5322">
        <w:t>not  specified</w:t>
      </w:r>
      <w:proofErr w:type="gramEnd"/>
      <w:r w:rsidRPr="004E5322">
        <w:t xml:space="preserve">  then   by default   the  CMK   is used to  encrypt   the resources .</w:t>
      </w:r>
    </w:p>
    <w:p w:rsidR="00FE5B3E" w:rsidRPr="004E5322" w:rsidRDefault="00FE5B3E" w:rsidP="0094026D">
      <w:r w:rsidRPr="004E5322">
        <w:t xml:space="preserve">CMK   </w:t>
      </w:r>
      <w:proofErr w:type="gramStart"/>
      <w:r w:rsidRPr="004E5322">
        <w:t>settings  cannot</w:t>
      </w:r>
      <w:proofErr w:type="gramEnd"/>
      <w:r w:rsidRPr="004E5322">
        <w:t xml:space="preserve">  be  modified</w:t>
      </w:r>
    </w:p>
    <w:p w:rsidR="00FE5B3E" w:rsidRPr="004E5322" w:rsidRDefault="00FE5B3E" w:rsidP="0094026D">
      <w:r w:rsidRPr="004E5322">
        <w:t xml:space="preserve">IAM   permission   can be granted    to IAM   </w:t>
      </w:r>
      <w:proofErr w:type="gramStart"/>
      <w:r w:rsidRPr="004E5322">
        <w:t>users  to</w:t>
      </w:r>
      <w:proofErr w:type="gramEnd"/>
      <w:r w:rsidRPr="004E5322">
        <w:t xml:space="preserve"> “administrate”    a key.</w:t>
      </w:r>
    </w:p>
    <w:p w:rsidR="00FE5B3E" w:rsidRPr="004E5322" w:rsidRDefault="00FE5B3E" w:rsidP="0094026D">
      <w:r w:rsidRPr="004E5322">
        <w:t xml:space="preserve">Key </w:t>
      </w:r>
      <w:proofErr w:type="gramStart"/>
      <w:r w:rsidRPr="004E5322">
        <w:t>policies  can</w:t>
      </w:r>
      <w:proofErr w:type="gramEnd"/>
      <w:r w:rsidRPr="004E5322">
        <w:t xml:space="preserve">  be created   which  state  the  users that   can use  the  key</w:t>
      </w:r>
    </w:p>
    <w:p w:rsidR="00FE5B3E" w:rsidRPr="004E5322" w:rsidRDefault="00FE5B3E" w:rsidP="0094026D">
      <w:proofErr w:type="gramStart"/>
      <w:r w:rsidRPr="004E5322">
        <w:t>The  cipher</w:t>
      </w:r>
      <w:proofErr w:type="gramEnd"/>
      <w:r w:rsidRPr="004E5322">
        <w:t xml:space="preserve"> text   includes  information     about   what  key used  to encrypt   the  data </w:t>
      </w:r>
    </w:p>
    <w:p w:rsidR="00FE5B3E" w:rsidRPr="004E5322" w:rsidRDefault="00FE5B3E" w:rsidP="0094026D">
      <w:r w:rsidRPr="004E5322">
        <w:t xml:space="preserve">Additional    AW S </w:t>
      </w:r>
      <w:proofErr w:type="gramStart"/>
      <w:r w:rsidRPr="004E5322">
        <w:t>accounts  can</w:t>
      </w:r>
      <w:proofErr w:type="gramEnd"/>
      <w:r w:rsidRPr="004E5322">
        <w:t xml:space="preserve">  be granted   access to  use a key</w:t>
      </w:r>
    </w:p>
    <w:p w:rsidR="00FE5B3E" w:rsidRPr="0094026D" w:rsidRDefault="00FE5B3E" w:rsidP="0094026D">
      <w:pPr>
        <w:pStyle w:val="Heading2"/>
      </w:pPr>
      <w:r w:rsidRPr="0094026D">
        <w:lastRenderedPageBreak/>
        <w:t>AWS KMS – Use your own keys but store them on KMS</w:t>
      </w:r>
    </w:p>
    <w:p w:rsidR="00FE5B3E" w:rsidRPr="004E5322" w:rsidRDefault="00FE5B3E" w:rsidP="0094026D">
      <w:r w:rsidRPr="004E5322">
        <w:t>You can use a CMK to encrypt a key of your own creation. That key can be stored on AWS and doesn’t have to be stored on a local environment. The key will be secure and can be accessed   programmatically using the API. Decrypt the additional key for usage.</w:t>
      </w:r>
    </w:p>
    <w:p w:rsidR="00FE5B3E" w:rsidRPr="004E5322" w:rsidRDefault="00FE5B3E" w:rsidP="0094026D">
      <w:r w:rsidRPr="004E5322">
        <w:t>Benefits:</w:t>
      </w:r>
    </w:p>
    <w:p w:rsidR="00FE5B3E" w:rsidRPr="004E5322" w:rsidRDefault="00FE5B3E" w:rsidP="00B92D5D">
      <w:pPr>
        <w:pStyle w:val="ListParagraph"/>
        <w:rPr>
          <w:rFonts w:ascii="Calibri" w:hAnsi="Calibri" w:cs="Calibri"/>
          <w:sz w:val="32"/>
          <w:szCs w:val="28"/>
        </w:rPr>
      </w:pPr>
    </w:p>
    <w:p w:rsidR="00FE5B3E" w:rsidRPr="0094026D" w:rsidRDefault="00FE5B3E" w:rsidP="0076724F">
      <w:pPr>
        <w:pStyle w:val="ListParagraph"/>
        <w:numPr>
          <w:ilvl w:val="0"/>
          <w:numId w:val="125"/>
        </w:numPr>
        <w:rPr>
          <w:rFonts w:ascii="Calibri" w:hAnsi="Calibri" w:cs="Calibri"/>
          <w:sz w:val="24"/>
          <w:szCs w:val="24"/>
        </w:rPr>
      </w:pPr>
      <w:r w:rsidRPr="0094026D">
        <w:rPr>
          <w:rFonts w:ascii="Calibri" w:hAnsi="Calibri" w:cs="Calibri"/>
          <w:sz w:val="24"/>
          <w:szCs w:val="24"/>
        </w:rPr>
        <w:t>Secure storage</w:t>
      </w:r>
    </w:p>
    <w:p w:rsidR="00FE5B3E" w:rsidRPr="0094026D" w:rsidRDefault="00FE5B3E" w:rsidP="0076724F">
      <w:pPr>
        <w:pStyle w:val="ListParagraph"/>
        <w:numPr>
          <w:ilvl w:val="0"/>
          <w:numId w:val="125"/>
        </w:numPr>
        <w:rPr>
          <w:rFonts w:ascii="Calibri" w:hAnsi="Calibri" w:cs="Calibri"/>
          <w:sz w:val="24"/>
          <w:szCs w:val="24"/>
        </w:rPr>
      </w:pPr>
      <w:r w:rsidRPr="0094026D">
        <w:rPr>
          <w:rFonts w:ascii="Calibri" w:hAnsi="Calibri" w:cs="Calibri"/>
          <w:sz w:val="24"/>
          <w:szCs w:val="24"/>
        </w:rPr>
        <w:t>Central location and easy audit trail</w:t>
      </w:r>
    </w:p>
    <w:p w:rsidR="00FE5B3E" w:rsidRPr="0094026D" w:rsidRDefault="00FE5B3E" w:rsidP="0076724F">
      <w:pPr>
        <w:pStyle w:val="ListParagraph"/>
        <w:numPr>
          <w:ilvl w:val="0"/>
          <w:numId w:val="125"/>
        </w:numPr>
        <w:rPr>
          <w:rFonts w:ascii="Calibri" w:hAnsi="Calibri" w:cs="Calibri"/>
          <w:sz w:val="24"/>
          <w:szCs w:val="24"/>
        </w:rPr>
      </w:pPr>
      <w:r w:rsidRPr="0094026D">
        <w:rPr>
          <w:rFonts w:ascii="Calibri" w:hAnsi="Calibri" w:cs="Calibri"/>
          <w:sz w:val="24"/>
          <w:szCs w:val="24"/>
        </w:rPr>
        <w:t>Easy key rotation</w:t>
      </w:r>
    </w:p>
    <w:p w:rsidR="00FE5B3E" w:rsidRPr="004E5322" w:rsidRDefault="00FE5B3E" w:rsidP="00B92D5D">
      <w:pPr>
        <w:pStyle w:val="ListParagraph"/>
        <w:rPr>
          <w:rFonts w:ascii="Calibri" w:hAnsi="Calibri" w:cs="Calibri"/>
          <w:sz w:val="32"/>
          <w:szCs w:val="28"/>
        </w:rPr>
      </w:pPr>
    </w:p>
    <w:p w:rsidR="00FE5B3E" w:rsidRPr="0094026D" w:rsidRDefault="00FE5B3E" w:rsidP="0094026D">
      <w:pPr>
        <w:pStyle w:val="Heading2"/>
      </w:pPr>
      <w:r w:rsidRPr="0094026D">
        <w:t>AWS KMS – Key rotation</w:t>
      </w:r>
    </w:p>
    <w:p w:rsidR="00FE5B3E" w:rsidRPr="004E5322" w:rsidRDefault="00FE5B3E" w:rsidP="0094026D">
      <w:r w:rsidRPr="004E5322">
        <w:t>If key rotation is enabled for a specific CMK</w:t>
      </w:r>
    </w:p>
    <w:p w:rsidR="00FE5B3E" w:rsidRPr="0094026D" w:rsidRDefault="00FE5B3E" w:rsidP="0076724F">
      <w:pPr>
        <w:pStyle w:val="ListParagraph"/>
        <w:numPr>
          <w:ilvl w:val="0"/>
          <w:numId w:val="126"/>
        </w:numPr>
        <w:rPr>
          <w:rFonts w:ascii="Calibri" w:hAnsi="Calibri" w:cs="Calibri"/>
          <w:sz w:val="24"/>
          <w:szCs w:val="24"/>
        </w:rPr>
      </w:pPr>
      <w:r w:rsidRPr="0094026D">
        <w:rPr>
          <w:rFonts w:ascii="Calibri" w:hAnsi="Calibri" w:cs="Calibri"/>
          <w:sz w:val="24"/>
          <w:szCs w:val="24"/>
        </w:rPr>
        <w:t>KMS will create a new version of the backing key  for each rotation</w:t>
      </w:r>
    </w:p>
    <w:p w:rsidR="00FE5B3E" w:rsidRPr="0094026D" w:rsidRDefault="00FE5B3E" w:rsidP="0094026D">
      <w:pPr>
        <w:rPr>
          <w:rFonts w:cs="Calibri"/>
          <w:szCs w:val="24"/>
        </w:rPr>
      </w:pPr>
    </w:p>
    <w:p w:rsidR="00FE5B3E" w:rsidRPr="0094026D" w:rsidRDefault="00FE5B3E" w:rsidP="0076724F">
      <w:pPr>
        <w:pStyle w:val="ListParagraph"/>
        <w:numPr>
          <w:ilvl w:val="0"/>
          <w:numId w:val="126"/>
        </w:numPr>
        <w:rPr>
          <w:rFonts w:ascii="Calibri" w:hAnsi="Calibri" w:cs="Calibri"/>
          <w:sz w:val="24"/>
          <w:szCs w:val="24"/>
        </w:rPr>
      </w:pPr>
      <w:r w:rsidRPr="0094026D">
        <w:rPr>
          <w:rFonts w:ascii="Calibri" w:hAnsi="Calibri" w:cs="Calibri"/>
          <w:sz w:val="24"/>
          <w:szCs w:val="24"/>
        </w:rPr>
        <w:t>The backing key is used to perform cryptographic operations.</w:t>
      </w:r>
    </w:p>
    <w:p w:rsidR="00FE5B3E" w:rsidRPr="0094026D" w:rsidRDefault="00FE5B3E" w:rsidP="0094026D">
      <w:pPr>
        <w:rPr>
          <w:rFonts w:cs="Calibri"/>
          <w:szCs w:val="24"/>
        </w:rPr>
      </w:pPr>
    </w:p>
    <w:p w:rsidR="00FE5B3E" w:rsidRPr="0094026D" w:rsidRDefault="00FE5B3E" w:rsidP="0076724F">
      <w:pPr>
        <w:pStyle w:val="ListParagraph"/>
        <w:numPr>
          <w:ilvl w:val="0"/>
          <w:numId w:val="126"/>
        </w:numPr>
        <w:rPr>
          <w:rFonts w:ascii="Calibri" w:hAnsi="Calibri" w:cs="Calibri"/>
          <w:sz w:val="24"/>
          <w:szCs w:val="24"/>
        </w:rPr>
      </w:pPr>
      <w:r w:rsidRPr="0094026D">
        <w:rPr>
          <w:rFonts w:ascii="Calibri" w:hAnsi="Calibri" w:cs="Calibri"/>
          <w:sz w:val="24"/>
          <w:szCs w:val="24"/>
        </w:rPr>
        <w:t>KMS will automatically use the latest version of the backing key to perform data encryption.</w:t>
      </w:r>
    </w:p>
    <w:p w:rsidR="00FE5B3E" w:rsidRPr="0094026D" w:rsidRDefault="00FE5B3E" w:rsidP="0094026D">
      <w:pPr>
        <w:rPr>
          <w:rFonts w:cs="Calibri"/>
          <w:szCs w:val="24"/>
        </w:rPr>
      </w:pPr>
    </w:p>
    <w:p w:rsidR="00FE5B3E" w:rsidRPr="0094026D" w:rsidRDefault="00FE5B3E" w:rsidP="0076724F">
      <w:pPr>
        <w:pStyle w:val="ListParagraph"/>
        <w:numPr>
          <w:ilvl w:val="0"/>
          <w:numId w:val="126"/>
        </w:numPr>
        <w:rPr>
          <w:rFonts w:ascii="Calibri" w:hAnsi="Calibri" w:cs="Calibri"/>
          <w:sz w:val="24"/>
          <w:szCs w:val="24"/>
        </w:rPr>
      </w:pPr>
      <w:r w:rsidRPr="0094026D">
        <w:rPr>
          <w:rFonts w:ascii="Calibri" w:hAnsi="Calibri" w:cs="Calibri"/>
          <w:sz w:val="24"/>
          <w:szCs w:val="24"/>
        </w:rPr>
        <w:t xml:space="preserve">To decrypt data KMS will determine which key </w:t>
      </w:r>
      <w:proofErr w:type="gramStart"/>
      <w:r w:rsidRPr="0094026D">
        <w:rPr>
          <w:rFonts w:ascii="Calibri" w:hAnsi="Calibri" w:cs="Calibri"/>
          <w:sz w:val="24"/>
          <w:szCs w:val="24"/>
        </w:rPr>
        <w:t>( the</w:t>
      </w:r>
      <w:proofErr w:type="gramEnd"/>
      <w:r w:rsidRPr="0094026D">
        <w:rPr>
          <w:rFonts w:ascii="Calibri" w:hAnsi="Calibri" w:cs="Calibri"/>
          <w:sz w:val="24"/>
          <w:szCs w:val="24"/>
        </w:rPr>
        <w:t xml:space="preserve"> old or new) that the data was encrypted with and it will automatically decrypt it with that correct  CMK.</w:t>
      </w:r>
    </w:p>
    <w:p w:rsidR="00FE5B3E" w:rsidRPr="0094026D" w:rsidRDefault="00FE5B3E" w:rsidP="0094026D">
      <w:pPr>
        <w:rPr>
          <w:rFonts w:cs="Calibri"/>
          <w:szCs w:val="24"/>
        </w:rPr>
      </w:pPr>
    </w:p>
    <w:p w:rsidR="00FE5B3E" w:rsidRPr="0094026D" w:rsidRDefault="00FE5B3E" w:rsidP="0076724F">
      <w:pPr>
        <w:pStyle w:val="ListParagraph"/>
        <w:numPr>
          <w:ilvl w:val="0"/>
          <w:numId w:val="126"/>
        </w:numPr>
        <w:rPr>
          <w:rFonts w:ascii="Calibri" w:hAnsi="Calibri" w:cs="Calibri"/>
          <w:sz w:val="24"/>
          <w:szCs w:val="24"/>
        </w:rPr>
      </w:pPr>
      <w:r w:rsidRPr="0094026D">
        <w:rPr>
          <w:rFonts w:ascii="Calibri" w:hAnsi="Calibri" w:cs="Calibri"/>
          <w:sz w:val="24"/>
          <w:szCs w:val="24"/>
        </w:rPr>
        <w:t>To start fresh then change the CMK that your data encrypted tool points to.</w:t>
      </w:r>
    </w:p>
    <w:p w:rsidR="00FE5B3E" w:rsidRPr="0094026D" w:rsidRDefault="00FE5B3E" w:rsidP="0094026D">
      <w:pPr>
        <w:rPr>
          <w:rFonts w:cs="Calibri"/>
          <w:szCs w:val="24"/>
        </w:rPr>
      </w:pPr>
    </w:p>
    <w:p w:rsidR="00FE5B3E" w:rsidRPr="00445A15" w:rsidRDefault="00FE5B3E" w:rsidP="00445A15">
      <w:pPr>
        <w:pStyle w:val="Heading2"/>
      </w:pPr>
      <w:r w:rsidRPr="00445A15">
        <w:t>AWS KMS – Core service design features</w:t>
      </w:r>
    </w:p>
    <w:p w:rsidR="00FE5B3E" w:rsidRPr="004E5322" w:rsidRDefault="00FE5B3E" w:rsidP="00445A15">
      <w:r w:rsidRPr="004E5322">
        <w:t xml:space="preserve">Durability -­‐ </w:t>
      </w:r>
      <w:proofErr w:type="gramStart"/>
      <w:r w:rsidRPr="004E5322">
        <w:t>Designed  to</w:t>
      </w:r>
      <w:proofErr w:type="gramEnd"/>
      <w:r w:rsidRPr="004E5322">
        <w:t xml:space="preserve"> equal the highest  durability services  in AWS.  Data encrypted under a </w:t>
      </w:r>
      <w:proofErr w:type="gramStart"/>
      <w:r w:rsidRPr="004E5322">
        <w:t>key  becomes</w:t>
      </w:r>
      <w:proofErr w:type="gramEnd"/>
      <w:r w:rsidRPr="004E5322">
        <w:t xml:space="preserve"> irretrievable  if they key is  lost.</w:t>
      </w:r>
    </w:p>
    <w:p w:rsidR="00FE5B3E" w:rsidRPr="004E5322" w:rsidRDefault="00FE5B3E" w:rsidP="00445A15"/>
    <w:p w:rsidR="00FE5B3E" w:rsidRPr="004E5322" w:rsidRDefault="00FE5B3E" w:rsidP="00445A15">
      <w:r w:rsidRPr="004E5322">
        <w:t xml:space="preserve">Quorum-­‐ based access -­‐ No single amazon </w:t>
      </w:r>
      <w:proofErr w:type="gramStart"/>
      <w:r w:rsidRPr="004E5322">
        <w:t>employee  can</w:t>
      </w:r>
      <w:proofErr w:type="gramEnd"/>
      <w:r w:rsidRPr="004E5322">
        <w:t xml:space="preserve"> gain  access  to a </w:t>
      </w:r>
      <w:proofErr w:type="spellStart"/>
      <w:r w:rsidRPr="004E5322">
        <w:t>customers</w:t>
      </w:r>
      <w:proofErr w:type="spellEnd"/>
      <w:r w:rsidRPr="004E5322">
        <w:t xml:space="preserve"> master keys.</w:t>
      </w:r>
    </w:p>
    <w:p w:rsidR="00FE5B3E" w:rsidRPr="004E5322" w:rsidRDefault="00FE5B3E" w:rsidP="00445A15">
      <w:r w:rsidRPr="004E5322">
        <w:lastRenderedPageBreak/>
        <w:t xml:space="preserve">Access control -­‐ Access to </w:t>
      </w:r>
      <w:proofErr w:type="gramStart"/>
      <w:r w:rsidRPr="004E5322">
        <w:t>keys  is</w:t>
      </w:r>
      <w:proofErr w:type="gramEnd"/>
      <w:r w:rsidRPr="004E5322">
        <w:t xml:space="preserve"> protected using existing policies in IAM.</w:t>
      </w:r>
    </w:p>
    <w:p w:rsidR="00FE5B3E" w:rsidRPr="004E5322" w:rsidRDefault="00FE5B3E" w:rsidP="00445A15">
      <w:r w:rsidRPr="004E5322">
        <w:t>Low-­‐ latency and high throughput -­‐ KMS will provide cryptographic operations at throughput suitable for use by other AWS services.</w:t>
      </w:r>
    </w:p>
    <w:p w:rsidR="00FE5B3E" w:rsidRDefault="00FE5B3E" w:rsidP="00445A15">
      <w:r w:rsidRPr="004E5322">
        <w:t>Regional Independence -­‐ AWS provides regional independence for customer data, in other words the key usage is isolated within an AWS region.</w:t>
      </w:r>
    </w:p>
    <w:p w:rsidR="00D27BC7" w:rsidRDefault="00D27BC7" w:rsidP="00D27BC7">
      <w:pPr>
        <w:pStyle w:val="Heading1"/>
      </w:pPr>
      <w:r w:rsidRPr="00D27BC7">
        <w:t>Using The CLI to Encrpyt and Decrypt Data with the CMK</w:t>
      </w:r>
    </w:p>
    <w:p w:rsidR="00D27BC7" w:rsidRDefault="00D27BC7" w:rsidP="00445A15"/>
    <w:p w:rsidR="00D27BC7" w:rsidRPr="004E5322" w:rsidRDefault="00D27BC7" w:rsidP="00445A15"/>
    <w:p w:rsidR="00FE5B3E" w:rsidRPr="00445A15" w:rsidRDefault="00FE5B3E" w:rsidP="00445A15">
      <w:pPr>
        <w:pStyle w:val="Heading1"/>
      </w:pPr>
      <w:r w:rsidRPr="00445A15">
        <w:t>Kinesis</w:t>
      </w:r>
    </w:p>
    <w:p w:rsidR="00FE5B3E" w:rsidRPr="004E5322" w:rsidRDefault="00FE5B3E" w:rsidP="00B92D5D">
      <w:pPr>
        <w:rPr>
          <w:rFonts w:cs="Calibri"/>
          <w:sz w:val="28"/>
        </w:rPr>
      </w:pPr>
    </w:p>
    <w:p w:rsidR="00FE5B3E" w:rsidRPr="004E5322" w:rsidRDefault="00FE5B3E" w:rsidP="00BE4181">
      <w:pPr>
        <w:pStyle w:val="Heading2"/>
      </w:pPr>
      <w:r w:rsidRPr="004E5322">
        <w:t>AWS Kinesis – What is Kinesis?</w:t>
      </w:r>
    </w:p>
    <w:p w:rsidR="00FE5B3E" w:rsidRPr="004E5322" w:rsidRDefault="00FE5B3E" w:rsidP="00445A15">
      <w:r w:rsidRPr="004E5322">
        <w:t xml:space="preserve">Kinesis </w:t>
      </w:r>
      <w:proofErr w:type="gramStart"/>
      <w:r w:rsidRPr="004E5322">
        <w:t xml:space="preserve">is  </w:t>
      </w:r>
      <w:proofErr w:type="spellStart"/>
      <w:r w:rsidRPr="004E5322">
        <w:t>areal</w:t>
      </w:r>
      <w:proofErr w:type="spellEnd"/>
      <w:proofErr w:type="gramEnd"/>
      <w:r w:rsidRPr="004E5322">
        <w:t>-</w:t>
      </w:r>
      <w:r w:rsidRPr="004E5322">
        <w:softHyphen/>
        <w:t>‐ time data processing service  that continuously captures and stores large amount of data to power real time streaming dash boards of incoming data streams.</w:t>
      </w:r>
    </w:p>
    <w:p w:rsidR="00FE5B3E" w:rsidRPr="004E5322" w:rsidRDefault="00FE5B3E" w:rsidP="00445A15">
      <w:r w:rsidRPr="004E5322">
        <w:t xml:space="preserve">Kinesis dashboards can be creating using the AWS provided SDKs and can </w:t>
      </w:r>
      <w:proofErr w:type="gramStart"/>
      <w:r w:rsidRPr="004E5322">
        <w:t>create  real</w:t>
      </w:r>
      <w:proofErr w:type="gramEnd"/>
      <w:r w:rsidRPr="004E5322">
        <w:t>-</w:t>
      </w:r>
      <w:r w:rsidRPr="004E5322">
        <w:softHyphen/>
        <w:t xml:space="preserve">‐ time dashboards, integrate dynamic  pricing strategies,  and also allows you to export data from Kinesis to other AWS services  for storage. Including EMR, </w:t>
      </w:r>
      <w:proofErr w:type="gramStart"/>
      <w:r w:rsidRPr="004E5322">
        <w:t>S3 ,</w:t>
      </w:r>
      <w:proofErr w:type="gramEnd"/>
      <w:r w:rsidRPr="004E5322">
        <w:t xml:space="preserve"> </w:t>
      </w:r>
      <w:proofErr w:type="spellStart"/>
      <w:r w:rsidRPr="004E5322">
        <w:t>RedShift</w:t>
      </w:r>
      <w:proofErr w:type="spellEnd"/>
      <w:r w:rsidRPr="004E5322">
        <w:t>, and Lambda.</w:t>
      </w:r>
    </w:p>
    <w:p w:rsidR="00FE5B3E" w:rsidRPr="004E5322" w:rsidRDefault="00FE5B3E" w:rsidP="00445A15">
      <w:r w:rsidRPr="004E5322">
        <w:t>Build dashboards or applications that react to the incoming data.</w:t>
      </w:r>
    </w:p>
    <w:p w:rsidR="00FE5B3E" w:rsidRPr="004E5322" w:rsidRDefault="00FE5B3E" w:rsidP="003352C4">
      <w:pPr>
        <w:pStyle w:val="Heading2"/>
      </w:pPr>
      <w:r w:rsidRPr="004E5322">
        <w:t>AWS Kinesis – Benefits</w:t>
      </w:r>
    </w:p>
    <w:p w:rsidR="00FE5B3E" w:rsidRPr="004E5322" w:rsidRDefault="00FE5B3E" w:rsidP="00445A15">
      <w:r w:rsidRPr="004E5322">
        <w:rPr>
          <w:b/>
          <w:bCs/>
        </w:rPr>
        <w:t>Real-</w:t>
      </w:r>
      <w:r w:rsidRPr="004E5322">
        <w:rPr>
          <w:b/>
          <w:bCs/>
        </w:rPr>
        <w:softHyphen/>
        <w:t xml:space="preserve">‐ time processing </w:t>
      </w:r>
      <w:r w:rsidRPr="004E5322">
        <w:t xml:space="preserve">– Continuously collect and build applications that analyze the data </w:t>
      </w:r>
      <w:proofErr w:type="gramStart"/>
      <w:r w:rsidRPr="004E5322">
        <w:t>as  it’s</w:t>
      </w:r>
      <w:proofErr w:type="gramEnd"/>
      <w:r w:rsidRPr="004E5322">
        <w:t xml:space="preserve"> generated</w:t>
      </w:r>
    </w:p>
    <w:p w:rsidR="00FE5B3E" w:rsidRPr="004E5322" w:rsidRDefault="00FE5B3E" w:rsidP="00445A15">
      <w:r w:rsidRPr="004E5322">
        <w:rPr>
          <w:b/>
          <w:bCs/>
        </w:rPr>
        <w:t xml:space="preserve">Parallel Processing </w:t>
      </w:r>
      <w:r w:rsidRPr="004E5322">
        <w:t xml:space="preserve">– Multiple Kinesis applications </w:t>
      </w:r>
      <w:proofErr w:type="gramStart"/>
      <w:r w:rsidRPr="004E5322">
        <w:t>can  be</w:t>
      </w:r>
      <w:proofErr w:type="gramEnd"/>
      <w:r w:rsidRPr="004E5322">
        <w:t xml:space="preserve"> processing the same incoming data streaming concurrently</w:t>
      </w:r>
    </w:p>
    <w:p w:rsidR="00FE5B3E" w:rsidRPr="004E5322" w:rsidRDefault="00FE5B3E" w:rsidP="00445A15">
      <w:r w:rsidRPr="004E5322">
        <w:rPr>
          <w:b/>
          <w:bCs/>
        </w:rPr>
        <w:t xml:space="preserve">Durable </w:t>
      </w:r>
      <w:r w:rsidRPr="004E5322">
        <w:t xml:space="preserve">– Kinesis synchronously replicates the streaming data across three </w:t>
      </w:r>
      <w:proofErr w:type="gramStart"/>
      <w:r w:rsidRPr="004E5322">
        <w:t>datacenters  within</w:t>
      </w:r>
      <w:proofErr w:type="gramEnd"/>
      <w:r w:rsidRPr="004E5322">
        <w:t xml:space="preserve"> a single AWS region and preserves  the data for up to 24 hours</w:t>
      </w:r>
    </w:p>
    <w:p w:rsidR="00FE5B3E" w:rsidRPr="004E5322" w:rsidRDefault="00047D37" w:rsidP="00445A15">
      <w:proofErr w:type="gramStart"/>
      <w:r>
        <w:rPr>
          <w:b/>
          <w:bCs/>
        </w:rPr>
        <w:t>Scale</w:t>
      </w:r>
      <w:r w:rsidR="00FE5B3E" w:rsidRPr="004E5322">
        <w:rPr>
          <w:b/>
          <w:bCs/>
        </w:rPr>
        <w:t xml:space="preserve">s  </w:t>
      </w:r>
      <w:r w:rsidR="00FE5B3E" w:rsidRPr="004E5322">
        <w:t>–</w:t>
      </w:r>
      <w:proofErr w:type="gramEnd"/>
      <w:r w:rsidR="00FE5B3E" w:rsidRPr="004E5322">
        <w:t xml:space="preserve"> Can stream from as little as a few megabytes  to several  terabytes  per hour</w:t>
      </w:r>
    </w:p>
    <w:p w:rsidR="00FE5B3E" w:rsidRPr="004E5322" w:rsidRDefault="00FE5B3E" w:rsidP="00BE4181">
      <w:pPr>
        <w:pStyle w:val="Heading2"/>
      </w:pPr>
      <w:r w:rsidRPr="004E5322">
        <w:lastRenderedPageBreak/>
        <w:t>AWS Kinesis – When would you use Kinesis?</w:t>
      </w:r>
    </w:p>
    <w:p w:rsidR="00FE5B3E" w:rsidRPr="004E5322" w:rsidRDefault="00FE5B3E" w:rsidP="00445A15">
      <w:proofErr w:type="gramStart"/>
      <w:r w:rsidRPr="004E5322">
        <w:rPr>
          <w:b/>
          <w:bCs/>
        </w:rPr>
        <w:t xml:space="preserve">Gaming  </w:t>
      </w:r>
      <w:r w:rsidRPr="004E5322">
        <w:t>–</w:t>
      </w:r>
      <w:proofErr w:type="gramEnd"/>
      <w:r w:rsidRPr="004E5322">
        <w:t xml:space="preserve"> Collect  gaming data such as player  actions and feed  the data into the gaming platform, for example  are active  environment based off of real-</w:t>
      </w:r>
      <w:r w:rsidRPr="004E5322">
        <w:softHyphen/>
        <w:t>‐ time actions of the player</w:t>
      </w:r>
    </w:p>
    <w:p w:rsidR="00FE5B3E" w:rsidRPr="004E5322" w:rsidRDefault="00FE5B3E" w:rsidP="00445A15">
      <w:r w:rsidRPr="004E5322">
        <w:rPr>
          <w:b/>
          <w:bCs/>
        </w:rPr>
        <w:t>Real-</w:t>
      </w:r>
      <w:r w:rsidRPr="004E5322">
        <w:rPr>
          <w:b/>
          <w:bCs/>
        </w:rPr>
        <w:softHyphen/>
        <w:t xml:space="preserve">‐ time </w:t>
      </w:r>
      <w:proofErr w:type="gramStart"/>
      <w:r w:rsidRPr="004E5322">
        <w:rPr>
          <w:b/>
          <w:bCs/>
        </w:rPr>
        <w:t xml:space="preserve">analytics  </w:t>
      </w:r>
      <w:r w:rsidRPr="004E5322">
        <w:t>–</w:t>
      </w:r>
      <w:proofErr w:type="gramEnd"/>
      <w:r w:rsidRPr="004E5322">
        <w:t xml:space="preserve"> Collect IOT  ( sensors) from many sources and high amounts of frequency and process it using Kinesis to gain  insights as data arrives  in your environment</w:t>
      </w:r>
    </w:p>
    <w:p w:rsidR="00FE5B3E" w:rsidRPr="004E5322" w:rsidRDefault="00FE5B3E" w:rsidP="00445A15">
      <w:r w:rsidRPr="004E5322">
        <w:rPr>
          <w:b/>
          <w:bCs/>
        </w:rPr>
        <w:t xml:space="preserve">Application alerts – </w:t>
      </w:r>
      <w:r w:rsidRPr="004E5322">
        <w:t xml:space="preserve">Build a </w:t>
      </w:r>
      <w:proofErr w:type="gramStart"/>
      <w:r w:rsidRPr="004E5322">
        <w:t>Kinesis  application</w:t>
      </w:r>
      <w:proofErr w:type="gramEnd"/>
      <w:r w:rsidRPr="004E5322">
        <w:t xml:space="preserve"> that monitors incoming application logs in real-</w:t>
      </w:r>
      <w:r w:rsidRPr="004E5322">
        <w:softHyphen/>
        <w:t>‐ time and trigger  events  based off the data</w:t>
      </w:r>
    </w:p>
    <w:p w:rsidR="00FE5B3E" w:rsidRPr="004E5322" w:rsidRDefault="00FE5B3E" w:rsidP="00445A15">
      <w:r w:rsidRPr="004E5322">
        <w:rPr>
          <w:b/>
          <w:bCs/>
        </w:rPr>
        <w:t>Log / Event Data collection -</w:t>
      </w:r>
      <w:r w:rsidRPr="004E5322">
        <w:rPr>
          <w:b/>
          <w:bCs/>
        </w:rPr>
        <w:softHyphen/>
      </w:r>
      <w:proofErr w:type="gramStart"/>
      <w:r w:rsidRPr="004E5322">
        <w:rPr>
          <w:b/>
          <w:bCs/>
        </w:rPr>
        <w:t xml:space="preserve">‐  </w:t>
      </w:r>
      <w:r w:rsidRPr="004E5322">
        <w:t>Log</w:t>
      </w:r>
      <w:proofErr w:type="gramEnd"/>
      <w:r w:rsidRPr="004E5322">
        <w:t xml:space="preserve"> data from any number of devices  and use Kinesis application to continuously process the incoming data, power real-</w:t>
      </w:r>
      <w:r w:rsidRPr="004E5322">
        <w:softHyphen/>
        <w:t>‐ time dashboards and store the data in S3 when completed</w:t>
      </w:r>
    </w:p>
    <w:p w:rsidR="00FE5B3E" w:rsidRPr="004E5322" w:rsidRDefault="00FE5B3E" w:rsidP="00445A15">
      <w:r w:rsidRPr="004E5322">
        <w:rPr>
          <w:b/>
          <w:bCs/>
        </w:rPr>
        <w:t>Mobile data capture -</w:t>
      </w:r>
      <w:r w:rsidRPr="004E5322">
        <w:rPr>
          <w:b/>
          <w:bCs/>
        </w:rPr>
        <w:softHyphen/>
      </w:r>
      <w:proofErr w:type="gramStart"/>
      <w:r w:rsidRPr="004E5322">
        <w:rPr>
          <w:b/>
          <w:bCs/>
        </w:rPr>
        <w:t xml:space="preserve">‐  </w:t>
      </w:r>
      <w:r w:rsidRPr="004E5322">
        <w:t>Mobile</w:t>
      </w:r>
      <w:proofErr w:type="gramEnd"/>
      <w:r w:rsidRPr="004E5322">
        <w:t xml:space="preserve"> applications can push data to Kinesis from countless number of devices  which makes the data available  as  soon as it is produced.</w:t>
      </w:r>
    </w:p>
    <w:p w:rsidR="00FE5B3E" w:rsidRPr="004E5322" w:rsidRDefault="00FE5B3E" w:rsidP="003352C4">
      <w:pPr>
        <w:pStyle w:val="Heading2"/>
      </w:pPr>
      <w:r w:rsidRPr="004E5322">
        <w:t>AWS Kinesis – Workflow</w:t>
      </w:r>
    </w:p>
    <w:p w:rsidR="00FE5B3E" w:rsidRPr="004E5322" w:rsidRDefault="00FE5B3E" w:rsidP="00445A15">
      <w:r w:rsidRPr="004E5322">
        <w:t>Create a stream</w:t>
      </w:r>
    </w:p>
    <w:p w:rsidR="00FE5B3E" w:rsidRPr="004E5322" w:rsidRDefault="00FE5B3E" w:rsidP="00445A15">
      <w:r w:rsidRPr="004E5322">
        <w:t>Build producers to continuously input data into the stream</w:t>
      </w:r>
    </w:p>
    <w:p w:rsidR="00FE5B3E" w:rsidRPr="00445A15" w:rsidRDefault="00FE5B3E" w:rsidP="0076724F">
      <w:pPr>
        <w:pStyle w:val="ListParagraph"/>
        <w:numPr>
          <w:ilvl w:val="0"/>
          <w:numId w:val="127"/>
        </w:numPr>
        <w:rPr>
          <w:rFonts w:ascii="Calibri" w:hAnsi="Calibri" w:cs="Calibri"/>
          <w:sz w:val="24"/>
          <w:szCs w:val="24"/>
        </w:rPr>
      </w:pPr>
      <w:r w:rsidRPr="00445A15">
        <w:rPr>
          <w:rFonts w:ascii="Calibri" w:hAnsi="Calibri" w:cs="Calibri"/>
          <w:sz w:val="24"/>
          <w:szCs w:val="24"/>
        </w:rPr>
        <w:t>Sensors</w:t>
      </w:r>
    </w:p>
    <w:p w:rsidR="00FE5B3E" w:rsidRPr="00445A15" w:rsidRDefault="00FE5B3E" w:rsidP="0076724F">
      <w:pPr>
        <w:pStyle w:val="ListParagraph"/>
        <w:numPr>
          <w:ilvl w:val="0"/>
          <w:numId w:val="127"/>
        </w:numPr>
        <w:rPr>
          <w:rFonts w:ascii="Calibri" w:hAnsi="Calibri" w:cs="Calibri"/>
          <w:sz w:val="24"/>
          <w:szCs w:val="24"/>
        </w:rPr>
      </w:pPr>
      <w:r w:rsidRPr="00445A15">
        <w:rPr>
          <w:rFonts w:ascii="Calibri" w:hAnsi="Calibri" w:cs="Calibri"/>
          <w:sz w:val="24"/>
          <w:szCs w:val="24"/>
        </w:rPr>
        <w:t>Mobile devices</w:t>
      </w:r>
    </w:p>
    <w:p w:rsidR="00FE5B3E" w:rsidRPr="00445A15" w:rsidRDefault="00FE5B3E" w:rsidP="0076724F">
      <w:pPr>
        <w:pStyle w:val="ListParagraph"/>
        <w:numPr>
          <w:ilvl w:val="0"/>
          <w:numId w:val="127"/>
        </w:numPr>
        <w:rPr>
          <w:rFonts w:ascii="Calibri" w:hAnsi="Calibri" w:cs="Calibri"/>
          <w:sz w:val="24"/>
          <w:szCs w:val="24"/>
        </w:rPr>
      </w:pPr>
      <w:r w:rsidRPr="00445A15">
        <w:rPr>
          <w:rFonts w:ascii="Calibri" w:hAnsi="Calibri" w:cs="Calibri"/>
          <w:sz w:val="24"/>
          <w:szCs w:val="24"/>
        </w:rPr>
        <w:t>Literally thousands of different inputs (more shards is how you scale)</w:t>
      </w:r>
    </w:p>
    <w:p w:rsidR="00FE5B3E" w:rsidRPr="004E5322" w:rsidRDefault="00FE5B3E" w:rsidP="00445A15">
      <w:r w:rsidRPr="004E5322">
        <w:t xml:space="preserve">Consumers consume the stream </w:t>
      </w:r>
      <w:proofErr w:type="gramStart"/>
      <w:r w:rsidRPr="004E5322">
        <w:t>( concurrently</w:t>
      </w:r>
      <w:proofErr w:type="gramEnd"/>
      <w:r w:rsidRPr="004E5322">
        <w:t>)</w:t>
      </w:r>
    </w:p>
    <w:p w:rsidR="00FE5B3E" w:rsidRPr="004E5322" w:rsidRDefault="00FE5B3E" w:rsidP="0076724F">
      <w:pPr>
        <w:pStyle w:val="ListParagraph"/>
        <w:numPr>
          <w:ilvl w:val="0"/>
          <w:numId w:val="128"/>
        </w:numPr>
      </w:pPr>
      <w:r w:rsidRPr="004E5322">
        <w:t>Real-</w:t>
      </w:r>
      <w:r w:rsidRPr="004E5322">
        <w:softHyphen/>
        <w:t>‐ time dashboards</w:t>
      </w:r>
    </w:p>
    <w:p w:rsidR="00FE5B3E" w:rsidRPr="004E5322" w:rsidRDefault="00FE5B3E" w:rsidP="0076724F">
      <w:pPr>
        <w:pStyle w:val="ListParagraph"/>
        <w:numPr>
          <w:ilvl w:val="0"/>
          <w:numId w:val="128"/>
        </w:numPr>
      </w:pPr>
      <w:r w:rsidRPr="004E5322">
        <w:t>S3</w:t>
      </w:r>
    </w:p>
    <w:p w:rsidR="00FE5B3E" w:rsidRPr="004E5322" w:rsidRDefault="00FE5B3E" w:rsidP="0076724F">
      <w:pPr>
        <w:pStyle w:val="ListParagraph"/>
        <w:numPr>
          <w:ilvl w:val="0"/>
          <w:numId w:val="128"/>
        </w:numPr>
      </w:pPr>
      <w:r w:rsidRPr="004E5322">
        <w:t>Any application can consume the incoming data</w:t>
      </w:r>
    </w:p>
    <w:p w:rsidR="00FE5B3E" w:rsidRPr="004E5322" w:rsidRDefault="00FE5B3E" w:rsidP="0076724F">
      <w:pPr>
        <w:pStyle w:val="ListParagraph"/>
        <w:numPr>
          <w:ilvl w:val="0"/>
          <w:numId w:val="128"/>
        </w:numPr>
      </w:pPr>
      <w:r w:rsidRPr="004E5322">
        <w:t>Redshift ( data warehouse)</w:t>
      </w:r>
    </w:p>
    <w:p w:rsidR="00FE5B3E" w:rsidRPr="004E5322" w:rsidRDefault="00FE5B3E" w:rsidP="0076724F">
      <w:pPr>
        <w:pStyle w:val="ListParagraph"/>
        <w:numPr>
          <w:ilvl w:val="0"/>
          <w:numId w:val="128"/>
        </w:numPr>
      </w:pPr>
      <w:r w:rsidRPr="004E5322">
        <w:t>EMR</w:t>
      </w:r>
    </w:p>
    <w:p w:rsidR="00FE5B3E" w:rsidRPr="004E5322" w:rsidRDefault="00FE5B3E" w:rsidP="00445A15">
      <w:r w:rsidRPr="004E5322">
        <w:t xml:space="preserve">Kinesis </w:t>
      </w:r>
      <w:proofErr w:type="gramStart"/>
      <w:r w:rsidRPr="004E5322">
        <w:t>keeps  24</w:t>
      </w:r>
      <w:proofErr w:type="gramEnd"/>
      <w:r w:rsidRPr="004E5322">
        <w:t xml:space="preserve"> hours of streaming data stored by default, but can be configured to store up to 7 days.</w:t>
      </w:r>
    </w:p>
    <w:p w:rsidR="00FE5B3E" w:rsidRPr="004E5322" w:rsidRDefault="00FE5B3E" w:rsidP="00445A15"/>
    <w:p w:rsidR="00FE5B3E" w:rsidRPr="004E5322" w:rsidRDefault="00FE5B3E" w:rsidP="00445A15">
      <w:r w:rsidRPr="004E5322">
        <w:t>Kinesis Mobile IOT Scenario Example</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33D5411C" wp14:editId="172F9588">
            <wp:extent cx="5943600"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68320"/>
                    </a:xfrm>
                    <a:prstGeom prst="rect">
                      <a:avLst/>
                    </a:prstGeom>
                  </pic:spPr>
                </pic:pic>
              </a:graphicData>
            </a:graphic>
          </wp:inline>
        </w:drawing>
      </w:r>
    </w:p>
    <w:p w:rsidR="00FE5B3E" w:rsidRPr="00445A15" w:rsidRDefault="00FE5B3E" w:rsidP="00445A15">
      <w:pPr>
        <w:pStyle w:val="Heading1"/>
      </w:pPr>
      <w:r w:rsidRPr="00445A15">
        <w:t>Integrating CloudWatch Logging With EC2</w:t>
      </w:r>
    </w:p>
    <w:p w:rsidR="00FE5B3E" w:rsidRPr="004E5322" w:rsidRDefault="00FE5B3E" w:rsidP="00B92D5D">
      <w:pPr>
        <w:rPr>
          <w:rFonts w:cs="Calibri"/>
          <w:sz w:val="28"/>
        </w:rPr>
      </w:pPr>
    </w:p>
    <w:p w:rsidR="00FE5B3E" w:rsidRPr="004E5322" w:rsidRDefault="00FE5B3E" w:rsidP="00445A15">
      <w:r w:rsidRPr="004E5322">
        <w:t xml:space="preserve">AWS </w:t>
      </w:r>
      <w:r w:rsidR="00546409" w:rsidRPr="004E5322">
        <w:t>CloudWatch</w:t>
      </w:r>
      <w:r w:rsidRPr="004E5322">
        <w:t xml:space="preserve"> logs service can store custom logs generated from you applications instances. It acts as a central log management for your applications running on AWS.</w:t>
      </w:r>
    </w:p>
    <w:p w:rsidR="00FE5B3E" w:rsidRPr="004E5322" w:rsidRDefault="00FE5B3E" w:rsidP="00445A15">
      <w:r w:rsidRPr="004E5322">
        <w:t xml:space="preserve">To setup AWS custom logs, first, you need to create and add an IAM role to your instance. This IAM role will have write access to </w:t>
      </w:r>
      <w:r w:rsidR="00546409" w:rsidRPr="004E5322">
        <w:t>CloudWatch</w:t>
      </w:r>
      <w:r w:rsidRPr="004E5322">
        <w:t xml:space="preserve"> so that all the logs can be shipped to </w:t>
      </w:r>
      <w:r w:rsidR="00546409" w:rsidRPr="004E5322">
        <w:t>CloudWatch</w:t>
      </w:r>
      <w:r w:rsidRPr="004E5322">
        <w:t>.</w:t>
      </w:r>
    </w:p>
    <w:p w:rsidR="00FE5B3E" w:rsidRPr="00445A15" w:rsidRDefault="00FE5B3E" w:rsidP="00445A15">
      <w:pPr>
        <w:rPr>
          <w:b/>
        </w:rPr>
      </w:pPr>
      <w:r w:rsidRPr="00445A15">
        <w:rPr>
          <w:b/>
        </w:rPr>
        <w:t xml:space="preserve">Create an IAM role for </w:t>
      </w:r>
      <w:proofErr w:type="gramStart"/>
      <w:r w:rsidR="00546409" w:rsidRPr="00445A15">
        <w:rPr>
          <w:b/>
        </w:rPr>
        <w:t>CloudWatch</w:t>
      </w:r>
      <w:r w:rsidRPr="00445A15">
        <w:rPr>
          <w:b/>
        </w:rPr>
        <w:t xml:space="preserve"> :</w:t>
      </w:r>
      <w:proofErr w:type="gramEnd"/>
    </w:p>
    <w:p w:rsidR="00FE5B3E" w:rsidRPr="004E5322" w:rsidRDefault="00FE5B3E" w:rsidP="00B92D5D">
      <w:pPr>
        <w:rPr>
          <w:rFonts w:cs="Calibri"/>
          <w:b/>
          <w:sz w:val="32"/>
          <w:szCs w:val="28"/>
        </w:rPr>
      </w:pPr>
      <w:r w:rsidRPr="004E5322">
        <w:rPr>
          <w:rFonts w:cs="Calibri"/>
          <w:b/>
          <w:sz w:val="32"/>
          <w:szCs w:val="28"/>
        </w:rPr>
        <w:lastRenderedPageBreak/>
        <w:t xml:space="preserve"> </w:t>
      </w:r>
      <w:r w:rsidRPr="004E5322">
        <w:rPr>
          <w:rFonts w:cs="Calibri"/>
          <w:noProof/>
          <w:sz w:val="28"/>
          <w:lang w:eastAsia="en-US"/>
        </w:rPr>
        <w:drawing>
          <wp:inline distT="0" distB="0" distL="0" distR="0" wp14:anchorId="17884B64" wp14:editId="62C0EBA8">
            <wp:extent cx="5943600" cy="3072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2765"/>
                    </a:xfrm>
                    <a:prstGeom prst="rect">
                      <a:avLst/>
                    </a:prstGeom>
                  </pic:spPr>
                </pic:pic>
              </a:graphicData>
            </a:graphic>
          </wp:inline>
        </w:drawing>
      </w:r>
    </w:p>
    <w:p w:rsidR="00FE5B3E" w:rsidRPr="004E5322" w:rsidRDefault="00FE5B3E" w:rsidP="00B92D5D">
      <w:pPr>
        <w:rPr>
          <w:rFonts w:cs="Calibri"/>
          <w:b/>
          <w:sz w:val="32"/>
          <w:szCs w:val="28"/>
        </w:rPr>
      </w:pPr>
    </w:p>
    <w:p w:rsidR="00FE5B3E" w:rsidRPr="00445A15" w:rsidRDefault="00FE5B3E" w:rsidP="0076724F">
      <w:pPr>
        <w:pStyle w:val="ListParagraph"/>
        <w:numPr>
          <w:ilvl w:val="0"/>
          <w:numId w:val="129"/>
        </w:numPr>
        <w:rPr>
          <w:rFonts w:ascii="Calibri" w:hAnsi="Calibri" w:cs="Calibri"/>
          <w:sz w:val="24"/>
          <w:szCs w:val="24"/>
        </w:rPr>
      </w:pPr>
      <w:r w:rsidRPr="00445A15">
        <w:rPr>
          <w:rFonts w:ascii="Calibri" w:hAnsi="Calibri" w:cs="Calibri"/>
          <w:sz w:val="24"/>
          <w:szCs w:val="24"/>
        </w:rPr>
        <w:t xml:space="preserve">To click create </w:t>
      </w:r>
      <w:proofErr w:type="gramStart"/>
      <w:r w:rsidRPr="00445A15">
        <w:rPr>
          <w:rFonts w:ascii="Calibri" w:hAnsi="Calibri" w:cs="Calibri"/>
          <w:sz w:val="24"/>
          <w:szCs w:val="24"/>
        </w:rPr>
        <w:t>role .</w:t>
      </w:r>
      <w:proofErr w:type="gramEnd"/>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1E1D6BF1" wp14:editId="69C2C335">
            <wp:extent cx="5943600" cy="3152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5214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6FC7AD1B" wp14:editId="5A48D161">
            <wp:extent cx="5943600" cy="2680335"/>
            <wp:effectExtent l="0" t="0" r="0" b="5715"/>
            <wp:docPr id="198688" name="Picture 19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8033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45A15" w:rsidRDefault="00FE5B3E" w:rsidP="0076724F">
      <w:pPr>
        <w:pStyle w:val="ListParagraph"/>
        <w:numPr>
          <w:ilvl w:val="0"/>
          <w:numId w:val="130"/>
        </w:numPr>
        <w:rPr>
          <w:rFonts w:ascii="Calibri" w:hAnsi="Calibri" w:cs="Calibri"/>
          <w:sz w:val="24"/>
          <w:szCs w:val="24"/>
        </w:rPr>
      </w:pPr>
      <w:r w:rsidRPr="00445A15">
        <w:rPr>
          <w:rFonts w:ascii="Calibri" w:hAnsi="Calibri" w:cs="Calibri"/>
          <w:sz w:val="24"/>
          <w:szCs w:val="24"/>
        </w:rPr>
        <w:t xml:space="preserve">First to select type of trusted entity , To click on EC2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369557B9" wp14:editId="1A5313C0">
            <wp:extent cx="5943600" cy="2648585"/>
            <wp:effectExtent l="0" t="0" r="0" b="0"/>
            <wp:docPr id="198697" name="Picture 19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48585"/>
                    </a:xfrm>
                    <a:prstGeom prst="rect">
                      <a:avLst/>
                    </a:prstGeom>
                  </pic:spPr>
                </pic:pic>
              </a:graphicData>
            </a:graphic>
          </wp:inline>
        </w:drawing>
      </w:r>
    </w:p>
    <w:p w:rsidR="00FE5B3E" w:rsidRPr="007C513F" w:rsidRDefault="00FE5B3E" w:rsidP="0076724F">
      <w:pPr>
        <w:pStyle w:val="ListParagraph"/>
        <w:numPr>
          <w:ilvl w:val="0"/>
          <w:numId w:val="131"/>
        </w:numPr>
        <w:rPr>
          <w:rFonts w:ascii="Calibri" w:hAnsi="Calibri" w:cs="Calibri"/>
          <w:sz w:val="24"/>
          <w:szCs w:val="24"/>
        </w:rPr>
      </w:pPr>
      <w:r w:rsidRPr="007C513F">
        <w:rPr>
          <w:rFonts w:ascii="Calibri" w:hAnsi="Calibri" w:cs="Calibri"/>
          <w:sz w:val="24"/>
          <w:szCs w:val="24"/>
        </w:rPr>
        <w:t xml:space="preserve">Then select your use </w:t>
      </w:r>
      <w:proofErr w:type="gramStart"/>
      <w:r w:rsidRPr="007C513F">
        <w:rPr>
          <w:rFonts w:ascii="Calibri" w:hAnsi="Calibri" w:cs="Calibri"/>
          <w:sz w:val="24"/>
          <w:szCs w:val="24"/>
        </w:rPr>
        <w:t>case ,</w:t>
      </w:r>
      <w:proofErr w:type="gramEnd"/>
      <w:r w:rsidRPr="007C513F">
        <w:rPr>
          <w:rFonts w:ascii="Calibri" w:hAnsi="Calibri" w:cs="Calibri"/>
          <w:sz w:val="24"/>
          <w:szCs w:val="24"/>
        </w:rPr>
        <w:t xml:space="preserve"> select EC2 .</w:t>
      </w:r>
    </w:p>
    <w:p w:rsidR="00FE5B3E" w:rsidRPr="007C513F" w:rsidRDefault="00FE5B3E" w:rsidP="0076724F">
      <w:pPr>
        <w:pStyle w:val="ListParagraph"/>
        <w:numPr>
          <w:ilvl w:val="0"/>
          <w:numId w:val="131"/>
        </w:numPr>
        <w:rPr>
          <w:rFonts w:ascii="Calibri" w:hAnsi="Calibri" w:cs="Calibri"/>
          <w:sz w:val="24"/>
          <w:szCs w:val="24"/>
        </w:rPr>
      </w:pPr>
      <w:r w:rsidRPr="007C513F">
        <w:rPr>
          <w:rFonts w:ascii="Calibri" w:hAnsi="Calibri" w:cs="Calibri"/>
          <w:sz w:val="24"/>
          <w:szCs w:val="24"/>
        </w:rPr>
        <w:t xml:space="preserve">Click on </w:t>
      </w:r>
      <w:proofErr w:type="gramStart"/>
      <w:r w:rsidRPr="007C513F">
        <w:rPr>
          <w:rFonts w:ascii="Calibri" w:hAnsi="Calibri" w:cs="Calibri"/>
          <w:sz w:val="24"/>
          <w:szCs w:val="24"/>
        </w:rPr>
        <w:t>next .</w:t>
      </w:r>
      <w:proofErr w:type="gramEnd"/>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0029616E" wp14:editId="4E8B60AC">
            <wp:extent cx="5943600" cy="2659380"/>
            <wp:effectExtent l="0" t="0" r="0" b="7620"/>
            <wp:docPr id="198698" name="Picture 19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5938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7C513F" w:rsidRDefault="00FE5B3E" w:rsidP="0076724F">
      <w:pPr>
        <w:pStyle w:val="ListParagraph"/>
        <w:numPr>
          <w:ilvl w:val="0"/>
          <w:numId w:val="132"/>
        </w:numPr>
        <w:rPr>
          <w:rFonts w:ascii="Calibri" w:hAnsi="Calibri" w:cs="Calibri"/>
          <w:sz w:val="24"/>
          <w:szCs w:val="24"/>
        </w:rPr>
      </w:pPr>
      <w:r w:rsidRPr="007C513F">
        <w:rPr>
          <w:rFonts w:ascii="Calibri" w:hAnsi="Calibri" w:cs="Calibri"/>
          <w:sz w:val="24"/>
          <w:szCs w:val="24"/>
        </w:rPr>
        <w:t>Click the filter dropdown and select Customer Managed option and then select the policy you have created.</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54088AAA" wp14:editId="66BC7E5D">
            <wp:extent cx="5943600" cy="2620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2001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7C513F" w:rsidRDefault="00FE5B3E" w:rsidP="0076724F">
      <w:pPr>
        <w:pStyle w:val="ListParagraph"/>
        <w:numPr>
          <w:ilvl w:val="0"/>
          <w:numId w:val="133"/>
        </w:numPr>
        <w:rPr>
          <w:sz w:val="24"/>
          <w:szCs w:val="24"/>
        </w:rPr>
      </w:pPr>
      <w:r w:rsidRPr="007C513F">
        <w:rPr>
          <w:sz w:val="24"/>
          <w:szCs w:val="24"/>
        </w:rPr>
        <w:t xml:space="preserve">Then select </w:t>
      </w:r>
      <w:proofErr w:type="spellStart"/>
      <w:r w:rsidRPr="007C513F">
        <w:rPr>
          <w:sz w:val="24"/>
          <w:szCs w:val="24"/>
        </w:rPr>
        <w:t>cloudwatchlogsfullaccess</w:t>
      </w:r>
      <w:proofErr w:type="spellEnd"/>
      <w:r w:rsidRPr="007C513F">
        <w:rPr>
          <w:sz w:val="24"/>
          <w:szCs w:val="24"/>
        </w:rPr>
        <w:t xml:space="preserve"> and click next.</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6848911F" wp14:editId="42F43C36">
            <wp:extent cx="5943600" cy="2703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383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7C513F" w:rsidRDefault="00FE5B3E" w:rsidP="0076724F">
      <w:pPr>
        <w:pStyle w:val="ListParagraph"/>
        <w:numPr>
          <w:ilvl w:val="0"/>
          <w:numId w:val="134"/>
        </w:numPr>
        <w:rPr>
          <w:rFonts w:ascii="Calibri" w:hAnsi="Calibri" w:cs="Calibri"/>
          <w:sz w:val="24"/>
          <w:szCs w:val="24"/>
        </w:rPr>
      </w:pPr>
      <w:r w:rsidRPr="007C513F">
        <w:rPr>
          <w:rFonts w:ascii="Calibri" w:hAnsi="Calibri" w:cs="Calibri"/>
          <w:sz w:val="24"/>
          <w:szCs w:val="24"/>
        </w:rPr>
        <w:t>Here you have create role name ,”</w:t>
      </w:r>
      <w:proofErr w:type="spellStart"/>
      <w:r w:rsidRPr="007C513F">
        <w:rPr>
          <w:rFonts w:ascii="Calibri" w:hAnsi="Calibri" w:cs="Calibri"/>
          <w:sz w:val="24"/>
          <w:szCs w:val="24"/>
        </w:rPr>
        <w:t>cloudwatchlogs</w:t>
      </w:r>
      <w:proofErr w:type="spellEnd"/>
      <w:r w:rsidRPr="007C513F">
        <w:rPr>
          <w:rFonts w:ascii="Calibri" w:hAnsi="Calibri" w:cs="Calibri"/>
          <w:sz w:val="24"/>
          <w:szCs w:val="24"/>
        </w:rPr>
        <w:t>”</w:t>
      </w:r>
    </w:p>
    <w:p w:rsidR="00FE5B3E" w:rsidRPr="007C513F" w:rsidRDefault="00FE5B3E" w:rsidP="0076724F">
      <w:pPr>
        <w:pStyle w:val="ListParagraph"/>
        <w:numPr>
          <w:ilvl w:val="0"/>
          <w:numId w:val="134"/>
        </w:numPr>
        <w:rPr>
          <w:rFonts w:ascii="Calibri" w:hAnsi="Calibri" w:cs="Calibri"/>
          <w:sz w:val="24"/>
          <w:szCs w:val="24"/>
        </w:rPr>
      </w:pPr>
      <w:r w:rsidRPr="007C513F">
        <w:rPr>
          <w:rFonts w:ascii="Calibri" w:hAnsi="Calibri" w:cs="Calibri"/>
          <w:sz w:val="24"/>
          <w:szCs w:val="24"/>
        </w:rPr>
        <w:t>Click to create role.</w:t>
      </w:r>
    </w:p>
    <w:p w:rsidR="00FE5B3E" w:rsidRPr="007C513F" w:rsidRDefault="00FE5B3E" w:rsidP="007C513F">
      <w:pPr>
        <w:rPr>
          <w:rFonts w:cs="Calibri"/>
          <w:szCs w:val="24"/>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7C513F">
      <w:r w:rsidRPr="004E5322">
        <w:t xml:space="preserve">To check </w:t>
      </w:r>
      <w:proofErr w:type="gramStart"/>
      <w:r w:rsidRPr="004E5322">
        <w:t>roles ,</w:t>
      </w:r>
      <w:proofErr w:type="gramEnd"/>
      <w:r w:rsidRPr="004E5322">
        <w:t xml:space="preserve"> our role has been created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2EB6B750" wp14:editId="32A34DC8">
            <wp:extent cx="5943600" cy="1453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53515"/>
                    </a:xfrm>
                    <a:prstGeom prst="rect">
                      <a:avLst/>
                    </a:prstGeom>
                  </pic:spPr>
                </pic:pic>
              </a:graphicData>
            </a:graphic>
          </wp:inline>
        </w:drawing>
      </w:r>
    </w:p>
    <w:p w:rsidR="00FE5B3E" w:rsidRPr="004E5322" w:rsidRDefault="00FE5B3E" w:rsidP="007C513F">
      <w:r w:rsidRPr="004E5322">
        <w:t xml:space="preserve">After </w:t>
      </w:r>
      <w:proofErr w:type="gramStart"/>
      <w:r w:rsidRPr="004E5322">
        <w:t>that ,</w:t>
      </w:r>
      <w:proofErr w:type="gramEnd"/>
      <w:r w:rsidRPr="004E5322">
        <w:t xml:space="preserve"> to create EC2 instance ,</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3DEBC3B4" wp14:editId="18BFA643">
            <wp:extent cx="5943600" cy="2820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20670"/>
                    </a:xfrm>
                    <a:prstGeom prst="rect">
                      <a:avLst/>
                    </a:prstGeom>
                  </pic:spPr>
                </pic:pic>
              </a:graphicData>
            </a:graphic>
          </wp:inline>
        </w:drawing>
      </w:r>
    </w:p>
    <w:p w:rsidR="00FE5B3E" w:rsidRPr="004E5322" w:rsidRDefault="00FE5B3E" w:rsidP="00B92D5D">
      <w:pPr>
        <w:rPr>
          <w:rFonts w:cs="Calibri"/>
          <w:sz w:val="32"/>
          <w:szCs w:val="28"/>
        </w:rPr>
      </w:pPr>
    </w:p>
    <w:p w:rsidR="00FE5B3E" w:rsidRPr="007C513F" w:rsidRDefault="00FE5B3E" w:rsidP="0076724F">
      <w:pPr>
        <w:pStyle w:val="ListParagraph"/>
        <w:numPr>
          <w:ilvl w:val="0"/>
          <w:numId w:val="135"/>
        </w:numPr>
        <w:rPr>
          <w:rFonts w:ascii="Calibri" w:hAnsi="Calibri" w:cs="Calibri"/>
          <w:sz w:val="24"/>
          <w:szCs w:val="24"/>
        </w:rPr>
      </w:pPr>
      <w:r w:rsidRPr="007C513F">
        <w:rPr>
          <w:rFonts w:ascii="Calibri" w:hAnsi="Calibri" w:cs="Calibri"/>
          <w:sz w:val="24"/>
          <w:szCs w:val="24"/>
        </w:rPr>
        <w:t xml:space="preserve">Choose AMI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B5A11F7" wp14:editId="196FD7FF">
            <wp:extent cx="5943600" cy="18846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884680"/>
                    </a:xfrm>
                    <a:prstGeom prst="rect">
                      <a:avLst/>
                    </a:prstGeom>
                  </pic:spPr>
                </pic:pic>
              </a:graphicData>
            </a:graphic>
          </wp:inline>
        </w:drawing>
      </w:r>
    </w:p>
    <w:p w:rsidR="00FE5B3E" w:rsidRPr="007C513F" w:rsidRDefault="00FE5B3E" w:rsidP="0076724F">
      <w:pPr>
        <w:pStyle w:val="ListParagraph"/>
        <w:numPr>
          <w:ilvl w:val="0"/>
          <w:numId w:val="136"/>
        </w:numPr>
        <w:rPr>
          <w:rFonts w:ascii="Calibri" w:hAnsi="Calibri" w:cs="Calibri"/>
          <w:sz w:val="24"/>
          <w:szCs w:val="24"/>
        </w:rPr>
      </w:pPr>
      <w:r w:rsidRPr="007C513F">
        <w:rPr>
          <w:rFonts w:ascii="Calibri" w:hAnsi="Calibri" w:cs="Calibri"/>
          <w:sz w:val="24"/>
          <w:szCs w:val="24"/>
        </w:rPr>
        <w:t>Here we are choosing the default Amazon Linux (64 bit) AMI.</w:t>
      </w:r>
    </w:p>
    <w:p w:rsidR="00FE5B3E" w:rsidRPr="007C513F" w:rsidRDefault="00FE5B3E" w:rsidP="0076724F">
      <w:pPr>
        <w:pStyle w:val="ListParagraph"/>
        <w:numPr>
          <w:ilvl w:val="0"/>
          <w:numId w:val="136"/>
        </w:numPr>
        <w:rPr>
          <w:rFonts w:ascii="Calibri" w:hAnsi="Calibri" w:cs="Calibri"/>
          <w:sz w:val="24"/>
          <w:szCs w:val="24"/>
        </w:rPr>
      </w:pPr>
      <w:r w:rsidRPr="007C513F">
        <w:rPr>
          <w:rFonts w:ascii="Calibri" w:hAnsi="Calibri" w:cs="Calibri"/>
          <w:sz w:val="24"/>
          <w:szCs w:val="24"/>
        </w:rPr>
        <w:t>Choose Instance Types,</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72BE0C01" wp14:editId="7FDF6F4E">
            <wp:extent cx="5943600" cy="1833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33880"/>
                    </a:xfrm>
                    <a:prstGeom prst="rect">
                      <a:avLst/>
                    </a:prstGeom>
                  </pic:spPr>
                </pic:pic>
              </a:graphicData>
            </a:graphic>
          </wp:inline>
        </w:drawing>
      </w:r>
    </w:p>
    <w:p w:rsidR="00FE5B3E" w:rsidRPr="007C513F" w:rsidRDefault="00FE5B3E" w:rsidP="0076724F">
      <w:pPr>
        <w:pStyle w:val="ListParagraph"/>
        <w:numPr>
          <w:ilvl w:val="0"/>
          <w:numId w:val="137"/>
        </w:numPr>
        <w:rPr>
          <w:rFonts w:ascii="Calibri" w:hAnsi="Calibri" w:cs="Calibri"/>
          <w:sz w:val="24"/>
          <w:szCs w:val="24"/>
        </w:rPr>
      </w:pPr>
      <w:r w:rsidRPr="007C513F">
        <w:rPr>
          <w:rFonts w:ascii="Calibri" w:hAnsi="Calibri" w:cs="Calibri"/>
          <w:sz w:val="24"/>
          <w:szCs w:val="24"/>
        </w:rPr>
        <w:t>You have to choose the type of instance you require based on your business needs.</w:t>
      </w:r>
    </w:p>
    <w:p w:rsidR="00FE5B3E" w:rsidRPr="007C513F" w:rsidRDefault="00FE5B3E" w:rsidP="007C513F">
      <w:pPr>
        <w:rPr>
          <w:rFonts w:cs="Calibri"/>
          <w:szCs w:val="24"/>
        </w:rPr>
      </w:pPr>
    </w:p>
    <w:p w:rsidR="00FE5B3E" w:rsidRPr="007C513F" w:rsidRDefault="00FE5B3E" w:rsidP="0076724F">
      <w:pPr>
        <w:pStyle w:val="ListParagraph"/>
        <w:numPr>
          <w:ilvl w:val="0"/>
          <w:numId w:val="137"/>
        </w:numPr>
        <w:rPr>
          <w:rFonts w:ascii="Calibri" w:hAnsi="Calibri" w:cs="Calibri"/>
          <w:sz w:val="24"/>
          <w:szCs w:val="24"/>
        </w:rPr>
      </w:pPr>
      <w:r w:rsidRPr="007C513F">
        <w:rPr>
          <w:rFonts w:ascii="Calibri" w:hAnsi="Calibri" w:cs="Calibri"/>
          <w:sz w:val="24"/>
          <w:szCs w:val="24"/>
        </w:rPr>
        <w:lastRenderedPageBreak/>
        <w:t>We will choose t2.micro instance type, which is a 1vCPU and 1GB memory server offered by AWS.</w:t>
      </w:r>
    </w:p>
    <w:p w:rsidR="00FE5B3E" w:rsidRPr="007C513F" w:rsidRDefault="00FE5B3E" w:rsidP="0076724F">
      <w:pPr>
        <w:pStyle w:val="ListParagraph"/>
        <w:numPr>
          <w:ilvl w:val="0"/>
          <w:numId w:val="137"/>
        </w:numPr>
        <w:rPr>
          <w:rFonts w:ascii="Calibri" w:hAnsi="Calibri" w:cs="Calibri"/>
          <w:sz w:val="24"/>
          <w:szCs w:val="24"/>
        </w:rPr>
      </w:pPr>
      <w:r w:rsidRPr="007C513F">
        <w:rPr>
          <w:rFonts w:ascii="Calibri" w:hAnsi="Calibri" w:cs="Calibri"/>
          <w:sz w:val="24"/>
          <w:szCs w:val="24"/>
        </w:rPr>
        <w:t>Click on "Configure Instance Details" for further configurations</w:t>
      </w:r>
    </w:p>
    <w:p w:rsidR="00FE5B3E" w:rsidRPr="007C513F" w:rsidRDefault="00FE5B3E" w:rsidP="0076724F">
      <w:pPr>
        <w:pStyle w:val="ListParagraph"/>
        <w:numPr>
          <w:ilvl w:val="0"/>
          <w:numId w:val="137"/>
        </w:numPr>
        <w:rPr>
          <w:rFonts w:ascii="Calibri" w:hAnsi="Calibri" w:cs="Calibri"/>
          <w:sz w:val="24"/>
          <w:szCs w:val="24"/>
        </w:rPr>
      </w:pPr>
      <w:r w:rsidRPr="007C513F">
        <w:rPr>
          <w:rFonts w:ascii="Calibri" w:hAnsi="Calibri" w:cs="Calibri"/>
          <w:sz w:val="24"/>
          <w:szCs w:val="24"/>
        </w:rPr>
        <w:t>Next configure instance ,</w:t>
      </w:r>
    </w:p>
    <w:p w:rsidR="00FE5B3E" w:rsidRPr="007C513F" w:rsidRDefault="00FE5B3E" w:rsidP="0076724F">
      <w:pPr>
        <w:pStyle w:val="ListParagraph"/>
        <w:numPr>
          <w:ilvl w:val="0"/>
          <w:numId w:val="137"/>
        </w:numPr>
        <w:rPr>
          <w:rFonts w:ascii="Calibri" w:hAnsi="Calibri" w:cs="Calibri"/>
          <w:sz w:val="24"/>
          <w:szCs w:val="24"/>
        </w:rPr>
      </w:pPr>
      <w:r w:rsidRPr="007C513F">
        <w:rPr>
          <w:rFonts w:ascii="Calibri" w:hAnsi="Calibri" w:cs="Calibri"/>
          <w:sz w:val="24"/>
          <w:szCs w:val="24"/>
        </w:rPr>
        <w:t>No. of instances- you can provision up to 20 instances at a time. Here we are launching one instance.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9BE07BC" wp14:editId="4A3B8FA3">
            <wp:extent cx="5943600" cy="1855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55470"/>
                    </a:xfrm>
                    <a:prstGeom prst="rect">
                      <a:avLst/>
                    </a:prstGeom>
                  </pic:spPr>
                </pic:pic>
              </a:graphicData>
            </a:graphic>
          </wp:inline>
        </w:drawing>
      </w:r>
    </w:p>
    <w:p w:rsidR="00FE5B3E" w:rsidRPr="007C513F" w:rsidRDefault="00FE5B3E" w:rsidP="0076724F">
      <w:pPr>
        <w:pStyle w:val="ListParagraph"/>
        <w:numPr>
          <w:ilvl w:val="0"/>
          <w:numId w:val="138"/>
        </w:numPr>
        <w:rPr>
          <w:rFonts w:ascii="Calibri" w:hAnsi="Calibri" w:cs="Calibri"/>
          <w:sz w:val="24"/>
          <w:szCs w:val="24"/>
        </w:rPr>
      </w:pPr>
      <w:r w:rsidRPr="007C513F">
        <w:rPr>
          <w:rFonts w:ascii="Calibri" w:hAnsi="Calibri" w:cs="Calibri"/>
          <w:sz w:val="24"/>
          <w:szCs w:val="24"/>
        </w:rPr>
        <w:t>Keep the option of 'Request Spot Instances' unchecked as of now.</w:t>
      </w:r>
    </w:p>
    <w:p w:rsidR="00FE5B3E" w:rsidRPr="007C513F" w:rsidRDefault="00FE5B3E" w:rsidP="0076724F">
      <w:pPr>
        <w:pStyle w:val="ListParagraph"/>
        <w:numPr>
          <w:ilvl w:val="0"/>
          <w:numId w:val="138"/>
        </w:numPr>
        <w:rPr>
          <w:rFonts w:ascii="Calibri" w:hAnsi="Calibri" w:cs="Calibri"/>
          <w:sz w:val="24"/>
          <w:szCs w:val="24"/>
        </w:rPr>
      </w:pPr>
      <w:r w:rsidRPr="007C513F">
        <w:rPr>
          <w:rFonts w:ascii="Calibri" w:hAnsi="Calibri" w:cs="Calibri"/>
          <w:sz w:val="24"/>
          <w:szCs w:val="24"/>
        </w:rPr>
        <w:t>Next, we have to configure some basic networking details for our EC2 server.</w:t>
      </w:r>
    </w:p>
    <w:p w:rsidR="00FE5B3E" w:rsidRPr="007C513F" w:rsidRDefault="00FE5B3E" w:rsidP="007C513F">
      <w:pPr>
        <w:rPr>
          <w:rFonts w:cs="Calibri"/>
          <w:szCs w:val="24"/>
        </w:rPr>
      </w:pPr>
    </w:p>
    <w:p w:rsidR="00FE5B3E" w:rsidRPr="004E5322" w:rsidRDefault="00FE5B3E" w:rsidP="0076724F">
      <w:pPr>
        <w:pStyle w:val="ListParagraph"/>
        <w:numPr>
          <w:ilvl w:val="0"/>
          <w:numId w:val="138"/>
        </w:numPr>
      </w:pPr>
      <w:r w:rsidRPr="007C513F">
        <w:rPr>
          <w:rFonts w:ascii="Calibri" w:hAnsi="Calibri" w:cs="Calibri"/>
          <w:sz w:val="24"/>
          <w:szCs w:val="24"/>
        </w:rPr>
        <w:t>You have to decide here, in which VPC (Virtual Private Cloud) you want to launch your instance and under which subnets inside your VPC. It is better to determine and plan this prior to launching the instance. Your AWS architecture set-up should include IP ranges for your subnets etc. pre-planned for better management.</w:t>
      </w:r>
    </w:p>
    <w:p w:rsidR="00FE5B3E" w:rsidRPr="007C513F" w:rsidRDefault="00FE5B3E" w:rsidP="0076724F">
      <w:pPr>
        <w:pStyle w:val="ListParagraph"/>
        <w:numPr>
          <w:ilvl w:val="0"/>
          <w:numId w:val="138"/>
        </w:numPr>
        <w:rPr>
          <w:rFonts w:ascii="Calibri" w:hAnsi="Calibri" w:cs="Calibri"/>
          <w:sz w:val="24"/>
          <w:szCs w:val="24"/>
        </w:rPr>
      </w:pPr>
      <w:proofErr w:type="spellStart"/>
      <w:r w:rsidRPr="007C513F">
        <w:rPr>
          <w:rFonts w:ascii="Calibri" w:hAnsi="Calibri" w:cs="Calibri"/>
          <w:sz w:val="24"/>
          <w:szCs w:val="24"/>
        </w:rPr>
        <w:t>Subnetting</w:t>
      </w:r>
      <w:proofErr w:type="spellEnd"/>
      <w:r w:rsidRPr="007C513F">
        <w:rPr>
          <w:rFonts w:ascii="Calibri" w:hAnsi="Calibri" w:cs="Calibri"/>
          <w:sz w:val="24"/>
          <w:szCs w:val="24"/>
        </w:rPr>
        <w:t xml:space="preserve"> should also be pre-planned. E.g.: If it's a web server you should place it in the public subnet and if it's a DB server, you should place it in a private subnet all inside your VPC.</w:t>
      </w:r>
    </w:p>
    <w:p w:rsidR="00FE5B3E" w:rsidRPr="004E5322" w:rsidRDefault="00FE5B3E" w:rsidP="007C513F">
      <w:r w:rsidRPr="004E5322">
        <w:t>Below,</w:t>
      </w:r>
    </w:p>
    <w:p w:rsidR="00FE5B3E" w:rsidRPr="004E5322" w:rsidRDefault="00FE5B3E" w:rsidP="00B92D5D">
      <w:pPr>
        <w:rPr>
          <w:rFonts w:cs="Calibri"/>
          <w:sz w:val="32"/>
          <w:szCs w:val="28"/>
        </w:rPr>
      </w:pPr>
    </w:p>
    <w:p w:rsidR="00FE5B3E" w:rsidRPr="007C513F" w:rsidRDefault="00FE5B3E" w:rsidP="0076724F">
      <w:pPr>
        <w:pStyle w:val="ListParagraph"/>
        <w:numPr>
          <w:ilvl w:val="0"/>
          <w:numId w:val="139"/>
        </w:numPr>
        <w:rPr>
          <w:rFonts w:ascii="Calibri" w:hAnsi="Calibri" w:cs="Calibri"/>
          <w:sz w:val="24"/>
          <w:szCs w:val="24"/>
        </w:rPr>
      </w:pPr>
      <w:r w:rsidRPr="007C513F">
        <w:rPr>
          <w:rFonts w:ascii="Calibri" w:hAnsi="Calibri" w:cs="Calibri"/>
          <w:sz w:val="24"/>
          <w:szCs w:val="24"/>
        </w:rPr>
        <w:t>Network section will give a list of VPCs available in our platform.</w:t>
      </w:r>
    </w:p>
    <w:p w:rsidR="00FE5B3E" w:rsidRPr="007C513F" w:rsidRDefault="00FE5B3E" w:rsidP="0076724F">
      <w:pPr>
        <w:pStyle w:val="ListParagraph"/>
        <w:numPr>
          <w:ilvl w:val="0"/>
          <w:numId w:val="139"/>
        </w:numPr>
        <w:rPr>
          <w:rFonts w:ascii="Calibri" w:hAnsi="Calibri" w:cs="Calibri"/>
          <w:sz w:val="24"/>
          <w:szCs w:val="24"/>
        </w:rPr>
      </w:pPr>
      <w:r w:rsidRPr="007C513F">
        <w:rPr>
          <w:rFonts w:ascii="Calibri" w:hAnsi="Calibri" w:cs="Calibri"/>
          <w:sz w:val="24"/>
          <w:szCs w:val="24"/>
        </w:rPr>
        <w:t>Select an already existing VPC</w:t>
      </w:r>
    </w:p>
    <w:p w:rsidR="00FE5B3E" w:rsidRPr="007C513F" w:rsidRDefault="00FE5B3E" w:rsidP="0076724F">
      <w:pPr>
        <w:pStyle w:val="ListParagraph"/>
        <w:numPr>
          <w:ilvl w:val="0"/>
          <w:numId w:val="139"/>
        </w:numPr>
        <w:rPr>
          <w:rFonts w:ascii="Calibri" w:hAnsi="Calibri" w:cs="Calibri"/>
          <w:sz w:val="24"/>
          <w:szCs w:val="24"/>
        </w:rPr>
      </w:pPr>
      <w:r w:rsidRPr="007C513F">
        <w:rPr>
          <w:rFonts w:ascii="Calibri" w:hAnsi="Calibri" w:cs="Calibri"/>
          <w:sz w:val="24"/>
          <w:szCs w:val="24"/>
        </w:rPr>
        <w:t>You can also create a new VPC</w:t>
      </w:r>
    </w:p>
    <w:p w:rsidR="00FE5B3E" w:rsidRPr="007C513F" w:rsidRDefault="00FE5B3E" w:rsidP="0076724F">
      <w:pPr>
        <w:pStyle w:val="ListParagraph"/>
        <w:numPr>
          <w:ilvl w:val="0"/>
          <w:numId w:val="139"/>
        </w:numPr>
        <w:rPr>
          <w:rFonts w:ascii="Calibri" w:hAnsi="Calibri" w:cs="Calibri"/>
          <w:sz w:val="24"/>
          <w:szCs w:val="24"/>
        </w:rPr>
      </w:pPr>
      <w:r w:rsidRPr="007C513F">
        <w:rPr>
          <w:rFonts w:ascii="Calibri" w:hAnsi="Calibri" w:cs="Calibri"/>
          <w:sz w:val="24"/>
          <w:szCs w:val="24"/>
        </w:rPr>
        <w:t>Here I have selected an already existing VPC where I want to launch my instance.</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6A023FF9" wp14:editId="735D128A">
            <wp:extent cx="5943600" cy="1900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00555"/>
                    </a:xfrm>
                    <a:prstGeom prst="rect">
                      <a:avLst/>
                    </a:prstGeom>
                  </pic:spPr>
                </pic:pic>
              </a:graphicData>
            </a:graphic>
          </wp:inline>
        </w:drawing>
      </w:r>
    </w:p>
    <w:p w:rsidR="00FE5B3E" w:rsidRPr="004E5322" w:rsidRDefault="00FE5B3E" w:rsidP="007C513F">
      <w:r w:rsidRPr="004E5322">
        <w:t>A VPC consists of subnets, which are IP ranges that are separated for restricting access.</w:t>
      </w:r>
    </w:p>
    <w:p w:rsidR="00FE5B3E" w:rsidRPr="004E5322" w:rsidRDefault="00FE5B3E" w:rsidP="007C513F">
      <w:r w:rsidRPr="004E5322">
        <w:t>Below,</w:t>
      </w:r>
    </w:p>
    <w:p w:rsidR="00FE5B3E" w:rsidRPr="00EA7CA6" w:rsidRDefault="00FE5B3E" w:rsidP="0076724F">
      <w:pPr>
        <w:pStyle w:val="ListParagraph"/>
        <w:numPr>
          <w:ilvl w:val="0"/>
          <w:numId w:val="140"/>
        </w:numPr>
        <w:rPr>
          <w:rFonts w:ascii="Calibri" w:hAnsi="Calibri" w:cs="Calibri"/>
          <w:sz w:val="24"/>
          <w:szCs w:val="24"/>
        </w:rPr>
      </w:pPr>
      <w:r w:rsidRPr="00EA7CA6">
        <w:rPr>
          <w:rFonts w:ascii="Calibri" w:hAnsi="Calibri" w:cs="Calibri"/>
          <w:sz w:val="24"/>
          <w:szCs w:val="24"/>
        </w:rPr>
        <w:t>Under Subnets, you can choose the subnet where you want to place your instance.</w:t>
      </w:r>
    </w:p>
    <w:p w:rsidR="00FE5B3E" w:rsidRPr="00EA7CA6" w:rsidRDefault="00FE5B3E" w:rsidP="0076724F">
      <w:pPr>
        <w:pStyle w:val="ListParagraph"/>
        <w:numPr>
          <w:ilvl w:val="0"/>
          <w:numId w:val="140"/>
        </w:numPr>
        <w:rPr>
          <w:rFonts w:ascii="Calibri" w:hAnsi="Calibri" w:cs="Calibri"/>
          <w:sz w:val="24"/>
          <w:szCs w:val="24"/>
        </w:rPr>
      </w:pPr>
      <w:r w:rsidRPr="00EA7CA6">
        <w:rPr>
          <w:rFonts w:ascii="Calibri" w:hAnsi="Calibri" w:cs="Calibri"/>
          <w:sz w:val="24"/>
          <w:szCs w:val="24"/>
        </w:rPr>
        <w:t>I have chosen an already existing public subnet.</w:t>
      </w:r>
    </w:p>
    <w:p w:rsidR="00FE5B3E" w:rsidRPr="00EA7CA6" w:rsidRDefault="00FE5B3E" w:rsidP="0076724F">
      <w:pPr>
        <w:pStyle w:val="ListParagraph"/>
        <w:numPr>
          <w:ilvl w:val="0"/>
          <w:numId w:val="140"/>
        </w:numPr>
        <w:rPr>
          <w:rFonts w:ascii="Calibri" w:hAnsi="Calibri" w:cs="Calibri"/>
          <w:sz w:val="24"/>
          <w:szCs w:val="24"/>
        </w:rPr>
      </w:pPr>
      <w:r w:rsidRPr="00EA7CA6">
        <w:rPr>
          <w:rFonts w:ascii="Calibri" w:hAnsi="Calibri" w:cs="Calibri"/>
          <w:sz w:val="24"/>
          <w:szCs w:val="24"/>
        </w:rPr>
        <w:t>You can also create a new subnet in this step.</w:t>
      </w:r>
    </w:p>
    <w:p w:rsidR="00FE5B3E" w:rsidRPr="00EA7CA6" w:rsidRDefault="00FE5B3E" w:rsidP="0076724F">
      <w:pPr>
        <w:pStyle w:val="ListParagraph"/>
        <w:numPr>
          <w:ilvl w:val="0"/>
          <w:numId w:val="140"/>
        </w:numPr>
        <w:rPr>
          <w:rFonts w:ascii="Calibri" w:hAnsi="Calibri" w:cs="Calibri"/>
          <w:sz w:val="24"/>
          <w:szCs w:val="24"/>
        </w:rPr>
      </w:pPr>
      <w:r w:rsidRPr="00EA7CA6">
        <w:rPr>
          <w:rFonts w:ascii="Calibri" w:hAnsi="Calibri" w:cs="Calibri"/>
          <w:sz w:val="24"/>
          <w:szCs w:val="24"/>
        </w:rPr>
        <w:t>Once your instance is launched in a public subnet, AWS will assign a dynamic public IP to it from their pool of IPs.</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549D253A" wp14:editId="2BAA0DE5">
            <wp:extent cx="5943600" cy="1888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88490"/>
                    </a:xfrm>
                    <a:prstGeom prst="rect">
                      <a:avLst/>
                    </a:prstGeom>
                  </pic:spPr>
                </pic:pic>
              </a:graphicData>
            </a:graphic>
          </wp:inline>
        </w:drawing>
      </w:r>
    </w:p>
    <w:p w:rsidR="00FE5B3E" w:rsidRPr="00EA7CA6" w:rsidRDefault="00FE5B3E" w:rsidP="0076724F">
      <w:pPr>
        <w:pStyle w:val="ListParagraph"/>
        <w:numPr>
          <w:ilvl w:val="0"/>
          <w:numId w:val="141"/>
        </w:numPr>
        <w:rPr>
          <w:rFonts w:ascii="Calibri" w:hAnsi="Calibri" w:cs="Calibri"/>
          <w:sz w:val="24"/>
          <w:szCs w:val="24"/>
        </w:rPr>
      </w:pPr>
      <w:r w:rsidRPr="00EA7CA6">
        <w:rPr>
          <w:rFonts w:ascii="Calibri" w:hAnsi="Calibri" w:cs="Calibri"/>
          <w:sz w:val="24"/>
          <w:szCs w:val="24"/>
        </w:rPr>
        <w:t xml:space="preserve">In this step, </w:t>
      </w:r>
      <w:proofErr w:type="gramStart"/>
      <w:r w:rsidRPr="00EA7CA6">
        <w:rPr>
          <w:rFonts w:ascii="Calibri" w:hAnsi="Calibri" w:cs="Calibri"/>
          <w:sz w:val="24"/>
          <w:szCs w:val="24"/>
        </w:rPr>
        <w:t>You</w:t>
      </w:r>
      <w:proofErr w:type="gramEnd"/>
      <w:r w:rsidRPr="00EA7CA6">
        <w:rPr>
          <w:rFonts w:ascii="Calibri" w:hAnsi="Calibri" w:cs="Calibri"/>
          <w:sz w:val="24"/>
          <w:szCs w:val="24"/>
        </w:rPr>
        <w:t xml:space="preserve"> can choose if you want AWS to assign it an IP automatically, or you want to do it manually later. You can enable/ disable 'Auto assign Public IP' feature here likewise.</w:t>
      </w:r>
    </w:p>
    <w:p w:rsidR="00FE5B3E" w:rsidRPr="00EA7CA6" w:rsidRDefault="00FE5B3E" w:rsidP="0076724F">
      <w:pPr>
        <w:pStyle w:val="ListParagraph"/>
        <w:numPr>
          <w:ilvl w:val="0"/>
          <w:numId w:val="141"/>
        </w:numPr>
        <w:rPr>
          <w:rFonts w:ascii="Calibri" w:hAnsi="Calibri" w:cs="Calibri"/>
          <w:sz w:val="24"/>
          <w:szCs w:val="24"/>
        </w:rPr>
      </w:pPr>
      <w:r w:rsidRPr="00EA7CA6">
        <w:rPr>
          <w:rFonts w:ascii="Calibri" w:hAnsi="Calibri" w:cs="Calibri"/>
          <w:sz w:val="24"/>
          <w:szCs w:val="24"/>
        </w:rPr>
        <w:t>Here we are going to assign this instance a static IP called as EIP (Elastic IP) later. So we keep this feature disabled as of now.</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35E3CC47" wp14:editId="7F20A192">
            <wp:extent cx="5943600" cy="18662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66265"/>
                    </a:xfrm>
                    <a:prstGeom prst="rect">
                      <a:avLst/>
                    </a:prstGeom>
                  </pic:spPr>
                </pic:pic>
              </a:graphicData>
            </a:graphic>
          </wp:inline>
        </w:drawing>
      </w:r>
    </w:p>
    <w:p w:rsidR="00FE5B3E" w:rsidRPr="00EA7CA6" w:rsidRDefault="00FE5B3E" w:rsidP="0076724F">
      <w:pPr>
        <w:pStyle w:val="ListParagraph"/>
        <w:numPr>
          <w:ilvl w:val="0"/>
          <w:numId w:val="142"/>
        </w:numPr>
        <w:rPr>
          <w:rFonts w:ascii="Calibri" w:hAnsi="Calibri" w:cs="Calibri"/>
          <w:sz w:val="24"/>
          <w:szCs w:val="24"/>
        </w:rPr>
      </w:pPr>
      <w:r w:rsidRPr="00EA7CA6">
        <w:rPr>
          <w:rFonts w:ascii="Calibri" w:hAnsi="Calibri" w:cs="Calibri"/>
          <w:sz w:val="24"/>
          <w:szCs w:val="24"/>
        </w:rPr>
        <w:t>In this step, keep the option of IAM role 'None' as of now. We will visit the topic of IAM role in detail in IAM services.</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21E35FD1" wp14:editId="2ADF9F7B">
            <wp:extent cx="5943600" cy="1898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98650"/>
                    </a:xfrm>
                    <a:prstGeom prst="rect">
                      <a:avLst/>
                    </a:prstGeom>
                  </pic:spPr>
                </pic:pic>
              </a:graphicData>
            </a:graphic>
          </wp:inline>
        </w:drawing>
      </w:r>
    </w:p>
    <w:p w:rsidR="00FE5B3E" w:rsidRPr="00EA7CA6" w:rsidRDefault="00FE5B3E" w:rsidP="0076724F">
      <w:pPr>
        <w:pStyle w:val="ListParagraph"/>
        <w:numPr>
          <w:ilvl w:val="0"/>
          <w:numId w:val="143"/>
        </w:numPr>
        <w:rPr>
          <w:rFonts w:ascii="Calibri" w:hAnsi="Calibri" w:cs="Calibri"/>
          <w:sz w:val="24"/>
          <w:szCs w:val="24"/>
        </w:rPr>
      </w:pPr>
      <w:r w:rsidRPr="00EA7CA6">
        <w:rPr>
          <w:rFonts w:ascii="Calibri" w:hAnsi="Calibri" w:cs="Calibri"/>
          <w:sz w:val="24"/>
          <w:szCs w:val="24"/>
        </w:rPr>
        <w:t>Shutdown Behavior – when you accidently shut down your instance, you surely don't want it to be deleted but stopped.</w:t>
      </w:r>
    </w:p>
    <w:p w:rsidR="00FE5B3E" w:rsidRPr="00EA7CA6" w:rsidRDefault="00FE5B3E" w:rsidP="0076724F">
      <w:pPr>
        <w:pStyle w:val="ListParagraph"/>
        <w:numPr>
          <w:ilvl w:val="0"/>
          <w:numId w:val="143"/>
        </w:numPr>
        <w:rPr>
          <w:rFonts w:ascii="Calibri" w:hAnsi="Calibri" w:cs="Calibri"/>
          <w:sz w:val="24"/>
          <w:szCs w:val="24"/>
        </w:rPr>
      </w:pPr>
      <w:r w:rsidRPr="00EA7CA6">
        <w:rPr>
          <w:rFonts w:ascii="Calibri" w:hAnsi="Calibri" w:cs="Calibri"/>
          <w:sz w:val="24"/>
          <w:szCs w:val="24"/>
        </w:rPr>
        <w:t>Here we are defining my shutdown behavior as Stop.</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FF60141" wp14:editId="7B9B1711">
            <wp:extent cx="5943600" cy="1906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06905"/>
                    </a:xfrm>
                    <a:prstGeom prst="rect">
                      <a:avLst/>
                    </a:prstGeom>
                  </pic:spPr>
                </pic:pic>
              </a:graphicData>
            </a:graphic>
          </wp:inline>
        </w:drawing>
      </w:r>
    </w:p>
    <w:p w:rsidR="00FE5B3E" w:rsidRPr="00EA7CA6" w:rsidRDefault="00FE5B3E" w:rsidP="0076724F">
      <w:pPr>
        <w:pStyle w:val="ListParagraph"/>
        <w:numPr>
          <w:ilvl w:val="0"/>
          <w:numId w:val="144"/>
        </w:numPr>
        <w:rPr>
          <w:rFonts w:ascii="Calibri" w:hAnsi="Calibri" w:cs="Calibri"/>
          <w:sz w:val="24"/>
          <w:szCs w:val="24"/>
        </w:rPr>
      </w:pPr>
      <w:r w:rsidRPr="00EA7CA6">
        <w:rPr>
          <w:rFonts w:ascii="Calibri" w:hAnsi="Calibri" w:cs="Calibri"/>
          <w:sz w:val="24"/>
          <w:szCs w:val="24"/>
        </w:rPr>
        <w:t>In case, you have accidently terminated your instance, AWS has a layer of security mechanism. It will not delete your instance if you have enabled accidental termination protection.</w:t>
      </w:r>
    </w:p>
    <w:p w:rsidR="00FE5B3E" w:rsidRPr="00EA7CA6" w:rsidRDefault="00FE5B3E" w:rsidP="0076724F">
      <w:pPr>
        <w:pStyle w:val="ListParagraph"/>
        <w:numPr>
          <w:ilvl w:val="0"/>
          <w:numId w:val="144"/>
        </w:numPr>
        <w:rPr>
          <w:rFonts w:ascii="Calibri" w:hAnsi="Calibri" w:cs="Calibri"/>
          <w:sz w:val="24"/>
          <w:szCs w:val="24"/>
        </w:rPr>
      </w:pPr>
      <w:r w:rsidRPr="00EA7CA6">
        <w:rPr>
          <w:rFonts w:ascii="Calibri" w:hAnsi="Calibri" w:cs="Calibri"/>
          <w:sz w:val="24"/>
          <w:szCs w:val="24"/>
        </w:rPr>
        <w:t>Here we are checking the option for further protecting our instance from accidental termination.</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07D0DC11" wp14:editId="72973970">
            <wp:extent cx="5943600" cy="1890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90395"/>
                    </a:xfrm>
                    <a:prstGeom prst="rect">
                      <a:avLst/>
                    </a:prstGeom>
                  </pic:spPr>
                </pic:pic>
              </a:graphicData>
            </a:graphic>
          </wp:inline>
        </w:drawing>
      </w:r>
    </w:p>
    <w:p w:rsidR="00FE5B3E" w:rsidRPr="00EA7CA6" w:rsidRDefault="00FE5B3E" w:rsidP="0076724F">
      <w:pPr>
        <w:pStyle w:val="ListParagraph"/>
        <w:numPr>
          <w:ilvl w:val="0"/>
          <w:numId w:val="145"/>
        </w:numPr>
        <w:rPr>
          <w:rFonts w:ascii="Calibri" w:hAnsi="Calibri" w:cs="Calibri"/>
          <w:sz w:val="24"/>
          <w:szCs w:val="24"/>
        </w:rPr>
      </w:pPr>
      <w:r w:rsidRPr="00EA7CA6">
        <w:rPr>
          <w:rFonts w:ascii="Calibri" w:hAnsi="Calibri" w:cs="Calibri"/>
          <w:sz w:val="24"/>
          <w:szCs w:val="24"/>
        </w:rPr>
        <w:t>Click on 'Add Storage' to add data volumes to your instance in next step.</w:t>
      </w:r>
    </w:p>
    <w:p w:rsidR="00FE5B3E" w:rsidRPr="004E5322" w:rsidRDefault="00FE5B3E" w:rsidP="00B92D5D">
      <w:pPr>
        <w:pStyle w:val="Heading2"/>
        <w:rPr>
          <w:rFonts w:cs="Calibri"/>
          <w:b/>
          <w:color w:val="000000" w:themeColor="text1"/>
          <w:sz w:val="72"/>
          <w:szCs w:val="56"/>
        </w:rPr>
      </w:pPr>
      <w:r w:rsidRPr="004E5322">
        <w:rPr>
          <w:rFonts w:cs="Calibri"/>
          <w:noProof/>
          <w:sz w:val="36"/>
          <w:lang w:eastAsia="en-US"/>
        </w:rPr>
        <w:drawing>
          <wp:inline distT="0" distB="0" distL="0" distR="0" wp14:anchorId="2E835F8C" wp14:editId="00F53A08">
            <wp:extent cx="5943600"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FE5B3E" w:rsidRPr="004E5322" w:rsidRDefault="00FE5B3E" w:rsidP="00B92D5D">
      <w:pPr>
        <w:rPr>
          <w:rFonts w:cs="Calibri"/>
          <w:sz w:val="28"/>
        </w:rPr>
      </w:pPr>
    </w:p>
    <w:p w:rsidR="00FE5B3E" w:rsidRPr="00EA7CA6" w:rsidRDefault="00FE5B3E" w:rsidP="0076724F">
      <w:pPr>
        <w:pStyle w:val="ListParagraph"/>
        <w:numPr>
          <w:ilvl w:val="0"/>
          <w:numId w:val="146"/>
        </w:numPr>
        <w:rPr>
          <w:rFonts w:ascii="Calibri" w:hAnsi="Calibri" w:cs="Calibri"/>
          <w:sz w:val="24"/>
          <w:szCs w:val="24"/>
        </w:rPr>
      </w:pPr>
      <w:r w:rsidRPr="00EA7CA6">
        <w:rPr>
          <w:rFonts w:ascii="Calibri" w:hAnsi="Calibri" w:cs="Calibri"/>
          <w:sz w:val="24"/>
          <w:szCs w:val="24"/>
        </w:rPr>
        <w:t>In the Add Storage step, you'll see that the instance has been automatically provisioned a General Purpose SSD root volume of 8GB.</w:t>
      </w:r>
    </w:p>
    <w:p w:rsidR="00FE5B3E" w:rsidRPr="00EA7CA6" w:rsidRDefault="00FE5B3E" w:rsidP="0076724F">
      <w:pPr>
        <w:pStyle w:val="ListParagraph"/>
        <w:numPr>
          <w:ilvl w:val="0"/>
          <w:numId w:val="146"/>
        </w:numPr>
        <w:rPr>
          <w:rFonts w:ascii="Calibri" w:hAnsi="Calibri" w:cs="Calibri"/>
          <w:sz w:val="24"/>
          <w:szCs w:val="24"/>
        </w:rPr>
      </w:pPr>
      <w:r w:rsidRPr="00EA7CA6">
        <w:rPr>
          <w:rFonts w:ascii="Calibri" w:hAnsi="Calibri" w:cs="Calibri"/>
          <w:sz w:val="24"/>
          <w:szCs w:val="24"/>
        </w:rPr>
        <w:t>You can change your volume size, add new volumes, change the volume type, etc.</w:t>
      </w:r>
    </w:p>
    <w:p w:rsidR="00FE5B3E" w:rsidRPr="00EA7CA6" w:rsidRDefault="00FE5B3E" w:rsidP="0076724F">
      <w:pPr>
        <w:pStyle w:val="ListParagraph"/>
        <w:numPr>
          <w:ilvl w:val="0"/>
          <w:numId w:val="146"/>
        </w:numPr>
        <w:rPr>
          <w:rFonts w:ascii="Calibri" w:hAnsi="Calibri" w:cs="Calibri"/>
          <w:sz w:val="24"/>
          <w:szCs w:val="24"/>
        </w:rPr>
      </w:pPr>
      <w:r w:rsidRPr="00EA7CA6">
        <w:rPr>
          <w:rFonts w:ascii="Calibri" w:hAnsi="Calibri" w:cs="Calibri"/>
          <w:sz w:val="24"/>
          <w:szCs w:val="24"/>
        </w:rPr>
        <w:t>AWS provides 3 types of EBS volumes- Magnetic, General Purpose SSD, Provisioned IOPs. You can choose a volume type based on your application's IOPs needs.</w:t>
      </w:r>
    </w:p>
    <w:p w:rsidR="00FE5B3E" w:rsidRPr="00EA7CA6" w:rsidRDefault="00FE5B3E" w:rsidP="0076724F">
      <w:pPr>
        <w:pStyle w:val="ListParagraph"/>
        <w:numPr>
          <w:ilvl w:val="0"/>
          <w:numId w:val="146"/>
        </w:numPr>
        <w:rPr>
          <w:rFonts w:ascii="Calibri" w:hAnsi="Calibri" w:cs="Calibri"/>
          <w:sz w:val="24"/>
          <w:szCs w:val="24"/>
        </w:rPr>
      </w:pPr>
      <w:r w:rsidRPr="00EA7CA6">
        <w:rPr>
          <w:rFonts w:ascii="Calibri" w:hAnsi="Calibri" w:cs="Calibri"/>
          <w:sz w:val="24"/>
          <w:szCs w:val="24"/>
        </w:rPr>
        <w:t>Click on 'Tag Instance'.</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5ABFF2E9" wp14:editId="10D6C2B8">
            <wp:extent cx="5943600" cy="1605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05280"/>
                    </a:xfrm>
                    <a:prstGeom prst="rect">
                      <a:avLst/>
                    </a:prstGeom>
                  </pic:spPr>
                </pic:pic>
              </a:graphicData>
            </a:graphic>
          </wp:inline>
        </w:drawing>
      </w:r>
    </w:p>
    <w:p w:rsidR="00FE5B3E" w:rsidRPr="00EA7CA6" w:rsidRDefault="00FE5B3E" w:rsidP="0076724F">
      <w:pPr>
        <w:pStyle w:val="ListParagraph"/>
        <w:numPr>
          <w:ilvl w:val="0"/>
          <w:numId w:val="147"/>
        </w:numPr>
        <w:rPr>
          <w:rFonts w:ascii="Calibri" w:hAnsi="Calibri" w:cs="Calibri"/>
          <w:sz w:val="24"/>
          <w:szCs w:val="24"/>
        </w:rPr>
      </w:pPr>
      <w:r w:rsidRPr="00EA7CA6">
        <w:rPr>
          <w:rFonts w:ascii="Calibri" w:hAnsi="Calibri" w:cs="Calibri"/>
          <w:sz w:val="24"/>
          <w:szCs w:val="24"/>
        </w:rPr>
        <w:t>You can tag your instance with a key-value pair. This gives visibility to the AWS account administrator when there are lot number of instances.</w:t>
      </w:r>
    </w:p>
    <w:p w:rsidR="00FE5B3E" w:rsidRPr="00EA7CA6" w:rsidRDefault="00FE5B3E" w:rsidP="0076724F">
      <w:pPr>
        <w:pStyle w:val="ListParagraph"/>
        <w:numPr>
          <w:ilvl w:val="0"/>
          <w:numId w:val="148"/>
        </w:numPr>
        <w:rPr>
          <w:rFonts w:ascii="Calibri" w:hAnsi="Calibri" w:cs="Calibri"/>
          <w:sz w:val="24"/>
          <w:szCs w:val="24"/>
        </w:rPr>
      </w:pPr>
      <w:r w:rsidRPr="00EA7CA6">
        <w:rPr>
          <w:rFonts w:ascii="Calibri" w:hAnsi="Calibri" w:cs="Calibri"/>
          <w:sz w:val="24"/>
          <w:szCs w:val="24"/>
        </w:rPr>
        <w:lastRenderedPageBreak/>
        <w:t>The instances should be tagged based on their department, environment like Dev/SIT/Prod. Etc. this gives a clear view of the costing on the instances under one common tag.</w:t>
      </w:r>
    </w:p>
    <w:p w:rsidR="00FE5B3E" w:rsidRPr="00EA7CA6" w:rsidRDefault="00FE5B3E" w:rsidP="0076724F">
      <w:pPr>
        <w:pStyle w:val="ListParagraph"/>
        <w:numPr>
          <w:ilvl w:val="0"/>
          <w:numId w:val="148"/>
        </w:numPr>
        <w:rPr>
          <w:rFonts w:ascii="Calibri" w:hAnsi="Calibri" w:cs="Calibri"/>
          <w:sz w:val="24"/>
          <w:szCs w:val="24"/>
        </w:rPr>
      </w:pPr>
      <w:r w:rsidRPr="00EA7CA6">
        <w:rPr>
          <w:rFonts w:ascii="Calibri" w:hAnsi="Calibri" w:cs="Calibri"/>
          <w:sz w:val="24"/>
          <w:szCs w:val="24"/>
        </w:rPr>
        <w:t>In this next step of configuring Security Groups, you can restrict traffic on your instance ports. This is an added firewall mechanism provided by AWS apart from your instance's OS firewall.</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9F8C544" wp14:editId="77B492EC">
            <wp:extent cx="5943600" cy="164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44650"/>
                    </a:xfrm>
                    <a:prstGeom prst="rect">
                      <a:avLst/>
                    </a:prstGeom>
                  </pic:spPr>
                </pic:pic>
              </a:graphicData>
            </a:graphic>
          </wp:inline>
        </w:drawing>
      </w:r>
    </w:p>
    <w:p w:rsidR="00FE5B3E" w:rsidRPr="00EA7CA6" w:rsidRDefault="00FE5B3E" w:rsidP="0076724F">
      <w:pPr>
        <w:pStyle w:val="ListParagraph"/>
        <w:numPr>
          <w:ilvl w:val="0"/>
          <w:numId w:val="149"/>
        </w:numPr>
        <w:rPr>
          <w:rFonts w:ascii="Calibri" w:hAnsi="Calibri" w:cs="Calibri"/>
          <w:sz w:val="24"/>
          <w:szCs w:val="24"/>
        </w:rPr>
      </w:pPr>
      <w:r w:rsidRPr="00EA7CA6">
        <w:rPr>
          <w:rFonts w:ascii="Calibri" w:hAnsi="Calibri" w:cs="Calibri"/>
          <w:sz w:val="24"/>
          <w:szCs w:val="24"/>
        </w:rPr>
        <w:t>Creating a new Security Group</w:t>
      </w:r>
    </w:p>
    <w:p w:rsidR="00FE5B3E" w:rsidRPr="00EA7CA6" w:rsidRDefault="00FE5B3E" w:rsidP="0076724F">
      <w:pPr>
        <w:pStyle w:val="ListParagraph"/>
        <w:numPr>
          <w:ilvl w:val="0"/>
          <w:numId w:val="149"/>
        </w:numPr>
        <w:rPr>
          <w:rFonts w:ascii="Calibri" w:hAnsi="Calibri" w:cs="Calibri"/>
          <w:sz w:val="24"/>
          <w:szCs w:val="24"/>
        </w:rPr>
      </w:pPr>
      <w:r w:rsidRPr="00EA7CA6">
        <w:rPr>
          <w:rFonts w:ascii="Calibri" w:hAnsi="Calibri" w:cs="Calibri"/>
          <w:sz w:val="24"/>
          <w:szCs w:val="24"/>
        </w:rPr>
        <w:t>Naming our SG for easier reference</w:t>
      </w:r>
    </w:p>
    <w:p w:rsidR="00FE5B3E" w:rsidRPr="00EA7CA6" w:rsidRDefault="00FE5B3E" w:rsidP="0076724F">
      <w:pPr>
        <w:pStyle w:val="ListParagraph"/>
        <w:numPr>
          <w:ilvl w:val="0"/>
          <w:numId w:val="149"/>
        </w:numPr>
        <w:rPr>
          <w:rFonts w:ascii="Calibri" w:hAnsi="Calibri" w:cs="Calibri"/>
          <w:sz w:val="24"/>
          <w:szCs w:val="24"/>
        </w:rPr>
      </w:pPr>
      <w:r w:rsidRPr="00EA7CA6">
        <w:rPr>
          <w:rFonts w:ascii="Calibri" w:hAnsi="Calibri" w:cs="Calibri"/>
          <w:sz w:val="24"/>
          <w:szCs w:val="24"/>
        </w:rPr>
        <w:t>Defining protocols which we want enabled on my instance</w:t>
      </w:r>
    </w:p>
    <w:p w:rsidR="00FE5B3E" w:rsidRPr="00EA7CA6" w:rsidRDefault="00FE5B3E" w:rsidP="0076724F">
      <w:pPr>
        <w:pStyle w:val="ListParagraph"/>
        <w:numPr>
          <w:ilvl w:val="0"/>
          <w:numId w:val="149"/>
        </w:numPr>
        <w:rPr>
          <w:rFonts w:ascii="Calibri" w:hAnsi="Calibri" w:cs="Calibri"/>
          <w:sz w:val="24"/>
          <w:szCs w:val="24"/>
        </w:rPr>
      </w:pPr>
      <w:r w:rsidRPr="00EA7CA6">
        <w:rPr>
          <w:rFonts w:ascii="Calibri" w:hAnsi="Calibri" w:cs="Calibri"/>
          <w:sz w:val="24"/>
          <w:szCs w:val="24"/>
        </w:rPr>
        <w:t>Assigning IPs which are allowed to access our instance on the said protocols</w:t>
      </w:r>
    </w:p>
    <w:p w:rsidR="00FE5B3E" w:rsidRPr="00EA7CA6" w:rsidRDefault="00FE5B3E" w:rsidP="0076724F">
      <w:pPr>
        <w:pStyle w:val="ListParagraph"/>
        <w:numPr>
          <w:ilvl w:val="0"/>
          <w:numId w:val="149"/>
        </w:numPr>
        <w:rPr>
          <w:rFonts w:ascii="Calibri" w:hAnsi="Calibri" w:cs="Calibri"/>
          <w:sz w:val="24"/>
          <w:szCs w:val="24"/>
        </w:rPr>
      </w:pPr>
      <w:r w:rsidRPr="00EA7CA6">
        <w:rPr>
          <w:rFonts w:ascii="Calibri" w:hAnsi="Calibri" w:cs="Calibri"/>
          <w:sz w:val="24"/>
          <w:szCs w:val="24"/>
        </w:rPr>
        <w:t>Once, the firewall rules are set- Review and launch</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575640A" wp14:editId="638BBAA8">
            <wp:extent cx="5943600" cy="16554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5445"/>
                    </a:xfrm>
                    <a:prstGeom prst="rect">
                      <a:avLst/>
                    </a:prstGeom>
                  </pic:spPr>
                </pic:pic>
              </a:graphicData>
            </a:graphic>
          </wp:inline>
        </w:drawing>
      </w:r>
    </w:p>
    <w:p w:rsidR="00FE5B3E" w:rsidRPr="004E5322" w:rsidRDefault="00FE5B3E" w:rsidP="00EA7CA6">
      <w:r w:rsidRPr="004E5322">
        <w:t xml:space="preserve">In this next step of Review </w:t>
      </w:r>
      <w:r w:rsidR="00546409" w:rsidRPr="004E5322">
        <w:t>Instances, we</w:t>
      </w:r>
      <w:r w:rsidRPr="004E5322">
        <w:t xml:space="preserve"> will review all our choices and parameters and go ahead to launch our instance.</w:t>
      </w:r>
    </w:p>
    <w:p w:rsidR="00FE5B3E" w:rsidRPr="004E5322" w:rsidRDefault="00FE5B3E" w:rsidP="00EA7CA6">
      <w:r w:rsidRPr="004E5322">
        <w:t>In the next step you will be asked to create a key pair to login to you an instance. A key pair is a set of public-private keys.</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0284B5DF" wp14:editId="3841E2A3">
            <wp:extent cx="5943600" cy="3876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76040"/>
                    </a:xfrm>
                    <a:prstGeom prst="rect">
                      <a:avLst/>
                    </a:prstGeom>
                  </pic:spPr>
                </pic:pic>
              </a:graphicData>
            </a:graphic>
          </wp:inline>
        </w:drawing>
      </w:r>
    </w:p>
    <w:p w:rsidR="00FE5B3E" w:rsidRPr="004E5322" w:rsidRDefault="00FE5B3E" w:rsidP="00EA7CA6">
      <w:r w:rsidRPr="004E5322">
        <w:t>AWS stores the private key in the instance, and you are asked to download the public key. Make sure you download the key and keep it safe and secured; if it is lost you cannot download it again.</w:t>
      </w:r>
    </w:p>
    <w:p w:rsidR="00FE5B3E" w:rsidRPr="004E5322" w:rsidRDefault="00FE5B3E" w:rsidP="00B92D5D">
      <w:pPr>
        <w:rPr>
          <w:rFonts w:cs="Calibri"/>
          <w:sz w:val="32"/>
          <w:szCs w:val="28"/>
        </w:rPr>
      </w:pPr>
    </w:p>
    <w:p w:rsidR="00FE5B3E" w:rsidRPr="00EA7CA6" w:rsidRDefault="00FE5B3E" w:rsidP="0076724F">
      <w:pPr>
        <w:pStyle w:val="ListParagraph"/>
        <w:numPr>
          <w:ilvl w:val="0"/>
          <w:numId w:val="150"/>
        </w:numPr>
        <w:rPr>
          <w:rFonts w:ascii="Calibri" w:hAnsi="Calibri" w:cs="Calibri"/>
          <w:sz w:val="24"/>
          <w:szCs w:val="24"/>
        </w:rPr>
      </w:pPr>
      <w:r w:rsidRPr="00EA7CA6">
        <w:rPr>
          <w:rFonts w:ascii="Calibri" w:hAnsi="Calibri" w:cs="Calibri"/>
          <w:sz w:val="24"/>
          <w:szCs w:val="24"/>
        </w:rPr>
        <w:t>Create a new key pair</w:t>
      </w:r>
    </w:p>
    <w:p w:rsidR="00FE5B3E" w:rsidRPr="00EA7CA6" w:rsidRDefault="00FE5B3E" w:rsidP="0076724F">
      <w:pPr>
        <w:pStyle w:val="ListParagraph"/>
        <w:numPr>
          <w:ilvl w:val="0"/>
          <w:numId w:val="150"/>
        </w:numPr>
        <w:rPr>
          <w:rFonts w:ascii="Calibri" w:hAnsi="Calibri" w:cs="Calibri"/>
          <w:sz w:val="24"/>
          <w:szCs w:val="24"/>
        </w:rPr>
      </w:pPr>
      <w:r w:rsidRPr="00EA7CA6">
        <w:rPr>
          <w:rFonts w:ascii="Calibri" w:hAnsi="Calibri" w:cs="Calibri"/>
          <w:sz w:val="24"/>
          <w:szCs w:val="24"/>
        </w:rPr>
        <w:t>Give a name to your key</w:t>
      </w:r>
    </w:p>
    <w:p w:rsidR="00FE5B3E" w:rsidRPr="00EA7CA6" w:rsidRDefault="00FE5B3E" w:rsidP="0076724F">
      <w:pPr>
        <w:pStyle w:val="ListParagraph"/>
        <w:numPr>
          <w:ilvl w:val="0"/>
          <w:numId w:val="150"/>
        </w:numPr>
        <w:rPr>
          <w:rFonts w:ascii="Calibri" w:hAnsi="Calibri" w:cs="Calibri"/>
          <w:sz w:val="24"/>
          <w:szCs w:val="24"/>
        </w:rPr>
      </w:pPr>
      <w:r w:rsidRPr="00EA7CA6">
        <w:rPr>
          <w:rFonts w:ascii="Calibri" w:hAnsi="Calibri" w:cs="Calibri"/>
          <w:sz w:val="24"/>
          <w:szCs w:val="24"/>
        </w:rPr>
        <w:t>Download and save it in your secured folder.</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2A04AA7" wp14:editId="6A5CC56D">
            <wp:extent cx="5943600" cy="1124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12458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EA7CA6">
      <w:r w:rsidRPr="004E5322">
        <w:t xml:space="preserve">After </w:t>
      </w:r>
      <w:proofErr w:type="gramStart"/>
      <w:r w:rsidRPr="004E5322">
        <w:t>that ,</w:t>
      </w:r>
      <w:proofErr w:type="gramEnd"/>
      <w:r w:rsidRPr="004E5322">
        <w:rPr>
          <w:sz w:val="28"/>
        </w:rPr>
        <w:t xml:space="preserve"> </w:t>
      </w:r>
      <w:r w:rsidRPr="004E5322">
        <w:t xml:space="preserve">Setup </w:t>
      </w:r>
      <w:proofErr w:type="spellStart"/>
      <w:r w:rsidRPr="004E5322">
        <w:t>AWSlogs</w:t>
      </w:r>
      <w:proofErr w:type="spellEnd"/>
      <w:r w:rsidRPr="004E5322">
        <w:t xml:space="preserve"> Agent.</w:t>
      </w:r>
    </w:p>
    <w:p w:rsidR="00FE5B3E" w:rsidRPr="00EA7CA6" w:rsidRDefault="00FE5B3E" w:rsidP="0076724F">
      <w:pPr>
        <w:pStyle w:val="ListParagraph"/>
        <w:numPr>
          <w:ilvl w:val="0"/>
          <w:numId w:val="151"/>
        </w:numPr>
        <w:rPr>
          <w:rFonts w:ascii="Calibri" w:hAnsi="Calibri" w:cs="Calibri"/>
          <w:sz w:val="24"/>
          <w:szCs w:val="24"/>
        </w:rPr>
      </w:pPr>
      <w:r w:rsidRPr="00EA7CA6">
        <w:rPr>
          <w:rFonts w:ascii="Calibri" w:hAnsi="Calibri" w:cs="Calibri"/>
          <w:sz w:val="24"/>
          <w:szCs w:val="24"/>
        </w:rPr>
        <w:t>Down the agent Setup :</w:t>
      </w:r>
    </w:p>
    <w:p w:rsidR="00FE5B3E" w:rsidRPr="00EA7CA6" w:rsidRDefault="00FE5B3E" w:rsidP="00EA7CA6">
      <w:pPr>
        <w:pStyle w:val="ListParagraph"/>
        <w:rPr>
          <w:rFonts w:ascii="Calibri" w:hAnsi="Calibri" w:cs="Calibri"/>
          <w:sz w:val="24"/>
          <w:szCs w:val="24"/>
        </w:rPr>
      </w:pPr>
      <w:r w:rsidRPr="00EA7CA6">
        <w:rPr>
          <w:rFonts w:ascii="Calibri" w:hAnsi="Calibri" w:cs="Calibri"/>
          <w:sz w:val="24"/>
          <w:szCs w:val="24"/>
        </w:rPr>
        <w:t># curl https://s3.amazonaws.com/aws-cloudwatch/downloads/latest/awslogs-agent-setup.py -O</w:t>
      </w:r>
    </w:p>
    <w:p w:rsidR="00FE5B3E" w:rsidRPr="00EA7CA6" w:rsidRDefault="00FE5B3E" w:rsidP="0076724F">
      <w:pPr>
        <w:pStyle w:val="ListParagraph"/>
        <w:numPr>
          <w:ilvl w:val="0"/>
          <w:numId w:val="151"/>
        </w:numPr>
        <w:rPr>
          <w:rFonts w:ascii="Calibri" w:hAnsi="Calibri" w:cs="Calibri"/>
          <w:sz w:val="24"/>
          <w:szCs w:val="24"/>
        </w:rPr>
      </w:pPr>
      <w:r w:rsidRPr="00EA7CA6">
        <w:rPr>
          <w:rFonts w:ascii="Calibri" w:hAnsi="Calibri" w:cs="Calibri"/>
          <w:sz w:val="24"/>
          <w:szCs w:val="24"/>
        </w:rPr>
        <w:t>Execute the python script with your AWS region as a parameter.</w:t>
      </w:r>
    </w:p>
    <w:p w:rsidR="00FE5B3E" w:rsidRPr="00EA7CA6" w:rsidRDefault="00FE5B3E" w:rsidP="00EA7CA6">
      <w:pPr>
        <w:pStyle w:val="ListParagraph"/>
        <w:rPr>
          <w:rFonts w:ascii="Calibri" w:hAnsi="Calibri" w:cs="Calibri"/>
          <w:sz w:val="24"/>
          <w:szCs w:val="24"/>
        </w:rPr>
      </w:pPr>
      <w:r w:rsidRPr="00EA7CA6">
        <w:rPr>
          <w:rFonts w:ascii="Calibri" w:hAnsi="Calibri" w:cs="Calibri"/>
          <w:sz w:val="24"/>
          <w:szCs w:val="24"/>
        </w:rPr>
        <w:t xml:space="preserve"># </w:t>
      </w:r>
      <w:proofErr w:type="spellStart"/>
      <w:proofErr w:type="gramStart"/>
      <w:r w:rsidRPr="00EA7CA6">
        <w:rPr>
          <w:rFonts w:ascii="Calibri" w:hAnsi="Calibri" w:cs="Calibri"/>
          <w:sz w:val="24"/>
          <w:szCs w:val="24"/>
        </w:rPr>
        <w:t>sudo</w:t>
      </w:r>
      <w:proofErr w:type="spellEnd"/>
      <w:proofErr w:type="gramEnd"/>
      <w:r w:rsidRPr="00EA7CA6">
        <w:rPr>
          <w:rFonts w:ascii="Calibri" w:hAnsi="Calibri" w:cs="Calibri"/>
          <w:sz w:val="24"/>
          <w:szCs w:val="24"/>
        </w:rPr>
        <w:t xml:space="preserve"> python ./awslogs-agent-setup.py --region us-west-1</w:t>
      </w:r>
    </w:p>
    <w:p w:rsidR="00FE5B3E" w:rsidRPr="004E5322" w:rsidRDefault="00FE5B3E" w:rsidP="00B92D5D">
      <w:pPr>
        <w:pStyle w:val="ListParagraph"/>
        <w:rPr>
          <w:rFonts w:ascii="Calibri" w:hAnsi="Calibri" w:cs="Calibri"/>
          <w:sz w:val="32"/>
          <w:szCs w:val="28"/>
        </w:rPr>
      </w:pPr>
    </w:p>
    <w:p w:rsidR="00FE5B3E" w:rsidRPr="004E5322" w:rsidRDefault="00FE5B3E" w:rsidP="00EA7CA6">
      <w:r w:rsidRPr="004E5322">
        <w:t xml:space="preserve">The above script will ask for log file location other options for managing logs in </w:t>
      </w:r>
      <w:r w:rsidR="00546409" w:rsidRPr="004E5322">
        <w:t>CloudWatch</w:t>
      </w:r>
      <w:r w:rsidRPr="004E5322">
        <w:t xml:space="preserve">. Hit enter when asked for access key and secret key. Since we are using IAM roles, by default, the instance has </w:t>
      </w:r>
      <w:r w:rsidR="00546409" w:rsidRPr="004E5322">
        <w:t>CloudWatch</w:t>
      </w:r>
      <w:r w:rsidRPr="004E5322">
        <w:t xml:space="preserve"> write permissions.</w:t>
      </w:r>
    </w:p>
    <w:p w:rsidR="00FE5B3E" w:rsidRPr="004E5322" w:rsidRDefault="00FE5B3E" w:rsidP="00EA7CA6">
      <w:r w:rsidRPr="004E5322">
        <w:t xml:space="preserve">Provide valid log path files and custom names </w:t>
      </w:r>
      <w:proofErr w:type="spellStart"/>
      <w:proofErr w:type="gramStart"/>
      <w:r w:rsidRPr="004E5322">
        <w:t>fo</w:t>
      </w:r>
      <w:proofErr w:type="spellEnd"/>
      <w:proofErr w:type="gramEnd"/>
      <w:r w:rsidRPr="004E5322">
        <w:t xml:space="preserve"> identifying it in the </w:t>
      </w:r>
      <w:r w:rsidR="00546409" w:rsidRPr="004E5322">
        <w:t>CloudWatch</w:t>
      </w:r>
      <w:r w:rsidRPr="004E5322">
        <w:t xml:space="preserve"> dashboard.</w:t>
      </w:r>
    </w:p>
    <w:p w:rsidR="00FE5B3E" w:rsidRPr="004E5322" w:rsidRDefault="00FE5B3E" w:rsidP="00B92D5D">
      <w:pPr>
        <w:pStyle w:val="ListParagraph"/>
        <w:rPr>
          <w:rFonts w:ascii="Calibri" w:hAnsi="Calibri" w:cs="Calibri"/>
          <w:sz w:val="32"/>
          <w:szCs w:val="28"/>
        </w:rPr>
      </w:pPr>
    </w:p>
    <w:p w:rsidR="00FE5B3E" w:rsidRPr="004E5322" w:rsidRDefault="00FE5B3E" w:rsidP="0076724F">
      <w:pPr>
        <w:pStyle w:val="ListParagraph"/>
        <w:numPr>
          <w:ilvl w:val="0"/>
          <w:numId w:val="151"/>
        </w:numPr>
      </w:pPr>
      <w:r w:rsidRPr="004E5322">
        <w:t>After installation done, you can execute below commands ,</w:t>
      </w:r>
    </w:p>
    <w:p w:rsidR="00FE5B3E" w:rsidRPr="004E5322" w:rsidRDefault="00FE5B3E" w:rsidP="00EA7CA6">
      <w:pPr>
        <w:ind w:left="720"/>
      </w:pPr>
      <w:proofErr w:type="spellStart"/>
      <w:proofErr w:type="gramStart"/>
      <w:r w:rsidRPr="004E5322">
        <w:t>sudo</w:t>
      </w:r>
      <w:proofErr w:type="spellEnd"/>
      <w:proofErr w:type="gramEnd"/>
      <w:r w:rsidRPr="004E5322">
        <w:t xml:space="preserve"> service </w:t>
      </w:r>
      <w:proofErr w:type="spellStart"/>
      <w:r w:rsidRPr="004E5322">
        <w:t>awslogs</w:t>
      </w:r>
      <w:proofErr w:type="spellEnd"/>
      <w:r w:rsidRPr="004E5322">
        <w:t xml:space="preserve"> start</w:t>
      </w:r>
    </w:p>
    <w:p w:rsidR="00FE5B3E" w:rsidRPr="004E5322" w:rsidRDefault="00FE5B3E" w:rsidP="00EA7CA6">
      <w:pPr>
        <w:ind w:left="720"/>
      </w:pPr>
      <w:proofErr w:type="spellStart"/>
      <w:proofErr w:type="gramStart"/>
      <w:r w:rsidRPr="004E5322">
        <w:t>sudo</w:t>
      </w:r>
      <w:proofErr w:type="spellEnd"/>
      <w:proofErr w:type="gramEnd"/>
      <w:r w:rsidRPr="004E5322">
        <w:t xml:space="preserve"> service </w:t>
      </w:r>
      <w:proofErr w:type="spellStart"/>
      <w:r w:rsidRPr="004E5322">
        <w:t>awslogs</w:t>
      </w:r>
      <w:proofErr w:type="spellEnd"/>
      <w:r w:rsidRPr="004E5322">
        <w:t xml:space="preserve"> stop</w:t>
      </w:r>
    </w:p>
    <w:p w:rsidR="00FE5B3E" w:rsidRPr="004E5322" w:rsidRDefault="00FE5B3E" w:rsidP="00EA7CA6">
      <w:pPr>
        <w:ind w:left="720"/>
      </w:pPr>
      <w:proofErr w:type="spellStart"/>
      <w:proofErr w:type="gramStart"/>
      <w:r w:rsidRPr="004E5322">
        <w:t>sudo</w:t>
      </w:r>
      <w:proofErr w:type="spellEnd"/>
      <w:proofErr w:type="gramEnd"/>
      <w:r w:rsidRPr="004E5322">
        <w:t xml:space="preserve"> service </w:t>
      </w:r>
      <w:proofErr w:type="spellStart"/>
      <w:r w:rsidRPr="004E5322">
        <w:t>awslogs</w:t>
      </w:r>
      <w:proofErr w:type="spellEnd"/>
      <w:r w:rsidRPr="004E5322">
        <w:t xml:space="preserve"> restart</w:t>
      </w:r>
    </w:p>
    <w:p w:rsidR="00FE5B3E" w:rsidRPr="004E5322" w:rsidRDefault="00FE5B3E" w:rsidP="00B92D5D">
      <w:pPr>
        <w:pStyle w:val="ListParagraph"/>
        <w:rPr>
          <w:rFonts w:ascii="Calibri" w:hAnsi="Calibri" w:cs="Calibri"/>
          <w:sz w:val="32"/>
          <w:szCs w:val="28"/>
        </w:rPr>
      </w:pPr>
    </w:p>
    <w:p w:rsidR="00FE5B3E" w:rsidRPr="00EA7CA6" w:rsidRDefault="00FE5B3E" w:rsidP="0076724F">
      <w:pPr>
        <w:pStyle w:val="ListParagraph"/>
        <w:numPr>
          <w:ilvl w:val="0"/>
          <w:numId w:val="152"/>
        </w:numPr>
        <w:rPr>
          <w:rFonts w:ascii="Calibri" w:hAnsi="Calibri" w:cs="Calibri"/>
          <w:sz w:val="24"/>
          <w:szCs w:val="24"/>
        </w:rPr>
      </w:pPr>
      <w:r w:rsidRPr="00EA7CA6">
        <w:rPr>
          <w:rFonts w:ascii="Calibri" w:hAnsi="Calibri" w:cs="Calibri"/>
          <w:sz w:val="24"/>
          <w:szCs w:val="24"/>
        </w:rPr>
        <w:t xml:space="preserve">All the </w:t>
      </w:r>
      <w:proofErr w:type="spellStart"/>
      <w:r w:rsidRPr="00EA7CA6">
        <w:rPr>
          <w:rFonts w:ascii="Calibri" w:hAnsi="Calibri" w:cs="Calibri"/>
          <w:sz w:val="24"/>
          <w:szCs w:val="24"/>
        </w:rPr>
        <w:t>aws</w:t>
      </w:r>
      <w:proofErr w:type="spellEnd"/>
      <w:r w:rsidRPr="00EA7CA6">
        <w:rPr>
          <w:rFonts w:ascii="Calibri" w:hAnsi="Calibri" w:cs="Calibri"/>
          <w:sz w:val="24"/>
          <w:szCs w:val="24"/>
        </w:rPr>
        <w:t xml:space="preserve"> logs </w:t>
      </w:r>
      <w:proofErr w:type="spellStart"/>
      <w:r w:rsidRPr="00EA7CA6">
        <w:rPr>
          <w:rFonts w:ascii="Calibri" w:hAnsi="Calibri" w:cs="Calibri"/>
          <w:sz w:val="24"/>
          <w:szCs w:val="24"/>
        </w:rPr>
        <w:t>config</w:t>
      </w:r>
      <w:proofErr w:type="spellEnd"/>
      <w:r w:rsidRPr="00EA7CA6">
        <w:rPr>
          <w:rFonts w:ascii="Calibri" w:hAnsi="Calibri" w:cs="Calibri"/>
          <w:sz w:val="24"/>
          <w:szCs w:val="24"/>
        </w:rPr>
        <w:t xml:space="preserve"> files and startup scripts can be found </w:t>
      </w:r>
      <w:proofErr w:type="gramStart"/>
      <w:r w:rsidRPr="00EA7CA6">
        <w:rPr>
          <w:rFonts w:ascii="Calibri" w:hAnsi="Calibri" w:cs="Calibri"/>
          <w:sz w:val="24"/>
          <w:szCs w:val="24"/>
        </w:rPr>
        <w:t>under ”</w:t>
      </w:r>
      <w:proofErr w:type="gramEnd"/>
      <w:r w:rsidRPr="00EA7CA6">
        <w:rPr>
          <w:rFonts w:ascii="Calibri" w:hAnsi="Calibri" w:cs="Calibri"/>
          <w:sz w:val="24"/>
          <w:szCs w:val="24"/>
        </w:rPr>
        <w:t>/</w:t>
      </w:r>
      <w:proofErr w:type="spellStart"/>
      <w:r w:rsidRPr="00EA7CA6">
        <w:rPr>
          <w:rFonts w:ascii="Calibri" w:hAnsi="Calibri" w:cs="Calibri"/>
          <w:sz w:val="24"/>
          <w:szCs w:val="24"/>
        </w:rPr>
        <w:t>var</w:t>
      </w:r>
      <w:proofErr w:type="spellEnd"/>
      <w:r w:rsidRPr="00EA7CA6">
        <w:rPr>
          <w:rFonts w:ascii="Calibri" w:hAnsi="Calibri" w:cs="Calibri"/>
          <w:sz w:val="24"/>
          <w:szCs w:val="24"/>
        </w:rPr>
        <w:t>/</w:t>
      </w:r>
      <w:proofErr w:type="spellStart"/>
      <w:r w:rsidRPr="00EA7CA6">
        <w:rPr>
          <w:rFonts w:ascii="Calibri" w:hAnsi="Calibri" w:cs="Calibri"/>
          <w:sz w:val="24"/>
          <w:szCs w:val="24"/>
        </w:rPr>
        <w:t>awslogs</w:t>
      </w:r>
      <w:proofErr w:type="spellEnd"/>
      <w:r w:rsidRPr="00EA7CA6">
        <w:rPr>
          <w:rFonts w:ascii="Calibri" w:hAnsi="Calibri" w:cs="Calibri"/>
          <w:sz w:val="24"/>
          <w:szCs w:val="24"/>
        </w:rPr>
        <w:t xml:space="preserve">” folder. </w:t>
      </w:r>
    </w:p>
    <w:p w:rsidR="00FE5B3E" w:rsidRPr="00EA7CA6" w:rsidRDefault="00FE5B3E" w:rsidP="0076724F">
      <w:pPr>
        <w:pStyle w:val="ListParagraph"/>
        <w:numPr>
          <w:ilvl w:val="0"/>
          <w:numId w:val="152"/>
        </w:numPr>
        <w:rPr>
          <w:rFonts w:ascii="Calibri" w:hAnsi="Calibri" w:cs="Calibri"/>
          <w:sz w:val="24"/>
          <w:szCs w:val="24"/>
        </w:rPr>
      </w:pPr>
      <w:r w:rsidRPr="00EA7CA6">
        <w:rPr>
          <w:rFonts w:ascii="Calibri" w:hAnsi="Calibri" w:cs="Calibri"/>
          <w:sz w:val="24"/>
          <w:szCs w:val="24"/>
        </w:rPr>
        <w:t xml:space="preserve">You can add additional log </w:t>
      </w:r>
      <w:proofErr w:type="spellStart"/>
      <w:r w:rsidRPr="00EA7CA6">
        <w:rPr>
          <w:rFonts w:ascii="Calibri" w:hAnsi="Calibri" w:cs="Calibri"/>
          <w:sz w:val="24"/>
          <w:szCs w:val="24"/>
        </w:rPr>
        <w:t>configs</w:t>
      </w:r>
      <w:proofErr w:type="spellEnd"/>
      <w:r w:rsidRPr="00EA7CA6">
        <w:rPr>
          <w:rFonts w:ascii="Calibri" w:hAnsi="Calibri" w:cs="Calibri"/>
          <w:sz w:val="24"/>
          <w:szCs w:val="24"/>
        </w:rPr>
        <w:t xml:space="preserve"> in the “/</w:t>
      </w:r>
      <w:proofErr w:type="spellStart"/>
      <w:r w:rsidRPr="00EA7CA6">
        <w:rPr>
          <w:rFonts w:ascii="Calibri" w:hAnsi="Calibri" w:cs="Calibri"/>
          <w:sz w:val="24"/>
          <w:szCs w:val="24"/>
        </w:rPr>
        <w:t>var</w:t>
      </w:r>
      <w:proofErr w:type="spellEnd"/>
      <w:r w:rsidRPr="00EA7CA6">
        <w:rPr>
          <w:rFonts w:ascii="Calibri" w:hAnsi="Calibri" w:cs="Calibri"/>
          <w:sz w:val="24"/>
          <w:szCs w:val="24"/>
        </w:rPr>
        <w:t>/</w:t>
      </w:r>
      <w:proofErr w:type="spellStart"/>
      <w:r w:rsidRPr="00EA7CA6">
        <w:rPr>
          <w:rFonts w:ascii="Calibri" w:hAnsi="Calibri" w:cs="Calibri"/>
          <w:sz w:val="24"/>
          <w:szCs w:val="24"/>
        </w:rPr>
        <w:t>awslogs</w:t>
      </w:r>
      <w:proofErr w:type="spellEnd"/>
      <w:r w:rsidRPr="00EA7CA6">
        <w:rPr>
          <w:rFonts w:ascii="Calibri" w:hAnsi="Calibri" w:cs="Calibri"/>
          <w:sz w:val="24"/>
          <w:szCs w:val="24"/>
        </w:rPr>
        <w:t>/</w:t>
      </w:r>
      <w:proofErr w:type="spellStart"/>
      <w:r w:rsidRPr="00EA7CA6">
        <w:rPr>
          <w:rFonts w:ascii="Calibri" w:hAnsi="Calibri" w:cs="Calibri"/>
          <w:sz w:val="24"/>
          <w:szCs w:val="24"/>
        </w:rPr>
        <w:t>etc</w:t>
      </w:r>
      <w:proofErr w:type="spellEnd"/>
      <w:r w:rsidRPr="00EA7CA6">
        <w:rPr>
          <w:rFonts w:ascii="Calibri" w:hAnsi="Calibri" w:cs="Calibri"/>
          <w:sz w:val="24"/>
          <w:szCs w:val="24"/>
        </w:rPr>
        <w:t>/</w:t>
      </w:r>
      <w:proofErr w:type="spellStart"/>
      <w:r w:rsidRPr="00EA7CA6">
        <w:rPr>
          <w:rFonts w:ascii="Calibri" w:hAnsi="Calibri" w:cs="Calibri"/>
          <w:sz w:val="24"/>
          <w:szCs w:val="24"/>
        </w:rPr>
        <w:t>awslogs.conf</w:t>
      </w:r>
      <w:proofErr w:type="spellEnd"/>
      <w:r w:rsidRPr="00EA7CA6">
        <w:rPr>
          <w:rFonts w:ascii="Calibri" w:hAnsi="Calibri" w:cs="Calibri"/>
          <w:sz w:val="24"/>
          <w:szCs w:val="24"/>
        </w:rPr>
        <w:t>” file. After making the changes, make sure you restart the agent.</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40EE1DC" wp14:editId="49FB60AE">
            <wp:extent cx="5943600" cy="40366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03669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r w:rsidRPr="00EA7CA6">
        <w:lastRenderedPageBreak/>
        <w:t>AWS specific configuration can be edited in /</w:t>
      </w:r>
      <w:proofErr w:type="spellStart"/>
      <w:r w:rsidRPr="00EA7CA6">
        <w:t>var</w:t>
      </w:r>
      <w:proofErr w:type="spellEnd"/>
      <w:r w:rsidRPr="00EA7CA6">
        <w:t>/</w:t>
      </w:r>
      <w:proofErr w:type="spellStart"/>
      <w:r w:rsidRPr="00EA7CA6">
        <w:t>awslogs</w:t>
      </w:r>
      <w:proofErr w:type="spellEnd"/>
      <w:r w:rsidRPr="00EA7CA6">
        <w:t>/</w:t>
      </w:r>
      <w:proofErr w:type="spellStart"/>
      <w:r w:rsidRPr="00EA7CA6">
        <w:t>etc</w:t>
      </w:r>
      <w:proofErr w:type="spellEnd"/>
      <w:r w:rsidRPr="00EA7CA6">
        <w:t>/</w:t>
      </w:r>
      <w:proofErr w:type="spellStart"/>
      <w:r w:rsidRPr="00EA7CA6">
        <w:t>aws.conf</w:t>
      </w:r>
      <w:proofErr w:type="spellEnd"/>
      <w:r w:rsidRPr="00EA7CA6">
        <w:t xml:space="preserve"> file.</w:t>
      </w:r>
      <w:r w:rsidRPr="004E5322">
        <w:rPr>
          <w:rFonts w:ascii="Calibri" w:hAnsi="Calibri" w:cs="Calibri"/>
          <w:noProof/>
          <w:sz w:val="24"/>
        </w:rPr>
        <w:drawing>
          <wp:inline distT="0" distB="0" distL="0" distR="0" wp14:anchorId="4BB8D00C" wp14:editId="0C12383A">
            <wp:extent cx="4867275" cy="2324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275" cy="232410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p>
    <w:p w:rsidR="00FE5B3E" w:rsidRPr="00EA7CA6" w:rsidRDefault="00FE5B3E" w:rsidP="0076724F">
      <w:pPr>
        <w:pStyle w:val="ListParagraph"/>
        <w:numPr>
          <w:ilvl w:val="0"/>
          <w:numId w:val="153"/>
        </w:numPr>
        <w:rPr>
          <w:rFonts w:ascii="Calibri" w:hAnsi="Calibri" w:cs="Calibri"/>
          <w:sz w:val="24"/>
          <w:szCs w:val="24"/>
        </w:rPr>
      </w:pPr>
      <w:r w:rsidRPr="00EA7CA6">
        <w:rPr>
          <w:rFonts w:ascii="Calibri" w:hAnsi="Calibri" w:cs="Calibri"/>
          <w:sz w:val="24"/>
          <w:szCs w:val="24"/>
        </w:rPr>
        <w:t>The agent start and other scripts can be found under /</w:t>
      </w:r>
      <w:proofErr w:type="spellStart"/>
      <w:r w:rsidRPr="00EA7CA6">
        <w:rPr>
          <w:rFonts w:ascii="Calibri" w:hAnsi="Calibri" w:cs="Calibri"/>
          <w:sz w:val="24"/>
          <w:szCs w:val="24"/>
        </w:rPr>
        <w:t>var</w:t>
      </w:r>
      <w:proofErr w:type="spellEnd"/>
      <w:r w:rsidRPr="00EA7CA6">
        <w:rPr>
          <w:rFonts w:ascii="Calibri" w:hAnsi="Calibri" w:cs="Calibri"/>
          <w:sz w:val="24"/>
          <w:szCs w:val="24"/>
        </w:rPr>
        <w:t>/</w:t>
      </w:r>
      <w:proofErr w:type="spellStart"/>
      <w:r w:rsidRPr="00EA7CA6">
        <w:rPr>
          <w:rFonts w:ascii="Calibri" w:hAnsi="Calibri" w:cs="Calibri"/>
          <w:sz w:val="24"/>
          <w:szCs w:val="24"/>
        </w:rPr>
        <w:t>awslogs</w:t>
      </w:r>
      <w:proofErr w:type="spellEnd"/>
      <w:r w:rsidRPr="00EA7CA6">
        <w:rPr>
          <w:rFonts w:ascii="Calibri" w:hAnsi="Calibri" w:cs="Calibri"/>
          <w:sz w:val="24"/>
          <w:szCs w:val="24"/>
        </w:rPr>
        <w:t>/bin folder.</w:t>
      </w:r>
    </w:p>
    <w:p w:rsidR="00FE5B3E" w:rsidRPr="00EA7CA6" w:rsidRDefault="00FE5B3E" w:rsidP="00EA7CA6">
      <w:pPr>
        <w:rPr>
          <w:rFonts w:cs="Calibri"/>
          <w:szCs w:val="24"/>
        </w:rPr>
      </w:pPr>
    </w:p>
    <w:p w:rsidR="00FE5B3E" w:rsidRPr="00EA7CA6" w:rsidRDefault="00FE5B3E" w:rsidP="0076724F">
      <w:pPr>
        <w:pStyle w:val="ListParagraph"/>
        <w:numPr>
          <w:ilvl w:val="0"/>
          <w:numId w:val="153"/>
        </w:numPr>
        <w:rPr>
          <w:rFonts w:ascii="Calibri" w:hAnsi="Calibri" w:cs="Calibri"/>
          <w:sz w:val="24"/>
          <w:szCs w:val="24"/>
        </w:rPr>
      </w:pPr>
      <w:r w:rsidRPr="00EA7CA6">
        <w:rPr>
          <w:rFonts w:ascii="Calibri" w:hAnsi="Calibri" w:cs="Calibri"/>
          <w:sz w:val="24"/>
          <w:szCs w:val="24"/>
        </w:rPr>
        <w:t xml:space="preserve">Once the setup is done, you can view all the configured logs under </w:t>
      </w:r>
      <w:proofErr w:type="spellStart"/>
      <w:r w:rsidRPr="00EA7CA6">
        <w:rPr>
          <w:rFonts w:ascii="Calibri" w:hAnsi="Calibri" w:cs="Calibri"/>
          <w:sz w:val="24"/>
          <w:szCs w:val="24"/>
        </w:rPr>
        <w:t>cloudwatch</w:t>
      </w:r>
      <w:proofErr w:type="spellEnd"/>
      <w:r w:rsidRPr="00EA7CA6">
        <w:rPr>
          <w:rFonts w:ascii="Calibri" w:hAnsi="Calibri" w:cs="Calibri"/>
          <w:sz w:val="24"/>
          <w:szCs w:val="24"/>
        </w:rPr>
        <w:t xml:space="preserve"> dashboard (under logs option).</w:t>
      </w:r>
    </w:p>
    <w:p w:rsidR="00FE5B3E" w:rsidRPr="004E5322" w:rsidRDefault="00FE5B3E" w:rsidP="00EA7CA6">
      <w:pPr>
        <w:pStyle w:val="Heading1"/>
      </w:pPr>
      <w:r w:rsidRPr="004E5322">
        <w:t>Real-Time Processing Of Log Files With Amazon Kinesis</w:t>
      </w:r>
    </w:p>
    <w:p w:rsidR="00FE5B3E" w:rsidRPr="004E5322" w:rsidRDefault="00FE5B3E" w:rsidP="00EA7CA6">
      <w:r w:rsidRPr="004E5322">
        <w:t>It will have you create a Kinesis stream and populate it with data from a CloudWatch logs group. You will learn how to read and write from a Kinesis stream and get CLI exposure.</w:t>
      </w:r>
    </w:p>
    <w:p w:rsidR="00FE5B3E" w:rsidRPr="004E5322" w:rsidRDefault="00FE5B3E" w:rsidP="00EA7CA6">
      <w:r w:rsidRPr="004E5322">
        <w:t xml:space="preserve">The idea is if you have a lot of servers sending different logs to </w:t>
      </w:r>
      <w:proofErr w:type="spellStart"/>
      <w:r w:rsidRPr="004E5322">
        <w:t>CWLogs</w:t>
      </w:r>
      <w:proofErr w:type="spellEnd"/>
      <w:r w:rsidRPr="004E5322">
        <w:t xml:space="preserve"> you can put them all under one single Kinesis a data stream. Makes for easy Analysis. You can also backup to S3. You can have multiple consumers of the stream</w:t>
      </w:r>
    </w:p>
    <w:p w:rsidR="00FE5B3E" w:rsidRPr="00EA7CA6" w:rsidRDefault="00FE5B3E" w:rsidP="0076724F">
      <w:pPr>
        <w:pStyle w:val="ListParagraph"/>
        <w:numPr>
          <w:ilvl w:val="0"/>
          <w:numId w:val="154"/>
        </w:numPr>
        <w:rPr>
          <w:rFonts w:ascii="Calibri" w:hAnsi="Calibri" w:cs="Calibri"/>
          <w:sz w:val="24"/>
          <w:szCs w:val="24"/>
        </w:rPr>
      </w:pPr>
      <w:r w:rsidRPr="00EA7CA6">
        <w:rPr>
          <w:rFonts w:ascii="Calibri" w:hAnsi="Calibri" w:cs="Calibri"/>
          <w:sz w:val="24"/>
          <w:szCs w:val="24"/>
        </w:rPr>
        <w:t>Use an EC2 instance that is sending logs to Cloud Watch Logs.</w:t>
      </w:r>
    </w:p>
    <w:p w:rsidR="00FE5B3E" w:rsidRPr="00EA7CA6" w:rsidRDefault="00FE5B3E" w:rsidP="0076724F">
      <w:pPr>
        <w:pStyle w:val="ListParagraph"/>
        <w:numPr>
          <w:ilvl w:val="0"/>
          <w:numId w:val="154"/>
        </w:numPr>
        <w:rPr>
          <w:rFonts w:ascii="Calibri" w:hAnsi="Calibri" w:cs="Calibri"/>
          <w:sz w:val="24"/>
          <w:szCs w:val="24"/>
        </w:rPr>
      </w:pPr>
      <w:r w:rsidRPr="00EA7CA6">
        <w:rPr>
          <w:rFonts w:ascii="Calibri" w:hAnsi="Calibri" w:cs="Calibri"/>
          <w:sz w:val="24"/>
          <w:szCs w:val="24"/>
        </w:rPr>
        <w:t>Make sure that it has a role with  Admin access because we’ll be using running cli commands from this instance to create resources</w:t>
      </w:r>
    </w:p>
    <w:p w:rsidR="00FE5B3E" w:rsidRPr="00EA7CA6" w:rsidRDefault="00FE5B3E" w:rsidP="0076724F">
      <w:pPr>
        <w:pStyle w:val="ListParagraph"/>
        <w:numPr>
          <w:ilvl w:val="0"/>
          <w:numId w:val="154"/>
        </w:numPr>
        <w:rPr>
          <w:rFonts w:ascii="Calibri" w:hAnsi="Calibri" w:cs="Calibri"/>
          <w:sz w:val="24"/>
          <w:szCs w:val="24"/>
        </w:rPr>
      </w:pPr>
      <w:r w:rsidRPr="00EA7CA6">
        <w:rPr>
          <w:rFonts w:ascii="Calibri" w:hAnsi="Calibri" w:cs="Calibri"/>
          <w:sz w:val="24"/>
          <w:szCs w:val="24"/>
        </w:rPr>
        <w:t xml:space="preserve">Set cli to your region: </w:t>
      </w:r>
      <w:proofErr w:type="spellStart"/>
      <w:r w:rsidRPr="00EA7CA6">
        <w:rPr>
          <w:rFonts w:ascii="Calibri" w:hAnsi="Calibri" w:cs="Calibri"/>
          <w:sz w:val="24"/>
          <w:szCs w:val="24"/>
        </w:rPr>
        <w:t>aws</w:t>
      </w:r>
      <w:proofErr w:type="spellEnd"/>
      <w:r w:rsidRPr="00EA7CA6">
        <w:rPr>
          <w:rFonts w:ascii="Calibri" w:hAnsi="Calibri" w:cs="Calibri"/>
          <w:sz w:val="24"/>
          <w:szCs w:val="24"/>
        </w:rPr>
        <w:t xml:space="preserve"> configure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203B0B5" wp14:editId="529EECF7">
            <wp:extent cx="5238750" cy="1200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8750" cy="1200150"/>
                    </a:xfrm>
                    <a:prstGeom prst="rect">
                      <a:avLst/>
                    </a:prstGeom>
                  </pic:spPr>
                </pic:pic>
              </a:graphicData>
            </a:graphic>
          </wp:inline>
        </w:drawing>
      </w:r>
    </w:p>
    <w:p w:rsidR="00FE5B3E" w:rsidRPr="004E5322" w:rsidRDefault="00FE5B3E" w:rsidP="00B92D5D">
      <w:pPr>
        <w:rPr>
          <w:rFonts w:cs="Calibri"/>
          <w:sz w:val="32"/>
          <w:szCs w:val="28"/>
        </w:rPr>
      </w:pPr>
    </w:p>
    <w:p w:rsidR="00FE5B3E" w:rsidRPr="00EA7CA6" w:rsidRDefault="00FE5B3E" w:rsidP="0076724F">
      <w:pPr>
        <w:pStyle w:val="ListParagraph"/>
        <w:numPr>
          <w:ilvl w:val="0"/>
          <w:numId w:val="155"/>
        </w:numPr>
        <w:rPr>
          <w:rFonts w:ascii="Calibri" w:hAnsi="Calibri" w:cs="Calibri"/>
          <w:sz w:val="24"/>
          <w:szCs w:val="24"/>
        </w:rPr>
      </w:pPr>
      <w:r w:rsidRPr="00EA7CA6">
        <w:rPr>
          <w:rFonts w:ascii="Calibri" w:hAnsi="Calibri" w:cs="Calibri"/>
          <w:sz w:val="24"/>
          <w:szCs w:val="24"/>
        </w:rPr>
        <w:lastRenderedPageBreak/>
        <w:t xml:space="preserve">Manually create a policy with JSON to allow </w:t>
      </w:r>
      <w:proofErr w:type="spellStart"/>
      <w:r w:rsidRPr="00EA7CA6">
        <w:rPr>
          <w:rFonts w:ascii="Calibri" w:hAnsi="Calibri" w:cs="Calibri"/>
          <w:sz w:val="24"/>
          <w:szCs w:val="24"/>
        </w:rPr>
        <w:t>CWLogs</w:t>
      </w:r>
      <w:proofErr w:type="spellEnd"/>
      <w:r w:rsidRPr="00EA7CA6">
        <w:rPr>
          <w:rFonts w:ascii="Calibri" w:hAnsi="Calibri" w:cs="Calibri"/>
          <w:sz w:val="24"/>
          <w:szCs w:val="24"/>
        </w:rPr>
        <w:t xml:space="preserve"> to write to Kinesis. This will be added to the as the access Policy</w:t>
      </w:r>
    </w:p>
    <w:p w:rsidR="00FE5B3E" w:rsidRPr="004E5322" w:rsidRDefault="00FE5B3E" w:rsidP="00B92D5D">
      <w:pPr>
        <w:rPr>
          <w:rFonts w:cs="Calibri"/>
          <w:sz w:val="28"/>
        </w:rPr>
      </w:pPr>
      <w:r w:rsidRPr="004E5322">
        <w:rPr>
          <w:rFonts w:cs="Calibri"/>
          <w:noProof/>
          <w:sz w:val="28"/>
          <w:lang w:eastAsia="en-US"/>
        </w:rPr>
        <w:drawing>
          <wp:inline distT="0" distB="0" distL="0" distR="0" wp14:anchorId="35F59812" wp14:editId="29D7CA4D">
            <wp:extent cx="3619500" cy="485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9500" cy="485775"/>
                    </a:xfrm>
                    <a:prstGeom prst="rect">
                      <a:avLst/>
                    </a:prstGeom>
                  </pic:spPr>
                </pic:pic>
              </a:graphicData>
            </a:graphic>
          </wp:inline>
        </w:drawing>
      </w:r>
    </w:p>
    <w:p w:rsidR="00FE5B3E" w:rsidRPr="004E5322" w:rsidRDefault="00FE5B3E" w:rsidP="00B92D5D">
      <w:pPr>
        <w:rPr>
          <w:rFonts w:cs="Calibri"/>
          <w:sz w:val="28"/>
        </w:rPr>
      </w:pPr>
      <w:r w:rsidRPr="004E5322">
        <w:rPr>
          <w:rFonts w:cs="Calibri"/>
          <w:noProof/>
          <w:sz w:val="28"/>
          <w:lang w:eastAsia="en-US"/>
        </w:rPr>
        <w:drawing>
          <wp:inline distT="0" distB="0" distL="0" distR="0" wp14:anchorId="5678A4B1" wp14:editId="6D530765">
            <wp:extent cx="3895725" cy="3333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5725" cy="3333750"/>
                    </a:xfrm>
                    <a:prstGeom prst="rect">
                      <a:avLst/>
                    </a:prstGeom>
                  </pic:spPr>
                </pic:pic>
              </a:graphicData>
            </a:graphic>
          </wp:inline>
        </w:drawing>
      </w:r>
    </w:p>
    <w:p w:rsidR="00FE5B3E" w:rsidRPr="004E5322" w:rsidRDefault="00FE5B3E" w:rsidP="00EA7CA6">
      <w:r w:rsidRPr="004E5322">
        <w:t>{</w:t>
      </w:r>
    </w:p>
    <w:p w:rsidR="00FE5B3E" w:rsidRPr="004E5322" w:rsidRDefault="00FE5B3E" w:rsidP="00EA7CA6">
      <w:r w:rsidRPr="004E5322">
        <w:t xml:space="preserve"> "Statement": [</w:t>
      </w:r>
    </w:p>
    <w:p w:rsidR="00FE5B3E" w:rsidRPr="004E5322" w:rsidRDefault="00FE5B3E" w:rsidP="00EA7CA6">
      <w:r w:rsidRPr="004E5322">
        <w:t xml:space="preserve">  {</w:t>
      </w:r>
    </w:p>
    <w:p w:rsidR="00FE5B3E" w:rsidRPr="004E5322" w:rsidRDefault="00FE5B3E" w:rsidP="00EA7CA6">
      <w:r w:rsidRPr="004E5322">
        <w:t xml:space="preserve">    "</w:t>
      </w:r>
      <w:proofErr w:type="spellStart"/>
      <w:r w:rsidRPr="004E5322">
        <w:t>Effect":"Allow</w:t>
      </w:r>
      <w:proofErr w:type="spellEnd"/>
      <w:r w:rsidRPr="004E5322">
        <w:t>",</w:t>
      </w:r>
    </w:p>
    <w:p w:rsidR="00FE5B3E" w:rsidRPr="004E5322" w:rsidRDefault="00FE5B3E" w:rsidP="00EA7CA6">
      <w:r w:rsidRPr="004E5322">
        <w:t xml:space="preserve">    "Action":"</w:t>
      </w:r>
      <w:proofErr w:type="spellStart"/>
      <w:r w:rsidRPr="004E5322">
        <w:t>kinesis</w:t>
      </w:r>
      <w:proofErr w:type="gramStart"/>
      <w:r w:rsidRPr="004E5322">
        <w:t>:PutRecord</w:t>
      </w:r>
      <w:proofErr w:type="spellEnd"/>
      <w:proofErr w:type="gramEnd"/>
      <w:r w:rsidRPr="004E5322">
        <w:t>",</w:t>
      </w:r>
    </w:p>
    <w:p w:rsidR="00FE5B3E" w:rsidRPr="004E5322" w:rsidRDefault="00FE5B3E" w:rsidP="00EA7CA6">
      <w:r w:rsidRPr="004E5322">
        <w:t xml:space="preserve">    "Resource":""</w:t>
      </w:r>
    </w:p>
    <w:p w:rsidR="00FE5B3E" w:rsidRPr="004E5322" w:rsidRDefault="00FE5B3E" w:rsidP="00EA7CA6">
      <w:r w:rsidRPr="004E5322">
        <w:t xml:space="preserve">  },</w:t>
      </w:r>
    </w:p>
    <w:p w:rsidR="00FE5B3E" w:rsidRPr="004E5322" w:rsidRDefault="00FE5B3E" w:rsidP="00EA7CA6">
      <w:r w:rsidRPr="004E5322">
        <w:t xml:space="preserve">  {</w:t>
      </w:r>
    </w:p>
    <w:p w:rsidR="00FE5B3E" w:rsidRPr="004E5322" w:rsidRDefault="00FE5B3E" w:rsidP="00EA7CA6">
      <w:r w:rsidRPr="004E5322">
        <w:t xml:space="preserve">    "</w:t>
      </w:r>
      <w:proofErr w:type="spellStart"/>
      <w:r w:rsidRPr="004E5322">
        <w:t>Effect":"Allow</w:t>
      </w:r>
      <w:proofErr w:type="spellEnd"/>
      <w:r w:rsidRPr="004E5322">
        <w:t>",</w:t>
      </w:r>
    </w:p>
    <w:p w:rsidR="00FE5B3E" w:rsidRPr="004E5322" w:rsidRDefault="00FE5B3E" w:rsidP="00EA7CA6">
      <w:r w:rsidRPr="004E5322">
        <w:t xml:space="preserve">    "Action":"</w:t>
      </w:r>
      <w:proofErr w:type="spellStart"/>
      <w:r w:rsidRPr="004E5322">
        <w:t>iam</w:t>
      </w:r>
      <w:proofErr w:type="gramStart"/>
      <w:r w:rsidRPr="004E5322">
        <w:t>:PassRole</w:t>
      </w:r>
      <w:proofErr w:type="spellEnd"/>
      <w:proofErr w:type="gramEnd"/>
      <w:r w:rsidRPr="004E5322">
        <w:t>",</w:t>
      </w:r>
    </w:p>
    <w:p w:rsidR="00FE5B3E" w:rsidRPr="004E5322" w:rsidRDefault="00FE5B3E" w:rsidP="00EA7CA6">
      <w:r w:rsidRPr="004E5322">
        <w:t xml:space="preserve">    "Resource":""</w:t>
      </w:r>
    </w:p>
    <w:p w:rsidR="00FE5B3E" w:rsidRPr="004E5322" w:rsidRDefault="00FE5B3E" w:rsidP="00EA7CA6">
      <w:r w:rsidRPr="004E5322">
        <w:t xml:space="preserve">  }</w:t>
      </w:r>
    </w:p>
    <w:p w:rsidR="00FE5B3E" w:rsidRPr="004E5322" w:rsidRDefault="00FE5B3E" w:rsidP="00EA7CA6">
      <w:r w:rsidRPr="004E5322">
        <w:t xml:space="preserve"> ]</w:t>
      </w:r>
    </w:p>
    <w:p w:rsidR="00FE5B3E" w:rsidRPr="004E5322" w:rsidRDefault="00FE5B3E" w:rsidP="00EA7CA6">
      <w:r w:rsidRPr="004E5322">
        <w:lastRenderedPageBreak/>
        <w:t>}</w:t>
      </w:r>
    </w:p>
    <w:p w:rsidR="00FE5B3E" w:rsidRPr="004E5322" w:rsidRDefault="00FE5B3E" w:rsidP="00EA7CA6"/>
    <w:p w:rsidR="00FE5B3E" w:rsidRPr="00EA7CA6" w:rsidRDefault="00FE5B3E" w:rsidP="0076724F">
      <w:pPr>
        <w:pStyle w:val="ListParagraph"/>
        <w:numPr>
          <w:ilvl w:val="0"/>
          <w:numId w:val="156"/>
        </w:numPr>
        <w:rPr>
          <w:rFonts w:ascii="Calibri" w:hAnsi="Calibri" w:cs="Calibri"/>
          <w:sz w:val="24"/>
          <w:szCs w:val="24"/>
        </w:rPr>
      </w:pPr>
      <w:r w:rsidRPr="00EA7CA6">
        <w:rPr>
          <w:rFonts w:ascii="Calibri" w:hAnsi="Calibri" w:cs="Calibri"/>
          <w:sz w:val="24"/>
          <w:szCs w:val="24"/>
        </w:rPr>
        <w:t>Manually create the JSON for the Role we’ll create.  This just defines the Trust Policy. After Role is created we’ll add the Access Policy above.</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254F9984" wp14:editId="79C11F1D">
            <wp:extent cx="3095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5625" cy="20002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0D3844A" wp14:editId="4D86BBF6">
            <wp:extent cx="5753100" cy="1971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3100" cy="1971675"/>
                    </a:xfrm>
                    <a:prstGeom prst="rect">
                      <a:avLst/>
                    </a:prstGeom>
                  </pic:spPr>
                </pic:pic>
              </a:graphicData>
            </a:graphic>
          </wp:inline>
        </w:drawing>
      </w:r>
    </w:p>
    <w:p w:rsidR="00FE5B3E" w:rsidRPr="004E5322" w:rsidRDefault="00FE5B3E" w:rsidP="00235CAF">
      <w:r w:rsidRPr="004E5322">
        <w:t>{</w:t>
      </w:r>
    </w:p>
    <w:p w:rsidR="00FE5B3E" w:rsidRPr="004E5322" w:rsidRDefault="00FE5B3E" w:rsidP="00235CAF">
      <w:r w:rsidRPr="004E5322">
        <w:t>"Statement":{</w:t>
      </w:r>
    </w:p>
    <w:p w:rsidR="00FE5B3E" w:rsidRPr="004E5322" w:rsidRDefault="00FE5B3E" w:rsidP="00235CAF">
      <w:r w:rsidRPr="004E5322">
        <w:t>"</w:t>
      </w:r>
      <w:proofErr w:type="spellStart"/>
      <w:r w:rsidRPr="004E5322">
        <w:t>Effect":"Allow</w:t>
      </w:r>
      <w:proofErr w:type="spellEnd"/>
      <w:r w:rsidRPr="004E5322">
        <w:t>",</w:t>
      </w:r>
    </w:p>
    <w:p w:rsidR="00FE5B3E" w:rsidRPr="004E5322" w:rsidRDefault="00FE5B3E" w:rsidP="00235CAF">
      <w:r w:rsidRPr="004E5322">
        <w:t>"Principal":{"Service":"logs.us-east-1.amazonaws.com"},</w:t>
      </w:r>
    </w:p>
    <w:p w:rsidR="00FE5B3E" w:rsidRPr="004E5322" w:rsidRDefault="00FE5B3E" w:rsidP="00235CAF">
      <w:r w:rsidRPr="004E5322">
        <w:t>"Action":"</w:t>
      </w:r>
      <w:proofErr w:type="spellStart"/>
      <w:r w:rsidRPr="004E5322">
        <w:t>sts</w:t>
      </w:r>
      <w:proofErr w:type="gramStart"/>
      <w:r w:rsidRPr="004E5322">
        <w:t>:AssumeRole</w:t>
      </w:r>
      <w:proofErr w:type="spellEnd"/>
      <w:proofErr w:type="gramEnd"/>
      <w:r w:rsidRPr="004E5322">
        <w:t>"</w:t>
      </w:r>
    </w:p>
    <w:p w:rsidR="00FE5B3E" w:rsidRPr="004E5322" w:rsidRDefault="00FE5B3E" w:rsidP="00235CAF">
      <w:r w:rsidRPr="004E5322">
        <w:t>}</w:t>
      </w:r>
    </w:p>
    <w:p w:rsidR="00FE5B3E" w:rsidRPr="004E5322" w:rsidRDefault="00FE5B3E" w:rsidP="00235CAF">
      <w:r w:rsidRPr="004E5322">
        <w:t>}</w:t>
      </w:r>
    </w:p>
    <w:p w:rsidR="00FE5B3E" w:rsidRPr="004E5322" w:rsidRDefault="00FE5B3E" w:rsidP="00B92D5D">
      <w:pPr>
        <w:pStyle w:val="ListParagraph"/>
        <w:rPr>
          <w:rFonts w:ascii="Calibri" w:hAnsi="Calibri" w:cs="Calibri"/>
          <w:sz w:val="32"/>
          <w:szCs w:val="28"/>
        </w:rPr>
      </w:pPr>
    </w:p>
    <w:p w:rsidR="00FE5B3E" w:rsidRPr="00B5622B" w:rsidRDefault="00FE5B3E" w:rsidP="0076724F">
      <w:pPr>
        <w:pStyle w:val="ListParagraph"/>
        <w:numPr>
          <w:ilvl w:val="0"/>
          <w:numId w:val="156"/>
        </w:numPr>
        <w:rPr>
          <w:rFonts w:ascii="Calibri" w:hAnsi="Calibri" w:cs="Calibri"/>
          <w:sz w:val="24"/>
          <w:szCs w:val="24"/>
        </w:rPr>
      </w:pPr>
      <w:r w:rsidRPr="00B5622B">
        <w:rPr>
          <w:rFonts w:ascii="Calibri" w:hAnsi="Calibri" w:cs="Calibri"/>
          <w:sz w:val="24"/>
          <w:szCs w:val="24"/>
        </w:rPr>
        <w:t>Create a stream in Kinesis using CLI and record the ARN then get the ARN</w:t>
      </w:r>
    </w:p>
    <w:p w:rsidR="00FE5B3E" w:rsidRPr="004E5322" w:rsidRDefault="00FE5B3E" w:rsidP="00235CAF">
      <w:r w:rsidRPr="004E5322">
        <w:t xml:space="preserve"># </w:t>
      </w:r>
      <w:proofErr w:type="spellStart"/>
      <w:proofErr w:type="gramStart"/>
      <w:r w:rsidRPr="004E5322">
        <w:t>aws</w:t>
      </w:r>
      <w:proofErr w:type="spellEnd"/>
      <w:proofErr w:type="gramEnd"/>
      <w:r w:rsidRPr="004E5322">
        <w:t xml:space="preserve"> kinesis create-stream –stream-name </w:t>
      </w:r>
      <w:proofErr w:type="spellStart"/>
      <w:r w:rsidRPr="004E5322">
        <w:t>MyStream</w:t>
      </w:r>
      <w:proofErr w:type="spellEnd"/>
      <w:r w:rsidRPr="004E5322">
        <w:t xml:space="preserve"> -a –shard-count 1</w:t>
      </w:r>
    </w:p>
    <w:p w:rsidR="00FE5B3E" w:rsidRPr="004E5322" w:rsidRDefault="00FE5B3E" w:rsidP="00235CAF"/>
    <w:p w:rsidR="00FE5B3E" w:rsidRPr="004E5322" w:rsidRDefault="00FE5B3E" w:rsidP="00235CAF">
      <w:r w:rsidRPr="004E5322">
        <w:t xml:space="preserve"># </w:t>
      </w:r>
      <w:proofErr w:type="spellStart"/>
      <w:proofErr w:type="gramStart"/>
      <w:r w:rsidRPr="004E5322">
        <w:t>aws</w:t>
      </w:r>
      <w:proofErr w:type="spellEnd"/>
      <w:proofErr w:type="gramEnd"/>
      <w:r w:rsidRPr="004E5322">
        <w:t xml:space="preserve"> kinesis describe-stream –stream-name </w:t>
      </w:r>
      <w:proofErr w:type="spellStart"/>
      <w:r w:rsidRPr="004E5322">
        <w:t>MyStream</w:t>
      </w:r>
      <w:proofErr w:type="spellEnd"/>
      <w:r w:rsidRPr="004E5322">
        <w:t xml:space="preserve"> –a</w:t>
      </w:r>
    </w:p>
    <w:p w:rsidR="00FE5B3E" w:rsidRPr="004E5322" w:rsidRDefault="00FE5B3E" w:rsidP="0076724F">
      <w:pPr>
        <w:pStyle w:val="ListParagraph"/>
        <w:numPr>
          <w:ilvl w:val="0"/>
          <w:numId w:val="156"/>
        </w:numPr>
      </w:pPr>
      <w:r w:rsidRPr="004E5322">
        <w:t>Create the Role using the CLI and the JSON role file from above</w:t>
      </w:r>
    </w:p>
    <w:p w:rsidR="00FE5B3E" w:rsidRPr="004E5322" w:rsidRDefault="00FE5B3E" w:rsidP="00235CAF">
      <w:r w:rsidRPr="004E5322">
        <w:t xml:space="preserve">            # </w:t>
      </w:r>
      <w:proofErr w:type="spellStart"/>
      <w:proofErr w:type="gramStart"/>
      <w:r w:rsidRPr="004E5322">
        <w:t>aws</w:t>
      </w:r>
      <w:proofErr w:type="spellEnd"/>
      <w:proofErr w:type="gramEnd"/>
      <w:r w:rsidRPr="004E5322">
        <w:t xml:space="preserve"> </w:t>
      </w:r>
      <w:proofErr w:type="spellStart"/>
      <w:r w:rsidRPr="004E5322">
        <w:t>iam</w:t>
      </w:r>
      <w:proofErr w:type="spellEnd"/>
      <w:r w:rsidRPr="004E5322">
        <w:t xml:space="preserve"> create-role –role-name “</w:t>
      </w:r>
      <w:proofErr w:type="spellStart"/>
      <w:r w:rsidRPr="004E5322">
        <w:t>cloudwatch</w:t>
      </w:r>
      <w:proofErr w:type="spellEnd"/>
      <w:r w:rsidRPr="004E5322">
        <w:t>-to-kinesis” –assume-role-policy-document file://role.json</w:t>
      </w:r>
    </w:p>
    <w:p w:rsidR="00FE5B3E" w:rsidRPr="00235CAF" w:rsidRDefault="00FE5B3E" w:rsidP="0076724F">
      <w:pPr>
        <w:pStyle w:val="ListParagraph"/>
        <w:numPr>
          <w:ilvl w:val="0"/>
          <w:numId w:val="157"/>
        </w:numPr>
        <w:rPr>
          <w:rFonts w:ascii="Calibri" w:hAnsi="Calibri" w:cs="Calibri"/>
          <w:sz w:val="24"/>
          <w:szCs w:val="24"/>
        </w:rPr>
      </w:pPr>
      <w:r w:rsidRPr="00235CAF">
        <w:rPr>
          <w:rFonts w:ascii="Calibri" w:hAnsi="Calibri" w:cs="Calibri"/>
          <w:sz w:val="24"/>
          <w:szCs w:val="24"/>
        </w:rPr>
        <w:t>Add the access policy to the role, but first remember to enter the resource values that had been left blank.</w:t>
      </w:r>
    </w:p>
    <w:p w:rsidR="00FE5B3E" w:rsidRPr="004E5322" w:rsidRDefault="00FE5B3E" w:rsidP="00235CAF">
      <w:r w:rsidRPr="004E5322">
        <w:lastRenderedPageBreak/>
        <w:t xml:space="preserve"># </w:t>
      </w:r>
      <w:proofErr w:type="spellStart"/>
      <w:proofErr w:type="gramStart"/>
      <w:r w:rsidRPr="004E5322">
        <w:t>aws</w:t>
      </w:r>
      <w:proofErr w:type="spellEnd"/>
      <w:proofErr w:type="gramEnd"/>
      <w:r w:rsidRPr="004E5322">
        <w:t xml:space="preserve"> </w:t>
      </w:r>
      <w:proofErr w:type="spellStart"/>
      <w:r w:rsidRPr="004E5322">
        <w:t>iam</w:t>
      </w:r>
      <w:proofErr w:type="spellEnd"/>
      <w:r w:rsidRPr="004E5322">
        <w:t xml:space="preserve"> put-role-policy –role-name </w:t>
      </w:r>
      <w:proofErr w:type="spellStart"/>
      <w:r w:rsidRPr="004E5322">
        <w:t>cloudwatch</w:t>
      </w:r>
      <w:proofErr w:type="spellEnd"/>
      <w:r w:rsidRPr="004E5322">
        <w:t xml:space="preserve">-to-kinesis –policy-name permissions-for-kinesis –policy-document </w:t>
      </w:r>
      <w:hyperlink r:id="rId129" w:history="1">
        <w:r w:rsidRPr="004E5322">
          <w:rPr>
            <w:rStyle w:val="Hyperlink"/>
            <w:rFonts w:cs="Calibri"/>
            <w:sz w:val="32"/>
            <w:szCs w:val="28"/>
          </w:rPr>
          <w:t>file://permissions.json</w:t>
        </w:r>
      </w:hyperlink>
    </w:p>
    <w:p w:rsidR="00FE5B3E" w:rsidRPr="004E5322" w:rsidRDefault="00FE5B3E" w:rsidP="00B92D5D">
      <w:pPr>
        <w:pStyle w:val="ListParagraph"/>
        <w:rPr>
          <w:rFonts w:ascii="Calibri" w:hAnsi="Calibri" w:cs="Calibri"/>
          <w:sz w:val="32"/>
          <w:szCs w:val="28"/>
        </w:rPr>
      </w:pPr>
    </w:p>
    <w:p w:rsidR="00FE5B3E" w:rsidRPr="00B5622B" w:rsidRDefault="00FE5B3E" w:rsidP="0076724F">
      <w:pPr>
        <w:pStyle w:val="ListParagraph"/>
        <w:numPr>
          <w:ilvl w:val="0"/>
          <w:numId w:val="157"/>
        </w:numPr>
        <w:rPr>
          <w:rFonts w:ascii="Calibri" w:hAnsi="Calibri" w:cs="Calibri"/>
          <w:sz w:val="24"/>
          <w:szCs w:val="24"/>
        </w:rPr>
      </w:pPr>
      <w:r w:rsidRPr="00B5622B">
        <w:rPr>
          <w:rFonts w:ascii="Calibri" w:hAnsi="Calibri" w:cs="Calibri"/>
          <w:sz w:val="24"/>
          <w:szCs w:val="24"/>
        </w:rPr>
        <w:t>Add a subscription filter on the log group to forward logs to Kinesis.  Then list it.</w:t>
      </w:r>
    </w:p>
    <w:p w:rsidR="00FE5B3E" w:rsidRPr="004E5322" w:rsidRDefault="00FE5B3E" w:rsidP="00235CAF">
      <w:r w:rsidRPr="004E5322">
        <w:t xml:space="preserve"># </w:t>
      </w:r>
      <w:proofErr w:type="spellStart"/>
      <w:proofErr w:type="gramStart"/>
      <w:r w:rsidRPr="004E5322">
        <w:t>aws</w:t>
      </w:r>
      <w:proofErr w:type="spellEnd"/>
      <w:proofErr w:type="gramEnd"/>
      <w:r w:rsidRPr="004E5322">
        <w:t xml:space="preserve"> logs put-subscription-filter –log-group-name instance –filter-name “central-logs” –filter-pattern “” –destination-</w:t>
      </w:r>
      <w:proofErr w:type="spellStart"/>
      <w:r w:rsidRPr="004E5322">
        <w:t>arn</w:t>
      </w:r>
      <w:proofErr w:type="spellEnd"/>
      <w:r w:rsidRPr="004E5322">
        <w:t xml:space="preserve"> </w:t>
      </w:r>
    </w:p>
    <w:p w:rsidR="00FE5B3E" w:rsidRPr="004E5322" w:rsidRDefault="00FE5B3E" w:rsidP="00235CAF">
      <w:r w:rsidRPr="004E5322">
        <w:t>arn:aws:kinesis:us-east-1:971975854771:stream/</w:t>
      </w:r>
      <w:proofErr w:type="spellStart"/>
      <w:r w:rsidRPr="004E5322">
        <w:t>MyStream</w:t>
      </w:r>
      <w:proofErr w:type="spellEnd"/>
      <w:r w:rsidRPr="004E5322">
        <w:t xml:space="preserve"> –role-</w:t>
      </w:r>
      <w:proofErr w:type="spellStart"/>
      <w:r w:rsidRPr="004E5322">
        <w:t>arn</w:t>
      </w:r>
      <w:proofErr w:type="spellEnd"/>
      <w:r w:rsidRPr="004E5322">
        <w:t xml:space="preserve"> </w:t>
      </w:r>
      <w:proofErr w:type="spellStart"/>
      <w:r w:rsidRPr="004E5322">
        <w:t>arn:aws:iam</w:t>
      </w:r>
      <w:proofErr w:type="spellEnd"/>
      <w:r w:rsidRPr="004E5322">
        <w:t>::971975854771:role/</w:t>
      </w:r>
      <w:proofErr w:type="spellStart"/>
      <w:r w:rsidRPr="004E5322">
        <w:t>cloudwatch</w:t>
      </w:r>
      <w:proofErr w:type="spellEnd"/>
      <w:r w:rsidRPr="004E5322">
        <w:t>-to-kinesis</w:t>
      </w:r>
    </w:p>
    <w:p w:rsidR="00FE5B3E" w:rsidRPr="004E5322" w:rsidRDefault="00FE5B3E" w:rsidP="00B92D5D">
      <w:pPr>
        <w:pStyle w:val="ListParagraph"/>
        <w:rPr>
          <w:rFonts w:ascii="Calibri" w:hAnsi="Calibri" w:cs="Calibri"/>
          <w:sz w:val="32"/>
          <w:szCs w:val="28"/>
        </w:rPr>
      </w:pPr>
    </w:p>
    <w:p w:rsidR="00FE5B3E" w:rsidRPr="004E5322" w:rsidRDefault="00FE5B3E" w:rsidP="00235CAF">
      <w:r w:rsidRPr="004E5322">
        <w:t xml:space="preserve">          # </w:t>
      </w:r>
      <w:proofErr w:type="spellStart"/>
      <w:proofErr w:type="gramStart"/>
      <w:r w:rsidRPr="004E5322">
        <w:t>aws</w:t>
      </w:r>
      <w:proofErr w:type="spellEnd"/>
      <w:proofErr w:type="gramEnd"/>
      <w:r w:rsidRPr="004E5322">
        <w:t xml:space="preserve"> logs describe-subscription-filters –log-group-name instance</w:t>
      </w:r>
    </w:p>
    <w:p w:rsidR="00FE5B3E" w:rsidRPr="004E5322" w:rsidRDefault="00FE5B3E" w:rsidP="00235CAF">
      <w:r w:rsidRPr="004E5322">
        <w:t>At this point you should be receiving data in Kinesis.  You can confirm by viewing the stream in the console.</w:t>
      </w:r>
    </w:p>
    <w:p w:rsidR="00FE5B3E" w:rsidRPr="00235CAF" w:rsidRDefault="00FE5B3E" w:rsidP="0076724F">
      <w:pPr>
        <w:pStyle w:val="ListParagraph"/>
        <w:numPr>
          <w:ilvl w:val="0"/>
          <w:numId w:val="158"/>
        </w:numPr>
        <w:rPr>
          <w:rFonts w:ascii="Calibri" w:hAnsi="Calibri" w:cs="Calibri"/>
          <w:sz w:val="24"/>
          <w:szCs w:val="24"/>
        </w:rPr>
      </w:pPr>
      <w:r w:rsidRPr="00235CAF">
        <w:rPr>
          <w:rFonts w:ascii="Calibri" w:hAnsi="Calibri" w:cs="Calibri"/>
          <w:sz w:val="24"/>
          <w:szCs w:val="24"/>
        </w:rPr>
        <w:t xml:space="preserve">Use </w:t>
      </w:r>
      <w:proofErr w:type="spellStart"/>
      <w:r w:rsidRPr="00235CAF">
        <w:rPr>
          <w:rFonts w:ascii="Calibri" w:hAnsi="Calibri" w:cs="Calibri"/>
          <w:sz w:val="24"/>
          <w:szCs w:val="24"/>
        </w:rPr>
        <w:t>crontab</w:t>
      </w:r>
      <w:proofErr w:type="spellEnd"/>
      <w:r w:rsidRPr="00235CAF">
        <w:rPr>
          <w:rFonts w:ascii="Calibri" w:hAnsi="Calibri" w:cs="Calibri"/>
          <w:sz w:val="24"/>
          <w:szCs w:val="24"/>
        </w:rPr>
        <w:t xml:space="preserve"> to generate http logs.  These will go to CWL then to our </w:t>
      </w:r>
      <w:proofErr w:type="spellStart"/>
      <w:r w:rsidRPr="00235CAF">
        <w:rPr>
          <w:rFonts w:ascii="Calibri" w:hAnsi="Calibri" w:cs="Calibri"/>
          <w:sz w:val="24"/>
          <w:szCs w:val="24"/>
        </w:rPr>
        <w:t>K.Stream</w:t>
      </w:r>
      <w:proofErr w:type="spellEnd"/>
    </w:p>
    <w:p w:rsidR="00FE5B3E" w:rsidRPr="004E5322" w:rsidRDefault="00FE5B3E" w:rsidP="00235CAF">
      <w:r w:rsidRPr="004E5322">
        <w:t xml:space="preserve">             */1 * * * curl &lt;</w:t>
      </w:r>
      <w:proofErr w:type="spellStart"/>
      <w:r w:rsidRPr="004E5322">
        <w:t>ip</w:t>
      </w:r>
      <w:proofErr w:type="spellEnd"/>
      <w:r w:rsidRPr="004E5322">
        <w:t>&gt;</w:t>
      </w:r>
    </w:p>
    <w:p w:rsidR="00FE5B3E" w:rsidRPr="00235CAF" w:rsidRDefault="00FE5B3E" w:rsidP="0076724F">
      <w:pPr>
        <w:pStyle w:val="ListParagraph"/>
        <w:numPr>
          <w:ilvl w:val="0"/>
          <w:numId w:val="158"/>
        </w:numPr>
        <w:rPr>
          <w:rFonts w:ascii="Calibri" w:hAnsi="Calibri" w:cs="Calibri"/>
          <w:sz w:val="24"/>
          <w:szCs w:val="24"/>
        </w:rPr>
      </w:pPr>
      <w:r w:rsidRPr="00235CAF">
        <w:rPr>
          <w:rFonts w:ascii="Calibri" w:hAnsi="Calibri" w:cs="Calibri"/>
          <w:sz w:val="24"/>
          <w:szCs w:val="24"/>
        </w:rPr>
        <w:t>Confirm that data is being added, you can see in dashboard and you can run command to read data from the shard.  This process consists of three steps: first get a shard-iterator.  This tells you from where in the shard to start reading</w:t>
      </w:r>
      <w:proofErr w:type="gramStart"/>
      <w:r w:rsidRPr="00235CAF">
        <w:rPr>
          <w:rFonts w:ascii="Calibri" w:hAnsi="Calibri" w:cs="Calibri"/>
          <w:sz w:val="24"/>
          <w:szCs w:val="24"/>
        </w:rPr>
        <w:t>,  Second</w:t>
      </w:r>
      <w:proofErr w:type="gramEnd"/>
      <w:r w:rsidRPr="00235CAF">
        <w:rPr>
          <w:rFonts w:ascii="Calibri" w:hAnsi="Calibri" w:cs="Calibri"/>
          <w:sz w:val="24"/>
          <w:szCs w:val="24"/>
        </w:rPr>
        <w:t xml:space="preserve"> submit a record read request using the shard-iterator, Third decode and decompress the base64 result.</w:t>
      </w:r>
    </w:p>
    <w:p w:rsidR="00FE5B3E" w:rsidRPr="004E5322" w:rsidRDefault="00FE5B3E" w:rsidP="00B92D5D">
      <w:pPr>
        <w:pStyle w:val="ListParagraph"/>
        <w:rPr>
          <w:rFonts w:ascii="Calibri" w:hAnsi="Calibri" w:cs="Calibri"/>
          <w:sz w:val="32"/>
          <w:szCs w:val="28"/>
        </w:rPr>
      </w:pPr>
    </w:p>
    <w:p w:rsidR="00FE5B3E" w:rsidRPr="004E5322" w:rsidRDefault="00FE5B3E" w:rsidP="00235CAF">
      <w:r w:rsidRPr="004E5322">
        <w:t xml:space="preserve"># </w:t>
      </w:r>
      <w:proofErr w:type="spellStart"/>
      <w:proofErr w:type="gramStart"/>
      <w:r w:rsidRPr="004E5322">
        <w:t>aws</w:t>
      </w:r>
      <w:proofErr w:type="spellEnd"/>
      <w:proofErr w:type="gramEnd"/>
      <w:r w:rsidRPr="004E5322">
        <w:t xml:space="preserve"> kinesis get-shard-iterator –stream-name </w:t>
      </w:r>
      <w:proofErr w:type="spellStart"/>
      <w:r w:rsidRPr="004E5322">
        <w:t>MyStream</w:t>
      </w:r>
      <w:proofErr w:type="spellEnd"/>
      <w:r w:rsidRPr="004E5322">
        <w:t xml:space="preserve"> –shard-id shardId-000000000000 –shard-iterator-type TRIM_HORIZON</w:t>
      </w:r>
    </w:p>
    <w:p w:rsidR="00FE5B3E" w:rsidRPr="004E5322" w:rsidRDefault="00FE5B3E" w:rsidP="00B92D5D">
      <w:pPr>
        <w:pStyle w:val="ListParagraph"/>
        <w:rPr>
          <w:rFonts w:ascii="Calibri" w:hAnsi="Calibri" w:cs="Calibri"/>
          <w:sz w:val="32"/>
          <w:szCs w:val="28"/>
        </w:rPr>
      </w:pPr>
    </w:p>
    <w:p w:rsidR="00FE5B3E" w:rsidRPr="004E5322" w:rsidRDefault="00FE5B3E" w:rsidP="00235CAF">
      <w:proofErr w:type="gramStart"/>
      <w:r w:rsidRPr="004E5322">
        <w:t>Output :</w:t>
      </w:r>
      <w:proofErr w:type="gramEnd"/>
    </w:p>
    <w:p w:rsidR="00FE5B3E" w:rsidRPr="004E5322" w:rsidRDefault="00FE5B3E" w:rsidP="00235CAF">
      <w:r w:rsidRPr="004E5322">
        <w:t>{</w:t>
      </w:r>
    </w:p>
    <w:p w:rsidR="00FE5B3E" w:rsidRPr="004E5322" w:rsidRDefault="00FE5B3E" w:rsidP="00235CAF"/>
    <w:p w:rsidR="00FE5B3E" w:rsidRPr="004E5322" w:rsidRDefault="00FE5B3E" w:rsidP="00235CAF">
      <w:r w:rsidRPr="004E5322">
        <w:t xml:space="preserve">    "</w:t>
      </w:r>
      <w:proofErr w:type="spellStart"/>
      <w:r w:rsidRPr="004E5322">
        <w:t>ShardIterator</w:t>
      </w:r>
      <w:proofErr w:type="spellEnd"/>
      <w:r w:rsidRPr="004E5322">
        <w:t>": "AAAAAAAAAAGQUDQQxos+xAd9kfRf/iznqZPiyS7ESPf7+6HB4xyT3G9KC3lC/HLE3ETPypn7DpkqdpVtmUBWd+Vz+eRTRP83+fk8uM8FfzhfntKw3scpBnJf/fHWusB47Z2Ha5whjKu44HeBsacM0mSvhoC37tF1Ib0RsyQkr+S7k+Q3SL10xiHKbx7gZu8vGYn8SGZG9A4SQDgQsNXNe6VRz42Evhb2"</w:t>
      </w:r>
    </w:p>
    <w:p w:rsidR="00FE5B3E" w:rsidRPr="004E5322" w:rsidRDefault="00FE5B3E" w:rsidP="00235CAF"/>
    <w:p w:rsidR="00FE5B3E" w:rsidRPr="004E5322" w:rsidRDefault="00FE5B3E" w:rsidP="00235CAF">
      <w:r w:rsidRPr="004E5322">
        <w:t>}</w:t>
      </w:r>
    </w:p>
    <w:p w:rsidR="00FE5B3E" w:rsidRPr="004E5322" w:rsidRDefault="00FE5B3E" w:rsidP="00235CAF"/>
    <w:p w:rsidR="00FE5B3E" w:rsidRPr="004E5322" w:rsidRDefault="00FE5B3E" w:rsidP="00235CAF">
      <w:r w:rsidRPr="004E5322">
        <w:lastRenderedPageBreak/>
        <w:t xml:space="preserve"># </w:t>
      </w:r>
      <w:proofErr w:type="spellStart"/>
      <w:r w:rsidRPr="004E5322">
        <w:t>aws</w:t>
      </w:r>
      <w:proofErr w:type="spellEnd"/>
      <w:r w:rsidRPr="004E5322">
        <w:t xml:space="preserve"> kinesis get-records –shard-iterator “AAAAAAAAAAEhLMyQ7F0DbVkjfedDrkerDKinMnriGcgfMYEv19+egOsCUrF0WIagSnIdN/MRvz+CerfGHYav/AcvjJeZi0VUQwHxOpGAQlH164egQlwVXc9iZpRtUWv7mWldKiMnvQIF+ltV9p47DW19xrFuczLCqkPw1cCXkXiDjXRHU6Us+vCkGyQPMlhWV81SRlniFy7UfW60SicprAn8SsVZkjQt”</w:t>
      </w:r>
    </w:p>
    <w:p w:rsidR="00FE5B3E" w:rsidRPr="004E5322" w:rsidRDefault="00FE5B3E" w:rsidP="00235CAF"/>
    <w:p w:rsidR="00FE5B3E" w:rsidRPr="004E5322" w:rsidRDefault="00FE5B3E" w:rsidP="00235CAF">
      <w:r w:rsidRPr="004E5322">
        <w:t>Output</w:t>
      </w:r>
    </w:p>
    <w:p w:rsidR="00FE5B3E" w:rsidRPr="004E5322" w:rsidRDefault="00FE5B3E" w:rsidP="00235CAF"/>
    <w:p w:rsidR="00FE5B3E" w:rsidRPr="004E5322" w:rsidRDefault="00FE5B3E" w:rsidP="00235CAF">
      <w:r w:rsidRPr="004E5322">
        <w:t>{</w:t>
      </w:r>
    </w:p>
    <w:p w:rsidR="00FE5B3E" w:rsidRPr="004E5322" w:rsidRDefault="00FE5B3E" w:rsidP="00235CAF">
      <w:r w:rsidRPr="004E5322">
        <w:t xml:space="preserve">    "Records": [</w:t>
      </w:r>
    </w:p>
    <w:p w:rsidR="00FE5B3E" w:rsidRPr="004E5322" w:rsidRDefault="00FE5B3E" w:rsidP="00235CAF">
      <w:r w:rsidRPr="004E5322">
        <w:t xml:space="preserve">            "Data": "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", </w:t>
      </w:r>
    </w:p>
    <w:p w:rsidR="00FE5B3E" w:rsidRPr="004E5322" w:rsidRDefault="00FE5B3E" w:rsidP="00235CAF"/>
    <w:p w:rsidR="00FE5B3E" w:rsidRPr="004E5322" w:rsidRDefault="00FE5B3E" w:rsidP="00235CAF">
      <w:r w:rsidRPr="004E5322">
        <w:t xml:space="preserve">            "</w:t>
      </w:r>
      <w:proofErr w:type="spellStart"/>
      <w:r w:rsidRPr="004E5322">
        <w:t>PartitionKey</w:t>
      </w:r>
      <w:proofErr w:type="spellEnd"/>
      <w:r w:rsidRPr="004E5322">
        <w:t xml:space="preserve">": "64621dbbbe9cf76cb5f0b930c2a974c7", </w:t>
      </w:r>
    </w:p>
    <w:p w:rsidR="00FE5B3E" w:rsidRPr="004E5322" w:rsidRDefault="00FE5B3E" w:rsidP="00235CAF">
      <w:r w:rsidRPr="004E5322">
        <w:t xml:space="preserve">            "</w:t>
      </w:r>
      <w:proofErr w:type="spellStart"/>
      <w:r w:rsidRPr="004E5322">
        <w:t>ApproximateArrivalTimestamp</w:t>
      </w:r>
      <w:proofErr w:type="spellEnd"/>
      <w:r w:rsidRPr="004E5322">
        <w:t xml:space="preserve">": 1509256160.443, </w:t>
      </w:r>
    </w:p>
    <w:p w:rsidR="00FE5B3E" w:rsidRPr="004E5322" w:rsidRDefault="00FE5B3E" w:rsidP="00235CAF">
      <w:r w:rsidRPr="004E5322">
        <w:t xml:space="preserve">            "</w:t>
      </w:r>
      <w:proofErr w:type="spellStart"/>
      <w:r w:rsidRPr="004E5322">
        <w:t>SequenceNumber</w:t>
      </w:r>
      <w:proofErr w:type="spellEnd"/>
      <w:r w:rsidRPr="004E5322">
        <w:t>": "49578368888725264053659947269742594258597963255083171842"</w:t>
      </w:r>
    </w:p>
    <w:p w:rsidR="00FE5B3E" w:rsidRPr="004E5322" w:rsidRDefault="00FE5B3E" w:rsidP="00235CAF">
      <w:r w:rsidRPr="004E5322">
        <w:t xml:space="preserve">        },</w:t>
      </w:r>
    </w:p>
    <w:p w:rsidR="00FE5B3E" w:rsidRPr="004E5322" w:rsidRDefault="00FE5B3E" w:rsidP="00235CAF">
      <w:r w:rsidRPr="004E5322">
        <w:t>Now you can decode one of the base64 records to read its result</w:t>
      </w:r>
    </w:p>
    <w:p w:rsidR="00FE5B3E" w:rsidRPr="004E5322" w:rsidRDefault="00FE5B3E" w:rsidP="00235CAF">
      <w:r w:rsidRPr="004E5322">
        <w:t xml:space="preserve"># echo -n “H4sIAAAAAAAAADWPy2rDMBBFf0VoHdcjy3p5Z6ibVejCWRRCKIojEoEtG0lJKSH/3knaMqDFueLOmRudXEr25Lbfi6MNfW237eem6/t23dEVnb+Ci4iNYkYJLWqlGOJxPq3jfFkw8SFlGwb3S/scnZ0Ql1cbSwTlX33CPF0OaYh+yX4Ob37MLiba7OjgQo52LPB3ovtnTXdF9ghv1B+xjXMplOCsrrnU9cMEhUBrzWr+fDiT0qhKSgGghXmMBg24NHs0yHZCVybAVEIYDABW/4dj/fuQSWUIiKYWDWjil4KpquCskFAoIMfzMHo02lVMqX1DPjbbhvTz6AefyRyIy2dYER/woqsdCeMMKpjSC73v7z8JrwqRYQEAAA==”|base64 -d | </w:t>
      </w:r>
      <w:proofErr w:type="spellStart"/>
      <w:r w:rsidRPr="004E5322">
        <w:t>zcat</w:t>
      </w:r>
      <w:proofErr w:type="spellEnd"/>
    </w:p>
    <w:p w:rsidR="00FE5B3E" w:rsidRPr="004E5322" w:rsidRDefault="00FE5B3E" w:rsidP="00B92D5D">
      <w:pPr>
        <w:pStyle w:val="ListParagraph"/>
        <w:rPr>
          <w:rFonts w:ascii="Calibri" w:hAnsi="Calibri" w:cs="Calibri"/>
          <w:sz w:val="32"/>
          <w:szCs w:val="28"/>
        </w:rPr>
      </w:pPr>
    </w:p>
    <w:p w:rsidR="00FE5B3E" w:rsidRPr="00235CAF" w:rsidRDefault="00FE5B3E" w:rsidP="0076724F">
      <w:pPr>
        <w:pStyle w:val="ListParagraph"/>
        <w:numPr>
          <w:ilvl w:val="0"/>
          <w:numId w:val="158"/>
        </w:numPr>
        <w:rPr>
          <w:rFonts w:ascii="Calibri" w:hAnsi="Calibri" w:cs="Calibri"/>
          <w:sz w:val="24"/>
          <w:szCs w:val="24"/>
        </w:rPr>
      </w:pPr>
      <w:r w:rsidRPr="00235CAF">
        <w:rPr>
          <w:rFonts w:ascii="Calibri" w:hAnsi="Calibri" w:cs="Calibri"/>
          <w:sz w:val="24"/>
          <w:szCs w:val="24"/>
        </w:rPr>
        <w:lastRenderedPageBreak/>
        <w:t>You can view the ‘Put Records Request’ graph in Kinesis to confirm how the data is being written as time goes on.</w:t>
      </w:r>
    </w:p>
    <w:p w:rsidR="00FE5B3E" w:rsidRPr="00235CAF" w:rsidRDefault="00FE5B3E" w:rsidP="00235CAF">
      <w:pPr>
        <w:pStyle w:val="Heading1"/>
      </w:pPr>
      <w:r w:rsidRPr="00235CAF">
        <w:t>Protecting Production Resources</w:t>
      </w:r>
    </w:p>
    <w:p w:rsidR="00FE5B3E" w:rsidRPr="004E5322" w:rsidRDefault="00FE5B3E" w:rsidP="00B92D5D">
      <w:pPr>
        <w:rPr>
          <w:rFonts w:cs="Calibri"/>
          <w:sz w:val="32"/>
          <w:szCs w:val="28"/>
        </w:rPr>
      </w:pPr>
    </w:p>
    <w:p w:rsidR="00FE5B3E" w:rsidRPr="00235CAF" w:rsidRDefault="00FE5B3E" w:rsidP="00235CAF">
      <w:pPr>
        <w:pStyle w:val="Heading2"/>
      </w:pPr>
      <w:r w:rsidRPr="00235CAF">
        <w:t>Protecting Production Resources In EC2</w:t>
      </w:r>
    </w:p>
    <w:p w:rsidR="00FE5B3E" w:rsidRPr="004E5322" w:rsidRDefault="00FE5B3E" w:rsidP="00235CAF">
      <w:r w:rsidRPr="004E5322">
        <w:t xml:space="preserve">In an AWS account which has several teams and applications </w:t>
      </w:r>
      <w:proofErr w:type="gramStart"/>
      <w:r w:rsidRPr="004E5322">
        <w:t>available ,there</w:t>
      </w:r>
      <w:proofErr w:type="gramEnd"/>
      <w:r w:rsidRPr="004E5322">
        <w:t xml:space="preserve"> is a need to protect certain resources or allow access to only certain EC2 instances depending  on the developer’s team or the type of environment such </w:t>
      </w:r>
      <w:r w:rsidR="00DA6031" w:rsidRPr="004E5322">
        <w:t>as staging</w:t>
      </w:r>
      <w:r w:rsidRPr="004E5322">
        <w:t xml:space="preserve"> ,</w:t>
      </w:r>
      <w:proofErr w:type="spellStart"/>
      <w:r w:rsidRPr="004E5322">
        <w:t>dev</w:t>
      </w:r>
      <w:proofErr w:type="spellEnd"/>
      <w:r w:rsidRPr="004E5322">
        <w:t xml:space="preserve"> ,or production.</w:t>
      </w:r>
    </w:p>
    <w:p w:rsidR="00FE5B3E" w:rsidRPr="004E5322" w:rsidRDefault="00FE5B3E" w:rsidP="00235CAF">
      <w:r w:rsidRPr="004E5322">
        <w:t>How can we best protect those resources?</w:t>
      </w:r>
    </w:p>
    <w:p w:rsidR="00FE5B3E" w:rsidRPr="004E5322" w:rsidRDefault="00FE5B3E" w:rsidP="00235CAF">
      <w:r w:rsidRPr="004E5322">
        <w:t>How can we add additional layers of protection to those resources?</w:t>
      </w:r>
    </w:p>
    <w:p w:rsidR="00FE5B3E" w:rsidRPr="004E5322" w:rsidRDefault="00FE5B3E" w:rsidP="00235CAF">
      <w:r w:rsidRPr="004E5322">
        <w:t xml:space="preserve">Protecting Production Resources </w:t>
      </w:r>
      <w:proofErr w:type="gramStart"/>
      <w:r w:rsidRPr="004E5322">
        <w:t>In</w:t>
      </w:r>
      <w:proofErr w:type="gramEnd"/>
      <w:r w:rsidRPr="004E5322">
        <w:t xml:space="preserve"> EC2</w:t>
      </w:r>
    </w:p>
    <w:p w:rsidR="00FE5B3E" w:rsidRPr="004E5322" w:rsidRDefault="00FE5B3E" w:rsidP="00235CAF">
      <w:r w:rsidRPr="004E5322">
        <w:t>Ensure that proper tagging strategies have been implemented that identify production resources or at least the “type” of resource you are wanting to add an extra layer of protection to</w:t>
      </w:r>
    </w:p>
    <w:p w:rsidR="00FE5B3E" w:rsidRPr="004E5322" w:rsidRDefault="00FE5B3E" w:rsidP="00235CAF">
      <w:r w:rsidRPr="004E5322">
        <w:t>Methods:</w:t>
      </w:r>
    </w:p>
    <w:p w:rsidR="00FE5B3E" w:rsidRPr="00235CAF" w:rsidRDefault="00FE5B3E" w:rsidP="0076724F">
      <w:pPr>
        <w:pStyle w:val="ListParagraph"/>
        <w:numPr>
          <w:ilvl w:val="0"/>
          <w:numId w:val="159"/>
        </w:numPr>
        <w:rPr>
          <w:rFonts w:ascii="Calibri" w:hAnsi="Calibri" w:cs="Calibri"/>
          <w:sz w:val="24"/>
          <w:szCs w:val="24"/>
        </w:rPr>
      </w:pPr>
      <w:r w:rsidRPr="00235CAF">
        <w:rPr>
          <w:rFonts w:ascii="Calibri" w:hAnsi="Calibri" w:cs="Calibri"/>
          <w:sz w:val="24"/>
          <w:szCs w:val="24"/>
        </w:rPr>
        <w:t xml:space="preserve">Explicit  deny  on  the  “action/ </w:t>
      </w:r>
      <w:proofErr w:type="spellStart"/>
      <w:r w:rsidRPr="00235CAF">
        <w:rPr>
          <w:rFonts w:ascii="Calibri" w:hAnsi="Calibri" w:cs="Calibri"/>
          <w:sz w:val="24"/>
          <w:szCs w:val="24"/>
        </w:rPr>
        <w:t>api</w:t>
      </w:r>
      <w:proofErr w:type="spellEnd"/>
      <w:r w:rsidRPr="00235CAF">
        <w:rPr>
          <w:rFonts w:ascii="Calibri" w:hAnsi="Calibri" w:cs="Calibri"/>
          <w:sz w:val="24"/>
          <w:szCs w:val="24"/>
        </w:rPr>
        <w:t>”  permissions   not  allowed  on  the  tagged   resource</w:t>
      </w:r>
    </w:p>
    <w:p w:rsidR="00FE5B3E" w:rsidRPr="00235CAF" w:rsidRDefault="00FE5B3E" w:rsidP="0076724F">
      <w:pPr>
        <w:pStyle w:val="ListParagraph"/>
        <w:numPr>
          <w:ilvl w:val="0"/>
          <w:numId w:val="159"/>
        </w:numPr>
        <w:rPr>
          <w:rFonts w:ascii="Calibri" w:hAnsi="Calibri" w:cs="Calibri"/>
          <w:sz w:val="24"/>
          <w:szCs w:val="24"/>
        </w:rPr>
      </w:pPr>
      <w:r w:rsidRPr="00235CAF">
        <w:rPr>
          <w:rFonts w:ascii="Calibri" w:hAnsi="Calibri" w:cs="Calibri"/>
          <w:sz w:val="24"/>
          <w:szCs w:val="24"/>
        </w:rPr>
        <w:t xml:space="preserve">Grant  allow  on  the  “action/ </w:t>
      </w:r>
      <w:proofErr w:type="spellStart"/>
      <w:r w:rsidRPr="00235CAF">
        <w:rPr>
          <w:rFonts w:ascii="Calibri" w:hAnsi="Calibri" w:cs="Calibri"/>
          <w:sz w:val="24"/>
          <w:szCs w:val="24"/>
        </w:rPr>
        <w:t>api</w:t>
      </w:r>
      <w:proofErr w:type="spellEnd"/>
      <w:r w:rsidRPr="00235CAF">
        <w:rPr>
          <w:rFonts w:ascii="Calibri" w:hAnsi="Calibri" w:cs="Calibri"/>
          <w:sz w:val="24"/>
          <w:szCs w:val="24"/>
        </w:rPr>
        <w:t>”  permissions   allowed  on  the  tagged  resource</w:t>
      </w:r>
    </w:p>
    <w:p w:rsidR="00FE5B3E" w:rsidRPr="004E5322" w:rsidRDefault="00FE5B3E" w:rsidP="00235CAF">
      <w:r w:rsidRPr="004E5322">
        <w:t>"Action":   [</w:t>
      </w:r>
    </w:p>
    <w:p w:rsidR="00FE5B3E" w:rsidRPr="004E5322" w:rsidRDefault="00FE5B3E" w:rsidP="00235CAF">
      <w:proofErr w:type="gramStart"/>
      <w:r w:rsidRPr="004E5322">
        <w:t>" ec2:StartInstances</w:t>
      </w:r>
      <w:proofErr w:type="gramEnd"/>
      <w:r w:rsidRPr="004E5322">
        <w:t>",    " ec2:StopInstances",</w:t>
      </w:r>
    </w:p>
    <w:p w:rsidR="00FE5B3E" w:rsidRPr="004E5322" w:rsidRDefault="00FE5B3E" w:rsidP="00235CAF">
      <w:proofErr w:type="gramStart"/>
      <w:r w:rsidRPr="004E5322">
        <w:t>" ec2:RebootInstances</w:t>
      </w:r>
      <w:proofErr w:type="gramEnd"/>
      <w:r w:rsidRPr="004E5322">
        <w:t>",   " ec2:TerminateInstances"</w:t>
      </w:r>
    </w:p>
    <w:p w:rsidR="00FE5B3E" w:rsidRPr="004E5322" w:rsidRDefault="00FE5B3E" w:rsidP="00235CAF">
      <w:r w:rsidRPr="004E5322">
        <w:t>],</w:t>
      </w:r>
    </w:p>
    <w:p w:rsidR="00FE5B3E" w:rsidRPr="004E5322" w:rsidRDefault="00FE5B3E" w:rsidP="00235CAF">
      <w:r w:rsidRPr="004E5322">
        <w:t>Specify the condition that should occur when this specific policy declaration should be enforced</w:t>
      </w:r>
    </w:p>
    <w:p w:rsidR="00FE5B3E" w:rsidRPr="004E5322" w:rsidRDefault="00FE5B3E" w:rsidP="00235CAF">
      <w:r w:rsidRPr="004E5322">
        <w:t>“Condition”    : {</w:t>
      </w:r>
    </w:p>
    <w:p w:rsidR="00FE5B3E" w:rsidRPr="004E5322" w:rsidRDefault="00FE5B3E" w:rsidP="00235CAF">
      <w:r w:rsidRPr="004E5322">
        <w:t>“</w:t>
      </w:r>
      <w:proofErr w:type="spellStart"/>
      <w:r w:rsidRPr="004E5322">
        <w:t>StringEquals</w:t>
      </w:r>
      <w:proofErr w:type="spellEnd"/>
      <w:r w:rsidRPr="004E5322">
        <w:t>”   : {</w:t>
      </w:r>
    </w:p>
    <w:p w:rsidR="00FE5B3E" w:rsidRPr="004E5322" w:rsidRDefault="00FE5B3E" w:rsidP="00235CAF">
      <w:r w:rsidRPr="004E5322">
        <w:t>“ec2</w:t>
      </w:r>
      <w:proofErr w:type="gramStart"/>
      <w:r w:rsidRPr="004E5322">
        <w:t>:ResourceTag</w:t>
      </w:r>
      <w:proofErr w:type="gramEnd"/>
      <w:r w:rsidRPr="004E5322">
        <w:t xml:space="preserve">/ </w:t>
      </w:r>
      <w:proofErr w:type="spellStart"/>
      <w:r w:rsidRPr="004E5322">
        <w:t>env</w:t>
      </w:r>
      <w:proofErr w:type="spellEnd"/>
      <w:r w:rsidRPr="004E5322">
        <w:t>”:”production”</w:t>
      </w:r>
    </w:p>
    <w:p w:rsidR="00FE5B3E" w:rsidRPr="004E5322" w:rsidRDefault="00FE5B3E" w:rsidP="00235CAF">
      <w:r w:rsidRPr="004E5322">
        <w:t>}</w:t>
      </w:r>
    </w:p>
    <w:p w:rsidR="00FE5B3E" w:rsidRPr="004E5322" w:rsidRDefault="00FE5B3E" w:rsidP="00235CAF">
      <w:r w:rsidRPr="004E5322">
        <w:t>}</w:t>
      </w:r>
    </w:p>
    <w:p w:rsidR="00FE5B3E" w:rsidRPr="004E5322" w:rsidRDefault="00FE5B3E" w:rsidP="00235CAF">
      <w:r w:rsidRPr="004E5322">
        <w:t>Specify the resource type that the policy should apply on</w:t>
      </w:r>
    </w:p>
    <w:p w:rsidR="00FE5B3E" w:rsidRPr="004E5322" w:rsidRDefault="00FE5B3E" w:rsidP="00235CAF">
      <w:r w:rsidRPr="004E5322">
        <w:t>"Resource":  [</w:t>
      </w:r>
    </w:p>
    <w:p w:rsidR="00FE5B3E" w:rsidRPr="004E5322" w:rsidRDefault="00FE5B3E" w:rsidP="00235CAF">
      <w:proofErr w:type="gramStart"/>
      <w:r w:rsidRPr="004E5322">
        <w:t>" arn:aws:ec2:region:aws</w:t>
      </w:r>
      <w:proofErr w:type="gramEnd"/>
      <w:r w:rsidRPr="004E5322">
        <w:t>-</w:t>
      </w:r>
      <w:r w:rsidRPr="004E5322">
        <w:softHyphen/>
        <w:t>‐account -</w:t>
      </w:r>
      <w:r w:rsidRPr="004E5322">
        <w:softHyphen/>
        <w:t>‐</w:t>
      </w:r>
      <w:proofErr w:type="spellStart"/>
      <w:r w:rsidRPr="004E5322">
        <w:t>number:instance</w:t>
      </w:r>
      <w:proofErr w:type="spellEnd"/>
      <w:r w:rsidRPr="004E5322">
        <w:t>/*"</w:t>
      </w:r>
    </w:p>
    <w:p w:rsidR="00FE5B3E" w:rsidRPr="004E5322" w:rsidRDefault="00FE5B3E" w:rsidP="00235CAF">
      <w:r w:rsidRPr="004E5322">
        <w:lastRenderedPageBreak/>
        <w:t>],</w:t>
      </w:r>
    </w:p>
    <w:p w:rsidR="00FE5B3E" w:rsidRPr="00235CAF" w:rsidRDefault="00FE5B3E" w:rsidP="00235CAF">
      <w:pPr>
        <w:pStyle w:val="Heading2"/>
      </w:pPr>
      <w:r w:rsidRPr="00235CAF">
        <w:t>Additional policies for adding extra layer of protection</w:t>
      </w:r>
    </w:p>
    <w:p w:rsidR="00FE5B3E" w:rsidRPr="00235CAF" w:rsidRDefault="00FE5B3E" w:rsidP="0076724F">
      <w:pPr>
        <w:pStyle w:val="ListParagraph"/>
        <w:numPr>
          <w:ilvl w:val="0"/>
          <w:numId w:val="160"/>
        </w:numPr>
        <w:rPr>
          <w:rFonts w:ascii="Calibri" w:hAnsi="Calibri" w:cs="Calibri"/>
          <w:sz w:val="24"/>
          <w:szCs w:val="24"/>
        </w:rPr>
      </w:pPr>
      <w:r w:rsidRPr="00235CAF">
        <w:rPr>
          <w:rFonts w:ascii="Calibri" w:hAnsi="Calibri" w:cs="Calibri"/>
          <w:sz w:val="24"/>
          <w:szCs w:val="24"/>
        </w:rPr>
        <w:t xml:space="preserve">Add  an  </w:t>
      </w:r>
      <w:proofErr w:type="spellStart"/>
      <w:r w:rsidRPr="00235CAF">
        <w:rPr>
          <w:rFonts w:ascii="Calibri" w:hAnsi="Calibri" w:cs="Calibri"/>
          <w:sz w:val="24"/>
          <w:szCs w:val="24"/>
        </w:rPr>
        <w:t>IpAddress</w:t>
      </w:r>
      <w:proofErr w:type="spellEnd"/>
      <w:r w:rsidRPr="00235CAF">
        <w:rPr>
          <w:rFonts w:ascii="Calibri" w:hAnsi="Calibri" w:cs="Calibri"/>
          <w:sz w:val="24"/>
          <w:szCs w:val="24"/>
        </w:rPr>
        <w:t xml:space="preserve">   condition   which  specifies  that  the  request   should  come  from   a specific  IP address  or  CIDR   block range</w:t>
      </w:r>
    </w:p>
    <w:p w:rsidR="00FE5B3E" w:rsidRPr="00235CAF" w:rsidRDefault="00FE5B3E" w:rsidP="0076724F">
      <w:pPr>
        <w:pStyle w:val="ListParagraph"/>
        <w:numPr>
          <w:ilvl w:val="0"/>
          <w:numId w:val="160"/>
        </w:numPr>
        <w:rPr>
          <w:rFonts w:ascii="Calibri" w:hAnsi="Calibri" w:cs="Calibri"/>
          <w:sz w:val="24"/>
          <w:szCs w:val="24"/>
        </w:rPr>
      </w:pPr>
      <w:r w:rsidRPr="00235CAF">
        <w:rPr>
          <w:rFonts w:ascii="Calibri" w:hAnsi="Calibri" w:cs="Calibri"/>
          <w:sz w:val="24"/>
          <w:szCs w:val="24"/>
        </w:rPr>
        <w:t>Require   that   MFA  has occurred   recently   (number    of seconds  since)</w:t>
      </w:r>
    </w:p>
    <w:p w:rsidR="00FE5B3E" w:rsidRPr="00235CAF" w:rsidRDefault="00FE5B3E" w:rsidP="0076724F">
      <w:pPr>
        <w:pStyle w:val="ListParagraph"/>
        <w:numPr>
          <w:ilvl w:val="0"/>
          <w:numId w:val="160"/>
        </w:numPr>
        <w:rPr>
          <w:rFonts w:ascii="Calibri" w:hAnsi="Calibri" w:cs="Calibri"/>
          <w:sz w:val="24"/>
          <w:szCs w:val="24"/>
        </w:rPr>
      </w:pPr>
      <w:r w:rsidRPr="00235CAF">
        <w:rPr>
          <w:rFonts w:ascii="Calibri" w:hAnsi="Calibri" w:cs="Calibri"/>
          <w:sz w:val="24"/>
          <w:szCs w:val="24"/>
        </w:rPr>
        <w:t>Scenario: How could we prevent developers who need access to terminate development instances from terminating production instances?</w:t>
      </w:r>
    </w:p>
    <w:p w:rsidR="00FE5B3E" w:rsidRPr="00235CAF" w:rsidRDefault="00FE5B3E" w:rsidP="0076724F">
      <w:pPr>
        <w:pStyle w:val="ListParagraph"/>
        <w:numPr>
          <w:ilvl w:val="0"/>
          <w:numId w:val="160"/>
        </w:numPr>
        <w:rPr>
          <w:rFonts w:ascii="Calibri" w:hAnsi="Calibri" w:cs="Calibri"/>
          <w:sz w:val="24"/>
          <w:szCs w:val="24"/>
        </w:rPr>
      </w:pPr>
      <w:r w:rsidRPr="00235CAF">
        <w:rPr>
          <w:rFonts w:ascii="Calibri" w:hAnsi="Calibri" w:cs="Calibri"/>
          <w:sz w:val="24"/>
          <w:szCs w:val="24"/>
        </w:rPr>
        <w:t>Hands-</w:t>
      </w:r>
      <w:r w:rsidRPr="00235CAF">
        <w:rPr>
          <w:rFonts w:ascii="Calibri" w:hAnsi="Calibri" w:cs="Calibri"/>
          <w:sz w:val="24"/>
          <w:szCs w:val="24"/>
        </w:rPr>
        <w:softHyphen/>
        <w:t>‐on example</w:t>
      </w:r>
    </w:p>
    <w:p w:rsidR="00FE5B3E" w:rsidRPr="00235CAF" w:rsidRDefault="00FE5B3E" w:rsidP="00235CAF">
      <w:pPr>
        <w:pStyle w:val="Heading1"/>
      </w:pPr>
      <w:r w:rsidRPr="00235CAF">
        <w:t>Migrating Resources To Another Region</w:t>
      </w:r>
    </w:p>
    <w:p w:rsidR="00FE5B3E" w:rsidRPr="004E5322" w:rsidRDefault="00FE5B3E" w:rsidP="00B92D5D">
      <w:pPr>
        <w:rPr>
          <w:rFonts w:cs="Calibri"/>
          <w:sz w:val="28"/>
        </w:rPr>
      </w:pPr>
    </w:p>
    <w:p w:rsidR="00FE5B3E" w:rsidRPr="004E5322" w:rsidRDefault="00FE5B3E" w:rsidP="00235CAF">
      <w:r w:rsidRPr="004E5322">
        <w:t xml:space="preserve">Migrating Resources </w:t>
      </w:r>
      <w:proofErr w:type="gramStart"/>
      <w:r w:rsidRPr="004E5322">
        <w:t>To</w:t>
      </w:r>
      <w:proofErr w:type="gramEnd"/>
      <w:r w:rsidRPr="004E5322">
        <w:t xml:space="preserve"> Another Region</w:t>
      </w:r>
    </w:p>
    <w:p w:rsidR="00FE5B3E" w:rsidRPr="00235CAF" w:rsidRDefault="00FE5B3E" w:rsidP="0076724F">
      <w:pPr>
        <w:pStyle w:val="ListParagraph"/>
        <w:numPr>
          <w:ilvl w:val="0"/>
          <w:numId w:val="161"/>
        </w:numPr>
        <w:rPr>
          <w:rFonts w:ascii="Calibri" w:hAnsi="Calibri" w:cs="Calibri"/>
          <w:sz w:val="24"/>
          <w:szCs w:val="24"/>
        </w:rPr>
      </w:pPr>
      <w:r w:rsidRPr="00235CAF">
        <w:rPr>
          <w:rFonts w:ascii="Calibri" w:hAnsi="Calibri" w:cs="Calibri"/>
          <w:sz w:val="24"/>
          <w:szCs w:val="24"/>
        </w:rPr>
        <w:t xml:space="preserve">Part of having multi-­‐region failover is </w:t>
      </w:r>
      <w:proofErr w:type="spellStart"/>
      <w:r w:rsidRPr="00235CAF">
        <w:rPr>
          <w:rFonts w:ascii="Calibri" w:hAnsi="Calibri" w:cs="Calibri"/>
          <w:sz w:val="24"/>
          <w:szCs w:val="24"/>
        </w:rPr>
        <w:t>under standing</w:t>
      </w:r>
      <w:proofErr w:type="spellEnd"/>
      <w:r w:rsidRPr="00235CAF">
        <w:rPr>
          <w:rFonts w:ascii="Calibri" w:hAnsi="Calibri" w:cs="Calibri"/>
          <w:sz w:val="24"/>
          <w:szCs w:val="24"/>
        </w:rPr>
        <w:t xml:space="preserve"> how to copy and replicate data from one region to another</w:t>
      </w:r>
    </w:p>
    <w:p w:rsidR="00762456" w:rsidRPr="00235CAF" w:rsidRDefault="00FE5B3E" w:rsidP="0076724F">
      <w:pPr>
        <w:pStyle w:val="ListParagraph"/>
        <w:numPr>
          <w:ilvl w:val="0"/>
          <w:numId w:val="161"/>
        </w:numPr>
        <w:rPr>
          <w:rFonts w:ascii="Calibri" w:hAnsi="Calibri" w:cs="Calibri"/>
          <w:sz w:val="24"/>
          <w:szCs w:val="24"/>
        </w:rPr>
      </w:pPr>
      <w:r w:rsidRPr="00235CAF">
        <w:rPr>
          <w:rFonts w:ascii="Calibri" w:hAnsi="Calibri" w:cs="Calibri"/>
          <w:sz w:val="24"/>
          <w:szCs w:val="24"/>
        </w:rPr>
        <w:t xml:space="preserve">Part of designing properly is ensuring your resources are closest to their end users </w:t>
      </w:r>
    </w:p>
    <w:p w:rsidR="00FE5B3E" w:rsidRPr="004E5322" w:rsidRDefault="00FE5B3E" w:rsidP="00235CAF">
      <w:r w:rsidRPr="004E5322">
        <w:t>Data that needs to be migrated:</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Databases running on EC2</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EC2 Instances/ AMIs</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Auto Scaling Configurations</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EBS Volume Data</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Instance SSH Keys</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VPC and Internal IP address considerations</w:t>
      </w:r>
    </w:p>
    <w:p w:rsidR="00FE5B3E" w:rsidRPr="00235CAF" w:rsidRDefault="00FE5B3E" w:rsidP="0076724F">
      <w:pPr>
        <w:pStyle w:val="ListParagraph"/>
        <w:numPr>
          <w:ilvl w:val="0"/>
          <w:numId w:val="162"/>
        </w:numPr>
        <w:rPr>
          <w:rFonts w:ascii="Calibri" w:hAnsi="Calibri" w:cs="Calibri"/>
          <w:sz w:val="24"/>
          <w:szCs w:val="24"/>
        </w:rPr>
      </w:pPr>
      <w:r w:rsidRPr="00235CAF">
        <w:rPr>
          <w:rFonts w:ascii="Calibri" w:hAnsi="Calibri" w:cs="Calibri"/>
          <w:sz w:val="24"/>
          <w:szCs w:val="24"/>
        </w:rPr>
        <w:t>Reserved Instances</w:t>
      </w:r>
    </w:p>
    <w:p w:rsidR="00FE5B3E" w:rsidRPr="00235CAF" w:rsidRDefault="00FE5B3E" w:rsidP="00235CAF">
      <w:pPr>
        <w:pStyle w:val="Heading2"/>
      </w:pPr>
      <w:r w:rsidRPr="00235CAF">
        <w:t>Migrating Resources To Another Region: EC2 Configurations</w:t>
      </w:r>
    </w:p>
    <w:p w:rsidR="00FE5B3E" w:rsidRPr="004E5322" w:rsidRDefault="00FE5B3E" w:rsidP="00235CAF">
      <w:r w:rsidRPr="004E5322">
        <w:t>Considerations:</w:t>
      </w:r>
    </w:p>
    <w:p w:rsidR="00FE5B3E" w:rsidRPr="00235CAF" w:rsidRDefault="00FE5B3E" w:rsidP="0076724F">
      <w:pPr>
        <w:pStyle w:val="ListParagraph"/>
        <w:numPr>
          <w:ilvl w:val="0"/>
          <w:numId w:val="163"/>
        </w:numPr>
        <w:rPr>
          <w:rFonts w:ascii="Calibri" w:hAnsi="Calibri" w:cs="Calibri"/>
          <w:sz w:val="24"/>
          <w:szCs w:val="24"/>
        </w:rPr>
      </w:pPr>
      <w:r w:rsidRPr="00235CAF">
        <w:rPr>
          <w:rFonts w:ascii="Calibri" w:hAnsi="Calibri" w:cs="Calibri"/>
          <w:sz w:val="24"/>
          <w:szCs w:val="24"/>
        </w:rPr>
        <w:t>PEM keys are unique per region when you copy an AMI the authorized key will copy   with it, to use your existing PEM key ensure you launch the AMI in the secondary region with the same PEM name but use existing PEM key name</w:t>
      </w:r>
    </w:p>
    <w:p w:rsidR="00FE5B3E" w:rsidRPr="00235CAF" w:rsidRDefault="00FE5B3E" w:rsidP="0076724F">
      <w:pPr>
        <w:pStyle w:val="ListParagraph"/>
        <w:numPr>
          <w:ilvl w:val="0"/>
          <w:numId w:val="163"/>
        </w:numPr>
        <w:rPr>
          <w:rFonts w:ascii="Calibri" w:hAnsi="Calibri" w:cs="Calibri"/>
          <w:sz w:val="24"/>
          <w:szCs w:val="24"/>
        </w:rPr>
      </w:pPr>
      <w:r w:rsidRPr="00235CAF">
        <w:rPr>
          <w:rFonts w:ascii="Calibri" w:hAnsi="Calibri" w:cs="Calibri"/>
          <w:sz w:val="24"/>
          <w:szCs w:val="24"/>
        </w:rPr>
        <w:t>Use the CLI to export current Auto Scaling configurations and create new ones in the new region</w:t>
      </w:r>
    </w:p>
    <w:p w:rsidR="00FE5B3E" w:rsidRPr="00235CAF" w:rsidRDefault="00FE5B3E" w:rsidP="0076724F">
      <w:pPr>
        <w:pStyle w:val="ListParagraph"/>
        <w:numPr>
          <w:ilvl w:val="0"/>
          <w:numId w:val="163"/>
        </w:numPr>
        <w:rPr>
          <w:rFonts w:ascii="Calibri" w:hAnsi="Calibri" w:cs="Calibri"/>
          <w:sz w:val="24"/>
          <w:szCs w:val="24"/>
        </w:rPr>
      </w:pPr>
      <w:r w:rsidRPr="00235CAF">
        <w:rPr>
          <w:rFonts w:ascii="Calibri" w:hAnsi="Calibri" w:cs="Calibri"/>
          <w:sz w:val="24"/>
          <w:szCs w:val="24"/>
        </w:rPr>
        <w:t>Launch a new ELB in the desired region which will be used during the DNS cutover</w:t>
      </w:r>
    </w:p>
    <w:p w:rsidR="00FE5B3E" w:rsidRPr="00235CAF" w:rsidRDefault="00FE5B3E" w:rsidP="0076724F">
      <w:pPr>
        <w:pStyle w:val="ListParagraph"/>
        <w:numPr>
          <w:ilvl w:val="0"/>
          <w:numId w:val="163"/>
        </w:numPr>
        <w:rPr>
          <w:rFonts w:ascii="Calibri" w:hAnsi="Calibri" w:cs="Calibri"/>
          <w:sz w:val="24"/>
          <w:szCs w:val="24"/>
        </w:rPr>
      </w:pPr>
      <w:r w:rsidRPr="00235CAF">
        <w:rPr>
          <w:rFonts w:ascii="Calibri" w:hAnsi="Calibri" w:cs="Calibri"/>
          <w:sz w:val="24"/>
          <w:szCs w:val="24"/>
        </w:rPr>
        <w:t>Existing SSL certificates can be used on the new ELB since IAM stores the SSL certificates and is a global service</w:t>
      </w:r>
    </w:p>
    <w:p w:rsidR="00FE5B3E" w:rsidRPr="00235CAF" w:rsidRDefault="00FE5B3E" w:rsidP="0076724F">
      <w:pPr>
        <w:pStyle w:val="ListParagraph"/>
        <w:numPr>
          <w:ilvl w:val="0"/>
          <w:numId w:val="163"/>
        </w:numPr>
        <w:rPr>
          <w:rFonts w:ascii="Calibri" w:hAnsi="Calibri" w:cs="Calibri"/>
          <w:sz w:val="24"/>
          <w:szCs w:val="24"/>
        </w:rPr>
      </w:pPr>
      <w:r w:rsidRPr="00235CAF">
        <w:rPr>
          <w:rFonts w:ascii="Calibri" w:hAnsi="Calibri" w:cs="Calibri"/>
          <w:sz w:val="24"/>
          <w:szCs w:val="24"/>
        </w:rPr>
        <w:t>Sell existing reserved instances in source region and/or purchase new reserved instances in the destination region</w:t>
      </w:r>
    </w:p>
    <w:p w:rsidR="00FE5B3E" w:rsidRPr="00235CAF" w:rsidRDefault="00FE5B3E" w:rsidP="0076724F">
      <w:pPr>
        <w:pStyle w:val="ListParagraph"/>
        <w:numPr>
          <w:ilvl w:val="0"/>
          <w:numId w:val="164"/>
        </w:numPr>
        <w:rPr>
          <w:rFonts w:ascii="Calibri" w:hAnsi="Calibri" w:cs="Calibri"/>
          <w:sz w:val="24"/>
          <w:szCs w:val="24"/>
        </w:rPr>
      </w:pPr>
      <w:r w:rsidRPr="00235CAF">
        <w:rPr>
          <w:rFonts w:ascii="Calibri" w:hAnsi="Calibri" w:cs="Calibri"/>
          <w:sz w:val="24"/>
          <w:szCs w:val="24"/>
        </w:rPr>
        <w:lastRenderedPageBreak/>
        <w:t>Reserved instances cannot be migrated to another region or even AZ</w:t>
      </w:r>
    </w:p>
    <w:p w:rsidR="00FE5B3E" w:rsidRPr="00235CAF" w:rsidRDefault="00FE5B3E" w:rsidP="00235CAF">
      <w:pPr>
        <w:pStyle w:val="Heading2"/>
      </w:pPr>
      <w:r w:rsidRPr="00235CAF">
        <w:t>Migrating Resources To Another Region: AMIs and EBS Volumes</w:t>
      </w:r>
    </w:p>
    <w:p w:rsidR="00FE5B3E" w:rsidRPr="004E5322" w:rsidRDefault="00FE5B3E" w:rsidP="00B92D5D">
      <w:pPr>
        <w:rPr>
          <w:rFonts w:cs="Calibri"/>
          <w:sz w:val="28"/>
        </w:rPr>
      </w:pPr>
    </w:p>
    <w:p w:rsidR="00FE5B3E" w:rsidRPr="004E5322" w:rsidRDefault="00FE5B3E" w:rsidP="00235CAF">
      <w:r w:rsidRPr="004E5322">
        <w:t>Considerations:</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Some snapshots require the suspension of I/O operation on the volume</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Multiple snapshots and EBS copy event scan run in parallel reducing</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Snapshots only  work on EBS backed instances/volumes</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Use AMIs to copy the EC2 instance, especially if it is backed by instance-­‐store ephemeral</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Use “AMI copy” to copy the AMI from region1 to region2</w:t>
      </w:r>
    </w:p>
    <w:p w:rsidR="00FE5B3E" w:rsidRPr="00235CAF" w:rsidRDefault="00FE5B3E" w:rsidP="0076724F">
      <w:pPr>
        <w:pStyle w:val="ListParagraph"/>
        <w:numPr>
          <w:ilvl w:val="0"/>
          <w:numId w:val="165"/>
        </w:numPr>
        <w:rPr>
          <w:rFonts w:ascii="Calibri" w:hAnsi="Calibri" w:cs="Calibri"/>
          <w:sz w:val="24"/>
          <w:szCs w:val="24"/>
        </w:rPr>
      </w:pPr>
      <w:r w:rsidRPr="00235CAF">
        <w:rPr>
          <w:rFonts w:ascii="Calibri" w:hAnsi="Calibri" w:cs="Calibri"/>
          <w:sz w:val="24"/>
          <w:szCs w:val="24"/>
        </w:rPr>
        <w:t>Not all AZ's support EBS optimized instance types ensure which ones do before migrating</w:t>
      </w:r>
    </w:p>
    <w:p w:rsidR="00FE5B3E" w:rsidRPr="004E5322" w:rsidRDefault="00FE5B3E" w:rsidP="00235CAF">
      <w:r w:rsidRPr="004E5322">
        <w:t>Procedure:</w:t>
      </w:r>
    </w:p>
    <w:p w:rsidR="00FE5B3E" w:rsidRPr="00235CAF" w:rsidRDefault="00FE5B3E" w:rsidP="0076724F">
      <w:pPr>
        <w:pStyle w:val="ListParagraph"/>
        <w:numPr>
          <w:ilvl w:val="0"/>
          <w:numId w:val="166"/>
        </w:numPr>
        <w:rPr>
          <w:rFonts w:ascii="Calibri" w:hAnsi="Calibri" w:cs="Calibri"/>
          <w:sz w:val="24"/>
          <w:szCs w:val="24"/>
        </w:rPr>
      </w:pPr>
      <w:r w:rsidRPr="00235CAF">
        <w:rPr>
          <w:rFonts w:ascii="Calibri" w:hAnsi="Calibri" w:cs="Calibri"/>
          <w:sz w:val="24"/>
          <w:szCs w:val="24"/>
        </w:rPr>
        <w:t>Snapshot volumes and use the snapshot copy feature to copy the snapshot to another region then launch the volume from the snapshot</w:t>
      </w:r>
    </w:p>
    <w:p w:rsidR="00FE5B3E" w:rsidRPr="00235CAF" w:rsidRDefault="00FE5B3E" w:rsidP="0076724F">
      <w:pPr>
        <w:pStyle w:val="ListParagraph"/>
        <w:numPr>
          <w:ilvl w:val="0"/>
          <w:numId w:val="166"/>
        </w:numPr>
        <w:rPr>
          <w:rFonts w:ascii="Calibri" w:hAnsi="Calibri" w:cs="Calibri"/>
          <w:sz w:val="24"/>
          <w:szCs w:val="24"/>
        </w:rPr>
      </w:pPr>
      <w:r w:rsidRPr="00235CAF">
        <w:rPr>
          <w:rFonts w:ascii="Calibri" w:hAnsi="Calibri" w:cs="Calibri"/>
          <w:sz w:val="24"/>
          <w:szCs w:val="24"/>
        </w:rPr>
        <w:t>Use copy AMI feature to copy the AMI from current region to destination region</w:t>
      </w:r>
    </w:p>
    <w:p w:rsidR="00FE5B3E" w:rsidRPr="00235CAF" w:rsidRDefault="00FE5B3E" w:rsidP="00235CAF">
      <w:pPr>
        <w:pStyle w:val="Heading2"/>
      </w:pPr>
      <w:r w:rsidRPr="00235CAF">
        <w:t>Migrating Resources To Another Region: Databases Running On EC2</w:t>
      </w:r>
    </w:p>
    <w:p w:rsidR="00FE5B3E" w:rsidRPr="00235CAF" w:rsidRDefault="00FE5B3E" w:rsidP="0076724F">
      <w:pPr>
        <w:pStyle w:val="ListParagraph"/>
        <w:numPr>
          <w:ilvl w:val="0"/>
          <w:numId w:val="167"/>
        </w:numPr>
        <w:rPr>
          <w:rFonts w:ascii="Calibri" w:hAnsi="Calibri" w:cs="Calibri"/>
          <w:sz w:val="24"/>
          <w:szCs w:val="24"/>
        </w:rPr>
      </w:pPr>
      <w:r w:rsidRPr="00235CAF">
        <w:rPr>
          <w:rFonts w:ascii="Calibri" w:hAnsi="Calibri" w:cs="Calibri"/>
          <w:sz w:val="24"/>
          <w:szCs w:val="24"/>
        </w:rPr>
        <w:t>Create an AMI of the instance</w:t>
      </w:r>
    </w:p>
    <w:p w:rsidR="00FE5B3E" w:rsidRPr="00235CAF" w:rsidRDefault="00FE5B3E" w:rsidP="0076724F">
      <w:pPr>
        <w:pStyle w:val="ListParagraph"/>
        <w:numPr>
          <w:ilvl w:val="0"/>
          <w:numId w:val="167"/>
        </w:numPr>
        <w:rPr>
          <w:rFonts w:ascii="Calibri" w:hAnsi="Calibri" w:cs="Calibri"/>
          <w:sz w:val="24"/>
          <w:szCs w:val="24"/>
        </w:rPr>
      </w:pPr>
      <w:r w:rsidRPr="00235CAF">
        <w:rPr>
          <w:rFonts w:ascii="Calibri" w:hAnsi="Calibri" w:cs="Calibri"/>
          <w:sz w:val="24"/>
          <w:szCs w:val="24"/>
        </w:rPr>
        <w:t>Use AMI Copy to region2</w:t>
      </w:r>
    </w:p>
    <w:p w:rsidR="00FE5B3E" w:rsidRPr="00235CAF" w:rsidRDefault="00FE5B3E" w:rsidP="0076724F">
      <w:pPr>
        <w:pStyle w:val="ListParagraph"/>
        <w:numPr>
          <w:ilvl w:val="0"/>
          <w:numId w:val="167"/>
        </w:numPr>
        <w:rPr>
          <w:rFonts w:ascii="Calibri" w:hAnsi="Calibri" w:cs="Calibri"/>
          <w:sz w:val="24"/>
          <w:szCs w:val="24"/>
        </w:rPr>
      </w:pPr>
      <w:r w:rsidRPr="00235CAF">
        <w:rPr>
          <w:rFonts w:ascii="Calibri" w:hAnsi="Calibri" w:cs="Calibri"/>
          <w:sz w:val="24"/>
          <w:szCs w:val="24"/>
        </w:rPr>
        <w:t>Enable Replication region1 to 2</w:t>
      </w:r>
    </w:p>
    <w:p w:rsidR="00FE5B3E" w:rsidRPr="00235CAF" w:rsidRDefault="00FE5B3E" w:rsidP="0076724F">
      <w:pPr>
        <w:pStyle w:val="ListParagraph"/>
        <w:numPr>
          <w:ilvl w:val="0"/>
          <w:numId w:val="167"/>
        </w:numPr>
        <w:rPr>
          <w:rFonts w:ascii="Calibri" w:hAnsi="Calibri" w:cs="Calibri"/>
          <w:sz w:val="24"/>
          <w:szCs w:val="24"/>
        </w:rPr>
      </w:pPr>
      <w:r w:rsidRPr="00235CAF">
        <w:rPr>
          <w:rFonts w:ascii="Calibri" w:hAnsi="Calibri" w:cs="Calibri"/>
          <w:sz w:val="24"/>
          <w:szCs w:val="24"/>
        </w:rPr>
        <w:t>Cutover DNS and application so that writes begin to occur on region2</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4E5A53C" wp14:editId="3900BE12">
            <wp:extent cx="4543425" cy="2695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3425" cy="2695575"/>
                    </a:xfrm>
                    <a:prstGeom prst="rect">
                      <a:avLst/>
                    </a:prstGeom>
                  </pic:spPr>
                </pic:pic>
              </a:graphicData>
            </a:graphic>
          </wp:inline>
        </w:drawing>
      </w:r>
    </w:p>
    <w:p w:rsidR="00FE5B3E" w:rsidRPr="004E5322" w:rsidRDefault="00FE5B3E" w:rsidP="00B92D5D">
      <w:pPr>
        <w:rPr>
          <w:rFonts w:cs="Calibri"/>
          <w:sz w:val="32"/>
          <w:szCs w:val="28"/>
        </w:rPr>
      </w:pPr>
    </w:p>
    <w:p w:rsidR="00FE5B3E" w:rsidRPr="00235CAF" w:rsidRDefault="00FE5B3E" w:rsidP="00235CAF">
      <w:pPr>
        <w:pStyle w:val="Heading2"/>
      </w:pPr>
      <w:r w:rsidRPr="00235CAF">
        <w:lastRenderedPageBreak/>
        <w:t>Migrating Resources To Another Region: Route53 Strategies</w:t>
      </w:r>
    </w:p>
    <w:p w:rsidR="00FE5B3E" w:rsidRPr="004E5322" w:rsidRDefault="00FE5B3E" w:rsidP="00B92D5D">
      <w:pPr>
        <w:rPr>
          <w:rFonts w:cs="Calibri"/>
          <w:sz w:val="28"/>
        </w:rPr>
      </w:pPr>
    </w:p>
    <w:p w:rsidR="00FE5B3E" w:rsidRPr="00235CAF" w:rsidRDefault="00FE5B3E" w:rsidP="0076724F">
      <w:pPr>
        <w:pStyle w:val="ListParagraph"/>
        <w:numPr>
          <w:ilvl w:val="0"/>
          <w:numId w:val="168"/>
        </w:numPr>
        <w:rPr>
          <w:rFonts w:ascii="Calibri" w:hAnsi="Calibri" w:cs="Calibri"/>
          <w:sz w:val="24"/>
          <w:szCs w:val="24"/>
        </w:rPr>
      </w:pPr>
      <w:r w:rsidRPr="00235CAF">
        <w:rPr>
          <w:rFonts w:ascii="Calibri" w:hAnsi="Calibri" w:cs="Calibri"/>
          <w:sz w:val="24"/>
          <w:szCs w:val="24"/>
        </w:rPr>
        <w:t>If replicating data the Route 53 Weighted DNS record sets would  be preferred method</w:t>
      </w:r>
    </w:p>
    <w:p w:rsidR="00FE5B3E" w:rsidRPr="00235CAF" w:rsidRDefault="00FE5B3E" w:rsidP="0076724F">
      <w:pPr>
        <w:pStyle w:val="ListParagraph"/>
        <w:numPr>
          <w:ilvl w:val="0"/>
          <w:numId w:val="168"/>
        </w:numPr>
        <w:rPr>
          <w:rFonts w:ascii="Calibri" w:hAnsi="Calibri" w:cs="Calibri"/>
          <w:sz w:val="24"/>
          <w:szCs w:val="24"/>
        </w:rPr>
      </w:pPr>
      <w:r w:rsidRPr="00235CAF">
        <w:rPr>
          <w:rFonts w:ascii="Calibri" w:hAnsi="Calibri" w:cs="Calibri"/>
          <w:sz w:val="24"/>
          <w:szCs w:val="24"/>
        </w:rPr>
        <w:t>Start with low weighted sets on the destination region to ensure all configurations are place and gradually change the weighted load</w:t>
      </w:r>
    </w:p>
    <w:p w:rsidR="00FE5B3E" w:rsidRPr="00235CAF" w:rsidRDefault="00FE5B3E" w:rsidP="0076724F">
      <w:pPr>
        <w:pStyle w:val="ListParagraph"/>
        <w:numPr>
          <w:ilvl w:val="0"/>
          <w:numId w:val="168"/>
        </w:numPr>
        <w:rPr>
          <w:rFonts w:ascii="Calibri" w:hAnsi="Calibri" w:cs="Calibri"/>
          <w:sz w:val="24"/>
          <w:szCs w:val="24"/>
        </w:rPr>
      </w:pPr>
      <w:r w:rsidRPr="00235CAF">
        <w:rPr>
          <w:rFonts w:ascii="Calibri" w:hAnsi="Calibri" w:cs="Calibri"/>
          <w:sz w:val="24"/>
          <w:szCs w:val="24"/>
        </w:rPr>
        <w:t>Ensure that DB writes still occur on the master instance</w:t>
      </w:r>
    </w:p>
    <w:p w:rsidR="00FE5B3E" w:rsidRPr="00235CAF" w:rsidRDefault="00FE5B3E" w:rsidP="0076724F">
      <w:pPr>
        <w:pStyle w:val="ListParagraph"/>
        <w:numPr>
          <w:ilvl w:val="0"/>
          <w:numId w:val="168"/>
        </w:numPr>
        <w:rPr>
          <w:rFonts w:ascii="Calibri" w:hAnsi="Calibri" w:cs="Calibri"/>
          <w:sz w:val="24"/>
          <w:szCs w:val="24"/>
        </w:rPr>
      </w:pPr>
      <w:r w:rsidRPr="00235CAF">
        <w:rPr>
          <w:rFonts w:ascii="Calibri" w:hAnsi="Calibri" w:cs="Calibri"/>
          <w:sz w:val="24"/>
          <w:szCs w:val="24"/>
        </w:rPr>
        <w:t>After  weights are increased cutover primary DB to  destination region and cutoff the source region by removing the extra Route 53 record set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C88991F" wp14:editId="4F671945">
            <wp:extent cx="5943600" cy="3653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53155"/>
                    </a:xfrm>
                    <a:prstGeom prst="rect">
                      <a:avLst/>
                    </a:prstGeom>
                  </pic:spPr>
                </pic:pic>
              </a:graphicData>
            </a:graphic>
          </wp:inline>
        </w:drawing>
      </w:r>
    </w:p>
    <w:p w:rsidR="00FE5B3E" w:rsidRPr="004E5322" w:rsidRDefault="00FE5B3E" w:rsidP="00B92D5D">
      <w:pPr>
        <w:rPr>
          <w:rFonts w:cs="Calibri"/>
          <w:sz w:val="32"/>
          <w:szCs w:val="28"/>
        </w:rPr>
      </w:pPr>
    </w:p>
    <w:p w:rsidR="00FE5B3E" w:rsidRPr="00235CAF" w:rsidRDefault="00FE5B3E" w:rsidP="00235CAF">
      <w:pPr>
        <w:pStyle w:val="Heading2"/>
      </w:pPr>
      <w:r w:rsidRPr="00235CAF">
        <w:t>Migrating Resources To Another Region: Databases Running On EC2</w:t>
      </w:r>
    </w:p>
    <w:p w:rsidR="00FE5B3E" w:rsidRPr="00235CAF" w:rsidRDefault="00FE5B3E" w:rsidP="0076724F">
      <w:pPr>
        <w:pStyle w:val="ListParagraph"/>
        <w:numPr>
          <w:ilvl w:val="0"/>
          <w:numId w:val="169"/>
        </w:numPr>
        <w:rPr>
          <w:rFonts w:ascii="Calibri" w:hAnsi="Calibri" w:cs="Calibri"/>
          <w:sz w:val="24"/>
          <w:szCs w:val="24"/>
        </w:rPr>
      </w:pPr>
      <w:r w:rsidRPr="00235CAF">
        <w:rPr>
          <w:rFonts w:ascii="Calibri" w:hAnsi="Calibri" w:cs="Calibri"/>
          <w:sz w:val="24"/>
          <w:szCs w:val="24"/>
        </w:rPr>
        <w:t>Create an AMI of the instance</w:t>
      </w:r>
    </w:p>
    <w:p w:rsidR="00FE5B3E" w:rsidRPr="00235CAF" w:rsidRDefault="00FE5B3E" w:rsidP="0076724F">
      <w:pPr>
        <w:pStyle w:val="ListParagraph"/>
        <w:numPr>
          <w:ilvl w:val="0"/>
          <w:numId w:val="169"/>
        </w:numPr>
        <w:rPr>
          <w:rFonts w:ascii="Calibri" w:hAnsi="Calibri" w:cs="Calibri"/>
          <w:sz w:val="24"/>
          <w:szCs w:val="24"/>
        </w:rPr>
      </w:pPr>
      <w:r w:rsidRPr="00235CAF">
        <w:rPr>
          <w:rFonts w:ascii="Calibri" w:hAnsi="Calibri" w:cs="Calibri"/>
          <w:sz w:val="24"/>
          <w:szCs w:val="24"/>
        </w:rPr>
        <w:t>Use AMI Copy to region2</w:t>
      </w:r>
    </w:p>
    <w:p w:rsidR="00FE5B3E" w:rsidRPr="00235CAF" w:rsidRDefault="00FE5B3E" w:rsidP="0076724F">
      <w:pPr>
        <w:pStyle w:val="ListParagraph"/>
        <w:numPr>
          <w:ilvl w:val="0"/>
          <w:numId w:val="169"/>
        </w:numPr>
        <w:rPr>
          <w:rFonts w:ascii="Calibri" w:hAnsi="Calibri" w:cs="Calibri"/>
          <w:sz w:val="24"/>
          <w:szCs w:val="24"/>
        </w:rPr>
      </w:pPr>
      <w:r w:rsidRPr="00235CAF">
        <w:rPr>
          <w:rFonts w:ascii="Calibri" w:hAnsi="Calibri" w:cs="Calibri"/>
          <w:sz w:val="24"/>
          <w:szCs w:val="24"/>
        </w:rPr>
        <w:t>Enable Replication region1 to 2</w:t>
      </w:r>
    </w:p>
    <w:p w:rsidR="00FE5B3E" w:rsidRPr="00235CAF" w:rsidRDefault="00FE5B3E" w:rsidP="0076724F">
      <w:pPr>
        <w:pStyle w:val="ListParagraph"/>
        <w:numPr>
          <w:ilvl w:val="0"/>
          <w:numId w:val="169"/>
        </w:numPr>
        <w:rPr>
          <w:rFonts w:ascii="Calibri" w:hAnsi="Calibri" w:cs="Calibri"/>
          <w:sz w:val="24"/>
          <w:szCs w:val="24"/>
        </w:rPr>
      </w:pPr>
      <w:r w:rsidRPr="00235CAF">
        <w:rPr>
          <w:rFonts w:ascii="Calibri" w:hAnsi="Calibri" w:cs="Calibri"/>
          <w:sz w:val="24"/>
          <w:szCs w:val="24"/>
        </w:rPr>
        <w:t>Cutover DNS and application so that writes begin to occur on region2</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41415232" wp14:editId="01FB11BF">
            <wp:extent cx="5943600" cy="3413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13125"/>
                    </a:xfrm>
                    <a:prstGeom prst="rect">
                      <a:avLst/>
                    </a:prstGeom>
                  </pic:spPr>
                </pic:pic>
              </a:graphicData>
            </a:graphic>
          </wp:inline>
        </w:drawing>
      </w:r>
    </w:p>
    <w:p w:rsidR="00FE5B3E" w:rsidRPr="00235CAF" w:rsidRDefault="00FE5B3E" w:rsidP="00235CAF">
      <w:pPr>
        <w:pStyle w:val="Heading1"/>
      </w:pPr>
      <w:r w:rsidRPr="00235CAF">
        <w:t>EC2 Backup Strategies</w:t>
      </w:r>
    </w:p>
    <w:p w:rsidR="00FE5B3E" w:rsidRPr="004E5322" w:rsidRDefault="00FE5B3E" w:rsidP="00B92D5D">
      <w:pPr>
        <w:rPr>
          <w:rFonts w:cs="Calibri"/>
          <w:sz w:val="32"/>
          <w:szCs w:val="28"/>
        </w:rPr>
      </w:pPr>
    </w:p>
    <w:p w:rsidR="00FE5B3E" w:rsidRPr="00235CAF" w:rsidRDefault="00FE5B3E" w:rsidP="00235CAF">
      <w:pPr>
        <w:pStyle w:val="Heading2"/>
      </w:pPr>
      <w:r w:rsidRPr="00235CAF">
        <w:t>EC2 Backup Strategies: AMIs</w:t>
      </w:r>
    </w:p>
    <w:p w:rsidR="00FE5B3E" w:rsidRPr="004E5322" w:rsidRDefault="00FE5B3E" w:rsidP="00B92D5D">
      <w:pPr>
        <w:rPr>
          <w:rFonts w:cs="Calibri"/>
          <w:sz w:val="32"/>
          <w:szCs w:val="28"/>
        </w:rPr>
      </w:pPr>
    </w:p>
    <w:p w:rsidR="00FE5B3E" w:rsidRPr="004E5322" w:rsidRDefault="00FE5B3E" w:rsidP="00235CAF">
      <w:r w:rsidRPr="004E5322">
        <w:t>Instance-­‐Store AMIs: Instance-­‐Store AMIs rely on ephemeral storage; all software configurations and packages installed need to either be bootstrapped or stored on the AMI. To backup these instances it is acceptable to create AMIs frequently. If the data changes and needs to be stored, consider switching to EBS volumes.</w:t>
      </w:r>
    </w:p>
    <w:p w:rsidR="00FE5B3E" w:rsidRPr="004E5322" w:rsidRDefault="00FE5B3E" w:rsidP="00235CAF"/>
    <w:p w:rsidR="00FE5B3E" w:rsidRPr="004E5322" w:rsidRDefault="00FE5B3E" w:rsidP="00235CAF">
      <w:r w:rsidRPr="004E5322">
        <w:t>Note: In EC2 you are generally backing up configurations with AMIs</w:t>
      </w:r>
    </w:p>
    <w:p w:rsidR="00FE5B3E" w:rsidRPr="004E5322" w:rsidRDefault="00FE5B3E" w:rsidP="00B92D5D">
      <w:pPr>
        <w:rPr>
          <w:rFonts w:cs="Calibri"/>
          <w:sz w:val="32"/>
          <w:szCs w:val="28"/>
        </w:rPr>
      </w:pPr>
    </w:p>
    <w:p w:rsidR="00FE5B3E" w:rsidRPr="004E5322" w:rsidRDefault="00FE5B3E" w:rsidP="00235CAF">
      <w:r w:rsidRPr="004E5322">
        <w:t>EBS Backed AMIs: EBS backed AMIs can be backed up in one of two ways</w:t>
      </w:r>
    </w:p>
    <w:p w:rsidR="00FE5B3E" w:rsidRPr="004E5322" w:rsidRDefault="00FE5B3E" w:rsidP="0076724F">
      <w:pPr>
        <w:pStyle w:val="ListParagraph"/>
        <w:numPr>
          <w:ilvl w:val="0"/>
          <w:numId w:val="170"/>
        </w:numPr>
      </w:pPr>
      <w:r w:rsidRPr="004E5322">
        <w:t>EBS volume snapshots: Depending on the workload, suspension of I/O might be required. An AMI can be created from a “root” EBS volume</w:t>
      </w:r>
    </w:p>
    <w:p w:rsidR="00FE5B3E" w:rsidRPr="004E5322" w:rsidRDefault="00FE5B3E" w:rsidP="0076724F">
      <w:pPr>
        <w:pStyle w:val="ListParagraph"/>
        <w:numPr>
          <w:ilvl w:val="0"/>
          <w:numId w:val="170"/>
        </w:numPr>
      </w:pPr>
      <w:r w:rsidRPr="004E5322">
        <w:t>AMIs: An AMI will  create a snapshot of the attached EBS volumes if configured correctly and the volumes will  be restored upon launching the AMI</w:t>
      </w:r>
    </w:p>
    <w:p w:rsidR="00FE5B3E" w:rsidRPr="00235CAF" w:rsidRDefault="00FE5B3E" w:rsidP="00235CAF">
      <w:pPr>
        <w:pStyle w:val="Heading2"/>
      </w:pPr>
      <w:r w:rsidRPr="00235CAF">
        <w:lastRenderedPageBreak/>
        <w:t>EC2 Backup Strategies: File Level Restore</w:t>
      </w:r>
    </w:p>
    <w:p w:rsidR="00FE5B3E" w:rsidRPr="00C8786C" w:rsidRDefault="00FE5B3E" w:rsidP="0076724F">
      <w:pPr>
        <w:pStyle w:val="ListParagraph"/>
        <w:numPr>
          <w:ilvl w:val="0"/>
          <w:numId w:val="171"/>
        </w:numPr>
        <w:rPr>
          <w:rFonts w:ascii="Calibri" w:hAnsi="Calibri" w:cs="Calibri"/>
          <w:sz w:val="24"/>
          <w:szCs w:val="24"/>
        </w:rPr>
      </w:pPr>
      <w:r w:rsidRPr="00C8786C">
        <w:rPr>
          <w:rFonts w:ascii="Calibri" w:hAnsi="Calibri" w:cs="Calibri"/>
          <w:sz w:val="24"/>
          <w:szCs w:val="24"/>
        </w:rPr>
        <w:t>Take frequent EBS snapshots(incremental)</w:t>
      </w:r>
    </w:p>
    <w:p w:rsidR="00FE5B3E" w:rsidRPr="00C8786C" w:rsidRDefault="00FE5B3E" w:rsidP="0076724F">
      <w:pPr>
        <w:pStyle w:val="ListParagraph"/>
        <w:numPr>
          <w:ilvl w:val="0"/>
          <w:numId w:val="171"/>
        </w:numPr>
        <w:rPr>
          <w:rFonts w:ascii="Calibri" w:hAnsi="Calibri" w:cs="Calibri"/>
          <w:sz w:val="24"/>
          <w:szCs w:val="24"/>
        </w:rPr>
      </w:pPr>
      <w:r w:rsidRPr="00C8786C">
        <w:rPr>
          <w:rFonts w:ascii="Calibri" w:hAnsi="Calibri" w:cs="Calibri"/>
          <w:sz w:val="24"/>
          <w:szCs w:val="24"/>
        </w:rPr>
        <w:t>To restore a file create an EBS volume from the desired snapshot</w:t>
      </w:r>
    </w:p>
    <w:p w:rsidR="00FE5B3E" w:rsidRPr="00C8786C" w:rsidRDefault="00FE5B3E" w:rsidP="0076724F">
      <w:pPr>
        <w:pStyle w:val="ListParagraph"/>
        <w:numPr>
          <w:ilvl w:val="0"/>
          <w:numId w:val="171"/>
        </w:numPr>
        <w:rPr>
          <w:rFonts w:ascii="Calibri" w:hAnsi="Calibri" w:cs="Calibri"/>
          <w:sz w:val="24"/>
          <w:szCs w:val="24"/>
        </w:rPr>
      </w:pPr>
      <w:r w:rsidRPr="00C8786C">
        <w:rPr>
          <w:rFonts w:ascii="Calibri" w:hAnsi="Calibri" w:cs="Calibri"/>
          <w:sz w:val="24"/>
          <w:szCs w:val="24"/>
        </w:rPr>
        <w:t>Attach the EBS volume to the EC2 instance at a different mount location</w:t>
      </w:r>
    </w:p>
    <w:p w:rsidR="00FE5B3E" w:rsidRPr="00C8786C" w:rsidRDefault="00FE5B3E" w:rsidP="0076724F">
      <w:pPr>
        <w:pStyle w:val="ListParagraph"/>
        <w:numPr>
          <w:ilvl w:val="0"/>
          <w:numId w:val="171"/>
        </w:numPr>
        <w:rPr>
          <w:rFonts w:ascii="Calibri" w:hAnsi="Calibri" w:cs="Calibri"/>
          <w:sz w:val="24"/>
          <w:szCs w:val="24"/>
        </w:rPr>
      </w:pPr>
      <w:r w:rsidRPr="00C8786C">
        <w:rPr>
          <w:rFonts w:ascii="Calibri" w:hAnsi="Calibri" w:cs="Calibri"/>
          <w:sz w:val="24"/>
          <w:szCs w:val="24"/>
        </w:rPr>
        <w:t>Browse the file system to the files needing to be restored</w:t>
      </w:r>
    </w:p>
    <w:p w:rsidR="00FE5B3E" w:rsidRPr="00C8786C" w:rsidRDefault="00FE5B3E" w:rsidP="0076724F">
      <w:pPr>
        <w:pStyle w:val="ListParagraph"/>
        <w:numPr>
          <w:ilvl w:val="0"/>
          <w:numId w:val="171"/>
        </w:numPr>
        <w:rPr>
          <w:rFonts w:ascii="Calibri" w:hAnsi="Calibri" w:cs="Calibri"/>
          <w:sz w:val="24"/>
          <w:szCs w:val="24"/>
        </w:rPr>
      </w:pPr>
      <w:r w:rsidRPr="00C8786C">
        <w:rPr>
          <w:rFonts w:ascii="Calibri" w:hAnsi="Calibri" w:cs="Calibri"/>
          <w:sz w:val="24"/>
          <w:szCs w:val="24"/>
        </w:rPr>
        <w:t>Copy from the volume to the regular production volume</w:t>
      </w:r>
    </w:p>
    <w:p w:rsidR="00E76355" w:rsidRPr="00C8786C" w:rsidRDefault="00E76355" w:rsidP="00C8786C">
      <w:pPr>
        <w:pStyle w:val="Heading1"/>
      </w:pPr>
      <w:r w:rsidRPr="00C8786C">
        <w:t>High Performance Computing (HPC)</w:t>
      </w:r>
      <w:r w:rsidRPr="00C8786C">
        <w:tab/>
      </w:r>
    </w:p>
    <w:p w:rsidR="00E76355" w:rsidRPr="004E5322" w:rsidRDefault="00E76355" w:rsidP="00E76355">
      <w:pPr>
        <w:tabs>
          <w:tab w:val="left" w:pos="5490"/>
        </w:tabs>
        <w:rPr>
          <w:rFonts w:cs="Calibri"/>
          <w:sz w:val="32"/>
          <w:szCs w:val="28"/>
        </w:rPr>
      </w:pPr>
    </w:p>
    <w:p w:rsidR="00E76355" w:rsidRPr="004E5322" w:rsidRDefault="00E76355" w:rsidP="00C8786C">
      <w:r w:rsidRPr="004E5322">
        <w:t>HPC is the Aggregation of computing power to create much higher  performance clusters and machines to perform large scientific,  mathematical, and algorithmic based computations on data quickly.</w:t>
      </w:r>
    </w:p>
    <w:p w:rsidR="00A13F65" w:rsidRPr="00C8786C" w:rsidRDefault="00E76355" w:rsidP="0076724F">
      <w:pPr>
        <w:pStyle w:val="ListParagraph"/>
        <w:numPr>
          <w:ilvl w:val="0"/>
          <w:numId w:val="172"/>
        </w:numPr>
        <w:rPr>
          <w:rFonts w:ascii="Calibri" w:hAnsi="Calibri" w:cs="Calibri"/>
          <w:sz w:val="24"/>
          <w:szCs w:val="24"/>
        </w:rPr>
      </w:pPr>
      <w:r w:rsidRPr="00C8786C">
        <w:rPr>
          <w:rFonts w:ascii="Calibri" w:hAnsi="Calibri" w:cs="Calibri"/>
          <w:sz w:val="24"/>
          <w:szCs w:val="24"/>
        </w:rPr>
        <w:t>Financial computations</w:t>
      </w:r>
    </w:p>
    <w:p w:rsidR="00A13F65" w:rsidRPr="00C8786C" w:rsidRDefault="00A13F65" w:rsidP="0076724F">
      <w:pPr>
        <w:pStyle w:val="ListParagraph"/>
        <w:numPr>
          <w:ilvl w:val="0"/>
          <w:numId w:val="172"/>
        </w:numPr>
        <w:rPr>
          <w:rFonts w:ascii="Calibri" w:hAnsi="Calibri" w:cs="Calibri"/>
          <w:sz w:val="24"/>
          <w:szCs w:val="24"/>
        </w:rPr>
      </w:pPr>
      <w:r w:rsidRPr="00C8786C">
        <w:rPr>
          <w:rFonts w:ascii="Calibri" w:hAnsi="Calibri" w:cs="Calibri"/>
          <w:sz w:val="24"/>
          <w:szCs w:val="24"/>
        </w:rPr>
        <w:t>Weather forecasting</w:t>
      </w:r>
    </w:p>
    <w:p w:rsidR="00A13F65" w:rsidRPr="00C8786C" w:rsidRDefault="00A13F65" w:rsidP="0076724F">
      <w:pPr>
        <w:pStyle w:val="ListParagraph"/>
        <w:numPr>
          <w:ilvl w:val="0"/>
          <w:numId w:val="172"/>
        </w:numPr>
        <w:rPr>
          <w:rFonts w:ascii="Calibri" w:hAnsi="Calibri" w:cs="Calibri"/>
          <w:sz w:val="24"/>
          <w:szCs w:val="24"/>
        </w:rPr>
      </w:pPr>
      <w:r w:rsidRPr="00C8786C">
        <w:rPr>
          <w:rFonts w:ascii="Calibri" w:hAnsi="Calibri" w:cs="Calibri"/>
          <w:sz w:val="24"/>
          <w:szCs w:val="24"/>
        </w:rPr>
        <w:t xml:space="preserve">Anything that requires large </w:t>
      </w:r>
      <w:r w:rsidR="00E76355" w:rsidRPr="00C8786C">
        <w:rPr>
          <w:rFonts w:ascii="Calibri" w:hAnsi="Calibri" w:cs="Calibri"/>
          <w:sz w:val="24"/>
          <w:szCs w:val="24"/>
        </w:rPr>
        <w:t>amounts of</w:t>
      </w:r>
      <w:r w:rsidRPr="00C8786C">
        <w:rPr>
          <w:rFonts w:ascii="Calibri" w:hAnsi="Calibri" w:cs="Calibri"/>
          <w:sz w:val="24"/>
          <w:szCs w:val="24"/>
        </w:rPr>
        <w:t xml:space="preserve"> compute usage</w:t>
      </w:r>
    </w:p>
    <w:p w:rsidR="00E76355" w:rsidRPr="00C8786C" w:rsidRDefault="00E76355" w:rsidP="00C8786C">
      <w:pPr>
        <w:pStyle w:val="Heading2"/>
      </w:pPr>
      <w:r w:rsidRPr="00C8786C">
        <w:t>HPC On AWS – Instances</w:t>
      </w:r>
    </w:p>
    <w:p w:rsidR="00E76355" w:rsidRPr="004E5322" w:rsidRDefault="00E76355" w:rsidP="00C8786C">
      <w:r w:rsidRPr="004E5322">
        <w:t xml:space="preserve">Specific instance types provide different types of compute power and </w:t>
      </w:r>
      <w:proofErr w:type="gramStart"/>
      <w:r w:rsidRPr="004E5322">
        <w:t>networking  speed</w:t>
      </w:r>
      <w:proofErr w:type="gramEnd"/>
      <w:r w:rsidRPr="004E5322">
        <w:t xml:space="preserve">. Depending on the amount of data needing to transfer in and out </w:t>
      </w:r>
      <w:proofErr w:type="gramStart"/>
      <w:r w:rsidRPr="004E5322">
        <w:t>between  nodes</w:t>
      </w:r>
      <w:proofErr w:type="gramEnd"/>
      <w:r w:rsidRPr="004E5322">
        <w:t xml:space="preserve"> and the types of analysis required.</w:t>
      </w:r>
    </w:p>
    <w:p w:rsidR="00E76355" w:rsidRPr="004E5322" w:rsidRDefault="00E76355" w:rsidP="00C8786C">
      <w:r w:rsidRPr="004E5322">
        <w:t>C4 instances– For compute heavy work loads</w:t>
      </w:r>
    </w:p>
    <w:p w:rsidR="00A13F65" w:rsidRPr="00C8786C" w:rsidRDefault="00A13F65" w:rsidP="0076724F">
      <w:pPr>
        <w:pStyle w:val="ListParagraph"/>
        <w:numPr>
          <w:ilvl w:val="0"/>
          <w:numId w:val="173"/>
        </w:numPr>
        <w:rPr>
          <w:rFonts w:ascii="Calibri" w:hAnsi="Calibri" w:cs="Calibri"/>
          <w:sz w:val="24"/>
          <w:szCs w:val="24"/>
        </w:rPr>
      </w:pPr>
      <w:r w:rsidRPr="00C8786C">
        <w:rPr>
          <w:rFonts w:ascii="Calibri" w:hAnsi="Calibri" w:cs="Calibri"/>
          <w:sz w:val="24"/>
          <w:szCs w:val="24"/>
        </w:rPr>
        <w:t>Xeon E5-</w:t>
      </w:r>
      <w:r w:rsidRPr="00C8786C">
        <w:rPr>
          <w:rFonts w:ascii="Calibri" w:hAnsi="Calibri" w:cs="Calibri"/>
          <w:sz w:val="24"/>
          <w:szCs w:val="24"/>
        </w:rPr>
        <w:softHyphen/>
        <w:t xml:space="preserve">‐2666 v3 and up to 36 </w:t>
      </w:r>
      <w:proofErr w:type="spellStart"/>
      <w:r w:rsidRPr="00C8786C">
        <w:rPr>
          <w:rFonts w:ascii="Calibri" w:hAnsi="Calibri" w:cs="Calibri"/>
          <w:sz w:val="24"/>
          <w:szCs w:val="24"/>
        </w:rPr>
        <w:t>vCPUs</w:t>
      </w:r>
      <w:proofErr w:type="spellEnd"/>
      <w:r w:rsidRPr="00C8786C">
        <w:rPr>
          <w:rFonts w:ascii="Calibri" w:hAnsi="Calibri" w:cs="Calibri"/>
          <w:sz w:val="24"/>
          <w:szCs w:val="24"/>
        </w:rPr>
        <w:t xml:space="preserve"> of computing power</w:t>
      </w:r>
    </w:p>
    <w:p w:rsidR="00A13F65" w:rsidRPr="00C8786C" w:rsidRDefault="00A13F65" w:rsidP="0076724F">
      <w:pPr>
        <w:pStyle w:val="ListParagraph"/>
        <w:numPr>
          <w:ilvl w:val="0"/>
          <w:numId w:val="173"/>
        </w:numPr>
        <w:rPr>
          <w:rFonts w:ascii="Calibri" w:hAnsi="Calibri" w:cs="Calibri"/>
          <w:sz w:val="24"/>
          <w:szCs w:val="24"/>
        </w:rPr>
      </w:pPr>
      <w:r w:rsidRPr="00C8786C">
        <w:rPr>
          <w:rFonts w:ascii="Calibri" w:hAnsi="Calibri" w:cs="Calibri"/>
          <w:sz w:val="24"/>
          <w:szCs w:val="24"/>
        </w:rPr>
        <w:t>EBS optimized by default for 500Mbps to 4,000 Mbps throughput to EBS</w:t>
      </w:r>
    </w:p>
    <w:p w:rsidR="00E76355" w:rsidRPr="004E5322" w:rsidRDefault="00E76355" w:rsidP="00C8786C">
      <w:r w:rsidRPr="004E5322">
        <w:t>GPU Instances</w:t>
      </w:r>
    </w:p>
    <w:p w:rsidR="00A13F65" w:rsidRPr="00C8786C" w:rsidRDefault="00A13F65" w:rsidP="0076724F">
      <w:pPr>
        <w:pStyle w:val="ListParagraph"/>
        <w:numPr>
          <w:ilvl w:val="0"/>
          <w:numId w:val="174"/>
        </w:numPr>
        <w:rPr>
          <w:rFonts w:ascii="Calibri" w:hAnsi="Calibri" w:cs="Calibri"/>
          <w:sz w:val="24"/>
          <w:szCs w:val="24"/>
        </w:rPr>
      </w:pPr>
      <w:r w:rsidRPr="00C8786C">
        <w:rPr>
          <w:rFonts w:ascii="Calibri" w:hAnsi="Calibri" w:cs="Calibri"/>
          <w:sz w:val="24"/>
          <w:szCs w:val="24"/>
        </w:rPr>
        <w:t>Used for 3D modeling and simulation (graphical heavy)</w:t>
      </w:r>
    </w:p>
    <w:p w:rsidR="00A13F65" w:rsidRPr="00C8786C" w:rsidRDefault="00A13F65" w:rsidP="0076724F">
      <w:pPr>
        <w:pStyle w:val="ListParagraph"/>
        <w:numPr>
          <w:ilvl w:val="0"/>
          <w:numId w:val="174"/>
        </w:numPr>
        <w:rPr>
          <w:rFonts w:ascii="Calibri" w:hAnsi="Calibri" w:cs="Calibri"/>
          <w:sz w:val="24"/>
          <w:szCs w:val="24"/>
        </w:rPr>
      </w:pPr>
      <w:r w:rsidRPr="00C8786C">
        <w:rPr>
          <w:rFonts w:ascii="Calibri" w:hAnsi="Calibri" w:cs="Calibri"/>
          <w:sz w:val="24"/>
          <w:szCs w:val="24"/>
        </w:rPr>
        <w:t>NVIDIAGPUs</w:t>
      </w:r>
    </w:p>
    <w:p w:rsidR="00E76355" w:rsidRPr="00C8786C" w:rsidRDefault="00E76355" w:rsidP="00C8786C">
      <w:pPr>
        <w:pStyle w:val="Heading2"/>
      </w:pPr>
      <w:r w:rsidRPr="00C8786C">
        <w:t>HPC On AWS</w:t>
      </w:r>
    </w:p>
    <w:p w:rsidR="00E76355" w:rsidRPr="004E5322" w:rsidRDefault="00E76355" w:rsidP="00C8786C">
      <w:r w:rsidRPr="004E5322">
        <w:t>Placement groups:</w:t>
      </w:r>
    </w:p>
    <w:p w:rsidR="00A13F65" w:rsidRPr="00C8786C" w:rsidRDefault="00A13F65" w:rsidP="0076724F">
      <w:pPr>
        <w:pStyle w:val="ListParagraph"/>
        <w:numPr>
          <w:ilvl w:val="0"/>
          <w:numId w:val="175"/>
        </w:numPr>
        <w:rPr>
          <w:rFonts w:ascii="Calibri" w:hAnsi="Calibri" w:cs="Calibri"/>
          <w:sz w:val="24"/>
          <w:szCs w:val="24"/>
        </w:rPr>
      </w:pPr>
      <w:r w:rsidRPr="00C8786C">
        <w:rPr>
          <w:rFonts w:ascii="Calibri" w:hAnsi="Calibri" w:cs="Calibri"/>
          <w:sz w:val="24"/>
          <w:szCs w:val="24"/>
        </w:rPr>
        <w:t>A placement group is a logical</w:t>
      </w:r>
      <w:r w:rsidR="00C8786C" w:rsidRPr="00C8786C">
        <w:rPr>
          <w:rFonts w:ascii="Calibri" w:hAnsi="Calibri" w:cs="Calibri"/>
          <w:sz w:val="24"/>
          <w:szCs w:val="24"/>
        </w:rPr>
        <w:t xml:space="preserve"> </w:t>
      </w:r>
      <w:r w:rsidRPr="00C8786C">
        <w:rPr>
          <w:rFonts w:ascii="Calibri" w:hAnsi="Calibri" w:cs="Calibri"/>
          <w:sz w:val="24"/>
          <w:szCs w:val="24"/>
        </w:rPr>
        <w:t>grouping of instances</w:t>
      </w:r>
      <w:r w:rsidR="00C8786C" w:rsidRPr="00C8786C">
        <w:rPr>
          <w:rFonts w:ascii="Calibri" w:hAnsi="Calibri" w:cs="Calibri"/>
          <w:sz w:val="24"/>
          <w:szCs w:val="24"/>
        </w:rPr>
        <w:t xml:space="preserve"> </w:t>
      </w:r>
      <w:r w:rsidRPr="00C8786C">
        <w:rPr>
          <w:rFonts w:ascii="Calibri" w:hAnsi="Calibri" w:cs="Calibri"/>
          <w:sz w:val="24"/>
          <w:szCs w:val="24"/>
        </w:rPr>
        <w:t>with</w:t>
      </w:r>
      <w:r w:rsidR="00C8786C" w:rsidRPr="00C8786C">
        <w:rPr>
          <w:rFonts w:ascii="Calibri" w:hAnsi="Calibri" w:cs="Calibri"/>
          <w:sz w:val="24"/>
          <w:szCs w:val="24"/>
        </w:rPr>
        <w:t xml:space="preserve"> </w:t>
      </w:r>
      <w:r w:rsidRPr="00C8786C">
        <w:rPr>
          <w:rFonts w:ascii="Calibri" w:hAnsi="Calibri" w:cs="Calibri"/>
          <w:sz w:val="24"/>
          <w:szCs w:val="24"/>
        </w:rPr>
        <w:t xml:space="preserve">in a single </w:t>
      </w:r>
      <w:proofErr w:type="gramStart"/>
      <w:r w:rsidRPr="00C8786C">
        <w:rPr>
          <w:rFonts w:ascii="Calibri" w:hAnsi="Calibri" w:cs="Calibri"/>
          <w:sz w:val="24"/>
          <w:szCs w:val="24"/>
        </w:rPr>
        <w:t>Availability  Zone</w:t>
      </w:r>
      <w:proofErr w:type="gramEnd"/>
      <w:r w:rsidRPr="00C8786C">
        <w:rPr>
          <w:rFonts w:ascii="Calibri" w:hAnsi="Calibri" w:cs="Calibri"/>
          <w:sz w:val="24"/>
          <w:szCs w:val="24"/>
        </w:rPr>
        <w:t>. When using a placement group the application can take advantage of low-</w:t>
      </w:r>
      <w:r w:rsidRPr="00C8786C">
        <w:rPr>
          <w:rFonts w:ascii="Calibri" w:hAnsi="Calibri" w:cs="Calibri"/>
          <w:sz w:val="24"/>
          <w:szCs w:val="24"/>
        </w:rPr>
        <w:softHyphen/>
      </w:r>
      <w:proofErr w:type="gramStart"/>
      <w:r w:rsidRPr="00C8786C">
        <w:rPr>
          <w:rFonts w:ascii="Calibri" w:hAnsi="Calibri" w:cs="Calibri"/>
          <w:sz w:val="24"/>
          <w:szCs w:val="24"/>
        </w:rPr>
        <w:t>‐  latency,10Gbps</w:t>
      </w:r>
      <w:proofErr w:type="gramEnd"/>
      <w:r w:rsidRPr="00C8786C">
        <w:rPr>
          <w:rFonts w:ascii="Calibri" w:hAnsi="Calibri" w:cs="Calibri"/>
          <w:sz w:val="24"/>
          <w:szCs w:val="24"/>
        </w:rPr>
        <w:t xml:space="preserve"> network.</w:t>
      </w:r>
    </w:p>
    <w:p w:rsidR="00E76355" w:rsidRPr="004E5322" w:rsidRDefault="00E76355" w:rsidP="00E76355">
      <w:pPr>
        <w:tabs>
          <w:tab w:val="left" w:pos="5490"/>
        </w:tabs>
        <w:rPr>
          <w:rFonts w:cs="Calibri"/>
          <w:sz w:val="32"/>
          <w:szCs w:val="28"/>
        </w:rPr>
      </w:pPr>
    </w:p>
    <w:p w:rsidR="00E76355" w:rsidRPr="004E5322" w:rsidRDefault="00E76355" w:rsidP="00C8786C">
      <w:r w:rsidRPr="004E5322">
        <w:lastRenderedPageBreak/>
        <w:t>Placement groups: High throughput computing clusters using EC2 instances</w:t>
      </w:r>
    </w:p>
    <w:p w:rsidR="00A13F65" w:rsidRPr="00C8786C" w:rsidRDefault="00E76355" w:rsidP="0076724F">
      <w:pPr>
        <w:pStyle w:val="ListParagraph"/>
        <w:numPr>
          <w:ilvl w:val="0"/>
          <w:numId w:val="175"/>
        </w:numPr>
        <w:rPr>
          <w:rFonts w:ascii="Calibri" w:hAnsi="Calibri" w:cs="Calibri"/>
          <w:sz w:val="24"/>
          <w:szCs w:val="24"/>
        </w:rPr>
      </w:pPr>
      <w:r w:rsidRPr="00C8786C">
        <w:rPr>
          <w:rFonts w:ascii="Calibri" w:hAnsi="Calibri" w:cs="Calibri"/>
          <w:sz w:val="24"/>
          <w:szCs w:val="24"/>
        </w:rPr>
        <w:t>Instances launched</w:t>
      </w:r>
      <w:r w:rsidR="00A13F65" w:rsidRPr="00C8786C">
        <w:rPr>
          <w:rFonts w:ascii="Calibri" w:hAnsi="Calibri" w:cs="Calibri"/>
          <w:sz w:val="24"/>
          <w:szCs w:val="24"/>
        </w:rPr>
        <w:t xml:space="preserve"> </w:t>
      </w:r>
      <w:r w:rsidRPr="00C8786C">
        <w:rPr>
          <w:rFonts w:ascii="Calibri" w:hAnsi="Calibri" w:cs="Calibri"/>
          <w:sz w:val="24"/>
          <w:szCs w:val="24"/>
        </w:rPr>
        <w:t>as part</w:t>
      </w:r>
      <w:r w:rsidR="00A13F65" w:rsidRPr="00C8786C">
        <w:rPr>
          <w:rFonts w:ascii="Calibri" w:hAnsi="Calibri" w:cs="Calibri"/>
          <w:sz w:val="24"/>
          <w:szCs w:val="24"/>
        </w:rPr>
        <w:t xml:space="preserve"> of the group have high throughput network ability to  each other</w:t>
      </w:r>
    </w:p>
    <w:p w:rsidR="00A13F65" w:rsidRPr="00C8786C" w:rsidRDefault="00A13F65" w:rsidP="0076724F">
      <w:pPr>
        <w:pStyle w:val="ListParagraph"/>
        <w:numPr>
          <w:ilvl w:val="0"/>
          <w:numId w:val="175"/>
        </w:numPr>
        <w:rPr>
          <w:rFonts w:ascii="Calibri" w:hAnsi="Calibri" w:cs="Calibri"/>
          <w:sz w:val="24"/>
          <w:szCs w:val="24"/>
        </w:rPr>
      </w:pPr>
      <w:r w:rsidRPr="00C8786C">
        <w:rPr>
          <w:rFonts w:ascii="Calibri" w:hAnsi="Calibri" w:cs="Calibri"/>
          <w:sz w:val="24"/>
          <w:szCs w:val="24"/>
        </w:rPr>
        <w:t xml:space="preserve">AWS, when instances are launched at the same </w:t>
      </w:r>
      <w:r w:rsidR="00E76355" w:rsidRPr="00C8786C">
        <w:rPr>
          <w:rFonts w:ascii="Calibri" w:hAnsi="Calibri" w:cs="Calibri"/>
          <w:sz w:val="24"/>
          <w:szCs w:val="24"/>
        </w:rPr>
        <w:t>time, will</w:t>
      </w:r>
      <w:r w:rsidRPr="00C8786C">
        <w:rPr>
          <w:rFonts w:ascii="Calibri" w:hAnsi="Calibri" w:cs="Calibri"/>
          <w:sz w:val="24"/>
          <w:szCs w:val="24"/>
        </w:rPr>
        <w:t xml:space="preserve"> attempt to locate the  instances as physically close to each other </w:t>
      </w:r>
      <w:r w:rsidR="00E76355" w:rsidRPr="00C8786C">
        <w:rPr>
          <w:rFonts w:ascii="Calibri" w:hAnsi="Calibri" w:cs="Calibri"/>
          <w:sz w:val="24"/>
          <w:szCs w:val="24"/>
        </w:rPr>
        <w:t>as possible</w:t>
      </w:r>
      <w:r w:rsidRPr="00C8786C">
        <w:rPr>
          <w:rFonts w:ascii="Calibri" w:hAnsi="Calibri" w:cs="Calibri"/>
          <w:sz w:val="24"/>
          <w:szCs w:val="24"/>
        </w:rPr>
        <w:t xml:space="preserve"> usually on the same host</w:t>
      </w:r>
    </w:p>
    <w:p w:rsidR="00A13F65" w:rsidRPr="00C8786C" w:rsidRDefault="00A13F65" w:rsidP="0076724F">
      <w:pPr>
        <w:pStyle w:val="ListParagraph"/>
        <w:numPr>
          <w:ilvl w:val="0"/>
          <w:numId w:val="175"/>
        </w:numPr>
        <w:rPr>
          <w:rFonts w:ascii="Calibri" w:hAnsi="Calibri" w:cs="Calibri"/>
          <w:sz w:val="24"/>
          <w:szCs w:val="24"/>
        </w:rPr>
      </w:pPr>
      <w:r w:rsidRPr="00C8786C">
        <w:rPr>
          <w:rFonts w:ascii="Calibri" w:hAnsi="Calibri" w:cs="Calibri"/>
          <w:sz w:val="24"/>
          <w:szCs w:val="24"/>
        </w:rPr>
        <w:t>An already running instance cannot be added to a placement group</w:t>
      </w:r>
    </w:p>
    <w:p w:rsidR="00A13F65" w:rsidRPr="00C8786C" w:rsidRDefault="00A13F65" w:rsidP="0076724F">
      <w:pPr>
        <w:pStyle w:val="ListParagraph"/>
        <w:numPr>
          <w:ilvl w:val="0"/>
          <w:numId w:val="175"/>
        </w:numPr>
        <w:rPr>
          <w:rFonts w:ascii="Calibri" w:hAnsi="Calibri" w:cs="Calibri"/>
          <w:sz w:val="24"/>
          <w:szCs w:val="24"/>
        </w:rPr>
      </w:pPr>
      <w:r w:rsidRPr="00C8786C">
        <w:rPr>
          <w:rFonts w:ascii="Calibri" w:hAnsi="Calibri" w:cs="Calibri"/>
          <w:sz w:val="24"/>
          <w:szCs w:val="24"/>
        </w:rPr>
        <w:t xml:space="preserve">Use the same instance type to help ensure the instances are located </w:t>
      </w:r>
      <w:r w:rsidR="00E76355" w:rsidRPr="00C8786C">
        <w:rPr>
          <w:rFonts w:ascii="Calibri" w:hAnsi="Calibri" w:cs="Calibri"/>
          <w:sz w:val="24"/>
          <w:szCs w:val="24"/>
        </w:rPr>
        <w:t>as close</w:t>
      </w:r>
      <w:r w:rsidRPr="00C8786C">
        <w:rPr>
          <w:rFonts w:ascii="Calibri" w:hAnsi="Calibri" w:cs="Calibri"/>
          <w:sz w:val="24"/>
          <w:szCs w:val="24"/>
        </w:rPr>
        <w:t xml:space="preserve"> </w:t>
      </w:r>
      <w:proofErr w:type="gramStart"/>
      <w:r w:rsidRPr="00C8786C">
        <w:rPr>
          <w:rFonts w:ascii="Calibri" w:hAnsi="Calibri" w:cs="Calibri"/>
          <w:sz w:val="24"/>
          <w:szCs w:val="24"/>
        </w:rPr>
        <w:t xml:space="preserve">as  </w:t>
      </w:r>
      <w:r w:rsidR="00E76355" w:rsidRPr="00C8786C">
        <w:rPr>
          <w:rFonts w:ascii="Calibri" w:hAnsi="Calibri" w:cs="Calibri"/>
          <w:sz w:val="24"/>
          <w:szCs w:val="24"/>
        </w:rPr>
        <w:t>possible</w:t>
      </w:r>
      <w:proofErr w:type="gramEnd"/>
      <w:r w:rsidRPr="00C8786C">
        <w:rPr>
          <w:rFonts w:ascii="Calibri" w:hAnsi="Calibri" w:cs="Calibri"/>
          <w:sz w:val="24"/>
          <w:szCs w:val="24"/>
        </w:rPr>
        <w:t xml:space="preserve">. AWS </w:t>
      </w:r>
      <w:proofErr w:type="gramStart"/>
      <w:r w:rsidRPr="00C8786C">
        <w:rPr>
          <w:rFonts w:ascii="Calibri" w:hAnsi="Calibri" w:cs="Calibri"/>
          <w:sz w:val="24"/>
          <w:szCs w:val="24"/>
        </w:rPr>
        <w:t>groups</w:t>
      </w:r>
      <w:proofErr w:type="gramEnd"/>
      <w:r w:rsidRPr="00C8786C">
        <w:rPr>
          <w:rFonts w:ascii="Calibri" w:hAnsi="Calibri" w:cs="Calibri"/>
          <w:sz w:val="24"/>
          <w:szCs w:val="24"/>
        </w:rPr>
        <w:t xml:space="preserve"> physical hardware based off of instance type.</w:t>
      </w:r>
    </w:p>
    <w:p w:rsidR="00A13F65" w:rsidRPr="00C8786C" w:rsidRDefault="00A13F65" w:rsidP="0076724F">
      <w:pPr>
        <w:pStyle w:val="ListParagraph"/>
        <w:numPr>
          <w:ilvl w:val="0"/>
          <w:numId w:val="175"/>
        </w:numPr>
        <w:rPr>
          <w:rFonts w:ascii="Calibri" w:hAnsi="Calibri" w:cs="Calibri"/>
          <w:sz w:val="24"/>
          <w:szCs w:val="24"/>
        </w:rPr>
      </w:pPr>
      <w:r w:rsidRPr="00C8786C">
        <w:rPr>
          <w:rFonts w:ascii="Calibri" w:hAnsi="Calibri" w:cs="Calibri"/>
          <w:sz w:val="24"/>
          <w:szCs w:val="24"/>
        </w:rPr>
        <w:t>If you receive a capacity error when launching an instance in a placement group</w:t>
      </w:r>
      <w:proofErr w:type="gramStart"/>
      <w:r w:rsidRPr="00C8786C">
        <w:rPr>
          <w:rFonts w:ascii="Calibri" w:hAnsi="Calibri" w:cs="Calibri"/>
          <w:sz w:val="24"/>
          <w:szCs w:val="24"/>
        </w:rPr>
        <w:t>,  stop</w:t>
      </w:r>
      <w:proofErr w:type="gramEnd"/>
      <w:r w:rsidRPr="00C8786C">
        <w:rPr>
          <w:rFonts w:ascii="Calibri" w:hAnsi="Calibri" w:cs="Calibri"/>
          <w:sz w:val="24"/>
          <w:szCs w:val="24"/>
        </w:rPr>
        <w:t xml:space="preserve"> and restart the instances in the placement </w:t>
      </w:r>
      <w:r w:rsidR="00E76355" w:rsidRPr="00C8786C">
        <w:rPr>
          <w:rFonts w:ascii="Calibri" w:hAnsi="Calibri" w:cs="Calibri"/>
          <w:sz w:val="24"/>
          <w:szCs w:val="24"/>
        </w:rPr>
        <w:t>group, and</w:t>
      </w:r>
      <w:r w:rsidRPr="00C8786C">
        <w:rPr>
          <w:rFonts w:ascii="Calibri" w:hAnsi="Calibri" w:cs="Calibri"/>
          <w:sz w:val="24"/>
          <w:szCs w:val="24"/>
        </w:rPr>
        <w:t xml:space="preserve"> then try the launch  again.</w:t>
      </w:r>
    </w:p>
    <w:p w:rsidR="00E76355" w:rsidRPr="00C8786C" w:rsidRDefault="00E76355" w:rsidP="0076724F">
      <w:pPr>
        <w:pStyle w:val="ListParagraph"/>
        <w:numPr>
          <w:ilvl w:val="0"/>
          <w:numId w:val="175"/>
        </w:numPr>
        <w:rPr>
          <w:rFonts w:ascii="Calibri" w:hAnsi="Calibri" w:cs="Calibri"/>
          <w:sz w:val="24"/>
          <w:szCs w:val="24"/>
        </w:rPr>
      </w:pPr>
      <w:r w:rsidRPr="00C8786C">
        <w:rPr>
          <w:rFonts w:ascii="Calibri" w:hAnsi="Calibri" w:cs="Calibri"/>
          <w:sz w:val="24"/>
          <w:szCs w:val="24"/>
        </w:rPr>
        <w:t xml:space="preserve">Important: Auto Scaling can be used to launch instances </w:t>
      </w:r>
      <w:r w:rsidR="00C8786C">
        <w:rPr>
          <w:rFonts w:ascii="Calibri" w:hAnsi="Calibri" w:cs="Calibri"/>
          <w:sz w:val="24"/>
          <w:szCs w:val="24"/>
        </w:rPr>
        <w:t xml:space="preserve">in placement groups based of </w:t>
      </w:r>
      <w:r w:rsidRPr="00C8786C">
        <w:rPr>
          <w:rFonts w:ascii="Calibri" w:hAnsi="Calibri" w:cs="Calibri"/>
          <w:sz w:val="24"/>
          <w:szCs w:val="24"/>
        </w:rPr>
        <w:t xml:space="preserve"> CloudWatch metrics</w:t>
      </w:r>
    </w:p>
    <w:p w:rsidR="00E76355" w:rsidRPr="00C8786C" w:rsidRDefault="00E76355" w:rsidP="00C8786C">
      <w:pPr>
        <w:pStyle w:val="Heading2"/>
      </w:pPr>
      <w:r w:rsidRPr="00C8786C">
        <w:t>HPC On AWS: SR-</w:t>
      </w:r>
      <w:r w:rsidRPr="00C8786C">
        <w:softHyphen/>
        <w:t>‐</w:t>
      </w:r>
      <w:proofErr w:type="gramStart"/>
      <w:r w:rsidRPr="00C8786C">
        <w:t>IOV(</w:t>
      </w:r>
      <w:proofErr w:type="gramEnd"/>
      <w:r w:rsidRPr="00C8786C">
        <w:t>Enhanced Networking)</w:t>
      </w:r>
    </w:p>
    <w:p w:rsidR="00E76355" w:rsidRPr="004E5322" w:rsidRDefault="00E76355" w:rsidP="00C8786C">
      <w:r w:rsidRPr="004E5322">
        <w:t>What is SR-</w:t>
      </w:r>
      <w:r w:rsidRPr="004E5322">
        <w:softHyphen/>
        <w:t>‐IOV? SR-</w:t>
      </w:r>
      <w:r w:rsidRPr="004E5322">
        <w:softHyphen/>
        <w:t>‐</w:t>
      </w:r>
      <w:proofErr w:type="spellStart"/>
      <w:r w:rsidRPr="004E5322">
        <w:t>IOVis</w:t>
      </w:r>
      <w:proofErr w:type="spellEnd"/>
      <w:r w:rsidRPr="004E5322">
        <w:t xml:space="preserve"> Single Root I/O Virtualization that </w:t>
      </w:r>
      <w:r w:rsidR="00A13F65" w:rsidRPr="004E5322">
        <w:t>creates enhanced</w:t>
      </w:r>
      <w:r w:rsidRPr="004E5322">
        <w:t xml:space="preserve">  networking abilities on instances which results in higher performance of packets per  second, lower latency, </w:t>
      </w:r>
      <w:r w:rsidR="00A13F65" w:rsidRPr="004E5322">
        <w:t>and reduced</w:t>
      </w:r>
      <w:r w:rsidRPr="004E5322">
        <w:t xml:space="preserve"> jitter (jitter = noise </w:t>
      </w:r>
      <w:r w:rsidR="00A13F65" w:rsidRPr="004E5322">
        <w:t>on the</w:t>
      </w:r>
      <w:r w:rsidRPr="004E5322">
        <w:t xml:space="preserve"> wire)</w:t>
      </w:r>
    </w:p>
    <w:p w:rsidR="00E76355" w:rsidRPr="004E5322" w:rsidRDefault="00E76355" w:rsidP="00C8786C">
      <w:r w:rsidRPr="004E5322">
        <w:t>Supported Instance Types:</w:t>
      </w:r>
    </w:p>
    <w:p w:rsidR="00A13F65" w:rsidRPr="004E5322" w:rsidRDefault="00A13F65" w:rsidP="00C8786C">
      <w:r w:rsidRPr="004E5322">
        <w:t>C3, C4</w:t>
      </w:r>
      <w:proofErr w:type="gramStart"/>
      <w:r w:rsidRPr="004E5322">
        <w:t>,D2</w:t>
      </w:r>
      <w:proofErr w:type="gramEnd"/>
      <w:r w:rsidRPr="004E5322">
        <w:t>, I2,M4,R3 (notice GPU) instances are not listed!</w:t>
      </w:r>
    </w:p>
    <w:p w:rsidR="00E76355" w:rsidRPr="004E5322" w:rsidRDefault="00A13F65" w:rsidP="00C8786C">
      <w:r w:rsidRPr="004E5322">
        <w:t>Supports only</w:t>
      </w:r>
      <w:r w:rsidR="00E76355" w:rsidRPr="004E5322">
        <w:t xml:space="preserve"> HVM virtualization and Amazon Linux </w:t>
      </w:r>
      <w:r w:rsidRPr="004E5322">
        <w:t>has it</w:t>
      </w:r>
      <w:r w:rsidR="00E76355" w:rsidRPr="004E5322">
        <w:t xml:space="preserve"> on by default and in </w:t>
      </w:r>
      <w:proofErr w:type="gramStart"/>
      <w:r w:rsidR="00E76355" w:rsidRPr="004E5322">
        <w:t>order  to</w:t>
      </w:r>
      <w:proofErr w:type="gramEnd"/>
      <w:r w:rsidR="00E76355" w:rsidRPr="004E5322">
        <w:t xml:space="preserve"> enable it the </w:t>
      </w:r>
      <w:r w:rsidRPr="004E5322">
        <w:t>kernel module</w:t>
      </w:r>
      <w:r w:rsidR="00E76355" w:rsidRPr="004E5322">
        <w:t xml:space="preserve"> </w:t>
      </w:r>
      <w:proofErr w:type="spellStart"/>
      <w:r w:rsidR="00E76355" w:rsidRPr="004E5322">
        <w:t>ixgbevf</w:t>
      </w:r>
      <w:proofErr w:type="spellEnd"/>
      <w:r w:rsidR="00E76355" w:rsidRPr="004E5322">
        <w:t xml:space="preserve"> is required</w:t>
      </w:r>
    </w:p>
    <w:p w:rsidR="00E76355" w:rsidRPr="004E5322" w:rsidRDefault="00E76355" w:rsidP="00C8786C">
      <w:proofErr w:type="spellStart"/>
      <w:r w:rsidRPr="004E5322">
        <w:t>Modinfo</w:t>
      </w:r>
      <w:proofErr w:type="spellEnd"/>
      <w:r w:rsidRPr="004E5322">
        <w:t xml:space="preserve"> </w:t>
      </w:r>
      <w:proofErr w:type="spellStart"/>
      <w:r w:rsidRPr="004E5322">
        <w:t>ixgbevf</w:t>
      </w:r>
      <w:proofErr w:type="spellEnd"/>
    </w:p>
    <w:p w:rsidR="00E76355" w:rsidRPr="004E5322" w:rsidRDefault="00E76355" w:rsidP="00C8786C">
      <w:proofErr w:type="spellStart"/>
      <w:r w:rsidRPr="004E5322">
        <w:t>Ethtool</w:t>
      </w:r>
      <w:proofErr w:type="spellEnd"/>
      <w:r w:rsidRPr="004E5322">
        <w:t xml:space="preserve">–I </w:t>
      </w:r>
      <w:proofErr w:type="gramStart"/>
      <w:r w:rsidRPr="004E5322">
        <w:t>eth(</w:t>
      </w:r>
      <w:proofErr w:type="gramEnd"/>
      <w:r w:rsidRPr="004E5322">
        <w:t xml:space="preserve">n) to verify the </w:t>
      </w:r>
      <w:r w:rsidR="00A13F65" w:rsidRPr="004E5322">
        <w:t>kernel driver</w:t>
      </w:r>
      <w:r w:rsidRPr="004E5322">
        <w:t xml:space="preserve"> </w:t>
      </w:r>
      <w:r w:rsidR="00A13F65" w:rsidRPr="004E5322">
        <w:t>is being</w:t>
      </w:r>
      <w:r w:rsidRPr="004E5322">
        <w:t xml:space="preserve"> used will return driver: </w:t>
      </w:r>
      <w:proofErr w:type="spellStart"/>
      <w:r w:rsidRPr="004E5322">
        <w:t>ixgbevf</w:t>
      </w:r>
      <w:proofErr w:type="spellEnd"/>
      <w:r w:rsidRPr="004E5322">
        <w:t xml:space="preserve">  X`</w:t>
      </w:r>
    </w:p>
    <w:p w:rsidR="00A13F65" w:rsidRPr="00C8786C" w:rsidRDefault="00A13F65" w:rsidP="00C8786C">
      <w:pPr>
        <w:pStyle w:val="Heading1"/>
      </w:pPr>
      <w:r w:rsidRPr="00C8786C">
        <w:t>HPC Scenarios</w:t>
      </w:r>
    </w:p>
    <w:p w:rsidR="00A13F65" w:rsidRPr="004E5322" w:rsidRDefault="00A13F65" w:rsidP="00C8786C">
      <w:r w:rsidRPr="004E5322">
        <w:t>HPC Scenarios</w:t>
      </w:r>
    </w:p>
    <w:p w:rsidR="00A13F65" w:rsidRPr="004E5322" w:rsidRDefault="00A13F65" w:rsidP="0076724F">
      <w:pPr>
        <w:pStyle w:val="ListParagraph"/>
        <w:numPr>
          <w:ilvl w:val="0"/>
          <w:numId w:val="176"/>
        </w:numPr>
      </w:pPr>
      <w:r w:rsidRPr="004E5322">
        <w:t xml:space="preserve">Grid Computing (high throughput computing </w:t>
      </w:r>
      <w:proofErr w:type="spellStart"/>
      <w:r w:rsidRPr="004E5322">
        <w:t>htc</w:t>
      </w:r>
      <w:proofErr w:type="spellEnd"/>
      <w:r w:rsidRPr="004E5322">
        <w:t>):</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Locality is not a primary requirement</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Works loads are more distributed</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 xml:space="preserve">The size of the cluster can </w:t>
      </w:r>
      <w:r w:rsidR="00782D37" w:rsidRPr="00C8786C">
        <w:rPr>
          <w:rFonts w:ascii="Calibri" w:hAnsi="Calibri" w:cs="Calibri"/>
          <w:sz w:val="24"/>
          <w:szCs w:val="24"/>
        </w:rPr>
        <w:t>grow and</w:t>
      </w:r>
      <w:r w:rsidRPr="00C8786C">
        <w:rPr>
          <w:rFonts w:ascii="Calibri" w:hAnsi="Calibri" w:cs="Calibri"/>
          <w:sz w:val="24"/>
          <w:szCs w:val="24"/>
        </w:rPr>
        <w:t xml:space="preserve"> shrink (auto scaling)</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Often used with spot instances</w:t>
      </w:r>
    </w:p>
    <w:p w:rsidR="00A13F65" w:rsidRPr="00C8786C" w:rsidRDefault="00782D37" w:rsidP="0076724F">
      <w:pPr>
        <w:pStyle w:val="ListParagraph"/>
        <w:numPr>
          <w:ilvl w:val="1"/>
          <w:numId w:val="176"/>
        </w:numPr>
        <w:rPr>
          <w:rFonts w:ascii="Calibri" w:hAnsi="Calibri" w:cs="Calibri"/>
          <w:sz w:val="24"/>
          <w:szCs w:val="24"/>
        </w:rPr>
      </w:pPr>
      <w:r w:rsidRPr="00C8786C">
        <w:rPr>
          <w:rFonts w:ascii="Calibri" w:hAnsi="Calibri" w:cs="Calibri"/>
          <w:sz w:val="24"/>
          <w:szCs w:val="24"/>
        </w:rPr>
        <w:t>Servers can</w:t>
      </w:r>
      <w:r w:rsidR="00A13F65" w:rsidRPr="00C8786C">
        <w:rPr>
          <w:rFonts w:ascii="Calibri" w:hAnsi="Calibri" w:cs="Calibri"/>
          <w:sz w:val="24"/>
          <w:szCs w:val="24"/>
        </w:rPr>
        <w:t xml:space="preserve"> be utilized over a wide area and even types of instances</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Grid clusters should be designed for resilience</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Are more often scaled horizontally</w:t>
      </w:r>
    </w:p>
    <w:p w:rsidR="00A13F65" w:rsidRPr="00C8786C" w:rsidRDefault="00A13F65" w:rsidP="0076724F">
      <w:pPr>
        <w:pStyle w:val="ListParagraph"/>
        <w:numPr>
          <w:ilvl w:val="1"/>
          <w:numId w:val="176"/>
        </w:numPr>
        <w:rPr>
          <w:rFonts w:ascii="Calibri" w:hAnsi="Calibri" w:cs="Calibri"/>
          <w:sz w:val="24"/>
          <w:szCs w:val="24"/>
        </w:rPr>
      </w:pPr>
      <w:r w:rsidRPr="00C8786C">
        <w:rPr>
          <w:rFonts w:ascii="Calibri" w:hAnsi="Calibri" w:cs="Calibri"/>
          <w:sz w:val="24"/>
          <w:szCs w:val="24"/>
        </w:rPr>
        <w:t>Loosely Coupled (Does not require tight communication between nodes)</w:t>
      </w:r>
    </w:p>
    <w:p w:rsidR="00A13F65" w:rsidRPr="004E5322" w:rsidRDefault="00A13F65" w:rsidP="00C8786C">
      <w:r w:rsidRPr="004E5322">
        <w:t>Examples of Grid Computing:</w:t>
      </w:r>
    </w:p>
    <w:p w:rsidR="00A13F65" w:rsidRPr="00C8786C" w:rsidRDefault="00A13F65" w:rsidP="0076724F">
      <w:pPr>
        <w:pStyle w:val="ListParagraph"/>
        <w:numPr>
          <w:ilvl w:val="0"/>
          <w:numId w:val="176"/>
        </w:numPr>
        <w:rPr>
          <w:rFonts w:ascii="Calibri" w:hAnsi="Calibri" w:cs="Calibri"/>
          <w:sz w:val="24"/>
          <w:szCs w:val="24"/>
        </w:rPr>
      </w:pPr>
      <w:proofErr w:type="spellStart"/>
      <w:r w:rsidRPr="00C8786C">
        <w:rPr>
          <w:rFonts w:ascii="Calibri" w:hAnsi="Calibri" w:cs="Calibri"/>
          <w:sz w:val="24"/>
          <w:szCs w:val="24"/>
        </w:rPr>
        <w:lastRenderedPageBreak/>
        <w:t>SETI@home</w:t>
      </w:r>
      <w:proofErr w:type="spellEnd"/>
    </w:p>
    <w:p w:rsidR="00A13F65" w:rsidRDefault="00A13F65" w:rsidP="0076724F">
      <w:pPr>
        <w:pStyle w:val="ListParagraph"/>
        <w:numPr>
          <w:ilvl w:val="0"/>
          <w:numId w:val="176"/>
        </w:numPr>
        <w:rPr>
          <w:rFonts w:ascii="Calibri" w:hAnsi="Calibri" w:cs="Calibri"/>
          <w:sz w:val="24"/>
          <w:szCs w:val="24"/>
        </w:rPr>
      </w:pPr>
      <w:r w:rsidRPr="00C8786C">
        <w:rPr>
          <w:rFonts w:ascii="Calibri" w:hAnsi="Calibri" w:cs="Calibri"/>
          <w:sz w:val="24"/>
          <w:szCs w:val="24"/>
        </w:rPr>
        <w:t>3D rendering jobs such as CAD or other GPU heavy work loads</w:t>
      </w:r>
    </w:p>
    <w:p w:rsidR="00A13F65" w:rsidRPr="00C8786C" w:rsidRDefault="00A13F65" w:rsidP="0076724F">
      <w:pPr>
        <w:pStyle w:val="ListParagraph"/>
        <w:numPr>
          <w:ilvl w:val="0"/>
          <w:numId w:val="176"/>
        </w:numPr>
        <w:rPr>
          <w:rFonts w:ascii="Calibri" w:hAnsi="Calibri" w:cs="Calibri"/>
          <w:sz w:val="24"/>
          <w:szCs w:val="24"/>
        </w:rPr>
      </w:pPr>
      <w:r w:rsidRPr="00C8786C">
        <w:rPr>
          <w:rFonts w:ascii="Calibri" w:hAnsi="Calibri" w:cs="Calibri"/>
          <w:sz w:val="24"/>
          <w:szCs w:val="24"/>
        </w:rPr>
        <w:t>Cluster Computing: Two or more instances connected together to support an  application</w:t>
      </w:r>
    </w:p>
    <w:p w:rsidR="00A13F65" w:rsidRPr="004E5322" w:rsidRDefault="00A13F65" w:rsidP="0076724F">
      <w:pPr>
        <w:pStyle w:val="ListParagraph"/>
        <w:numPr>
          <w:ilvl w:val="1"/>
          <w:numId w:val="176"/>
        </w:numPr>
      </w:pPr>
      <w:r w:rsidRPr="004E5322">
        <w:t>Usually requires high node to node throughput</w:t>
      </w:r>
    </w:p>
    <w:p w:rsidR="00A13F65" w:rsidRPr="004E5322" w:rsidRDefault="00A13F65" w:rsidP="0076724F">
      <w:pPr>
        <w:pStyle w:val="ListParagraph"/>
        <w:numPr>
          <w:ilvl w:val="1"/>
          <w:numId w:val="176"/>
        </w:numPr>
      </w:pPr>
      <w:r w:rsidRPr="004E5322">
        <w:t>Most commonly assembled using the same type of instances</w:t>
      </w:r>
    </w:p>
    <w:p w:rsidR="00A13F65" w:rsidRPr="004E5322" w:rsidRDefault="00A13F65" w:rsidP="0076724F">
      <w:pPr>
        <w:pStyle w:val="ListParagraph"/>
        <w:numPr>
          <w:ilvl w:val="1"/>
          <w:numId w:val="176"/>
        </w:numPr>
      </w:pPr>
      <w:r w:rsidRPr="004E5322">
        <w:t>Usually uses placement groups or enhanced networking to satisfy the high  network throughput requirement</w:t>
      </w:r>
    </w:p>
    <w:p w:rsidR="00A13F65" w:rsidRPr="004E5322" w:rsidRDefault="00A13F65" w:rsidP="00C8786C">
      <w:r w:rsidRPr="004E5322">
        <w:t>Examples of Grid Computing:</w:t>
      </w:r>
    </w:p>
    <w:p w:rsidR="00A13F65" w:rsidRPr="00C8786C" w:rsidRDefault="00A13F65" w:rsidP="0076724F">
      <w:pPr>
        <w:pStyle w:val="ListParagraph"/>
        <w:numPr>
          <w:ilvl w:val="0"/>
          <w:numId w:val="177"/>
        </w:numPr>
        <w:rPr>
          <w:rFonts w:ascii="Calibri" w:hAnsi="Calibri" w:cs="Calibri"/>
          <w:sz w:val="24"/>
          <w:szCs w:val="24"/>
        </w:rPr>
      </w:pPr>
      <w:r w:rsidRPr="00C8786C">
        <w:rPr>
          <w:rFonts w:ascii="Calibri" w:hAnsi="Calibri" w:cs="Calibri"/>
          <w:sz w:val="24"/>
          <w:szCs w:val="24"/>
        </w:rPr>
        <w:t>Weather computations and modeling</w:t>
      </w:r>
    </w:p>
    <w:p w:rsidR="00A13F65" w:rsidRPr="00C8786C" w:rsidRDefault="00A13F65" w:rsidP="0076724F">
      <w:pPr>
        <w:pStyle w:val="ListParagraph"/>
        <w:numPr>
          <w:ilvl w:val="0"/>
          <w:numId w:val="177"/>
        </w:numPr>
        <w:rPr>
          <w:rFonts w:ascii="Calibri" w:hAnsi="Calibri" w:cs="Calibri"/>
          <w:sz w:val="24"/>
          <w:szCs w:val="24"/>
        </w:rPr>
      </w:pPr>
      <w:r w:rsidRPr="00C8786C">
        <w:rPr>
          <w:rFonts w:ascii="Calibri" w:hAnsi="Calibri" w:cs="Calibri"/>
          <w:sz w:val="24"/>
          <w:szCs w:val="24"/>
        </w:rPr>
        <w:t>Electromagnetic simulations</w:t>
      </w:r>
    </w:p>
    <w:p w:rsidR="00A13F65" w:rsidRPr="00C8786C" w:rsidRDefault="00A13F65" w:rsidP="0076724F">
      <w:pPr>
        <w:pStyle w:val="ListParagraph"/>
        <w:numPr>
          <w:ilvl w:val="0"/>
          <w:numId w:val="177"/>
        </w:numPr>
        <w:rPr>
          <w:rFonts w:ascii="Calibri" w:hAnsi="Calibri" w:cs="Calibri"/>
          <w:sz w:val="24"/>
          <w:szCs w:val="24"/>
        </w:rPr>
      </w:pPr>
      <w:r w:rsidRPr="00C8786C">
        <w:rPr>
          <w:rFonts w:ascii="Calibri" w:hAnsi="Calibri" w:cs="Calibri"/>
          <w:sz w:val="24"/>
          <w:szCs w:val="24"/>
        </w:rPr>
        <w:t>Applications that require multiple nodes and low latency communication  between the nodes</w:t>
      </w:r>
    </w:p>
    <w:p w:rsidR="00A13F65" w:rsidRPr="004E5322" w:rsidRDefault="00A13F65" w:rsidP="00C8786C">
      <w:r w:rsidRPr="004E5322">
        <w:t>Challenge: Knowing when to use specific architectures depending on the workload</w:t>
      </w:r>
    </w:p>
    <w:p w:rsidR="00A13F65" w:rsidRPr="00C8786C" w:rsidRDefault="00A13F65" w:rsidP="0076724F">
      <w:pPr>
        <w:pStyle w:val="ListParagraph"/>
        <w:numPr>
          <w:ilvl w:val="0"/>
          <w:numId w:val="178"/>
        </w:numPr>
        <w:rPr>
          <w:rFonts w:ascii="Calibri" w:hAnsi="Calibri" w:cs="Calibri"/>
          <w:sz w:val="24"/>
          <w:szCs w:val="24"/>
        </w:rPr>
      </w:pPr>
      <w:r w:rsidRPr="00C8786C">
        <w:rPr>
          <w:rFonts w:ascii="Calibri" w:hAnsi="Calibri" w:cs="Calibri"/>
          <w:sz w:val="24"/>
          <w:szCs w:val="24"/>
        </w:rPr>
        <w:t>Does the workload require tight inter-</w:t>
      </w:r>
      <w:r w:rsidRPr="00C8786C">
        <w:rPr>
          <w:rFonts w:ascii="Calibri" w:hAnsi="Calibri" w:cs="Calibri"/>
          <w:sz w:val="24"/>
          <w:szCs w:val="24"/>
        </w:rPr>
        <w:softHyphen/>
        <w:t>‐communication between the nodes?</w:t>
      </w:r>
    </w:p>
    <w:p w:rsidR="00A13F65" w:rsidRPr="00C8786C" w:rsidRDefault="00A13F65" w:rsidP="0076724F">
      <w:pPr>
        <w:pStyle w:val="ListParagraph"/>
        <w:numPr>
          <w:ilvl w:val="0"/>
          <w:numId w:val="178"/>
        </w:numPr>
        <w:rPr>
          <w:rFonts w:ascii="Calibri" w:hAnsi="Calibri" w:cs="Calibri"/>
          <w:sz w:val="24"/>
          <w:szCs w:val="24"/>
        </w:rPr>
      </w:pPr>
      <w:r w:rsidRPr="00C8786C">
        <w:rPr>
          <w:rFonts w:ascii="Calibri" w:hAnsi="Calibri" w:cs="Calibri"/>
          <w:sz w:val="24"/>
          <w:szCs w:val="24"/>
        </w:rPr>
        <w:t xml:space="preserve">Can a workload complete on a single node and benefit from auto scaling </w:t>
      </w:r>
      <w:proofErr w:type="gramStart"/>
      <w:r w:rsidRPr="00C8786C">
        <w:rPr>
          <w:rFonts w:ascii="Calibri" w:hAnsi="Calibri" w:cs="Calibri"/>
          <w:sz w:val="24"/>
          <w:szCs w:val="24"/>
        </w:rPr>
        <w:t>to  handle</w:t>
      </w:r>
      <w:proofErr w:type="gramEnd"/>
      <w:r w:rsidRPr="00C8786C">
        <w:rPr>
          <w:rFonts w:ascii="Calibri" w:hAnsi="Calibri" w:cs="Calibri"/>
          <w:sz w:val="24"/>
          <w:szCs w:val="24"/>
        </w:rPr>
        <w:t xml:space="preserve"> increase in capacity?</w:t>
      </w:r>
    </w:p>
    <w:p w:rsidR="00A13F65" w:rsidRPr="00C8786C" w:rsidRDefault="00A13F65" w:rsidP="0076724F">
      <w:pPr>
        <w:pStyle w:val="ListParagraph"/>
        <w:numPr>
          <w:ilvl w:val="0"/>
          <w:numId w:val="178"/>
        </w:numPr>
        <w:rPr>
          <w:rFonts w:ascii="Calibri" w:hAnsi="Calibri" w:cs="Calibri"/>
          <w:sz w:val="24"/>
          <w:szCs w:val="24"/>
        </w:rPr>
      </w:pPr>
      <w:r w:rsidRPr="00C8786C">
        <w:rPr>
          <w:rFonts w:ascii="Calibri" w:hAnsi="Calibri" w:cs="Calibri"/>
          <w:sz w:val="24"/>
          <w:szCs w:val="24"/>
        </w:rPr>
        <w:t>If a workload needs EC2 placement groups and SR-</w:t>
      </w:r>
      <w:r w:rsidRPr="00C8786C">
        <w:rPr>
          <w:rFonts w:ascii="Calibri" w:hAnsi="Calibri" w:cs="Calibri"/>
          <w:sz w:val="24"/>
          <w:szCs w:val="24"/>
        </w:rPr>
        <w:softHyphen/>
        <w:t>‐IOV</w:t>
      </w:r>
      <w:r w:rsidR="00C8786C" w:rsidRPr="00C8786C">
        <w:rPr>
          <w:rFonts w:ascii="Calibri" w:hAnsi="Calibri" w:cs="Calibri"/>
          <w:sz w:val="24"/>
          <w:szCs w:val="24"/>
        </w:rPr>
        <w:t xml:space="preserve"> </w:t>
      </w:r>
      <w:r w:rsidRPr="00C8786C">
        <w:rPr>
          <w:rFonts w:ascii="Calibri" w:hAnsi="Calibri" w:cs="Calibri"/>
          <w:sz w:val="24"/>
          <w:szCs w:val="24"/>
        </w:rPr>
        <w:t>enabled enhanced  networking, then auto scaling and GPU instances are not a great solution and  GPU instances cannot utilize SR-</w:t>
      </w:r>
      <w:r w:rsidRPr="00C8786C">
        <w:rPr>
          <w:rFonts w:ascii="Calibri" w:hAnsi="Calibri" w:cs="Calibri"/>
          <w:sz w:val="24"/>
          <w:szCs w:val="24"/>
        </w:rPr>
        <w:softHyphen/>
        <w:t>‐IOV</w:t>
      </w:r>
      <w:r w:rsidR="00C8786C" w:rsidRPr="00C8786C">
        <w:rPr>
          <w:rFonts w:ascii="Calibri" w:hAnsi="Calibri" w:cs="Calibri"/>
          <w:sz w:val="24"/>
          <w:szCs w:val="24"/>
        </w:rPr>
        <w:t xml:space="preserve"> </w:t>
      </w:r>
      <w:r w:rsidRPr="00C8786C">
        <w:rPr>
          <w:rFonts w:ascii="Calibri" w:hAnsi="Calibri" w:cs="Calibri"/>
          <w:sz w:val="24"/>
          <w:szCs w:val="24"/>
        </w:rPr>
        <w:t>enhanced networking</w:t>
      </w:r>
    </w:p>
    <w:p w:rsidR="00A13F65" w:rsidRPr="00C8786C" w:rsidRDefault="00A13F65" w:rsidP="0076724F">
      <w:pPr>
        <w:pStyle w:val="ListParagraph"/>
        <w:numPr>
          <w:ilvl w:val="0"/>
          <w:numId w:val="178"/>
        </w:numPr>
        <w:rPr>
          <w:rFonts w:ascii="Calibri" w:hAnsi="Calibri" w:cs="Calibri"/>
          <w:sz w:val="24"/>
          <w:szCs w:val="24"/>
        </w:rPr>
      </w:pPr>
      <w:r w:rsidRPr="00C8786C">
        <w:rPr>
          <w:rFonts w:ascii="Calibri" w:hAnsi="Calibri" w:cs="Calibri"/>
          <w:sz w:val="24"/>
          <w:szCs w:val="24"/>
        </w:rPr>
        <w:t xml:space="preserve">Auto Scaling </w:t>
      </w:r>
      <w:r w:rsidRPr="00C8786C">
        <w:rPr>
          <w:rFonts w:ascii="Calibri" w:hAnsi="Calibri" w:cs="Calibri"/>
          <w:sz w:val="24"/>
          <w:szCs w:val="24"/>
          <w:u w:val="thick"/>
        </w:rPr>
        <w:t>can</w:t>
      </w:r>
      <w:r w:rsidRPr="00C8786C">
        <w:rPr>
          <w:rFonts w:ascii="Calibri" w:hAnsi="Calibri" w:cs="Calibri"/>
          <w:sz w:val="24"/>
          <w:szCs w:val="24"/>
        </w:rPr>
        <w:t xml:space="preserve"> be used to launch instances into placement groups</w:t>
      </w:r>
    </w:p>
    <w:p w:rsidR="00A13F65" w:rsidRPr="00C8786C" w:rsidRDefault="00A13F65" w:rsidP="0076724F">
      <w:pPr>
        <w:pStyle w:val="ListParagraph"/>
        <w:numPr>
          <w:ilvl w:val="0"/>
          <w:numId w:val="178"/>
        </w:numPr>
        <w:rPr>
          <w:rFonts w:ascii="Calibri" w:hAnsi="Calibri" w:cs="Calibri"/>
          <w:sz w:val="24"/>
          <w:szCs w:val="24"/>
        </w:rPr>
      </w:pPr>
      <w:r w:rsidRPr="00C8786C">
        <w:rPr>
          <w:rFonts w:ascii="Calibri" w:hAnsi="Calibri" w:cs="Calibri"/>
          <w:sz w:val="24"/>
          <w:szCs w:val="24"/>
        </w:rPr>
        <w:t xml:space="preserve">Grid computing workloads can benefit from high availability and resilience using  tools such as auto scaling but a </w:t>
      </w:r>
      <w:proofErr w:type="spellStart"/>
      <w:r w:rsidRPr="00C8786C">
        <w:rPr>
          <w:rFonts w:ascii="Calibri" w:hAnsi="Calibri" w:cs="Calibri"/>
          <w:sz w:val="24"/>
          <w:szCs w:val="24"/>
        </w:rPr>
        <w:t>trade off</w:t>
      </w:r>
      <w:proofErr w:type="spellEnd"/>
      <w:r w:rsidRPr="00C8786C">
        <w:rPr>
          <w:rFonts w:ascii="Calibri" w:hAnsi="Calibri" w:cs="Calibri"/>
          <w:sz w:val="24"/>
          <w:szCs w:val="24"/>
        </w:rPr>
        <w:t xml:space="preserve"> is enhanced networking</w:t>
      </w:r>
    </w:p>
    <w:p w:rsidR="00A13F65" w:rsidRPr="004E5322" w:rsidRDefault="00A13F65" w:rsidP="00E76355">
      <w:pPr>
        <w:tabs>
          <w:tab w:val="left" w:pos="5490"/>
        </w:tabs>
        <w:rPr>
          <w:rFonts w:cs="Calibri"/>
          <w:sz w:val="32"/>
          <w:szCs w:val="28"/>
        </w:rPr>
      </w:pPr>
    </w:p>
    <w:p w:rsidR="00FE5B3E" w:rsidRPr="00C8786C" w:rsidRDefault="00FE5B3E" w:rsidP="00C8786C">
      <w:pPr>
        <w:pStyle w:val="Heading1"/>
      </w:pPr>
      <w:r w:rsidRPr="00C8786C">
        <w:t>Architecting For Performance</w:t>
      </w:r>
    </w:p>
    <w:p w:rsidR="00FE5B3E" w:rsidRPr="004E5322" w:rsidRDefault="00FE5B3E" w:rsidP="00B92D5D">
      <w:pPr>
        <w:rPr>
          <w:rFonts w:cs="Calibri"/>
          <w:sz w:val="32"/>
          <w:szCs w:val="28"/>
        </w:rPr>
      </w:pPr>
    </w:p>
    <w:tbl>
      <w:tblPr>
        <w:tblW w:w="8760" w:type="dxa"/>
        <w:tblLook w:val="04A0" w:firstRow="1" w:lastRow="0" w:firstColumn="1" w:lastColumn="0" w:noHBand="0" w:noVBand="1"/>
      </w:tblPr>
      <w:tblGrid>
        <w:gridCol w:w="3940"/>
        <w:gridCol w:w="4820"/>
      </w:tblGrid>
      <w:tr w:rsidR="00FE5B3E" w:rsidRPr="004E5322" w:rsidTr="00FE5B3E">
        <w:trPr>
          <w:trHeight w:val="300"/>
        </w:trPr>
        <w:tc>
          <w:tcPr>
            <w:tcW w:w="394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FE5B3E" w:rsidRPr="004E5322" w:rsidRDefault="00FE5B3E" w:rsidP="00C8786C">
            <w:pPr>
              <w:rPr>
                <w:rFonts w:eastAsia="Times New Roman"/>
              </w:rPr>
            </w:pPr>
            <w:r w:rsidRPr="004E5322">
              <w:rPr>
                <w:rFonts w:eastAsia="Times New Roman"/>
              </w:rPr>
              <w:t>Instance Type</w:t>
            </w:r>
          </w:p>
        </w:tc>
        <w:tc>
          <w:tcPr>
            <w:tcW w:w="4820" w:type="dxa"/>
            <w:tcBorders>
              <w:top w:val="single" w:sz="4" w:space="0" w:color="auto"/>
              <w:left w:val="nil"/>
              <w:bottom w:val="single" w:sz="4" w:space="0" w:color="auto"/>
              <w:right w:val="single" w:sz="4" w:space="0" w:color="auto"/>
            </w:tcBorders>
            <w:shd w:val="clear" w:color="000000" w:fill="4F81BD"/>
            <w:vAlign w:val="bottom"/>
            <w:hideMark/>
          </w:tcPr>
          <w:p w:rsidR="00FE5B3E" w:rsidRPr="004E5322" w:rsidRDefault="00FE5B3E" w:rsidP="00C8786C">
            <w:pPr>
              <w:rPr>
                <w:rFonts w:eastAsia="Times New Roman"/>
              </w:rPr>
            </w:pPr>
            <w:r w:rsidRPr="004E5322">
              <w:rPr>
                <w:rFonts w:eastAsia="Times New Roman"/>
              </w:rPr>
              <w:t>Usage</w:t>
            </w:r>
          </w:p>
        </w:tc>
      </w:tr>
      <w:tr w:rsidR="00FE5B3E" w:rsidRPr="004E5322" w:rsidTr="00FE5B3E">
        <w:trPr>
          <w:trHeight w:val="300"/>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rsidR="00FE5B3E" w:rsidRPr="004E5322" w:rsidRDefault="00FE5B3E" w:rsidP="00C8786C">
            <w:pPr>
              <w:rPr>
                <w:rFonts w:eastAsia="Times New Roman"/>
              </w:rPr>
            </w:pPr>
            <w:r w:rsidRPr="004E5322">
              <w:rPr>
                <w:rFonts w:eastAsia="Times New Roman"/>
              </w:rPr>
              <w:t>Storage Optimized</w:t>
            </w:r>
          </w:p>
        </w:tc>
        <w:tc>
          <w:tcPr>
            <w:tcW w:w="4820" w:type="dxa"/>
            <w:tcBorders>
              <w:top w:val="nil"/>
              <w:left w:val="nil"/>
              <w:bottom w:val="single" w:sz="4" w:space="0" w:color="auto"/>
              <w:right w:val="single" w:sz="4" w:space="0" w:color="auto"/>
            </w:tcBorders>
            <w:shd w:val="clear" w:color="auto" w:fill="auto"/>
            <w:vAlign w:val="bottom"/>
            <w:hideMark/>
          </w:tcPr>
          <w:p w:rsidR="00FE5B3E" w:rsidRPr="004E5322" w:rsidRDefault="00FE5B3E" w:rsidP="00C8786C">
            <w:pPr>
              <w:rPr>
                <w:rFonts w:eastAsia="Times New Roman"/>
              </w:rPr>
            </w:pPr>
            <w:r w:rsidRPr="004E5322">
              <w:rPr>
                <w:rFonts w:eastAsia="Times New Roman"/>
              </w:rPr>
              <w:t>Large Data Stores</w:t>
            </w:r>
          </w:p>
        </w:tc>
      </w:tr>
      <w:tr w:rsidR="00FE5B3E" w:rsidRPr="004E5322" w:rsidTr="00FE5B3E">
        <w:trPr>
          <w:trHeight w:val="600"/>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rsidR="00FE5B3E" w:rsidRPr="004E5322" w:rsidRDefault="00FE5B3E" w:rsidP="00C8786C">
            <w:pPr>
              <w:rPr>
                <w:rFonts w:eastAsia="Times New Roman"/>
              </w:rPr>
            </w:pPr>
            <w:r w:rsidRPr="004E5322">
              <w:rPr>
                <w:rFonts w:eastAsia="Times New Roman"/>
              </w:rPr>
              <w:t>Memory Optimized</w:t>
            </w:r>
          </w:p>
        </w:tc>
        <w:tc>
          <w:tcPr>
            <w:tcW w:w="4820" w:type="dxa"/>
            <w:tcBorders>
              <w:top w:val="nil"/>
              <w:left w:val="nil"/>
              <w:bottom w:val="single" w:sz="4" w:space="0" w:color="auto"/>
              <w:right w:val="single" w:sz="4" w:space="0" w:color="auto"/>
            </w:tcBorders>
            <w:shd w:val="clear" w:color="auto" w:fill="auto"/>
            <w:vAlign w:val="bottom"/>
            <w:hideMark/>
          </w:tcPr>
          <w:p w:rsidR="00FE5B3E" w:rsidRPr="004E5322" w:rsidRDefault="00FE5B3E" w:rsidP="00C8786C">
            <w:pPr>
              <w:rPr>
                <w:rFonts w:eastAsia="Times New Roman"/>
              </w:rPr>
            </w:pPr>
            <w:r w:rsidRPr="004E5322">
              <w:rPr>
                <w:rFonts w:eastAsia="Times New Roman"/>
              </w:rPr>
              <w:t xml:space="preserve">Applications that require more memory – DB– </w:t>
            </w:r>
            <w:proofErr w:type="spellStart"/>
            <w:r w:rsidRPr="004E5322">
              <w:rPr>
                <w:rFonts w:eastAsia="Times New Roman"/>
              </w:rPr>
              <w:t>Qlik</w:t>
            </w:r>
            <w:proofErr w:type="spellEnd"/>
            <w:r w:rsidRPr="004E5322">
              <w:rPr>
                <w:rFonts w:eastAsia="Times New Roman"/>
              </w:rPr>
              <w:t xml:space="preserve"> view (In memory) -</w:t>
            </w:r>
            <w:r w:rsidRPr="004E5322">
              <w:rPr>
                <w:rFonts w:eastAsia="Times New Roman"/>
              </w:rPr>
              <w:softHyphen/>
              <w:t>‐ Caching</w:t>
            </w:r>
          </w:p>
        </w:tc>
      </w:tr>
      <w:tr w:rsidR="00FE5B3E" w:rsidRPr="004E5322" w:rsidTr="00FE5B3E">
        <w:trPr>
          <w:trHeight w:val="600"/>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rsidR="00FE5B3E" w:rsidRPr="004E5322" w:rsidRDefault="00FE5B3E" w:rsidP="00C8786C">
            <w:pPr>
              <w:rPr>
                <w:rFonts w:eastAsia="Times New Roman"/>
              </w:rPr>
            </w:pPr>
            <w:r w:rsidRPr="004E5322">
              <w:rPr>
                <w:rFonts w:eastAsia="Times New Roman"/>
              </w:rPr>
              <w:t>Compute Optimized</w:t>
            </w:r>
          </w:p>
        </w:tc>
        <w:tc>
          <w:tcPr>
            <w:tcW w:w="4820" w:type="dxa"/>
            <w:tcBorders>
              <w:top w:val="nil"/>
              <w:left w:val="nil"/>
              <w:bottom w:val="single" w:sz="4" w:space="0" w:color="auto"/>
              <w:right w:val="single" w:sz="4" w:space="0" w:color="auto"/>
            </w:tcBorders>
            <w:shd w:val="clear" w:color="auto" w:fill="auto"/>
            <w:vAlign w:val="bottom"/>
            <w:hideMark/>
          </w:tcPr>
          <w:p w:rsidR="00FE5B3E" w:rsidRPr="004E5322" w:rsidRDefault="00FE5B3E" w:rsidP="00C8786C">
            <w:pPr>
              <w:rPr>
                <w:rFonts w:eastAsia="Times New Roman"/>
              </w:rPr>
            </w:pPr>
            <w:r w:rsidRPr="004E5322">
              <w:rPr>
                <w:rFonts w:eastAsia="Times New Roman"/>
              </w:rPr>
              <w:t>Applications that require larger CPU processing such as Video Encoding – Batch Processing</w:t>
            </w:r>
          </w:p>
        </w:tc>
      </w:tr>
      <w:tr w:rsidR="00FE5B3E" w:rsidRPr="004E5322" w:rsidTr="00FE5B3E">
        <w:trPr>
          <w:trHeight w:val="600"/>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rsidR="00FE5B3E" w:rsidRPr="004E5322" w:rsidRDefault="00FE5B3E" w:rsidP="00C8786C">
            <w:pPr>
              <w:rPr>
                <w:rFonts w:eastAsia="Times New Roman"/>
              </w:rPr>
            </w:pPr>
            <w:r w:rsidRPr="004E5322">
              <w:rPr>
                <w:rFonts w:eastAsia="Times New Roman"/>
              </w:rPr>
              <w:t>General Purpose</w:t>
            </w:r>
          </w:p>
        </w:tc>
        <w:tc>
          <w:tcPr>
            <w:tcW w:w="4820" w:type="dxa"/>
            <w:tcBorders>
              <w:top w:val="nil"/>
              <w:left w:val="nil"/>
              <w:bottom w:val="single" w:sz="4" w:space="0" w:color="auto"/>
              <w:right w:val="single" w:sz="4" w:space="0" w:color="auto"/>
            </w:tcBorders>
            <w:shd w:val="clear" w:color="auto" w:fill="auto"/>
            <w:vAlign w:val="bottom"/>
            <w:hideMark/>
          </w:tcPr>
          <w:p w:rsidR="00FE5B3E" w:rsidRPr="004E5322" w:rsidRDefault="00FE5B3E" w:rsidP="00C8786C">
            <w:pPr>
              <w:rPr>
                <w:rFonts w:eastAsia="Times New Roman"/>
              </w:rPr>
            </w:pPr>
            <w:r w:rsidRPr="004E5322">
              <w:rPr>
                <w:rFonts w:eastAsia="Times New Roman"/>
              </w:rPr>
              <w:t>Common applications that need an even mix of resources</w:t>
            </w:r>
          </w:p>
        </w:tc>
      </w:tr>
      <w:tr w:rsidR="00FE5B3E" w:rsidRPr="004E5322" w:rsidTr="00FE5B3E">
        <w:trPr>
          <w:trHeight w:val="300"/>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rsidR="00FE5B3E" w:rsidRPr="004E5322" w:rsidRDefault="00FE5B3E" w:rsidP="00C8786C">
            <w:pPr>
              <w:rPr>
                <w:rFonts w:eastAsia="Times New Roman"/>
              </w:rPr>
            </w:pPr>
            <w:r w:rsidRPr="004E5322">
              <w:rPr>
                <w:rFonts w:eastAsia="Times New Roman"/>
              </w:rPr>
              <w:t>GPU</w:t>
            </w:r>
          </w:p>
        </w:tc>
        <w:tc>
          <w:tcPr>
            <w:tcW w:w="4820" w:type="dxa"/>
            <w:tcBorders>
              <w:top w:val="nil"/>
              <w:left w:val="nil"/>
              <w:bottom w:val="single" w:sz="4" w:space="0" w:color="auto"/>
              <w:right w:val="single" w:sz="4" w:space="0" w:color="auto"/>
            </w:tcBorders>
            <w:shd w:val="clear" w:color="auto" w:fill="auto"/>
            <w:vAlign w:val="bottom"/>
            <w:hideMark/>
          </w:tcPr>
          <w:p w:rsidR="00FE5B3E" w:rsidRPr="004E5322" w:rsidRDefault="00FE5B3E" w:rsidP="00C8786C">
            <w:pPr>
              <w:rPr>
                <w:rFonts w:eastAsia="Times New Roman"/>
              </w:rPr>
            </w:pPr>
            <w:r w:rsidRPr="004E5322">
              <w:rPr>
                <w:rFonts w:eastAsia="Times New Roman"/>
              </w:rPr>
              <w:t>Graphic manipulation – Game Streaming</w:t>
            </w:r>
          </w:p>
        </w:tc>
      </w:tr>
    </w:tbl>
    <w:p w:rsidR="00FE5B3E" w:rsidRPr="004E5322" w:rsidRDefault="00FE5B3E" w:rsidP="00C8786C">
      <w:r w:rsidRPr="004E5322">
        <w:lastRenderedPageBreak/>
        <w:t>GPU instances are great for high parallel processing capability Examples:</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Scientific calculations</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Engineering modeling</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Rendering applications</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Graphics applications</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Game streaming</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3-­‐D application streaming</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Other graphic work loads</w:t>
      </w:r>
    </w:p>
    <w:p w:rsidR="00FE5B3E" w:rsidRPr="00C8786C" w:rsidRDefault="00FE5B3E" w:rsidP="0076724F">
      <w:pPr>
        <w:pStyle w:val="ListParagraph"/>
        <w:numPr>
          <w:ilvl w:val="0"/>
          <w:numId w:val="179"/>
        </w:numPr>
        <w:rPr>
          <w:rFonts w:ascii="Calibri" w:hAnsi="Calibri" w:cs="Calibri"/>
          <w:sz w:val="24"/>
          <w:szCs w:val="24"/>
        </w:rPr>
      </w:pPr>
      <w:r w:rsidRPr="00C8786C">
        <w:rPr>
          <w:rFonts w:ascii="Calibri" w:hAnsi="Calibri" w:cs="Calibri"/>
          <w:sz w:val="24"/>
          <w:szCs w:val="24"/>
        </w:rPr>
        <w:t>Remember GPU instances do not support SR-­‐IOV</w:t>
      </w:r>
    </w:p>
    <w:p w:rsidR="00FE5B3E" w:rsidRPr="004E5322" w:rsidRDefault="00FE5B3E" w:rsidP="00B92D5D">
      <w:pPr>
        <w:rPr>
          <w:rFonts w:cs="Calibri"/>
          <w:sz w:val="32"/>
          <w:szCs w:val="28"/>
        </w:rPr>
      </w:pPr>
    </w:p>
    <w:p w:rsidR="00FE5B3E" w:rsidRPr="00C8786C" w:rsidRDefault="00FE5B3E" w:rsidP="00C8786C">
      <w:pPr>
        <w:pStyle w:val="Heading2"/>
      </w:pPr>
      <w:r w:rsidRPr="00C8786C">
        <w:t xml:space="preserve">Architecting For Performance: Burstable CPU </w:t>
      </w:r>
      <w:proofErr w:type="gramStart"/>
      <w:r w:rsidRPr="00C8786C">
        <w:t>Credits :</w:t>
      </w:r>
      <w:proofErr w:type="gramEnd"/>
    </w:p>
    <w:p w:rsidR="00FE5B3E" w:rsidRPr="004E5322" w:rsidRDefault="00FE5B3E" w:rsidP="00C8786C">
      <w:r w:rsidRPr="004E5322">
        <w:t>What if you have a legacy application that cannot scale with auto scaling but has peak performance 10% of the time? How can we reduce costs while still being able to handle any increase in temporary load?</w:t>
      </w:r>
    </w:p>
    <w:p w:rsidR="00FE5B3E" w:rsidRPr="004E5322" w:rsidRDefault="00FE5B3E" w:rsidP="00C8786C">
      <w:r w:rsidRPr="004E5322">
        <w:t xml:space="preserve">What about applications that are </w:t>
      </w:r>
      <w:proofErr w:type="spellStart"/>
      <w:r w:rsidRPr="004E5322">
        <w:t>dev</w:t>
      </w:r>
      <w:proofErr w:type="spellEnd"/>
      <w:r w:rsidRPr="004E5322">
        <w:t>/test/staging environments that do not frequently run large amounts of data? How can we reduce costs but still have the required performance?</w:t>
      </w:r>
    </w:p>
    <w:p w:rsidR="00FE5B3E" w:rsidRPr="004E5322" w:rsidRDefault="00FE5B3E" w:rsidP="00C8786C">
      <w:r w:rsidRPr="004E5322">
        <w:t>Burstable instances are perfect for workloads that do not use the full CPU often but casually need to burst.</w:t>
      </w:r>
    </w:p>
    <w:p w:rsidR="00FE5B3E" w:rsidRPr="00C8786C" w:rsidRDefault="00FE5B3E" w:rsidP="00C8786C">
      <w:pPr>
        <w:pStyle w:val="Heading2"/>
      </w:pPr>
      <w:r w:rsidRPr="00C8786C">
        <w:t>Architecting For Performance: Burstable CPU Credits</w:t>
      </w:r>
    </w:p>
    <w:p w:rsidR="00FE5B3E" w:rsidRPr="004E5322" w:rsidRDefault="00FE5B3E" w:rsidP="00B92D5D">
      <w:pPr>
        <w:rPr>
          <w:rFonts w:cs="Calibri"/>
          <w:sz w:val="28"/>
        </w:rPr>
      </w:pPr>
    </w:p>
    <w:p w:rsidR="00FE5B3E" w:rsidRPr="00C8786C" w:rsidRDefault="00FE5B3E" w:rsidP="0076724F">
      <w:pPr>
        <w:pStyle w:val="ListParagraph"/>
        <w:numPr>
          <w:ilvl w:val="0"/>
          <w:numId w:val="180"/>
        </w:numPr>
        <w:rPr>
          <w:rFonts w:ascii="Calibri" w:hAnsi="Calibri" w:cs="Calibri"/>
          <w:sz w:val="24"/>
          <w:szCs w:val="24"/>
        </w:rPr>
      </w:pPr>
      <w:r w:rsidRPr="00C8786C">
        <w:rPr>
          <w:rFonts w:ascii="Calibri" w:hAnsi="Calibri" w:cs="Calibri"/>
          <w:sz w:val="24"/>
          <w:szCs w:val="24"/>
        </w:rPr>
        <w:t>T2 instance types have “burstable” CPU performance</w:t>
      </w:r>
    </w:p>
    <w:p w:rsidR="00FE5B3E" w:rsidRPr="00C8786C" w:rsidRDefault="00FE5B3E" w:rsidP="0076724F">
      <w:pPr>
        <w:pStyle w:val="ListParagraph"/>
        <w:numPr>
          <w:ilvl w:val="0"/>
          <w:numId w:val="180"/>
        </w:numPr>
        <w:rPr>
          <w:rFonts w:ascii="Calibri" w:hAnsi="Calibri" w:cs="Calibri"/>
          <w:sz w:val="24"/>
          <w:szCs w:val="24"/>
        </w:rPr>
      </w:pPr>
      <w:r w:rsidRPr="00C8786C">
        <w:rPr>
          <w:rFonts w:ascii="Calibri" w:hAnsi="Calibri" w:cs="Calibri"/>
          <w:sz w:val="24"/>
          <w:szCs w:val="24"/>
        </w:rPr>
        <w:t>Each instance has a “base line” performance but can “burst” to greater CPU usage if credits allow</w:t>
      </w:r>
    </w:p>
    <w:p w:rsidR="00FE5B3E" w:rsidRPr="00C8786C" w:rsidRDefault="00FE5B3E" w:rsidP="0076724F">
      <w:pPr>
        <w:pStyle w:val="ListParagraph"/>
        <w:numPr>
          <w:ilvl w:val="0"/>
          <w:numId w:val="180"/>
        </w:numPr>
        <w:rPr>
          <w:rFonts w:ascii="Calibri" w:hAnsi="Calibri" w:cs="Calibri"/>
          <w:sz w:val="24"/>
          <w:szCs w:val="24"/>
        </w:rPr>
      </w:pPr>
      <w:r w:rsidRPr="00C8786C">
        <w:rPr>
          <w:rFonts w:ascii="Calibri" w:hAnsi="Calibri" w:cs="Calibri"/>
          <w:sz w:val="24"/>
          <w:szCs w:val="24"/>
        </w:rPr>
        <w:t xml:space="preserve">One CPU “credit” is equal to one </w:t>
      </w:r>
      <w:proofErr w:type="spellStart"/>
      <w:r w:rsidRPr="00C8786C">
        <w:rPr>
          <w:rFonts w:ascii="Calibri" w:hAnsi="Calibri" w:cs="Calibri"/>
          <w:sz w:val="24"/>
          <w:szCs w:val="24"/>
        </w:rPr>
        <w:t>vCPU</w:t>
      </w:r>
      <w:proofErr w:type="spellEnd"/>
      <w:r w:rsidRPr="00C8786C">
        <w:rPr>
          <w:rFonts w:ascii="Calibri" w:hAnsi="Calibri" w:cs="Calibri"/>
          <w:sz w:val="24"/>
          <w:szCs w:val="24"/>
        </w:rPr>
        <w:t xml:space="preserve"> running at 100% utilization  for one minute</w:t>
      </w:r>
    </w:p>
    <w:p w:rsidR="00FE5B3E" w:rsidRPr="00C8786C" w:rsidRDefault="00FE5B3E" w:rsidP="0076724F">
      <w:pPr>
        <w:pStyle w:val="ListParagraph"/>
        <w:numPr>
          <w:ilvl w:val="0"/>
          <w:numId w:val="180"/>
        </w:numPr>
        <w:rPr>
          <w:rFonts w:ascii="Calibri" w:hAnsi="Calibri" w:cs="Calibri"/>
          <w:sz w:val="24"/>
          <w:szCs w:val="24"/>
        </w:rPr>
      </w:pPr>
      <w:r w:rsidRPr="00C8786C">
        <w:rPr>
          <w:rFonts w:ascii="Calibri" w:hAnsi="Calibri" w:cs="Calibri"/>
          <w:sz w:val="24"/>
          <w:szCs w:val="24"/>
        </w:rPr>
        <w:t xml:space="preserve">One CPU “credit” is equal to one </w:t>
      </w:r>
      <w:proofErr w:type="spellStart"/>
      <w:r w:rsidRPr="00C8786C">
        <w:rPr>
          <w:rFonts w:ascii="Calibri" w:hAnsi="Calibri" w:cs="Calibri"/>
          <w:sz w:val="24"/>
          <w:szCs w:val="24"/>
        </w:rPr>
        <w:t>vCPU</w:t>
      </w:r>
      <w:proofErr w:type="spellEnd"/>
      <w:r w:rsidRPr="00C8786C">
        <w:rPr>
          <w:rFonts w:ascii="Calibri" w:hAnsi="Calibri" w:cs="Calibri"/>
          <w:sz w:val="24"/>
          <w:szCs w:val="24"/>
        </w:rPr>
        <w:t xml:space="preserve"> running at 50% utilization for two minutes, </w:t>
      </w:r>
      <w:proofErr w:type="spellStart"/>
      <w:r w:rsidRPr="00C8786C">
        <w:rPr>
          <w:rFonts w:ascii="Calibri" w:hAnsi="Calibri" w:cs="Calibri"/>
          <w:sz w:val="24"/>
          <w:szCs w:val="24"/>
        </w:rPr>
        <w:t>etc</w:t>
      </w:r>
      <w:proofErr w:type="spellEnd"/>
    </w:p>
    <w:p w:rsidR="00FE5B3E" w:rsidRPr="00C8786C" w:rsidRDefault="00FE5B3E" w:rsidP="0076724F">
      <w:pPr>
        <w:pStyle w:val="ListParagraph"/>
        <w:numPr>
          <w:ilvl w:val="0"/>
          <w:numId w:val="180"/>
        </w:numPr>
        <w:rPr>
          <w:rFonts w:ascii="Calibri" w:hAnsi="Calibri" w:cs="Calibri"/>
          <w:sz w:val="24"/>
          <w:szCs w:val="24"/>
        </w:rPr>
      </w:pPr>
      <w:r w:rsidRPr="00C8786C">
        <w:rPr>
          <w:rFonts w:ascii="Calibri" w:hAnsi="Calibri" w:cs="Calibri"/>
          <w:sz w:val="24"/>
          <w:szCs w:val="24"/>
        </w:rPr>
        <w:t xml:space="preserve">“Credits” are accrued when the instance uses LESS than </w:t>
      </w:r>
      <w:proofErr w:type="spellStart"/>
      <w:r w:rsidRPr="00C8786C">
        <w:rPr>
          <w:rFonts w:ascii="Calibri" w:hAnsi="Calibri" w:cs="Calibri"/>
          <w:sz w:val="24"/>
          <w:szCs w:val="24"/>
        </w:rPr>
        <w:t>it’s</w:t>
      </w:r>
      <w:proofErr w:type="spellEnd"/>
      <w:r w:rsidRPr="00C8786C">
        <w:rPr>
          <w:rFonts w:ascii="Calibri" w:hAnsi="Calibri" w:cs="Calibri"/>
          <w:sz w:val="24"/>
          <w:szCs w:val="24"/>
        </w:rPr>
        <w:t xml:space="preserve"> base level performance</w:t>
      </w:r>
    </w:p>
    <w:p w:rsidR="00FE5B3E" w:rsidRPr="00C8786C" w:rsidRDefault="00FE5B3E" w:rsidP="00C8786C">
      <w:pPr>
        <w:rPr>
          <w:rFonts w:cs="Calibri"/>
          <w:szCs w:val="24"/>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7E48E1A" wp14:editId="362C3A63">
            <wp:extent cx="5943600" cy="132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20800"/>
                    </a:xfrm>
                    <a:prstGeom prst="rect">
                      <a:avLst/>
                    </a:prstGeom>
                  </pic:spPr>
                </pic:pic>
              </a:graphicData>
            </a:graphic>
          </wp:inline>
        </w:drawing>
      </w:r>
    </w:p>
    <w:p w:rsidR="00FE5B3E" w:rsidRPr="00C8786C" w:rsidRDefault="00FE5B3E" w:rsidP="00C8786C">
      <w:pPr>
        <w:pStyle w:val="Heading2"/>
      </w:pPr>
      <w:r w:rsidRPr="00C8786C">
        <w:lastRenderedPageBreak/>
        <w:t>Architecting For Performance: Storage</w:t>
      </w:r>
    </w:p>
    <w:p w:rsidR="00FE5B3E" w:rsidRPr="004E5322" w:rsidRDefault="00FE5B3E" w:rsidP="00C8786C">
      <w:r w:rsidRPr="004E5322">
        <w:t xml:space="preserve">Instance store instances have storage that is physically attached to the host machine. Instance store instances have faster </w:t>
      </w:r>
      <w:proofErr w:type="gramStart"/>
      <w:r w:rsidRPr="004E5322">
        <w:t>i/o</w:t>
      </w:r>
      <w:proofErr w:type="gramEnd"/>
      <w:r w:rsidRPr="004E5322">
        <w:t xml:space="preserve"> operations because of this. However, instance store data is ephemeral and will be deleted if the instance is stopped or terminated.</w:t>
      </w:r>
    </w:p>
    <w:p w:rsidR="00FE5B3E" w:rsidRPr="004E5322" w:rsidRDefault="00FE5B3E" w:rsidP="00B92D5D">
      <w:pPr>
        <w:rPr>
          <w:rFonts w:cs="Calibri"/>
          <w:sz w:val="32"/>
          <w:szCs w:val="28"/>
        </w:rPr>
      </w:pPr>
    </w:p>
    <w:p w:rsidR="00FE5B3E" w:rsidRPr="00C8786C" w:rsidRDefault="00FE5B3E" w:rsidP="00C8786C">
      <w:pPr>
        <w:pStyle w:val="Heading2"/>
      </w:pPr>
      <w:r w:rsidRPr="00C8786C">
        <w:t>Architecting For Performance: Storage</w:t>
      </w:r>
    </w:p>
    <w:p w:rsidR="00FE5B3E" w:rsidRPr="004E5322" w:rsidRDefault="00FE5B3E" w:rsidP="00B92D5D">
      <w:pPr>
        <w:rPr>
          <w:rFonts w:cs="Calibri"/>
          <w:sz w:val="28"/>
        </w:rPr>
      </w:pPr>
    </w:p>
    <w:tbl>
      <w:tblPr>
        <w:tblW w:w="7755" w:type="dxa"/>
        <w:tblLook w:val="04A0" w:firstRow="1" w:lastRow="0" w:firstColumn="1" w:lastColumn="0" w:noHBand="0" w:noVBand="1"/>
      </w:tblPr>
      <w:tblGrid>
        <w:gridCol w:w="2204"/>
        <w:gridCol w:w="5551"/>
      </w:tblGrid>
      <w:tr w:rsidR="00FE5B3E" w:rsidRPr="004E5322" w:rsidTr="00FE5B3E">
        <w:trPr>
          <w:trHeight w:val="428"/>
        </w:trPr>
        <w:tc>
          <w:tcPr>
            <w:tcW w:w="2204"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Volume Type</w:t>
            </w:r>
          </w:p>
        </w:tc>
        <w:tc>
          <w:tcPr>
            <w:tcW w:w="5551" w:type="dxa"/>
            <w:tcBorders>
              <w:top w:val="single" w:sz="4" w:space="0" w:color="auto"/>
              <w:left w:val="nil"/>
              <w:bottom w:val="single" w:sz="4" w:space="0" w:color="auto"/>
              <w:right w:val="single" w:sz="4" w:space="0" w:color="auto"/>
            </w:tcBorders>
            <w:shd w:val="clear" w:color="000000" w:fill="4F81BD"/>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Use Cases</w:t>
            </w:r>
          </w:p>
        </w:tc>
      </w:tr>
      <w:tr w:rsidR="00FE5B3E" w:rsidRPr="004E5322" w:rsidTr="00FE5B3E">
        <w:trPr>
          <w:trHeight w:val="856"/>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General Purpose</w:t>
            </w:r>
          </w:p>
        </w:tc>
        <w:tc>
          <w:tcPr>
            <w:tcW w:w="55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Root/boot volumes, desktops , smaller databases ,and non-</w:t>
            </w:r>
            <w:r w:rsidRPr="00C8786C">
              <w:rPr>
                <w:rFonts w:eastAsia="Times New Roman" w:cs="Calibri"/>
                <w:color w:val="000000"/>
                <w:szCs w:val="24"/>
              </w:rPr>
              <w:softHyphen/>
              <w:t>‐prod workloads</w:t>
            </w:r>
          </w:p>
        </w:tc>
      </w:tr>
      <w:tr w:rsidR="00FE5B3E" w:rsidRPr="004E5322" w:rsidTr="00FE5B3E">
        <w:trPr>
          <w:trHeight w:val="428"/>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Provisioned IOPS</w:t>
            </w:r>
          </w:p>
        </w:tc>
        <w:tc>
          <w:tcPr>
            <w:tcW w:w="55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Production work loads and databases</w:t>
            </w:r>
          </w:p>
        </w:tc>
      </w:tr>
      <w:tr w:rsidR="00FE5B3E" w:rsidRPr="004E5322" w:rsidTr="00FE5B3E">
        <w:trPr>
          <w:trHeight w:val="856"/>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Magnetic</w:t>
            </w:r>
          </w:p>
        </w:tc>
        <w:tc>
          <w:tcPr>
            <w:tcW w:w="55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Infrequently accessed workloads and low cost requirements</w:t>
            </w:r>
          </w:p>
        </w:tc>
      </w:tr>
    </w:tbl>
    <w:p w:rsidR="00FE5B3E" w:rsidRPr="004E5322" w:rsidRDefault="00FE5B3E" w:rsidP="00B92D5D">
      <w:pPr>
        <w:rPr>
          <w:rFonts w:cs="Calibri"/>
          <w:sz w:val="28"/>
        </w:rPr>
      </w:pPr>
    </w:p>
    <w:p w:rsidR="0044243F" w:rsidRPr="004E5322" w:rsidRDefault="0044243F" w:rsidP="00B92D5D">
      <w:pPr>
        <w:rPr>
          <w:rFonts w:cs="Calibri"/>
          <w:sz w:val="28"/>
        </w:rPr>
      </w:pPr>
    </w:p>
    <w:p w:rsidR="0044243F" w:rsidRPr="004E5322" w:rsidRDefault="0044243F" w:rsidP="00B92D5D">
      <w:pPr>
        <w:rPr>
          <w:rFonts w:cs="Calibri"/>
          <w:sz w:val="28"/>
        </w:rPr>
      </w:pPr>
    </w:p>
    <w:p w:rsidR="00FE5B3E" w:rsidRPr="004E5322" w:rsidRDefault="00FE5B3E" w:rsidP="00B92D5D">
      <w:pPr>
        <w:rPr>
          <w:rFonts w:cs="Calibri"/>
          <w:sz w:val="28"/>
        </w:rPr>
      </w:pPr>
    </w:p>
    <w:tbl>
      <w:tblPr>
        <w:tblW w:w="9432" w:type="dxa"/>
        <w:tblLook w:val="04A0" w:firstRow="1" w:lastRow="0" w:firstColumn="1" w:lastColumn="0" w:noHBand="0" w:noVBand="1"/>
      </w:tblPr>
      <w:tblGrid>
        <w:gridCol w:w="2681"/>
        <w:gridCol w:w="6751"/>
      </w:tblGrid>
      <w:tr w:rsidR="00FE5B3E" w:rsidRPr="004E5322" w:rsidTr="00FE5B3E">
        <w:trPr>
          <w:trHeight w:val="420"/>
        </w:trPr>
        <w:tc>
          <w:tcPr>
            <w:tcW w:w="2681"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Volume Type</w:t>
            </w:r>
          </w:p>
        </w:tc>
        <w:tc>
          <w:tcPr>
            <w:tcW w:w="6751" w:type="dxa"/>
            <w:tcBorders>
              <w:top w:val="single" w:sz="4" w:space="0" w:color="auto"/>
              <w:left w:val="nil"/>
              <w:bottom w:val="single" w:sz="4" w:space="0" w:color="auto"/>
              <w:right w:val="single" w:sz="4" w:space="0" w:color="auto"/>
            </w:tcBorders>
            <w:shd w:val="clear" w:color="000000" w:fill="4F81BD"/>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Limits</w:t>
            </w:r>
          </w:p>
        </w:tc>
      </w:tr>
      <w:tr w:rsidR="00FE5B3E" w:rsidRPr="004E5322" w:rsidTr="00FE5B3E">
        <w:trPr>
          <w:trHeight w:val="1260"/>
        </w:trPr>
        <w:tc>
          <w:tcPr>
            <w:tcW w:w="2681"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General Purpose</w:t>
            </w:r>
          </w:p>
        </w:tc>
        <w:tc>
          <w:tcPr>
            <w:tcW w:w="67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1GiB – 16TiB, 160MiB/s, baseline performance of 3 IOPS/</w:t>
            </w:r>
            <w:proofErr w:type="spellStart"/>
            <w:r w:rsidRPr="00C8786C">
              <w:rPr>
                <w:rFonts w:eastAsia="Times New Roman" w:cs="Calibri"/>
                <w:color w:val="000000"/>
                <w:szCs w:val="24"/>
              </w:rPr>
              <w:t>GiB</w:t>
            </w:r>
            <w:proofErr w:type="spellEnd"/>
            <w:r w:rsidRPr="00C8786C">
              <w:rPr>
                <w:rFonts w:eastAsia="Times New Roman" w:cs="Calibri"/>
                <w:color w:val="000000"/>
                <w:szCs w:val="24"/>
              </w:rPr>
              <w:t xml:space="preserve"> with burstable “credits”</w:t>
            </w:r>
          </w:p>
        </w:tc>
      </w:tr>
      <w:tr w:rsidR="00FE5B3E" w:rsidRPr="004E5322" w:rsidTr="00FE5B3E">
        <w:trPr>
          <w:trHeight w:val="840"/>
        </w:trPr>
        <w:tc>
          <w:tcPr>
            <w:tcW w:w="2681"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Provisioned IOPS</w:t>
            </w:r>
          </w:p>
        </w:tc>
        <w:tc>
          <w:tcPr>
            <w:tcW w:w="67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4GiB – 16TiB, 320MiB/s, Up to 20,000 IOPS</w:t>
            </w:r>
            <w:r w:rsidRPr="00C8786C">
              <w:rPr>
                <w:rFonts w:eastAsia="Times New Roman" w:cs="Calibri"/>
                <w:color w:val="000000"/>
                <w:szCs w:val="24"/>
              </w:rPr>
              <w:br/>
              <w:t>per volume</w:t>
            </w:r>
          </w:p>
        </w:tc>
      </w:tr>
      <w:tr w:rsidR="00FE5B3E" w:rsidRPr="004E5322" w:rsidTr="00FE5B3E">
        <w:trPr>
          <w:trHeight w:val="840"/>
        </w:trPr>
        <w:tc>
          <w:tcPr>
            <w:tcW w:w="2681" w:type="dxa"/>
            <w:tcBorders>
              <w:top w:val="nil"/>
              <w:left w:val="single" w:sz="4" w:space="0" w:color="auto"/>
              <w:bottom w:val="single" w:sz="4" w:space="0" w:color="auto"/>
              <w:right w:val="single" w:sz="4" w:space="0" w:color="auto"/>
            </w:tcBorders>
            <w:shd w:val="clear" w:color="auto" w:fill="auto"/>
            <w:noWrap/>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Magnetic</w:t>
            </w:r>
          </w:p>
        </w:tc>
        <w:tc>
          <w:tcPr>
            <w:tcW w:w="6751" w:type="dxa"/>
            <w:tcBorders>
              <w:top w:val="nil"/>
              <w:left w:val="nil"/>
              <w:bottom w:val="single" w:sz="4" w:space="0" w:color="auto"/>
              <w:right w:val="single" w:sz="4" w:space="0" w:color="auto"/>
            </w:tcBorders>
            <w:shd w:val="clear" w:color="auto" w:fill="auto"/>
            <w:vAlign w:val="bottom"/>
            <w:hideMark/>
          </w:tcPr>
          <w:p w:rsidR="00FE5B3E" w:rsidRPr="00C8786C" w:rsidRDefault="00FE5B3E" w:rsidP="00B92D5D">
            <w:pPr>
              <w:spacing w:line="240" w:lineRule="auto"/>
              <w:rPr>
                <w:rFonts w:eastAsia="Times New Roman" w:cs="Calibri"/>
                <w:color w:val="000000"/>
                <w:szCs w:val="24"/>
              </w:rPr>
            </w:pPr>
            <w:r w:rsidRPr="00C8786C">
              <w:rPr>
                <w:rFonts w:eastAsia="Times New Roman" w:cs="Calibri"/>
                <w:color w:val="000000"/>
                <w:szCs w:val="24"/>
              </w:rPr>
              <w:t>1GiB – 1TiB, 40-</w:t>
            </w:r>
            <w:r w:rsidRPr="00C8786C">
              <w:rPr>
                <w:rFonts w:eastAsia="Times New Roman" w:cs="Calibri"/>
                <w:color w:val="000000"/>
                <w:szCs w:val="24"/>
              </w:rPr>
              <w:softHyphen/>
              <w:t>‐90MiB/s, 100 IOPS with</w:t>
            </w:r>
            <w:r w:rsidRPr="00C8786C">
              <w:rPr>
                <w:rFonts w:eastAsia="Times New Roman" w:cs="Calibri"/>
                <w:color w:val="000000"/>
                <w:szCs w:val="24"/>
              </w:rPr>
              <w:br/>
              <w:t>burstable to hundreds of IOPS</w:t>
            </w:r>
          </w:p>
        </w:tc>
      </w:tr>
    </w:tbl>
    <w:p w:rsidR="00FE5B3E" w:rsidRPr="004E5322" w:rsidRDefault="00FE5B3E" w:rsidP="00B92D5D">
      <w:pPr>
        <w:rPr>
          <w:rFonts w:cs="Calibri"/>
          <w:sz w:val="28"/>
        </w:rPr>
      </w:pPr>
    </w:p>
    <w:p w:rsidR="00FE5B3E" w:rsidRPr="004E5322" w:rsidRDefault="00FE5B3E" w:rsidP="00B92D5D">
      <w:pPr>
        <w:rPr>
          <w:rFonts w:cs="Calibri"/>
          <w:sz w:val="28"/>
        </w:rPr>
      </w:pPr>
    </w:p>
    <w:p w:rsidR="00FE5B3E" w:rsidRPr="00C8786C" w:rsidRDefault="00FE5B3E" w:rsidP="00C8786C">
      <w:pPr>
        <w:pStyle w:val="Heading2"/>
      </w:pPr>
      <w:r w:rsidRPr="00C8786C">
        <w:lastRenderedPageBreak/>
        <w:t>Architecting For Performance: Performance Design Patterns, Understand Bottlenecks</w:t>
      </w:r>
    </w:p>
    <w:p w:rsidR="00FE5B3E" w:rsidRPr="004E5322" w:rsidRDefault="00FE5B3E" w:rsidP="00C8786C">
      <w:r w:rsidRPr="004E5322">
        <w:t xml:space="preserve">BCJC has a video transcoding application which accepts </w:t>
      </w:r>
      <w:proofErr w:type="gramStart"/>
      <w:r w:rsidRPr="004E5322">
        <w:t>videos ,</w:t>
      </w:r>
      <w:proofErr w:type="gramEnd"/>
      <w:r w:rsidRPr="004E5322">
        <w:t xml:space="preserve"> processes the videos, and applies certain filters to the videos. The process includes uploading the video through an ELB to the web facing servers. When completed the web servers upload the video to the external location (or S3) through the NAT instance.</w:t>
      </w:r>
    </w:p>
    <w:p w:rsidR="00FE5B3E" w:rsidRPr="00C8786C" w:rsidRDefault="00FE5B3E" w:rsidP="0076724F">
      <w:pPr>
        <w:pStyle w:val="ListParagraph"/>
        <w:numPr>
          <w:ilvl w:val="0"/>
          <w:numId w:val="181"/>
        </w:numPr>
        <w:rPr>
          <w:rFonts w:ascii="Calibri" w:hAnsi="Calibri" w:cs="Calibri"/>
          <w:sz w:val="24"/>
          <w:szCs w:val="24"/>
        </w:rPr>
      </w:pPr>
      <w:r w:rsidRPr="00C8786C">
        <w:rPr>
          <w:rFonts w:ascii="Calibri" w:hAnsi="Calibri" w:cs="Calibri"/>
          <w:sz w:val="24"/>
          <w:szCs w:val="24"/>
        </w:rPr>
        <w:t>Web facing servers do not have a public IP address but receive traffic from a public load balancer</w:t>
      </w:r>
    </w:p>
    <w:p w:rsidR="00FE5B3E" w:rsidRDefault="00FE5B3E" w:rsidP="0076724F">
      <w:pPr>
        <w:pStyle w:val="ListParagraph"/>
        <w:numPr>
          <w:ilvl w:val="0"/>
          <w:numId w:val="181"/>
        </w:numPr>
        <w:rPr>
          <w:rFonts w:ascii="Calibri" w:hAnsi="Calibri" w:cs="Calibri"/>
          <w:sz w:val="24"/>
          <w:szCs w:val="24"/>
        </w:rPr>
      </w:pPr>
      <w:r w:rsidRPr="00C8786C">
        <w:rPr>
          <w:rFonts w:ascii="Calibri" w:hAnsi="Calibri" w:cs="Calibri"/>
          <w:sz w:val="24"/>
          <w:szCs w:val="24"/>
        </w:rPr>
        <w:t>Use a NAT instance to upload the videos to the external location</w:t>
      </w:r>
    </w:p>
    <w:p w:rsidR="00C8786C" w:rsidRPr="00C8786C" w:rsidRDefault="00C8786C" w:rsidP="00C8786C">
      <w:pPr>
        <w:pStyle w:val="ListParagraph"/>
        <w:rPr>
          <w:rFonts w:ascii="Calibri" w:hAnsi="Calibri" w:cs="Calibri"/>
          <w:sz w:val="24"/>
          <w:szCs w:val="24"/>
        </w:rPr>
      </w:pPr>
    </w:p>
    <w:p w:rsidR="00FE5B3E" w:rsidRPr="00C8786C" w:rsidRDefault="00FE5B3E" w:rsidP="00C8786C">
      <w:pPr>
        <w:pStyle w:val="Heading2"/>
      </w:pPr>
      <w:r w:rsidRPr="00C8786C">
        <w:t>Architecting For Performance: Performance Design Patterns, Understand Bottlenecks</w:t>
      </w:r>
    </w:p>
    <w:p w:rsidR="00FE5B3E" w:rsidRPr="004E5322" w:rsidRDefault="00FE5B3E" w:rsidP="00B92D5D">
      <w:pPr>
        <w:rPr>
          <w:rFonts w:cs="Calibri"/>
          <w:sz w:val="28"/>
        </w:rPr>
      </w:pPr>
    </w:p>
    <w:p w:rsidR="00FE5B3E" w:rsidRPr="004E5322" w:rsidRDefault="00FE5B3E" w:rsidP="00B92D5D">
      <w:pPr>
        <w:rPr>
          <w:rFonts w:cs="Calibri"/>
          <w:sz w:val="28"/>
        </w:rPr>
      </w:pPr>
      <w:r w:rsidRPr="004E5322">
        <w:rPr>
          <w:rFonts w:cs="Calibri"/>
          <w:noProof/>
          <w:sz w:val="28"/>
          <w:lang w:eastAsia="en-US"/>
        </w:rPr>
        <w:drawing>
          <wp:inline distT="0" distB="0" distL="0" distR="0" wp14:anchorId="59C8C89F" wp14:editId="06C561BE">
            <wp:extent cx="5943600" cy="29140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14015"/>
                    </a:xfrm>
                    <a:prstGeom prst="rect">
                      <a:avLst/>
                    </a:prstGeom>
                  </pic:spPr>
                </pic:pic>
              </a:graphicData>
            </a:graphic>
          </wp:inline>
        </w:drawing>
      </w:r>
    </w:p>
    <w:p w:rsidR="00FE5B3E" w:rsidRPr="004E5322" w:rsidRDefault="00FE5B3E" w:rsidP="00B92D5D">
      <w:pPr>
        <w:rPr>
          <w:rFonts w:cs="Calibri"/>
          <w:sz w:val="28"/>
        </w:rPr>
      </w:pPr>
    </w:p>
    <w:p w:rsidR="00FE5B3E" w:rsidRPr="004E5322" w:rsidRDefault="00FE5B3E" w:rsidP="00B92D5D">
      <w:pPr>
        <w:rPr>
          <w:rFonts w:cs="Calibri"/>
          <w:sz w:val="28"/>
        </w:rPr>
      </w:pPr>
      <w:r w:rsidRPr="004E5322">
        <w:rPr>
          <w:rFonts w:cs="Calibri"/>
          <w:noProof/>
          <w:sz w:val="28"/>
          <w:lang w:eastAsia="en-US"/>
        </w:rPr>
        <w:lastRenderedPageBreak/>
        <w:drawing>
          <wp:inline distT="0" distB="0" distL="0" distR="0" wp14:anchorId="5D4371AA" wp14:editId="7F6C7712">
            <wp:extent cx="5943600" cy="29317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31795"/>
                    </a:xfrm>
                    <a:prstGeom prst="rect">
                      <a:avLst/>
                    </a:prstGeom>
                  </pic:spPr>
                </pic:pic>
              </a:graphicData>
            </a:graphic>
          </wp:inline>
        </w:drawing>
      </w:r>
    </w:p>
    <w:p w:rsidR="00FE5B3E" w:rsidRPr="004E5322" w:rsidRDefault="00FE5B3E" w:rsidP="00B92D5D">
      <w:pPr>
        <w:rPr>
          <w:rFonts w:cs="Calibri"/>
          <w:sz w:val="28"/>
        </w:rPr>
      </w:pPr>
    </w:p>
    <w:p w:rsidR="00FE5B3E" w:rsidRPr="004E5322" w:rsidRDefault="00FE5B3E" w:rsidP="00C8786C">
      <w:pPr>
        <w:pStyle w:val="Heading2"/>
      </w:pPr>
      <w:r w:rsidRPr="004E5322">
        <w:t xml:space="preserve">Architecting For Performance: Performance Design </w:t>
      </w:r>
      <w:proofErr w:type="gramStart"/>
      <w:r w:rsidRPr="004E5322">
        <w:t>Patterns ,Understand</w:t>
      </w:r>
      <w:proofErr w:type="gramEnd"/>
      <w:r w:rsidRPr="004E5322">
        <w:t xml:space="preserve"> Bottlenecks Solution:</w:t>
      </w:r>
    </w:p>
    <w:p w:rsidR="00FE5B3E" w:rsidRPr="00C8786C" w:rsidRDefault="00FE5B3E" w:rsidP="0076724F">
      <w:pPr>
        <w:pStyle w:val="ListParagraph"/>
        <w:numPr>
          <w:ilvl w:val="0"/>
          <w:numId w:val="182"/>
        </w:numPr>
        <w:rPr>
          <w:rFonts w:ascii="Calibri" w:hAnsi="Calibri" w:cs="Calibri"/>
          <w:sz w:val="24"/>
          <w:szCs w:val="24"/>
        </w:rPr>
      </w:pPr>
      <w:r w:rsidRPr="00C8786C">
        <w:rPr>
          <w:rFonts w:ascii="Calibri" w:hAnsi="Calibri" w:cs="Calibri"/>
          <w:sz w:val="24"/>
          <w:szCs w:val="24"/>
        </w:rPr>
        <w:t>Add a public subnet layer to the ELB and enable auto scaling to assign public IP addresses so each instance can send the traffic rather than going through the NAT instance</w:t>
      </w:r>
    </w:p>
    <w:p w:rsidR="00FE5B3E" w:rsidRPr="00C8786C" w:rsidRDefault="00FE5B3E" w:rsidP="0076724F">
      <w:pPr>
        <w:pStyle w:val="ListParagraph"/>
        <w:numPr>
          <w:ilvl w:val="0"/>
          <w:numId w:val="182"/>
        </w:numPr>
        <w:rPr>
          <w:rFonts w:ascii="Calibri" w:hAnsi="Calibri" w:cs="Calibri"/>
          <w:sz w:val="24"/>
          <w:szCs w:val="24"/>
        </w:rPr>
      </w:pPr>
      <w:r w:rsidRPr="00C8786C">
        <w:rPr>
          <w:rFonts w:ascii="Calibri" w:hAnsi="Calibri" w:cs="Calibri"/>
          <w:sz w:val="24"/>
          <w:szCs w:val="24"/>
        </w:rPr>
        <w:t>You can also create multiple NAT instances and assign one to each subnet but this also begins creating HA issues</w:t>
      </w:r>
    </w:p>
    <w:p w:rsidR="00FE5B3E" w:rsidRPr="00C8786C" w:rsidRDefault="00FE5B3E" w:rsidP="0076724F">
      <w:pPr>
        <w:pStyle w:val="ListParagraph"/>
        <w:numPr>
          <w:ilvl w:val="0"/>
          <w:numId w:val="182"/>
        </w:numPr>
        <w:rPr>
          <w:rFonts w:ascii="Calibri" w:hAnsi="Calibri" w:cs="Calibri"/>
          <w:sz w:val="24"/>
          <w:szCs w:val="24"/>
        </w:rPr>
      </w:pPr>
      <w:r w:rsidRPr="00C8786C">
        <w:rPr>
          <w:rFonts w:ascii="Calibri" w:hAnsi="Calibri" w:cs="Calibri"/>
          <w:sz w:val="24"/>
          <w:szCs w:val="24"/>
        </w:rPr>
        <w:t>Increasing the instance size increases the bandwidth throughput</w:t>
      </w:r>
    </w:p>
    <w:p w:rsidR="00FE5B3E" w:rsidRPr="00C8786C" w:rsidRDefault="00FE5B3E" w:rsidP="00C8786C">
      <w:pPr>
        <w:pStyle w:val="Heading1"/>
      </w:pPr>
      <w:r w:rsidRPr="00C8786C">
        <w:t>Increasing Performance With RAID Configurations</w:t>
      </w:r>
    </w:p>
    <w:p w:rsidR="00FE5B3E" w:rsidRPr="004E5322" w:rsidRDefault="00FE5B3E" w:rsidP="00B92D5D">
      <w:pPr>
        <w:rPr>
          <w:rFonts w:cs="Calibri"/>
          <w:sz w:val="32"/>
          <w:szCs w:val="28"/>
        </w:rPr>
      </w:pPr>
    </w:p>
    <w:p w:rsidR="00FE5B3E" w:rsidRPr="00B45785" w:rsidRDefault="00FE5B3E" w:rsidP="00B45785">
      <w:pPr>
        <w:rPr>
          <w:b/>
        </w:rPr>
      </w:pPr>
      <w:r w:rsidRPr="00B45785">
        <w:rPr>
          <w:b/>
        </w:rPr>
        <w:t>RAID: RAID Configurations</w:t>
      </w:r>
    </w:p>
    <w:tbl>
      <w:tblPr>
        <w:tblW w:w="8226" w:type="dxa"/>
        <w:tblLook w:val="04A0" w:firstRow="1" w:lastRow="0" w:firstColumn="1" w:lastColumn="0" w:noHBand="0" w:noVBand="1"/>
      </w:tblPr>
      <w:tblGrid>
        <w:gridCol w:w="2338"/>
        <w:gridCol w:w="5888"/>
      </w:tblGrid>
      <w:tr w:rsidR="00FE5B3E" w:rsidRPr="004E5322" w:rsidTr="00FE5B3E">
        <w:trPr>
          <w:trHeight w:val="414"/>
        </w:trPr>
        <w:tc>
          <w:tcPr>
            <w:tcW w:w="2338" w:type="dxa"/>
            <w:tcBorders>
              <w:top w:val="single" w:sz="8" w:space="0" w:color="auto"/>
              <w:left w:val="single" w:sz="8" w:space="0" w:color="auto"/>
              <w:bottom w:val="single" w:sz="4" w:space="0" w:color="auto"/>
              <w:right w:val="single" w:sz="4" w:space="0" w:color="auto"/>
            </w:tcBorders>
            <w:shd w:val="clear" w:color="000000" w:fill="4F81BD"/>
            <w:vAlign w:val="bottom"/>
            <w:hideMark/>
          </w:tcPr>
          <w:p w:rsidR="00FE5B3E" w:rsidRPr="004E5322" w:rsidRDefault="00FE5B3E" w:rsidP="00B45785">
            <w:pPr>
              <w:rPr>
                <w:rFonts w:eastAsia="Times New Roman"/>
              </w:rPr>
            </w:pPr>
            <w:r w:rsidRPr="004E5322">
              <w:rPr>
                <w:rFonts w:eastAsia="Times New Roman"/>
              </w:rPr>
              <w:t>Configuration</w:t>
            </w:r>
          </w:p>
        </w:tc>
        <w:tc>
          <w:tcPr>
            <w:tcW w:w="5888" w:type="dxa"/>
            <w:tcBorders>
              <w:top w:val="single" w:sz="8" w:space="0" w:color="auto"/>
              <w:left w:val="nil"/>
              <w:bottom w:val="single" w:sz="4" w:space="0" w:color="auto"/>
              <w:right w:val="single" w:sz="8" w:space="0" w:color="auto"/>
            </w:tcBorders>
            <w:shd w:val="clear" w:color="000000" w:fill="4F81BD"/>
            <w:vAlign w:val="bottom"/>
            <w:hideMark/>
          </w:tcPr>
          <w:p w:rsidR="00FE5B3E" w:rsidRPr="004E5322" w:rsidRDefault="00FE5B3E" w:rsidP="00B45785">
            <w:pPr>
              <w:rPr>
                <w:rFonts w:eastAsia="Times New Roman"/>
              </w:rPr>
            </w:pPr>
            <w:r w:rsidRPr="004E5322">
              <w:rPr>
                <w:rFonts w:eastAsia="Times New Roman"/>
              </w:rPr>
              <w:t>Issues / Benefits</w:t>
            </w:r>
          </w:p>
        </w:tc>
      </w:tr>
      <w:tr w:rsidR="00FE5B3E" w:rsidRPr="004E5322" w:rsidTr="00FE5B3E">
        <w:trPr>
          <w:trHeight w:val="1658"/>
        </w:trPr>
        <w:tc>
          <w:tcPr>
            <w:tcW w:w="2338" w:type="dxa"/>
            <w:tcBorders>
              <w:top w:val="nil"/>
              <w:left w:val="single" w:sz="8" w:space="0" w:color="auto"/>
              <w:bottom w:val="single" w:sz="4" w:space="0" w:color="auto"/>
              <w:right w:val="single" w:sz="4" w:space="0" w:color="auto"/>
            </w:tcBorders>
            <w:shd w:val="clear" w:color="auto" w:fill="auto"/>
            <w:noWrap/>
            <w:vAlign w:val="bottom"/>
            <w:hideMark/>
          </w:tcPr>
          <w:p w:rsidR="00FE5B3E" w:rsidRPr="004E5322" w:rsidRDefault="00FE5B3E" w:rsidP="00B45785">
            <w:pPr>
              <w:rPr>
                <w:rFonts w:eastAsia="Times New Roman"/>
              </w:rPr>
            </w:pPr>
            <w:r w:rsidRPr="004E5322">
              <w:rPr>
                <w:rFonts w:eastAsia="Times New Roman"/>
              </w:rPr>
              <w:t>RAID 0</w:t>
            </w:r>
          </w:p>
        </w:tc>
        <w:tc>
          <w:tcPr>
            <w:tcW w:w="5888" w:type="dxa"/>
            <w:tcBorders>
              <w:top w:val="nil"/>
              <w:left w:val="nil"/>
              <w:bottom w:val="single" w:sz="4" w:space="0" w:color="auto"/>
              <w:right w:val="single" w:sz="8" w:space="0" w:color="auto"/>
            </w:tcBorders>
            <w:shd w:val="clear" w:color="auto" w:fill="auto"/>
            <w:vAlign w:val="bottom"/>
            <w:hideMark/>
          </w:tcPr>
          <w:p w:rsidR="00FE5B3E" w:rsidRPr="004E5322" w:rsidRDefault="00FE5B3E" w:rsidP="00B45785">
            <w:pPr>
              <w:rPr>
                <w:rFonts w:eastAsia="Times New Roman"/>
              </w:rPr>
            </w:pPr>
            <w:r w:rsidRPr="004E5322">
              <w:rPr>
                <w:rFonts w:eastAsia="Times New Roman"/>
              </w:rPr>
              <w:t>Need more I/O performance – Performance of the stripe is limited to the worst performing volume – Does not provide redundancy</w:t>
            </w:r>
          </w:p>
        </w:tc>
      </w:tr>
      <w:tr w:rsidR="00FE5B3E" w:rsidRPr="004E5322" w:rsidTr="00FE5B3E">
        <w:trPr>
          <w:trHeight w:val="849"/>
        </w:trPr>
        <w:tc>
          <w:tcPr>
            <w:tcW w:w="2338" w:type="dxa"/>
            <w:tcBorders>
              <w:top w:val="nil"/>
              <w:left w:val="single" w:sz="8" w:space="0" w:color="auto"/>
              <w:bottom w:val="single" w:sz="8" w:space="0" w:color="auto"/>
              <w:right w:val="single" w:sz="4" w:space="0" w:color="auto"/>
            </w:tcBorders>
            <w:shd w:val="clear" w:color="auto" w:fill="auto"/>
            <w:noWrap/>
            <w:vAlign w:val="bottom"/>
            <w:hideMark/>
          </w:tcPr>
          <w:p w:rsidR="00FE5B3E" w:rsidRPr="004E5322" w:rsidRDefault="00FE5B3E" w:rsidP="00B45785">
            <w:pPr>
              <w:rPr>
                <w:rFonts w:eastAsia="Times New Roman"/>
              </w:rPr>
            </w:pPr>
            <w:r w:rsidRPr="004E5322">
              <w:rPr>
                <w:rFonts w:eastAsia="Times New Roman"/>
              </w:rPr>
              <w:t>RAID 1</w:t>
            </w:r>
          </w:p>
        </w:tc>
        <w:tc>
          <w:tcPr>
            <w:tcW w:w="5888" w:type="dxa"/>
            <w:tcBorders>
              <w:top w:val="nil"/>
              <w:left w:val="nil"/>
              <w:bottom w:val="single" w:sz="8" w:space="0" w:color="auto"/>
              <w:right w:val="single" w:sz="8" w:space="0" w:color="auto"/>
            </w:tcBorders>
            <w:shd w:val="clear" w:color="auto" w:fill="auto"/>
            <w:vAlign w:val="bottom"/>
            <w:hideMark/>
          </w:tcPr>
          <w:p w:rsidR="00FE5B3E" w:rsidRPr="004E5322" w:rsidRDefault="00FE5B3E" w:rsidP="00B45785">
            <w:pPr>
              <w:rPr>
                <w:rFonts w:eastAsia="Times New Roman"/>
              </w:rPr>
            </w:pPr>
            <w:r w:rsidRPr="004E5322">
              <w:rPr>
                <w:rFonts w:eastAsia="Times New Roman"/>
              </w:rPr>
              <w:t>Provides volume fault tolerance but no additional I/O</w:t>
            </w:r>
          </w:p>
        </w:tc>
      </w:tr>
    </w:tbl>
    <w:p w:rsidR="00FE5B3E" w:rsidRPr="004E5322" w:rsidRDefault="00FE5B3E" w:rsidP="00B45785">
      <w:r w:rsidRPr="004E5322">
        <w:lastRenderedPageBreak/>
        <w:t xml:space="preserve">With RAID 0 you will get whatever additional throughput you provision on attached EBS volumes. Striping together two 20,000 volumes in RAID </w:t>
      </w:r>
      <w:proofErr w:type="gramStart"/>
      <w:r w:rsidRPr="004E5322">
        <w:t>0  will</w:t>
      </w:r>
      <w:proofErr w:type="gramEnd"/>
      <w:r w:rsidRPr="004E5322">
        <w:t xml:space="preserve"> result in 40,000 IOPS I/O</w:t>
      </w:r>
    </w:p>
    <w:p w:rsidR="00FE5B3E" w:rsidRPr="004E5322" w:rsidRDefault="00FE5B3E" w:rsidP="00B45785">
      <w:r w:rsidRPr="004E5322">
        <w:t>RAID: Scenario</w:t>
      </w:r>
    </w:p>
    <w:p w:rsidR="00FE5B3E" w:rsidRPr="004E5322" w:rsidRDefault="00FE5B3E" w:rsidP="00B45785">
      <w:r w:rsidRPr="004E5322">
        <w:t xml:space="preserve">Problem: BCJC has an application with a need for 120,000 IOPS of write performance. </w:t>
      </w:r>
      <w:proofErr w:type="gramStart"/>
      <w:r w:rsidRPr="004E5322">
        <w:t>However ,EBS</w:t>
      </w:r>
      <w:proofErr w:type="gramEnd"/>
      <w:r w:rsidRPr="004E5322">
        <w:t xml:space="preserve"> volumes can only provision a maximum of up to 20,000 IOPS each. How would you solve this situation?</w:t>
      </w:r>
    </w:p>
    <w:p w:rsidR="00FE5B3E" w:rsidRPr="004E5322" w:rsidRDefault="00FE5B3E" w:rsidP="00B45785">
      <w:r w:rsidRPr="004E5322">
        <w:t xml:space="preserve">Solution: Stripe multiple EBS volumes together with RAID! For </w:t>
      </w:r>
      <w:proofErr w:type="gramStart"/>
      <w:r w:rsidRPr="004E5322">
        <w:t>example ,you</w:t>
      </w:r>
      <w:proofErr w:type="gramEnd"/>
      <w:r w:rsidRPr="004E5322">
        <w:t xml:space="preserve"> can create a RAID 0 configuration for 6 20,000 IOPS volumes for 120,000 IOPS. Keep in mind your limitation will be bandwidth so EBS optimized and/or network optimized instances might be required.</w:t>
      </w:r>
    </w:p>
    <w:p w:rsidR="00FE5B3E" w:rsidRPr="004E5322" w:rsidRDefault="00FE5B3E" w:rsidP="00B45785">
      <w:r w:rsidRPr="004E5322">
        <w:t xml:space="preserve">Consider using RAID for storage </w:t>
      </w:r>
      <w:proofErr w:type="gramStart"/>
      <w:r w:rsidRPr="004E5322">
        <w:t>services(</w:t>
      </w:r>
      <w:proofErr w:type="gramEnd"/>
      <w:r w:rsidRPr="004E5322">
        <w:t>NFS/CIFS) on AWS if S3 is not an acceptable solution</w:t>
      </w:r>
    </w:p>
    <w:p w:rsidR="00B45785" w:rsidRDefault="00B45785" w:rsidP="00B45785"/>
    <w:p w:rsidR="00FE5B3E" w:rsidRPr="004E5322" w:rsidRDefault="00FE5B3E" w:rsidP="00B45785">
      <w:r w:rsidRPr="004E5322">
        <w:t>RAID: Needing higher I/O throughput</w:t>
      </w:r>
    </w:p>
    <w:p w:rsidR="00FE5B3E" w:rsidRPr="00B45785" w:rsidRDefault="00FE5B3E" w:rsidP="0076724F">
      <w:pPr>
        <w:pStyle w:val="ListParagraph"/>
        <w:numPr>
          <w:ilvl w:val="0"/>
          <w:numId w:val="183"/>
        </w:numPr>
        <w:rPr>
          <w:rFonts w:ascii="Calibri" w:hAnsi="Calibri" w:cs="Calibri"/>
          <w:sz w:val="24"/>
          <w:szCs w:val="24"/>
        </w:rPr>
      </w:pPr>
      <w:r w:rsidRPr="00B45785">
        <w:rPr>
          <w:rFonts w:ascii="Calibri" w:hAnsi="Calibri" w:cs="Calibri"/>
          <w:sz w:val="24"/>
          <w:szCs w:val="24"/>
        </w:rPr>
        <w:t>Create durability by applying EBS snapshots</w:t>
      </w:r>
    </w:p>
    <w:p w:rsidR="00FE5B3E" w:rsidRPr="00B45785" w:rsidRDefault="00FE5B3E" w:rsidP="0076724F">
      <w:pPr>
        <w:pStyle w:val="ListParagraph"/>
        <w:numPr>
          <w:ilvl w:val="0"/>
          <w:numId w:val="183"/>
        </w:numPr>
        <w:rPr>
          <w:rFonts w:ascii="Calibri" w:hAnsi="Calibri" w:cs="Calibri"/>
          <w:sz w:val="24"/>
          <w:szCs w:val="24"/>
        </w:rPr>
      </w:pPr>
      <w:r w:rsidRPr="00B45785">
        <w:rPr>
          <w:rFonts w:ascii="Calibri" w:hAnsi="Calibri" w:cs="Calibri"/>
          <w:sz w:val="24"/>
          <w:szCs w:val="24"/>
        </w:rPr>
        <w:t>What about high availability?</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F20F874" wp14:editId="2EE8715A">
            <wp:extent cx="2143125" cy="2085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3125" cy="208597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B45785" w:rsidRDefault="00FE5B3E" w:rsidP="00B45785">
      <w:pPr>
        <w:rPr>
          <w:b/>
        </w:rPr>
      </w:pPr>
      <w:r w:rsidRPr="00B45785">
        <w:rPr>
          <w:b/>
        </w:rPr>
        <w:t>RAID: Needing higher I/O throughput</w:t>
      </w:r>
    </w:p>
    <w:p w:rsidR="00FE5B3E" w:rsidRPr="004E5322" w:rsidRDefault="00FE5B3E" w:rsidP="00B92D5D">
      <w:pPr>
        <w:rPr>
          <w:rFonts w:cs="Calibri"/>
          <w:sz w:val="32"/>
          <w:szCs w:val="28"/>
        </w:rPr>
      </w:pPr>
      <w:r w:rsidRPr="004E5322">
        <w:rPr>
          <w:rFonts w:cs="Calibri"/>
          <w:noProof/>
          <w:sz w:val="32"/>
          <w:szCs w:val="28"/>
          <w:lang w:eastAsia="en-US"/>
        </w:rPr>
        <w:lastRenderedPageBreak/>
        <w:drawing>
          <wp:inline distT="0" distB="0" distL="0" distR="0" wp14:anchorId="2651633D" wp14:editId="1B58D0F6">
            <wp:extent cx="5943600" cy="2343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B45785">
      <w:r w:rsidRPr="004E5322">
        <w:t>RAID: Problem</w:t>
      </w:r>
    </w:p>
    <w:p w:rsidR="00FE5B3E" w:rsidRPr="004E5322" w:rsidRDefault="00FE5B3E" w:rsidP="00B45785">
      <w:r w:rsidRPr="004E5322">
        <w:t>Problem: After 8-</w:t>
      </w:r>
      <w:r w:rsidRPr="004E5322">
        <w:softHyphen/>
        <w:t>‐10 EBS volumes striped together your bottleneck becomes instance bandwidth. How can you get more throughput?</w:t>
      </w:r>
    </w:p>
    <w:p w:rsidR="00FE5B3E" w:rsidRPr="004E5322" w:rsidRDefault="00FE5B3E" w:rsidP="00B45785">
      <w:r w:rsidRPr="004E5322">
        <w:t>Solution: Use Instance-</w:t>
      </w:r>
      <w:r w:rsidRPr="004E5322">
        <w:softHyphen/>
        <w:t xml:space="preserve">‐ store backed instances, stripe the </w:t>
      </w:r>
      <w:proofErr w:type="gramStart"/>
      <w:r w:rsidRPr="004E5322">
        <w:t>ephemeral  storage</w:t>
      </w:r>
      <w:proofErr w:type="gramEnd"/>
      <w:r w:rsidRPr="004E5322">
        <w:t xml:space="preserve"> devices  attached for several  hundred thousand IOPS depending on instance  size</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395530E1" wp14:editId="1440F478">
            <wp:extent cx="2345892" cy="3924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74480" cy="3972124"/>
                    </a:xfrm>
                    <a:prstGeom prst="rect">
                      <a:avLst/>
                    </a:prstGeom>
                    <a:noFill/>
                    <a:ln>
                      <a:noFill/>
                    </a:ln>
                  </pic:spPr>
                </pic:pic>
              </a:graphicData>
            </a:graphic>
          </wp:inline>
        </w:drawing>
      </w:r>
    </w:p>
    <w:p w:rsidR="00FE5B3E" w:rsidRPr="004E5322" w:rsidRDefault="00FE5B3E" w:rsidP="00B45785">
      <w:r w:rsidRPr="004E5322">
        <w:lastRenderedPageBreak/>
        <w:t xml:space="preserve">RAID: Instance Store Instances </w:t>
      </w:r>
      <w:proofErr w:type="gramStart"/>
      <w:r w:rsidRPr="004E5322">
        <w:t>With</w:t>
      </w:r>
      <w:proofErr w:type="gramEnd"/>
      <w:r w:rsidRPr="004E5322">
        <w:t xml:space="preserve"> Ephemeral Storage</w:t>
      </w:r>
    </w:p>
    <w:p w:rsidR="00FE5B3E" w:rsidRPr="004E5322" w:rsidRDefault="00FE5B3E" w:rsidP="00B92D5D">
      <w:pPr>
        <w:rPr>
          <w:rFonts w:cs="Calibri"/>
          <w:sz w:val="32"/>
          <w:szCs w:val="28"/>
        </w:rPr>
      </w:pPr>
    </w:p>
    <w:p w:rsidR="00FE5B3E" w:rsidRPr="00B45785" w:rsidRDefault="00FE5B3E" w:rsidP="0076724F">
      <w:pPr>
        <w:pStyle w:val="ListParagraph"/>
        <w:numPr>
          <w:ilvl w:val="0"/>
          <w:numId w:val="184"/>
        </w:numPr>
        <w:rPr>
          <w:rFonts w:ascii="Calibri" w:hAnsi="Calibri" w:cs="Calibri"/>
          <w:sz w:val="24"/>
          <w:szCs w:val="24"/>
        </w:rPr>
      </w:pPr>
      <w:r w:rsidRPr="00B45785">
        <w:rPr>
          <w:rFonts w:ascii="Calibri" w:hAnsi="Calibri" w:cs="Calibri"/>
          <w:sz w:val="24"/>
          <w:szCs w:val="24"/>
        </w:rPr>
        <w:t>Persistent, fast, and durable storage!</w:t>
      </w: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1AEF5312" wp14:editId="6A52AB35">
            <wp:extent cx="594360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FE5B3E" w:rsidRPr="004E5322" w:rsidRDefault="00FE5B3E" w:rsidP="00B45785">
      <w:pPr>
        <w:pStyle w:val="Heading1"/>
      </w:pPr>
      <w:r w:rsidRPr="004E5322">
        <w:t>Multi-Region Architectures</w:t>
      </w:r>
    </w:p>
    <w:p w:rsidR="00B45785" w:rsidRDefault="00B45785" w:rsidP="00B92D5D">
      <w:pPr>
        <w:rPr>
          <w:rFonts w:cs="Calibri"/>
          <w:sz w:val="32"/>
          <w:szCs w:val="28"/>
        </w:rPr>
      </w:pPr>
    </w:p>
    <w:p w:rsidR="00FE5B3E" w:rsidRPr="004E5322" w:rsidRDefault="00FE5B3E" w:rsidP="00B45785">
      <w:r w:rsidRPr="004E5322">
        <w:t>Multi-</w:t>
      </w:r>
      <w:r w:rsidRPr="004E5322">
        <w:softHyphen/>
        <w:t>‐Region Architectures generally make use of Route 53 policies and complex policies to route traffic</w:t>
      </w:r>
    </w:p>
    <w:p w:rsidR="00FE5B3E" w:rsidRPr="00B45785" w:rsidRDefault="00FE5B3E" w:rsidP="00CB2DDF">
      <w:pPr>
        <w:pStyle w:val="ListParagraph"/>
        <w:numPr>
          <w:ilvl w:val="1"/>
          <w:numId w:val="39"/>
        </w:numPr>
        <w:rPr>
          <w:rFonts w:ascii="Calibri" w:hAnsi="Calibri" w:cs="Calibri"/>
          <w:sz w:val="24"/>
          <w:szCs w:val="24"/>
        </w:rPr>
      </w:pPr>
      <w:r w:rsidRPr="00B45785">
        <w:rPr>
          <w:rFonts w:ascii="Calibri" w:hAnsi="Calibri" w:cs="Calibri"/>
          <w:sz w:val="24"/>
          <w:szCs w:val="24"/>
        </w:rPr>
        <w:t>Active – Active multi-</w:t>
      </w:r>
      <w:r w:rsidRPr="00B45785">
        <w:rPr>
          <w:rFonts w:ascii="Calibri" w:hAnsi="Calibri" w:cs="Calibri"/>
          <w:sz w:val="24"/>
          <w:szCs w:val="24"/>
        </w:rPr>
        <w:softHyphen/>
        <w:t>‐region designs</w:t>
      </w:r>
    </w:p>
    <w:p w:rsidR="00FE5B3E" w:rsidRPr="00B45785" w:rsidRDefault="00FE5B3E" w:rsidP="00CB2DDF">
      <w:pPr>
        <w:pStyle w:val="ListParagraph"/>
        <w:numPr>
          <w:ilvl w:val="2"/>
          <w:numId w:val="39"/>
        </w:numPr>
        <w:rPr>
          <w:rFonts w:ascii="Calibri" w:hAnsi="Calibri" w:cs="Calibri"/>
          <w:sz w:val="24"/>
          <w:szCs w:val="24"/>
        </w:rPr>
      </w:pPr>
      <w:r w:rsidRPr="00B45785">
        <w:rPr>
          <w:rFonts w:ascii="Calibri" w:hAnsi="Calibri" w:cs="Calibri"/>
          <w:sz w:val="24"/>
          <w:szCs w:val="24"/>
        </w:rPr>
        <w:t>Latency based routing</w:t>
      </w:r>
    </w:p>
    <w:p w:rsidR="00FE5B3E" w:rsidRPr="00B45785" w:rsidRDefault="00FE5B3E" w:rsidP="00CB2DDF">
      <w:pPr>
        <w:pStyle w:val="ListParagraph"/>
        <w:numPr>
          <w:ilvl w:val="2"/>
          <w:numId w:val="39"/>
        </w:numPr>
        <w:rPr>
          <w:rFonts w:ascii="Calibri" w:hAnsi="Calibri" w:cs="Calibri"/>
          <w:sz w:val="24"/>
          <w:szCs w:val="24"/>
        </w:rPr>
      </w:pPr>
      <w:r w:rsidRPr="00B45785">
        <w:rPr>
          <w:rFonts w:ascii="Calibri" w:hAnsi="Calibri" w:cs="Calibri"/>
          <w:sz w:val="24"/>
          <w:szCs w:val="24"/>
        </w:rPr>
        <w:t>Weighted based routing</w:t>
      </w:r>
    </w:p>
    <w:p w:rsidR="00FE5B3E" w:rsidRPr="00B45785" w:rsidRDefault="00FE5B3E" w:rsidP="00CB2DDF">
      <w:pPr>
        <w:pStyle w:val="ListParagraph"/>
        <w:numPr>
          <w:ilvl w:val="2"/>
          <w:numId w:val="39"/>
        </w:numPr>
        <w:rPr>
          <w:rFonts w:ascii="Calibri" w:hAnsi="Calibri" w:cs="Calibri"/>
          <w:sz w:val="24"/>
          <w:szCs w:val="24"/>
        </w:rPr>
      </w:pPr>
      <w:r w:rsidRPr="00B45785">
        <w:rPr>
          <w:rFonts w:ascii="Calibri" w:hAnsi="Calibri" w:cs="Calibri"/>
          <w:sz w:val="24"/>
          <w:szCs w:val="24"/>
        </w:rPr>
        <w:t>GEO based routing</w:t>
      </w:r>
    </w:p>
    <w:p w:rsidR="00FE5B3E" w:rsidRPr="004E5322" w:rsidRDefault="00FE5B3E" w:rsidP="00CB2DDF">
      <w:pPr>
        <w:pStyle w:val="ListParagraph"/>
        <w:numPr>
          <w:ilvl w:val="0"/>
          <w:numId w:val="39"/>
        </w:numPr>
      </w:pPr>
      <w:r w:rsidRPr="004E5322">
        <w:t>Active – Passive multi-</w:t>
      </w:r>
      <w:r w:rsidRPr="004E5322">
        <w:softHyphen/>
        <w:t>‐region designs (acceptable RTO/RPO)</w:t>
      </w:r>
    </w:p>
    <w:p w:rsidR="00FE5B3E" w:rsidRPr="004E5322" w:rsidRDefault="00FE5B3E" w:rsidP="00CB2DDF">
      <w:pPr>
        <w:pStyle w:val="ListParagraph"/>
        <w:numPr>
          <w:ilvl w:val="1"/>
          <w:numId w:val="39"/>
        </w:numPr>
      </w:pPr>
      <w:r w:rsidRPr="004E5322">
        <w:t>Failover routing</w:t>
      </w:r>
    </w:p>
    <w:p w:rsidR="00FE5B3E" w:rsidRPr="004E5322" w:rsidRDefault="00FE5B3E" w:rsidP="00B45785">
      <w:r w:rsidRPr="004E5322">
        <w:t>Note: All policies should make use of health checks and for multi-</w:t>
      </w:r>
      <w:r w:rsidRPr="004E5322">
        <w:softHyphen/>
        <w:t>‐region design you can often think Route 53 as a type of load balancer. Its job is to distribute traffic based off of some sort of “criteria” such as latency or weights.</w:t>
      </w:r>
    </w:p>
    <w:p w:rsidR="00FE5B3E" w:rsidRPr="00B45785" w:rsidRDefault="00FE5B3E" w:rsidP="00B45785">
      <w:pPr>
        <w:rPr>
          <w:b/>
        </w:rPr>
      </w:pPr>
      <w:r w:rsidRPr="00B45785">
        <w:rPr>
          <w:b/>
        </w:rPr>
        <w:t>Multi-</w:t>
      </w:r>
      <w:r w:rsidRPr="00B45785">
        <w:rPr>
          <w:b/>
        </w:rPr>
        <w:softHyphen/>
        <w:t xml:space="preserve">‐Region Architectures: </w:t>
      </w:r>
      <w:proofErr w:type="spellStart"/>
      <w:r w:rsidRPr="00B45785">
        <w:rPr>
          <w:b/>
        </w:rPr>
        <w:t>First</w:t>
      </w:r>
      <w:proofErr w:type="gramStart"/>
      <w:r w:rsidRPr="00B45785">
        <w:rPr>
          <w:b/>
        </w:rPr>
        <w:t>,copy</w:t>
      </w:r>
      <w:proofErr w:type="spellEnd"/>
      <w:proofErr w:type="gramEnd"/>
      <w:r w:rsidRPr="00B45785">
        <w:rPr>
          <w:b/>
        </w:rPr>
        <w:t xml:space="preserve"> the data</w:t>
      </w:r>
    </w:p>
    <w:p w:rsidR="00FE5B3E" w:rsidRPr="004E5322" w:rsidRDefault="00FE5B3E" w:rsidP="00B92D5D">
      <w:pPr>
        <w:rPr>
          <w:rFonts w:cs="Calibri"/>
          <w:sz w:val="32"/>
          <w:szCs w:val="28"/>
        </w:rPr>
      </w:pPr>
      <w:r w:rsidRPr="004E5322">
        <w:rPr>
          <w:rFonts w:cs="Calibri"/>
          <w:noProof/>
          <w:sz w:val="32"/>
          <w:szCs w:val="28"/>
          <w:lang w:eastAsia="en-US"/>
        </w:rPr>
        <w:lastRenderedPageBreak/>
        <w:drawing>
          <wp:inline distT="0" distB="0" distL="0" distR="0" wp14:anchorId="007F1003" wp14:editId="2595EAF4">
            <wp:extent cx="5943600" cy="2771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FE5B3E" w:rsidRPr="00B45785" w:rsidRDefault="00FE5B3E" w:rsidP="00B45785">
      <w:pPr>
        <w:rPr>
          <w:b/>
        </w:rPr>
      </w:pPr>
      <w:r w:rsidRPr="00B45785">
        <w:rPr>
          <w:b/>
        </w:rPr>
        <w:t>Multi-</w:t>
      </w:r>
      <w:r w:rsidRPr="00B45785">
        <w:rPr>
          <w:b/>
        </w:rPr>
        <w:softHyphen/>
        <w:t xml:space="preserve">‐Region Architectures: </w:t>
      </w:r>
      <w:proofErr w:type="spellStart"/>
      <w:r w:rsidRPr="00B45785">
        <w:rPr>
          <w:b/>
        </w:rPr>
        <w:t>Second</w:t>
      </w:r>
      <w:proofErr w:type="gramStart"/>
      <w:r w:rsidRPr="00B45785">
        <w:rPr>
          <w:b/>
        </w:rPr>
        <w:t>,design</w:t>
      </w:r>
      <w:proofErr w:type="spellEnd"/>
      <w:proofErr w:type="gramEnd"/>
      <w:r w:rsidRPr="00B45785">
        <w:rPr>
          <w:b/>
        </w:rPr>
        <w:t xml:space="preserve"> the architecture for the region</w:t>
      </w: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03635E66" wp14:editId="1629202C">
            <wp:extent cx="5943600" cy="33832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FE5B3E" w:rsidRPr="004E5322" w:rsidRDefault="00FE5B3E" w:rsidP="00B45785">
      <w:r w:rsidRPr="004E5322">
        <w:t xml:space="preserve">Multi-­‐Region Architectures: </w:t>
      </w:r>
      <w:proofErr w:type="spellStart"/>
      <w:r w:rsidRPr="004E5322">
        <w:t>Third</w:t>
      </w:r>
      <w:proofErr w:type="gramStart"/>
      <w:r w:rsidRPr="004E5322">
        <w:t>,Configure</w:t>
      </w:r>
      <w:proofErr w:type="spellEnd"/>
      <w:proofErr w:type="gramEnd"/>
      <w:r w:rsidRPr="004E5322">
        <w:t xml:space="preserve"> the routing policies </w:t>
      </w:r>
    </w:p>
    <w:p w:rsidR="00FE5B3E" w:rsidRPr="004E5322" w:rsidRDefault="00FE5B3E" w:rsidP="00B45785">
      <w:r w:rsidRPr="004E5322">
        <w:t>Latency Based Routing</w:t>
      </w:r>
    </w:p>
    <w:p w:rsidR="00FE5B3E" w:rsidRPr="00B45785" w:rsidRDefault="00FE5B3E" w:rsidP="0076724F">
      <w:pPr>
        <w:pStyle w:val="ListParagraph"/>
        <w:numPr>
          <w:ilvl w:val="0"/>
          <w:numId w:val="185"/>
        </w:numPr>
        <w:rPr>
          <w:rFonts w:ascii="Calibri" w:hAnsi="Calibri" w:cs="Calibri"/>
          <w:sz w:val="24"/>
          <w:szCs w:val="24"/>
        </w:rPr>
      </w:pPr>
      <w:r w:rsidRPr="00B45785">
        <w:rPr>
          <w:rFonts w:ascii="Calibri" w:hAnsi="Calibri" w:cs="Calibri"/>
          <w:sz w:val="24"/>
          <w:szCs w:val="24"/>
        </w:rPr>
        <w:t>Route 53 will respond with DNS queries with resources that provide the best latency</w:t>
      </w:r>
    </w:p>
    <w:p w:rsidR="00FE5B3E" w:rsidRPr="00B45785" w:rsidRDefault="00FE5B3E" w:rsidP="0076724F">
      <w:pPr>
        <w:pStyle w:val="ListParagraph"/>
        <w:numPr>
          <w:ilvl w:val="0"/>
          <w:numId w:val="185"/>
        </w:numPr>
        <w:rPr>
          <w:rFonts w:ascii="Calibri" w:hAnsi="Calibri" w:cs="Calibri"/>
          <w:sz w:val="24"/>
          <w:szCs w:val="24"/>
        </w:rPr>
      </w:pPr>
      <w:r w:rsidRPr="00B45785">
        <w:rPr>
          <w:rFonts w:ascii="Calibri" w:hAnsi="Calibri" w:cs="Calibri"/>
          <w:sz w:val="24"/>
          <w:szCs w:val="24"/>
        </w:rPr>
        <w:t>Used  on EC2 instances or ELB</w:t>
      </w:r>
    </w:p>
    <w:p w:rsidR="00FE5B3E" w:rsidRPr="00B45785" w:rsidRDefault="00FE5B3E" w:rsidP="0076724F">
      <w:pPr>
        <w:pStyle w:val="ListParagraph"/>
        <w:numPr>
          <w:ilvl w:val="0"/>
          <w:numId w:val="185"/>
        </w:numPr>
        <w:rPr>
          <w:rFonts w:ascii="Calibri" w:hAnsi="Calibri" w:cs="Calibri"/>
          <w:sz w:val="24"/>
          <w:szCs w:val="24"/>
        </w:rPr>
      </w:pPr>
      <w:r w:rsidRPr="00B45785">
        <w:rPr>
          <w:rFonts w:ascii="Calibri" w:hAnsi="Calibri" w:cs="Calibri"/>
          <w:sz w:val="24"/>
          <w:szCs w:val="24"/>
        </w:rPr>
        <w:t>Also works on private hosted zones</w:t>
      </w:r>
    </w:p>
    <w:p w:rsidR="00FE5B3E" w:rsidRPr="004E5322" w:rsidRDefault="00FE5B3E" w:rsidP="00B45785">
      <w:r w:rsidRPr="004E5322">
        <w:t>Geo Based Routing</w:t>
      </w:r>
    </w:p>
    <w:p w:rsidR="00FE5B3E" w:rsidRPr="004E5322" w:rsidRDefault="00FE5B3E" w:rsidP="0076724F">
      <w:pPr>
        <w:pStyle w:val="ListParagraph"/>
        <w:numPr>
          <w:ilvl w:val="0"/>
          <w:numId w:val="186"/>
        </w:numPr>
      </w:pPr>
      <w:r w:rsidRPr="004E5322">
        <w:t>Respond with queries based off of users geographic location Failover Routing</w:t>
      </w:r>
    </w:p>
    <w:p w:rsidR="00FE5B3E" w:rsidRPr="004E5322" w:rsidRDefault="00FE5B3E" w:rsidP="0076724F">
      <w:pPr>
        <w:pStyle w:val="ListParagraph"/>
        <w:numPr>
          <w:ilvl w:val="0"/>
          <w:numId w:val="186"/>
        </w:numPr>
      </w:pPr>
      <w:r w:rsidRPr="004E5322">
        <w:lastRenderedPageBreak/>
        <w:t>Active-­‐passive: If primary resource is not healthy then failover to secondary resource</w:t>
      </w:r>
    </w:p>
    <w:p w:rsidR="00FE5B3E" w:rsidRPr="004E5322" w:rsidRDefault="00FE5B3E" w:rsidP="00B45785">
      <w:r w:rsidRPr="004E5322">
        <w:t>Weighted Routing</w:t>
      </w:r>
    </w:p>
    <w:p w:rsidR="00FE5B3E" w:rsidRPr="004E5322" w:rsidRDefault="00FE5B3E" w:rsidP="0076724F">
      <w:pPr>
        <w:pStyle w:val="ListParagraph"/>
        <w:numPr>
          <w:ilvl w:val="0"/>
          <w:numId w:val="187"/>
        </w:numPr>
      </w:pPr>
      <w:r w:rsidRPr="004E5322">
        <w:t>Send requests to record sets based off of weights</w:t>
      </w:r>
    </w:p>
    <w:p w:rsidR="00FE5B3E" w:rsidRPr="004E5322" w:rsidRDefault="00FE5B3E" w:rsidP="00B45785">
      <w:proofErr w:type="gramStart"/>
      <w:r w:rsidRPr="004E5322">
        <w:t>Weight  for</w:t>
      </w:r>
      <w:proofErr w:type="gramEnd"/>
      <w:r w:rsidRPr="004E5322">
        <w:t xml:space="preserve"> a given  resource record set / sum of the weights for </w:t>
      </w:r>
      <w:proofErr w:type="spellStart"/>
      <w:r w:rsidRPr="004E5322">
        <w:t>there</w:t>
      </w:r>
      <w:proofErr w:type="spellEnd"/>
      <w:r w:rsidRPr="004E5322">
        <w:t xml:space="preserve"> source record sets</w:t>
      </w:r>
    </w:p>
    <w:p w:rsidR="00FE5B3E" w:rsidRPr="004E5322" w:rsidRDefault="00FE5B3E" w:rsidP="00B45785">
      <w:pPr>
        <w:pStyle w:val="Heading2"/>
      </w:pPr>
      <w:r w:rsidRPr="004E5322">
        <w:t>Multi-</w:t>
      </w:r>
      <w:r w:rsidRPr="004E5322">
        <w:softHyphen/>
        <w:t>‐Region Architectures: Complex routing – Nested record sets!</w:t>
      </w:r>
    </w:p>
    <w:p w:rsidR="00FE5B3E" w:rsidRPr="004E5322" w:rsidRDefault="00FE5B3E" w:rsidP="00B45785">
      <w:r w:rsidRPr="004E5322">
        <w:t>Problem: How</w:t>
      </w:r>
      <w:r w:rsidR="00546409" w:rsidRPr="004E5322">
        <w:t xml:space="preserve"> </w:t>
      </w:r>
      <w:r w:rsidRPr="004E5322">
        <w:t>can you send users</w:t>
      </w:r>
      <w:r w:rsidR="00546409" w:rsidRPr="004E5322">
        <w:t xml:space="preserve"> </w:t>
      </w:r>
      <w:r w:rsidRPr="004E5322">
        <w:t>to a geographic location or region based off of latency based routing or geographic based routing and then use weighted based routing among resources within that region?</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42C40127" wp14:editId="746D0A19">
            <wp:extent cx="5943600" cy="3076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lastRenderedPageBreak/>
        <w:drawing>
          <wp:inline distT="0" distB="0" distL="0" distR="0" wp14:anchorId="162949D6" wp14:editId="490247D2">
            <wp:extent cx="5943600" cy="3076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778A1C27" wp14:editId="0866EE58">
            <wp:extent cx="5943600" cy="3095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45785">
      <w:pPr>
        <w:pStyle w:val="Heading1"/>
      </w:pPr>
      <w:r w:rsidRPr="004E5322">
        <w:lastRenderedPageBreak/>
        <w:t>Hands-On Route 53 Complex Configurations</w:t>
      </w:r>
    </w:p>
    <w:p w:rsidR="00FE5B3E" w:rsidRPr="004E5322" w:rsidRDefault="00FE5B3E" w:rsidP="00B92D5D">
      <w:pPr>
        <w:rPr>
          <w:rFonts w:cs="Calibri"/>
          <w:sz w:val="28"/>
        </w:rPr>
      </w:pPr>
    </w:p>
    <w:p w:rsidR="00FE5B3E" w:rsidRPr="004E5322" w:rsidRDefault="00FE5B3E" w:rsidP="00B45785">
      <w:r w:rsidRPr="004E5322">
        <w:t xml:space="preserve">AWS route53 can be used to send visitors to your website hosted in different geographical locations. Route 53 DNS service will automatically finds the visitors geographical area using the visitors IP address and forwards the request to the nearest server where your website is hosted based on the network latency </w:t>
      </w:r>
      <w:proofErr w:type="gramStart"/>
      <w:r w:rsidRPr="004E5322">
        <w:t>( latency</w:t>
      </w:r>
      <w:proofErr w:type="gramEnd"/>
      <w:r w:rsidRPr="004E5322">
        <w:t xml:space="preserve"> based routing).</w:t>
      </w:r>
    </w:p>
    <w:p w:rsidR="00FE5B3E" w:rsidRPr="004E5322" w:rsidRDefault="00FE5B3E" w:rsidP="00B45785"/>
    <w:p w:rsidR="00FE5B3E" w:rsidRPr="004E5322" w:rsidRDefault="00FE5B3E" w:rsidP="00B45785">
      <w:r w:rsidRPr="004E5322">
        <w:t>I have two instances launched with same application in two different geographical regions. I want to route user traffic to the nearest server to reduce latency and increase performance. I can achieve this using rout53 DNS service to route the user’s traffic based on the geographical information obtained from the IP address.</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B45785" w:rsidRDefault="00FE5B3E" w:rsidP="0076724F">
      <w:pPr>
        <w:pStyle w:val="ListParagraph"/>
        <w:numPr>
          <w:ilvl w:val="0"/>
          <w:numId w:val="188"/>
        </w:numPr>
        <w:rPr>
          <w:rFonts w:ascii="Calibri" w:hAnsi="Calibri" w:cs="Calibri"/>
          <w:sz w:val="24"/>
          <w:szCs w:val="24"/>
        </w:rPr>
      </w:pPr>
      <w:r w:rsidRPr="00B45785">
        <w:rPr>
          <w:rFonts w:ascii="Calibri" w:hAnsi="Calibri" w:cs="Calibri"/>
          <w:sz w:val="24"/>
          <w:szCs w:val="24"/>
        </w:rPr>
        <w:t xml:space="preserve">Login to </w:t>
      </w:r>
      <w:proofErr w:type="spellStart"/>
      <w:r w:rsidRPr="00B45785">
        <w:rPr>
          <w:rFonts w:ascii="Calibri" w:hAnsi="Calibri" w:cs="Calibri"/>
          <w:sz w:val="24"/>
          <w:szCs w:val="24"/>
        </w:rPr>
        <w:t>aws</w:t>
      </w:r>
      <w:proofErr w:type="spellEnd"/>
      <w:r w:rsidRPr="00B45785">
        <w:rPr>
          <w:rFonts w:ascii="Calibri" w:hAnsi="Calibri" w:cs="Calibri"/>
          <w:sz w:val="24"/>
          <w:szCs w:val="24"/>
        </w:rPr>
        <w:t xml:space="preserve"> management console and open the EC2 instance.</w:t>
      </w:r>
    </w:p>
    <w:p w:rsidR="00FE5B3E" w:rsidRPr="00B45785" w:rsidRDefault="00FE5B3E" w:rsidP="0076724F">
      <w:pPr>
        <w:pStyle w:val="ListParagraph"/>
        <w:numPr>
          <w:ilvl w:val="0"/>
          <w:numId w:val="188"/>
        </w:numPr>
        <w:rPr>
          <w:rFonts w:ascii="Calibri" w:hAnsi="Calibri" w:cs="Calibri"/>
          <w:sz w:val="24"/>
          <w:szCs w:val="24"/>
        </w:rPr>
      </w:pPr>
      <w:r w:rsidRPr="00B45785">
        <w:rPr>
          <w:rFonts w:ascii="Calibri" w:hAnsi="Calibri" w:cs="Calibri"/>
          <w:sz w:val="24"/>
          <w:szCs w:val="24"/>
        </w:rPr>
        <w:t>First you can create instance for rout 53  In us-east(Ohio)</w:t>
      </w:r>
    </w:p>
    <w:p w:rsidR="00FE5B3E" w:rsidRPr="00B45785" w:rsidRDefault="00FE5B3E" w:rsidP="0076724F">
      <w:pPr>
        <w:pStyle w:val="ListParagraph"/>
        <w:numPr>
          <w:ilvl w:val="0"/>
          <w:numId w:val="188"/>
        </w:numPr>
        <w:rPr>
          <w:rFonts w:ascii="Calibri" w:hAnsi="Calibri" w:cs="Calibri"/>
          <w:sz w:val="24"/>
          <w:szCs w:val="24"/>
        </w:rPr>
      </w:pPr>
      <w:r w:rsidRPr="00B45785">
        <w:rPr>
          <w:rFonts w:ascii="Calibri" w:hAnsi="Calibri" w:cs="Calibri"/>
          <w:sz w:val="24"/>
          <w:szCs w:val="24"/>
        </w:rPr>
        <w:t xml:space="preserve">Choose AMI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6FD26847" wp14:editId="75F7627A">
            <wp:extent cx="5943600" cy="1884680"/>
            <wp:effectExtent l="0" t="0" r="0" b="1270"/>
            <wp:docPr id="143364" name="Picture 1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884680"/>
                    </a:xfrm>
                    <a:prstGeom prst="rect">
                      <a:avLst/>
                    </a:prstGeom>
                  </pic:spPr>
                </pic:pic>
              </a:graphicData>
            </a:graphic>
          </wp:inline>
        </w:drawing>
      </w:r>
    </w:p>
    <w:p w:rsidR="00FE5B3E" w:rsidRPr="00B45785" w:rsidRDefault="00FE5B3E" w:rsidP="0076724F">
      <w:pPr>
        <w:pStyle w:val="ListParagraph"/>
        <w:numPr>
          <w:ilvl w:val="0"/>
          <w:numId w:val="189"/>
        </w:numPr>
        <w:rPr>
          <w:rFonts w:ascii="Calibri" w:hAnsi="Calibri" w:cs="Calibri"/>
          <w:sz w:val="24"/>
          <w:szCs w:val="24"/>
        </w:rPr>
      </w:pPr>
      <w:r w:rsidRPr="00B45785">
        <w:rPr>
          <w:rFonts w:ascii="Calibri" w:hAnsi="Calibri" w:cs="Calibri"/>
          <w:sz w:val="24"/>
          <w:szCs w:val="24"/>
        </w:rPr>
        <w:t>Here we are choosing the default Amazon Linux (64 bit) AMI.</w:t>
      </w:r>
    </w:p>
    <w:p w:rsidR="00FE5B3E" w:rsidRPr="00B45785" w:rsidRDefault="00FE5B3E" w:rsidP="0076724F">
      <w:pPr>
        <w:pStyle w:val="ListParagraph"/>
        <w:numPr>
          <w:ilvl w:val="0"/>
          <w:numId w:val="189"/>
        </w:numPr>
        <w:rPr>
          <w:rFonts w:ascii="Calibri" w:hAnsi="Calibri" w:cs="Calibri"/>
          <w:sz w:val="24"/>
          <w:szCs w:val="24"/>
        </w:rPr>
      </w:pPr>
      <w:r w:rsidRPr="00B45785">
        <w:rPr>
          <w:rFonts w:ascii="Calibri" w:hAnsi="Calibri" w:cs="Calibri"/>
          <w:sz w:val="24"/>
          <w:szCs w:val="24"/>
        </w:rPr>
        <w:t>Choose Instance Types,</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2E89D7BC" wp14:editId="7926130C">
            <wp:extent cx="5943600" cy="1833880"/>
            <wp:effectExtent l="0" t="0" r="0" b="0"/>
            <wp:docPr id="143365" name="Picture 14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33880"/>
                    </a:xfrm>
                    <a:prstGeom prst="rect">
                      <a:avLst/>
                    </a:prstGeom>
                  </pic:spPr>
                </pic:pic>
              </a:graphicData>
            </a:graphic>
          </wp:inline>
        </w:drawing>
      </w:r>
    </w:p>
    <w:p w:rsidR="00FE5B3E" w:rsidRPr="00314EE0" w:rsidRDefault="00FE5B3E" w:rsidP="0076724F">
      <w:pPr>
        <w:pStyle w:val="ListParagraph"/>
        <w:numPr>
          <w:ilvl w:val="0"/>
          <w:numId w:val="190"/>
        </w:numPr>
        <w:rPr>
          <w:rFonts w:ascii="Calibri" w:hAnsi="Calibri" w:cs="Calibri"/>
          <w:sz w:val="24"/>
          <w:szCs w:val="24"/>
        </w:rPr>
      </w:pPr>
      <w:r w:rsidRPr="00314EE0">
        <w:rPr>
          <w:rFonts w:ascii="Calibri" w:hAnsi="Calibri" w:cs="Calibri"/>
          <w:sz w:val="24"/>
          <w:szCs w:val="24"/>
        </w:rPr>
        <w:lastRenderedPageBreak/>
        <w:t>You have to choose the type of instance you require based on your business needs.</w:t>
      </w:r>
    </w:p>
    <w:p w:rsidR="00FE5B3E" w:rsidRPr="004E5322" w:rsidRDefault="00FE5B3E" w:rsidP="0076724F">
      <w:pPr>
        <w:pStyle w:val="ListParagraph"/>
        <w:numPr>
          <w:ilvl w:val="0"/>
          <w:numId w:val="190"/>
        </w:numPr>
      </w:pPr>
      <w:r w:rsidRPr="00314EE0">
        <w:rPr>
          <w:rFonts w:ascii="Calibri" w:hAnsi="Calibri" w:cs="Calibri"/>
          <w:sz w:val="24"/>
          <w:szCs w:val="24"/>
        </w:rPr>
        <w:t>I have selected t2.micro default</w:t>
      </w:r>
      <w:r w:rsidRPr="004E5322">
        <w:t>.</w:t>
      </w:r>
    </w:p>
    <w:p w:rsidR="00FE5B3E" w:rsidRPr="004E5322" w:rsidRDefault="00FE5B3E" w:rsidP="00B92D5D">
      <w:pPr>
        <w:rPr>
          <w:rFonts w:cs="Calibri"/>
          <w:sz w:val="28"/>
        </w:rPr>
      </w:pPr>
      <w:r w:rsidRPr="004E5322">
        <w:rPr>
          <w:rFonts w:cs="Calibri"/>
          <w:noProof/>
          <w:sz w:val="28"/>
          <w:lang w:eastAsia="en-US"/>
        </w:rPr>
        <w:drawing>
          <wp:inline distT="0" distB="0" distL="0" distR="0" wp14:anchorId="44B5A5B3" wp14:editId="07A2A510">
            <wp:extent cx="5943600" cy="1866265"/>
            <wp:effectExtent l="0" t="0" r="0" b="635"/>
            <wp:docPr id="143366" name="Picture 1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66265"/>
                    </a:xfrm>
                    <a:prstGeom prst="rect">
                      <a:avLst/>
                    </a:prstGeom>
                  </pic:spPr>
                </pic:pic>
              </a:graphicData>
            </a:graphic>
          </wp:inline>
        </w:drawing>
      </w:r>
    </w:p>
    <w:p w:rsidR="00FE5B3E" w:rsidRPr="004E5322" w:rsidRDefault="00FE5B3E" w:rsidP="00B92D5D">
      <w:pPr>
        <w:pStyle w:val="ListParagraph"/>
        <w:rPr>
          <w:rFonts w:ascii="Calibri" w:hAnsi="Calibri" w:cs="Calibri"/>
          <w:sz w:val="24"/>
        </w:rPr>
      </w:pPr>
    </w:p>
    <w:p w:rsidR="00FE5B3E" w:rsidRPr="00314EE0" w:rsidRDefault="00FE5B3E" w:rsidP="0076724F">
      <w:pPr>
        <w:pStyle w:val="ListParagraph"/>
        <w:numPr>
          <w:ilvl w:val="0"/>
          <w:numId w:val="191"/>
        </w:numPr>
        <w:rPr>
          <w:rFonts w:ascii="Calibri" w:hAnsi="Calibri" w:cs="Calibri"/>
          <w:sz w:val="24"/>
          <w:szCs w:val="24"/>
        </w:rPr>
      </w:pPr>
      <w:r w:rsidRPr="00314EE0">
        <w:rPr>
          <w:rFonts w:ascii="Calibri" w:hAnsi="Calibri" w:cs="Calibri"/>
          <w:sz w:val="24"/>
          <w:szCs w:val="24"/>
        </w:rPr>
        <w:t xml:space="preserve">You can select configuration instance </w:t>
      </w:r>
      <w:proofErr w:type="gramStart"/>
      <w:r w:rsidRPr="00314EE0">
        <w:rPr>
          <w:rFonts w:ascii="Calibri" w:hAnsi="Calibri" w:cs="Calibri"/>
          <w:sz w:val="24"/>
          <w:szCs w:val="24"/>
        </w:rPr>
        <w:t>details ,</w:t>
      </w:r>
      <w:proofErr w:type="gramEnd"/>
      <w:r w:rsidRPr="00314EE0">
        <w:rPr>
          <w:rFonts w:ascii="Calibri" w:hAnsi="Calibri" w:cs="Calibri"/>
          <w:sz w:val="24"/>
          <w:szCs w:val="24"/>
        </w:rPr>
        <w:t xml:space="preserve"> auto-assign public IP to enable it.</w:t>
      </w:r>
    </w:p>
    <w:p w:rsidR="00FE5B3E" w:rsidRPr="00314EE0" w:rsidRDefault="00FE5B3E" w:rsidP="00314EE0">
      <w:pPr>
        <w:rPr>
          <w:rFonts w:cs="Calibri"/>
          <w:szCs w:val="24"/>
        </w:rPr>
      </w:pPr>
    </w:p>
    <w:p w:rsidR="00FE5B3E" w:rsidRPr="00314EE0" w:rsidRDefault="00FE5B3E" w:rsidP="0076724F">
      <w:pPr>
        <w:pStyle w:val="ListParagraph"/>
        <w:numPr>
          <w:ilvl w:val="0"/>
          <w:numId w:val="191"/>
        </w:numPr>
        <w:rPr>
          <w:rFonts w:ascii="Calibri" w:hAnsi="Calibri" w:cs="Calibri"/>
          <w:sz w:val="24"/>
          <w:szCs w:val="24"/>
        </w:rPr>
      </w:pPr>
      <w:r w:rsidRPr="00314EE0">
        <w:rPr>
          <w:rFonts w:ascii="Calibri" w:hAnsi="Calibri" w:cs="Calibri"/>
          <w:sz w:val="24"/>
          <w:szCs w:val="24"/>
        </w:rPr>
        <w:t>Click on 'Add Storage' to add data volumes to your instance in next step.</w:t>
      </w:r>
    </w:p>
    <w:p w:rsidR="00FE5B3E" w:rsidRPr="004E5322" w:rsidRDefault="00FE5B3E" w:rsidP="00B92D5D">
      <w:pPr>
        <w:pStyle w:val="Heading2"/>
        <w:rPr>
          <w:rFonts w:cs="Calibri"/>
          <w:b/>
          <w:color w:val="000000" w:themeColor="text1"/>
          <w:sz w:val="72"/>
          <w:szCs w:val="56"/>
        </w:rPr>
      </w:pPr>
      <w:r w:rsidRPr="004E5322">
        <w:rPr>
          <w:rFonts w:cs="Calibri"/>
          <w:noProof/>
          <w:sz w:val="36"/>
          <w:lang w:eastAsia="en-US"/>
        </w:rPr>
        <w:drawing>
          <wp:inline distT="0" distB="0" distL="0" distR="0" wp14:anchorId="05A312E9" wp14:editId="5C191BAE">
            <wp:extent cx="5943600" cy="1943100"/>
            <wp:effectExtent l="0" t="0" r="0" b="0"/>
            <wp:docPr id="143367" name="Picture 14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FE5B3E" w:rsidRPr="004E5322" w:rsidRDefault="00FE5B3E" w:rsidP="00B92D5D">
      <w:pPr>
        <w:ind w:left="360"/>
        <w:rPr>
          <w:rFonts w:cs="Calibri"/>
          <w:sz w:val="32"/>
          <w:szCs w:val="28"/>
        </w:rPr>
      </w:pPr>
    </w:p>
    <w:p w:rsidR="00FE5B3E" w:rsidRPr="00314EE0" w:rsidRDefault="00FE5B3E" w:rsidP="0076724F">
      <w:pPr>
        <w:pStyle w:val="ListParagraph"/>
        <w:numPr>
          <w:ilvl w:val="0"/>
          <w:numId w:val="192"/>
        </w:numPr>
        <w:rPr>
          <w:rFonts w:ascii="Calibri" w:hAnsi="Calibri" w:cs="Calibri"/>
          <w:sz w:val="24"/>
          <w:szCs w:val="24"/>
        </w:rPr>
      </w:pPr>
      <w:r w:rsidRPr="00314EE0">
        <w:rPr>
          <w:rFonts w:ascii="Calibri" w:hAnsi="Calibri" w:cs="Calibri"/>
          <w:sz w:val="24"/>
          <w:szCs w:val="24"/>
        </w:rPr>
        <w:t>Next security group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4A47D467" wp14:editId="40AC465D">
            <wp:extent cx="5943600" cy="1644650"/>
            <wp:effectExtent l="0" t="0" r="0" b="0"/>
            <wp:docPr id="143368" name="Picture 14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4465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314EE0" w:rsidRDefault="00FE5B3E" w:rsidP="0076724F">
      <w:pPr>
        <w:pStyle w:val="ListParagraph"/>
        <w:numPr>
          <w:ilvl w:val="0"/>
          <w:numId w:val="193"/>
        </w:numPr>
        <w:rPr>
          <w:rFonts w:ascii="Calibri" w:hAnsi="Calibri" w:cs="Calibri"/>
          <w:sz w:val="24"/>
          <w:szCs w:val="24"/>
        </w:rPr>
      </w:pPr>
      <w:r w:rsidRPr="00314EE0">
        <w:rPr>
          <w:rFonts w:ascii="Calibri" w:hAnsi="Calibri" w:cs="Calibri"/>
          <w:sz w:val="24"/>
          <w:szCs w:val="24"/>
        </w:rPr>
        <w:t xml:space="preserve">I have added http for security </w:t>
      </w:r>
      <w:proofErr w:type="gramStart"/>
      <w:r w:rsidRPr="00314EE0">
        <w:rPr>
          <w:rFonts w:ascii="Calibri" w:hAnsi="Calibri" w:cs="Calibri"/>
          <w:sz w:val="24"/>
          <w:szCs w:val="24"/>
        </w:rPr>
        <w:t>group .</w:t>
      </w:r>
      <w:proofErr w:type="gramEnd"/>
      <w:r w:rsidRPr="00314EE0">
        <w:rPr>
          <w:rFonts w:ascii="Calibri" w:hAnsi="Calibri" w:cs="Calibri"/>
          <w:sz w:val="24"/>
          <w:szCs w:val="24"/>
        </w:rPr>
        <w:t xml:space="preserve"> </w:t>
      </w:r>
    </w:p>
    <w:p w:rsidR="00FE5B3E" w:rsidRPr="00314EE0" w:rsidRDefault="00FE5B3E" w:rsidP="0076724F">
      <w:pPr>
        <w:pStyle w:val="ListParagraph"/>
        <w:numPr>
          <w:ilvl w:val="0"/>
          <w:numId w:val="193"/>
        </w:numPr>
        <w:rPr>
          <w:rFonts w:ascii="Calibri" w:hAnsi="Calibri" w:cs="Calibri"/>
          <w:sz w:val="24"/>
          <w:szCs w:val="24"/>
        </w:rPr>
      </w:pPr>
      <w:r w:rsidRPr="00314EE0">
        <w:rPr>
          <w:rFonts w:ascii="Calibri" w:hAnsi="Calibri" w:cs="Calibri"/>
          <w:sz w:val="24"/>
          <w:szCs w:val="24"/>
        </w:rPr>
        <w:lastRenderedPageBreak/>
        <w:t>Once, the firewall rules are set- Review and launch</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2C143A8C" wp14:editId="1F16E1C1">
            <wp:extent cx="5943600" cy="1655445"/>
            <wp:effectExtent l="0" t="0" r="0" b="1905"/>
            <wp:docPr id="143369" name="Picture 14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5445"/>
                    </a:xfrm>
                    <a:prstGeom prst="rect">
                      <a:avLst/>
                    </a:prstGeom>
                  </pic:spPr>
                </pic:pic>
              </a:graphicData>
            </a:graphic>
          </wp:inline>
        </w:drawing>
      </w:r>
    </w:p>
    <w:p w:rsidR="00FE5B3E" w:rsidRPr="00314EE0" w:rsidRDefault="00FE5B3E" w:rsidP="0076724F">
      <w:pPr>
        <w:pStyle w:val="ListParagraph"/>
        <w:numPr>
          <w:ilvl w:val="0"/>
          <w:numId w:val="194"/>
        </w:numPr>
        <w:rPr>
          <w:rFonts w:ascii="Calibri" w:hAnsi="Calibri" w:cs="Calibri"/>
          <w:sz w:val="24"/>
          <w:szCs w:val="24"/>
        </w:rPr>
      </w:pPr>
      <w:r w:rsidRPr="00314EE0">
        <w:rPr>
          <w:rFonts w:ascii="Calibri" w:hAnsi="Calibri" w:cs="Calibri"/>
          <w:sz w:val="24"/>
          <w:szCs w:val="24"/>
        </w:rPr>
        <w:t>In this next step of Review Instances, we will review all our choices and parameters and go ahead to launch our instance.</w:t>
      </w:r>
    </w:p>
    <w:p w:rsidR="00FE5B3E" w:rsidRPr="004E5322" w:rsidRDefault="00FE5B3E" w:rsidP="00B92D5D">
      <w:pPr>
        <w:rPr>
          <w:rFonts w:cs="Calibri"/>
          <w:sz w:val="32"/>
          <w:szCs w:val="28"/>
        </w:rPr>
      </w:pPr>
    </w:p>
    <w:p w:rsidR="00FE5B3E" w:rsidRPr="004E5322" w:rsidRDefault="00FE5B3E" w:rsidP="00314EE0">
      <w:r w:rsidRPr="004E5322">
        <w:t>In the next step you will be asked to create a key pair to login to you an instance. A key pair is a set of public-private keys.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BDF7B3C" wp14:editId="578789A2">
            <wp:extent cx="5943600" cy="4053840"/>
            <wp:effectExtent l="0" t="0" r="0" b="3810"/>
            <wp:docPr id="143370" name="Picture 1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053840"/>
                    </a:xfrm>
                    <a:prstGeom prst="rect">
                      <a:avLst/>
                    </a:prstGeom>
                  </pic:spPr>
                </pic:pic>
              </a:graphicData>
            </a:graphic>
          </wp:inline>
        </w:drawing>
      </w:r>
    </w:p>
    <w:p w:rsidR="00FE5B3E" w:rsidRPr="004E5322" w:rsidRDefault="00FE5B3E" w:rsidP="00314EE0">
      <w:r w:rsidRPr="004E5322">
        <w:t>Then download the key and save it and launch the instance.</w:t>
      </w:r>
    </w:p>
    <w:p w:rsidR="00FE5B3E" w:rsidRPr="004E5322" w:rsidRDefault="00FE5B3E" w:rsidP="00B92D5D">
      <w:pPr>
        <w:rPr>
          <w:rFonts w:cs="Calibri"/>
          <w:sz w:val="32"/>
          <w:szCs w:val="28"/>
        </w:rPr>
      </w:pPr>
    </w:p>
    <w:p w:rsidR="00FE5B3E" w:rsidRPr="00314EE0" w:rsidRDefault="00FE5B3E" w:rsidP="0076724F">
      <w:pPr>
        <w:pStyle w:val="ListParagraph"/>
        <w:numPr>
          <w:ilvl w:val="0"/>
          <w:numId w:val="195"/>
        </w:numPr>
        <w:rPr>
          <w:rFonts w:ascii="Calibri" w:hAnsi="Calibri" w:cs="Calibri"/>
          <w:sz w:val="24"/>
          <w:szCs w:val="24"/>
        </w:rPr>
      </w:pPr>
      <w:r w:rsidRPr="00314EE0">
        <w:rPr>
          <w:rFonts w:ascii="Calibri" w:hAnsi="Calibri" w:cs="Calibri"/>
          <w:sz w:val="24"/>
          <w:szCs w:val="24"/>
        </w:rPr>
        <w:t>Same way to create another instance for N .</w:t>
      </w:r>
      <w:proofErr w:type="spellStart"/>
      <w:r w:rsidRPr="00314EE0">
        <w:rPr>
          <w:rFonts w:ascii="Calibri" w:hAnsi="Calibri" w:cs="Calibri"/>
          <w:sz w:val="24"/>
          <w:szCs w:val="24"/>
        </w:rPr>
        <w:t>california</w:t>
      </w:r>
      <w:proofErr w:type="spellEnd"/>
      <w:r w:rsidRPr="00314EE0">
        <w:rPr>
          <w:rFonts w:ascii="Calibri" w:hAnsi="Calibri" w:cs="Calibri"/>
          <w:sz w:val="24"/>
          <w:szCs w:val="24"/>
        </w:rPr>
        <w:t xml:space="preserve"> region and save the instance.</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05B7E7B8" wp14:editId="7B41257A">
            <wp:extent cx="5943600" cy="2014855"/>
            <wp:effectExtent l="0" t="0" r="0" b="4445"/>
            <wp:docPr id="143371" name="Picture 1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1485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pStyle w:val="ListParagraph"/>
        <w:rPr>
          <w:rFonts w:ascii="Calibri" w:hAnsi="Calibri" w:cs="Calibri"/>
          <w:sz w:val="32"/>
          <w:szCs w:val="28"/>
        </w:rPr>
      </w:pPr>
    </w:p>
    <w:p w:rsidR="00FE5B3E" w:rsidRPr="00314EE0" w:rsidRDefault="00FE5B3E" w:rsidP="0076724F">
      <w:pPr>
        <w:pStyle w:val="ListParagraph"/>
        <w:numPr>
          <w:ilvl w:val="0"/>
          <w:numId w:val="196"/>
        </w:numPr>
        <w:rPr>
          <w:rFonts w:ascii="Calibri" w:hAnsi="Calibri" w:cs="Calibri"/>
          <w:sz w:val="24"/>
          <w:szCs w:val="24"/>
        </w:rPr>
      </w:pPr>
      <w:r w:rsidRPr="00314EE0">
        <w:rPr>
          <w:rFonts w:ascii="Calibri" w:hAnsi="Calibri" w:cs="Calibri"/>
          <w:sz w:val="24"/>
          <w:szCs w:val="24"/>
        </w:rPr>
        <w:t>Then go to East region (Ohio</w:t>
      </w:r>
      <w:proofErr w:type="gramStart"/>
      <w:r w:rsidRPr="00314EE0">
        <w:rPr>
          <w:rFonts w:ascii="Calibri" w:hAnsi="Calibri" w:cs="Calibri"/>
          <w:sz w:val="24"/>
          <w:szCs w:val="24"/>
        </w:rPr>
        <w:t>) ,</w:t>
      </w:r>
      <w:proofErr w:type="gramEnd"/>
      <w:r w:rsidRPr="00314EE0">
        <w:rPr>
          <w:rFonts w:ascii="Calibri" w:hAnsi="Calibri" w:cs="Calibri"/>
          <w:sz w:val="24"/>
          <w:szCs w:val="24"/>
        </w:rPr>
        <w:t xml:space="preserve"> open the route53 console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D47BCE6" wp14:editId="14267589">
            <wp:extent cx="5943600" cy="1837055"/>
            <wp:effectExtent l="0" t="0" r="0" b="0"/>
            <wp:docPr id="143372" name="Picture 14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37055"/>
                    </a:xfrm>
                    <a:prstGeom prst="rect">
                      <a:avLst/>
                    </a:prstGeom>
                  </pic:spPr>
                </pic:pic>
              </a:graphicData>
            </a:graphic>
          </wp:inline>
        </w:drawing>
      </w:r>
    </w:p>
    <w:p w:rsidR="00FE5B3E" w:rsidRPr="00314EE0" w:rsidRDefault="00FE5B3E" w:rsidP="0076724F">
      <w:pPr>
        <w:pStyle w:val="ListParagraph"/>
        <w:numPr>
          <w:ilvl w:val="0"/>
          <w:numId w:val="197"/>
        </w:numPr>
        <w:rPr>
          <w:rFonts w:ascii="Calibri" w:hAnsi="Calibri" w:cs="Calibri"/>
          <w:sz w:val="24"/>
          <w:szCs w:val="24"/>
        </w:rPr>
      </w:pPr>
      <w:r w:rsidRPr="00314EE0">
        <w:rPr>
          <w:rFonts w:ascii="Calibri" w:hAnsi="Calibri" w:cs="Calibri"/>
          <w:sz w:val="24"/>
          <w:szCs w:val="24"/>
        </w:rPr>
        <w:t>If you want to create hosted zone , Click on hosted zone</w:t>
      </w:r>
    </w:p>
    <w:p w:rsidR="00FE5B3E" w:rsidRPr="004E5322" w:rsidRDefault="00FE5B3E" w:rsidP="00B92D5D">
      <w:pPr>
        <w:rPr>
          <w:rFonts w:cs="Calibri"/>
          <w:sz w:val="32"/>
          <w:szCs w:val="28"/>
        </w:rPr>
      </w:pPr>
      <w:r w:rsidRPr="004E5322">
        <w:rPr>
          <w:rFonts w:cs="Calibri"/>
          <w:sz w:val="32"/>
          <w:szCs w:val="28"/>
        </w:rPr>
        <w:lastRenderedPageBreak/>
        <w:t xml:space="preserve">    </w:t>
      </w:r>
      <w:r w:rsidRPr="004E5322">
        <w:rPr>
          <w:rFonts w:cs="Calibri"/>
          <w:noProof/>
          <w:sz w:val="28"/>
          <w:lang w:eastAsia="en-US"/>
        </w:rPr>
        <w:drawing>
          <wp:inline distT="0" distB="0" distL="0" distR="0" wp14:anchorId="2277C22B" wp14:editId="6760A457">
            <wp:extent cx="3476625" cy="3638550"/>
            <wp:effectExtent l="0" t="0" r="9525" b="0"/>
            <wp:docPr id="143374" name="Picture 1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76625" cy="3638550"/>
                    </a:xfrm>
                    <a:prstGeom prst="rect">
                      <a:avLst/>
                    </a:prstGeom>
                  </pic:spPr>
                </pic:pic>
              </a:graphicData>
            </a:graphic>
          </wp:inline>
        </w:drawing>
      </w:r>
    </w:p>
    <w:p w:rsidR="00FE5B3E" w:rsidRPr="00314EE0" w:rsidRDefault="00FE5B3E" w:rsidP="0076724F">
      <w:pPr>
        <w:pStyle w:val="ListParagraph"/>
        <w:numPr>
          <w:ilvl w:val="0"/>
          <w:numId w:val="198"/>
        </w:numPr>
        <w:rPr>
          <w:rFonts w:ascii="Calibri" w:hAnsi="Calibri" w:cs="Calibri"/>
          <w:sz w:val="24"/>
          <w:szCs w:val="24"/>
        </w:rPr>
      </w:pPr>
      <w:r w:rsidRPr="00314EE0">
        <w:rPr>
          <w:rFonts w:ascii="Calibri" w:hAnsi="Calibri" w:cs="Calibri"/>
          <w:sz w:val="24"/>
          <w:szCs w:val="24"/>
        </w:rPr>
        <w:t>Enter your domain name registered with any domain name registrar and a comment for the hosted zone. Click create zone after filling in the details.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18D8AB5" wp14:editId="2E0EE0DA">
            <wp:extent cx="5943600" cy="2341245"/>
            <wp:effectExtent l="0" t="0" r="0" b="1905"/>
            <wp:docPr id="143375" name="Picture 14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41245"/>
                    </a:xfrm>
                    <a:prstGeom prst="rect">
                      <a:avLst/>
                    </a:prstGeom>
                  </pic:spPr>
                </pic:pic>
              </a:graphicData>
            </a:graphic>
          </wp:inline>
        </w:drawing>
      </w:r>
    </w:p>
    <w:p w:rsidR="00FE5B3E" w:rsidRPr="00314EE0" w:rsidRDefault="00FE5B3E" w:rsidP="0076724F">
      <w:pPr>
        <w:pStyle w:val="ListParagraph"/>
        <w:numPr>
          <w:ilvl w:val="0"/>
          <w:numId w:val="198"/>
        </w:numPr>
        <w:rPr>
          <w:rFonts w:ascii="Calibri" w:hAnsi="Calibri" w:cs="Calibri"/>
          <w:sz w:val="24"/>
          <w:szCs w:val="24"/>
        </w:rPr>
      </w:pPr>
      <w:r w:rsidRPr="00314EE0">
        <w:rPr>
          <w:rFonts w:ascii="Calibri" w:hAnsi="Calibri" w:cs="Calibri"/>
          <w:sz w:val="24"/>
          <w:szCs w:val="24"/>
        </w:rPr>
        <w:t>Click “got to record sets” option. By default you will have two record sets</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BD4CD49" wp14:editId="7DD43070">
            <wp:extent cx="5943600" cy="1279525"/>
            <wp:effectExtent l="0" t="0" r="0" b="0"/>
            <wp:docPr id="143377" name="Picture 1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279525"/>
                    </a:xfrm>
                    <a:prstGeom prst="rect">
                      <a:avLst/>
                    </a:prstGeom>
                  </pic:spPr>
                </pic:pic>
              </a:graphicData>
            </a:graphic>
          </wp:inline>
        </w:drawing>
      </w: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lastRenderedPageBreak/>
        <w:t xml:space="preserve">I have two instances in two different </w:t>
      </w:r>
      <w:proofErr w:type="spellStart"/>
      <w:r w:rsidRPr="00314EE0">
        <w:rPr>
          <w:rFonts w:ascii="Calibri" w:hAnsi="Calibri" w:cs="Calibri"/>
          <w:sz w:val="24"/>
          <w:szCs w:val="24"/>
        </w:rPr>
        <w:t>aws</w:t>
      </w:r>
      <w:proofErr w:type="spellEnd"/>
      <w:r w:rsidRPr="00314EE0">
        <w:rPr>
          <w:rFonts w:ascii="Calibri" w:hAnsi="Calibri" w:cs="Calibri"/>
          <w:sz w:val="24"/>
          <w:szCs w:val="24"/>
        </w:rPr>
        <w:t xml:space="preserve"> regions. So </w:t>
      </w:r>
      <w:proofErr w:type="gramStart"/>
      <w:r w:rsidRPr="00314EE0">
        <w:rPr>
          <w:rFonts w:ascii="Calibri" w:hAnsi="Calibri" w:cs="Calibri"/>
          <w:sz w:val="24"/>
          <w:szCs w:val="24"/>
        </w:rPr>
        <w:t>i  have</w:t>
      </w:r>
      <w:proofErr w:type="gramEnd"/>
      <w:r w:rsidRPr="00314EE0">
        <w:rPr>
          <w:rFonts w:ascii="Calibri" w:hAnsi="Calibri" w:cs="Calibri"/>
          <w:sz w:val="24"/>
          <w:szCs w:val="24"/>
        </w:rPr>
        <w:t xml:space="preserve"> to create separate A records for different regions. Click create record set </w:t>
      </w:r>
      <w:proofErr w:type="gramStart"/>
      <w:r w:rsidRPr="00314EE0">
        <w:rPr>
          <w:rFonts w:ascii="Calibri" w:hAnsi="Calibri" w:cs="Calibri"/>
          <w:sz w:val="24"/>
          <w:szCs w:val="24"/>
        </w:rPr>
        <w:t>option ,</w:t>
      </w:r>
      <w:proofErr w:type="gramEnd"/>
      <w:r w:rsidRPr="00314EE0">
        <w:rPr>
          <w:rFonts w:ascii="Calibri" w:hAnsi="Calibri" w:cs="Calibri"/>
          <w:sz w:val="24"/>
          <w:szCs w:val="24"/>
        </w:rPr>
        <w:t xml:space="preserve"> fill in the following details and create record set option.</w:t>
      </w:r>
    </w:p>
    <w:p w:rsidR="00FE5B3E" w:rsidRPr="004E5322" w:rsidRDefault="00FE5B3E" w:rsidP="00B92D5D">
      <w:pPr>
        <w:pStyle w:val="ListParagraph"/>
        <w:rPr>
          <w:rFonts w:ascii="Calibri" w:hAnsi="Calibri" w:cs="Calibri"/>
          <w:sz w:val="32"/>
          <w:szCs w:val="28"/>
        </w:rPr>
      </w:pP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t>name : us-east-1-www</w:t>
      </w: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t>Type : A</w:t>
      </w: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t>TTL : 300 (default)</w:t>
      </w:r>
    </w:p>
    <w:p w:rsidR="00FE5B3E" w:rsidRPr="00314EE0" w:rsidRDefault="00FE5B3E" w:rsidP="0076724F">
      <w:pPr>
        <w:pStyle w:val="ListParagraph"/>
        <w:numPr>
          <w:ilvl w:val="0"/>
          <w:numId w:val="199"/>
        </w:numPr>
        <w:rPr>
          <w:rFonts w:ascii="Calibri" w:hAnsi="Calibri" w:cs="Calibri"/>
          <w:sz w:val="24"/>
          <w:szCs w:val="24"/>
        </w:rPr>
      </w:pPr>
      <w:proofErr w:type="gramStart"/>
      <w:r w:rsidRPr="00314EE0">
        <w:rPr>
          <w:rFonts w:ascii="Calibri" w:hAnsi="Calibri" w:cs="Calibri"/>
          <w:sz w:val="24"/>
          <w:szCs w:val="24"/>
        </w:rPr>
        <w:t>Alias :</w:t>
      </w:r>
      <w:proofErr w:type="gramEnd"/>
      <w:r w:rsidRPr="00314EE0">
        <w:rPr>
          <w:rFonts w:ascii="Calibri" w:hAnsi="Calibri" w:cs="Calibri"/>
          <w:sz w:val="24"/>
          <w:szCs w:val="24"/>
        </w:rPr>
        <w:t xml:space="preserve"> no , if you want to point the domain name to any load balancer, s3 or cloud front endpoints. No, if you want to point the domain name to the </w:t>
      </w:r>
      <w:proofErr w:type="gramStart"/>
      <w:r w:rsidRPr="00314EE0">
        <w:rPr>
          <w:rFonts w:ascii="Calibri" w:hAnsi="Calibri" w:cs="Calibri"/>
          <w:sz w:val="24"/>
          <w:szCs w:val="24"/>
        </w:rPr>
        <w:t>servers</w:t>
      </w:r>
      <w:proofErr w:type="gramEnd"/>
      <w:r w:rsidRPr="00314EE0">
        <w:rPr>
          <w:rFonts w:ascii="Calibri" w:hAnsi="Calibri" w:cs="Calibri"/>
          <w:sz w:val="24"/>
          <w:szCs w:val="24"/>
        </w:rPr>
        <w:t xml:space="preserve"> </w:t>
      </w:r>
      <w:proofErr w:type="spellStart"/>
      <w:r w:rsidRPr="00314EE0">
        <w:rPr>
          <w:rFonts w:ascii="Calibri" w:hAnsi="Calibri" w:cs="Calibri"/>
          <w:sz w:val="24"/>
          <w:szCs w:val="24"/>
        </w:rPr>
        <w:t>ip</w:t>
      </w:r>
      <w:proofErr w:type="spellEnd"/>
      <w:r w:rsidRPr="00314EE0">
        <w:rPr>
          <w:rFonts w:ascii="Calibri" w:hAnsi="Calibri" w:cs="Calibri"/>
          <w:sz w:val="24"/>
          <w:szCs w:val="24"/>
        </w:rPr>
        <w:t xml:space="preserve">. I my case, am selecting no because am pointing the domain name directly to the servers </w:t>
      </w:r>
      <w:proofErr w:type="spellStart"/>
      <w:r w:rsidRPr="00314EE0">
        <w:rPr>
          <w:rFonts w:ascii="Calibri" w:hAnsi="Calibri" w:cs="Calibri"/>
          <w:sz w:val="24"/>
          <w:szCs w:val="24"/>
        </w:rPr>
        <w:t>ip</w:t>
      </w:r>
      <w:proofErr w:type="spellEnd"/>
      <w:r w:rsidRPr="00314EE0">
        <w:rPr>
          <w:rFonts w:ascii="Calibri" w:hAnsi="Calibri" w:cs="Calibri"/>
          <w:sz w:val="24"/>
          <w:szCs w:val="24"/>
        </w:rPr>
        <w:t xml:space="preserve"> address.</w:t>
      </w: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t xml:space="preserve">Value : </w:t>
      </w:r>
      <w:proofErr w:type="spellStart"/>
      <w:r w:rsidRPr="00314EE0">
        <w:rPr>
          <w:rFonts w:ascii="Calibri" w:hAnsi="Calibri" w:cs="Calibri"/>
          <w:sz w:val="24"/>
          <w:szCs w:val="24"/>
        </w:rPr>
        <w:t>ip</w:t>
      </w:r>
      <w:proofErr w:type="spellEnd"/>
      <w:r w:rsidRPr="00314EE0">
        <w:rPr>
          <w:rFonts w:ascii="Calibri" w:hAnsi="Calibri" w:cs="Calibri"/>
          <w:sz w:val="24"/>
          <w:szCs w:val="24"/>
        </w:rPr>
        <w:t xml:space="preserve"> address of your server which is hosting your application(you can get it from EC2 instance public </w:t>
      </w:r>
      <w:proofErr w:type="spellStart"/>
      <w:r w:rsidRPr="00314EE0">
        <w:rPr>
          <w:rFonts w:ascii="Calibri" w:hAnsi="Calibri" w:cs="Calibri"/>
          <w:sz w:val="24"/>
          <w:szCs w:val="24"/>
        </w:rPr>
        <w:t>ip</w:t>
      </w:r>
      <w:proofErr w:type="spellEnd"/>
      <w:r w:rsidRPr="00314EE0">
        <w:rPr>
          <w:rFonts w:ascii="Calibri" w:hAnsi="Calibri" w:cs="Calibri"/>
          <w:sz w:val="24"/>
          <w:szCs w:val="24"/>
        </w:rPr>
        <w:t xml:space="preserve"> address)</w:t>
      </w:r>
    </w:p>
    <w:p w:rsidR="00FE5B3E" w:rsidRPr="00314EE0" w:rsidRDefault="00FE5B3E" w:rsidP="0076724F">
      <w:pPr>
        <w:pStyle w:val="ListParagraph"/>
        <w:numPr>
          <w:ilvl w:val="0"/>
          <w:numId w:val="199"/>
        </w:numPr>
        <w:rPr>
          <w:rFonts w:ascii="Calibri" w:hAnsi="Calibri" w:cs="Calibri"/>
          <w:sz w:val="24"/>
          <w:szCs w:val="24"/>
        </w:rPr>
      </w:pPr>
      <w:r w:rsidRPr="00314EE0">
        <w:rPr>
          <w:rFonts w:ascii="Calibri" w:hAnsi="Calibri" w:cs="Calibri"/>
          <w:sz w:val="24"/>
          <w:szCs w:val="24"/>
        </w:rPr>
        <w:t>Routing Policy : simple</w:t>
      </w:r>
    </w:p>
    <w:p w:rsidR="00FE5B3E" w:rsidRPr="00314EE0" w:rsidRDefault="00FE5B3E" w:rsidP="00314EE0">
      <w:pPr>
        <w:rPr>
          <w:rFonts w:cs="Calibri"/>
          <w:szCs w:val="24"/>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05322BF" wp14:editId="2068EAC1">
            <wp:extent cx="3133725" cy="3657600"/>
            <wp:effectExtent l="0" t="0" r="9525" b="0"/>
            <wp:docPr id="143378" name="Picture 14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3725" cy="365760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314EE0">
        <w:lastRenderedPageBreak/>
        <w:t xml:space="preserve">After that to create health </w:t>
      </w:r>
      <w:proofErr w:type="gramStart"/>
      <w:r w:rsidRPr="00314EE0">
        <w:t>check</w:t>
      </w:r>
      <w:r w:rsidRPr="004E5322">
        <w:rPr>
          <w:rFonts w:cs="Calibri"/>
          <w:sz w:val="32"/>
          <w:szCs w:val="28"/>
        </w:rPr>
        <w:t xml:space="preserve"> ,</w:t>
      </w:r>
      <w:proofErr w:type="gramEnd"/>
      <w:r w:rsidRPr="004E5322">
        <w:rPr>
          <w:rFonts w:cs="Calibri"/>
          <w:noProof/>
          <w:sz w:val="28"/>
          <w:lang w:eastAsia="en-US"/>
        </w:rPr>
        <w:drawing>
          <wp:inline distT="0" distB="0" distL="0" distR="0" wp14:anchorId="7402C122" wp14:editId="28B81915">
            <wp:extent cx="4448175" cy="3013924"/>
            <wp:effectExtent l="0" t="0" r="0" b="0"/>
            <wp:docPr id="143379" name="Picture 14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65468" cy="3025641"/>
                    </a:xfrm>
                    <a:prstGeom prst="rect">
                      <a:avLst/>
                    </a:prstGeom>
                  </pic:spPr>
                </pic:pic>
              </a:graphicData>
            </a:graphic>
          </wp:inline>
        </w:drawing>
      </w:r>
    </w:p>
    <w:p w:rsidR="00FE5B3E" w:rsidRPr="004E5322" w:rsidRDefault="00FE5B3E" w:rsidP="00314EE0">
      <w:r w:rsidRPr="004E5322">
        <w:t>I have given my health check name is “us-east-1-www” and IP address as same as we have entered in hosted zone.</w:t>
      </w:r>
    </w:p>
    <w:p w:rsidR="00FE5B3E" w:rsidRPr="004E5322" w:rsidRDefault="00FE5B3E" w:rsidP="00B92D5D">
      <w:pPr>
        <w:rPr>
          <w:rFonts w:cs="Calibri"/>
          <w:noProof/>
          <w:sz w:val="28"/>
        </w:rPr>
      </w:pPr>
      <w:r w:rsidRPr="004E5322">
        <w:rPr>
          <w:rFonts w:cs="Calibri"/>
          <w:noProof/>
          <w:sz w:val="28"/>
          <w:lang w:eastAsia="en-US"/>
        </w:rPr>
        <w:drawing>
          <wp:inline distT="0" distB="0" distL="0" distR="0" wp14:anchorId="39A70B7A" wp14:editId="587020C9">
            <wp:extent cx="3524250" cy="2352888"/>
            <wp:effectExtent l="0" t="0" r="0" b="9525"/>
            <wp:docPr id="143380" name="Picture 14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8800" cy="2382631"/>
                    </a:xfrm>
                    <a:prstGeom prst="rect">
                      <a:avLst/>
                    </a:prstGeom>
                  </pic:spPr>
                </pic:pic>
              </a:graphicData>
            </a:graphic>
          </wp:inline>
        </w:drawing>
      </w:r>
      <w:r w:rsidRPr="004E5322">
        <w:rPr>
          <w:rFonts w:cs="Calibri"/>
          <w:noProof/>
          <w:sz w:val="28"/>
        </w:rPr>
        <w:t xml:space="preserve"> </w:t>
      </w:r>
      <w:r w:rsidRPr="004E5322">
        <w:rPr>
          <w:rFonts w:cs="Calibri"/>
          <w:noProof/>
          <w:sz w:val="28"/>
          <w:lang w:eastAsia="en-US"/>
        </w:rPr>
        <w:drawing>
          <wp:inline distT="0" distB="0" distL="0" distR="0" wp14:anchorId="60A69436" wp14:editId="7190C99C">
            <wp:extent cx="5943600" cy="1939290"/>
            <wp:effectExtent l="0" t="0" r="0" b="3810"/>
            <wp:docPr id="143381" name="Picture 14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39290"/>
                    </a:xfrm>
                    <a:prstGeom prst="rect">
                      <a:avLst/>
                    </a:prstGeom>
                  </pic:spPr>
                </pic:pic>
              </a:graphicData>
            </a:graphic>
          </wp:inline>
        </w:drawing>
      </w:r>
    </w:p>
    <w:p w:rsidR="00FE5B3E" w:rsidRPr="004E5322" w:rsidRDefault="00FE5B3E" w:rsidP="00314EE0">
      <w:pPr>
        <w:rPr>
          <w:noProof/>
        </w:rPr>
      </w:pPr>
      <w:r w:rsidRPr="004E5322">
        <w:rPr>
          <w:noProof/>
        </w:rPr>
        <w:lastRenderedPageBreak/>
        <w:t>Click to create health check.</w:t>
      </w:r>
    </w:p>
    <w:p w:rsidR="00FE5B3E" w:rsidRPr="00314EE0" w:rsidRDefault="00FE5B3E" w:rsidP="0076724F">
      <w:pPr>
        <w:pStyle w:val="ListParagraph"/>
        <w:numPr>
          <w:ilvl w:val="0"/>
          <w:numId w:val="200"/>
        </w:numPr>
        <w:rPr>
          <w:rFonts w:ascii="Calibri" w:hAnsi="Calibri" w:cs="Calibri"/>
          <w:sz w:val="24"/>
          <w:szCs w:val="24"/>
        </w:rPr>
      </w:pPr>
      <w:r w:rsidRPr="00314EE0">
        <w:rPr>
          <w:rFonts w:ascii="Calibri" w:hAnsi="Calibri" w:cs="Calibri"/>
          <w:sz w:val="24"/>
          <w:szCs w:val="24"/>
        </w:rPr>
        <w:t xml:space="preserve">Create another </w:t>
      </w:r>
      <w:proofErr w:type="gramStart"/>
      <w:r w:rsidRPr="00314EE0">
        <w:rPr>
          <w:rFonts w:ascii="Calibri" w:hAnsi="Calibri" w:cs="Calibri"/>
          <w:sz w:val="24"/>
          <w:szCs w:val="24"/>
        </w:rPr>
        <w:t>A</w:t>
      </w:r>
      <w:proofErr w:type="gramEnd"/>
      <w:r w:rsidRPr="00314EE0">
        <w:rPr>
          <w:rFonts w:ascii="Calibri" w:hAnsi="Calibri" w:cs="Calibri"/>
          <w:sz w:val="24"/>
          <w:szCs w:val="24"/>
        </w:rPr>
        <w:t xml:space="preserve"> record set for </w:t>
      </w:r>
      <w:proofErr w:type="spellStart"/>
      <w:r w:rsidRPr="00314EE0">
        <w:rPr>
          <w:rFonts w:ascii="Calibri" w:hAnsi="Calibri" w:cs="Calibri"/>
          <w:sz w:val="24"/>
          <w:szCs w:val="24"/>
        </w:rPr>
        <w:t>N.california</w:t>
      </w:r>
      <w:proofErr w:type="spellEnd"/>
      <w:r w:rsidRPr="00314EE0">
        <w:rPr>
          <w:rFonts w:ascii="Calibri" w:hAnsi="Calibri" w:cs="Calibri"/>
          <w:sz w:val="24"/>
          <w:szCs w:val="24"/>
        </w:rPr>
        <w:t xml:space="preserve"> region and save the record set. </w:t>
      </w:r>
      <w:proofErr w:type="gramStart"/>
      <w:r w:rsidRPr="00314EE0">
        <w:rPr>
          <w:rFonts w:ascii="Calibri" w:hAnsi="Calibri" w:cs="Calibri"/>
          <w:sz w:val="24"/>
          <w:szCs w:val="24"/>
        </w:rPr>
        <w:t>So ,</w:t>
      </w:r>
      <w:proofErr w:type="gramEnd"/>
      <w:r w:rsidRPr="00314EE0">
        <w:rPr>
          <w:rFonts w:ascii="Calibri" w:hAnsi="Calibri" w:cs="Calibri"/>
          <w:sz w:val="24"/>
          <w:szCs w:val="24"/>
        </w:rPr>
        <w:t xml:space="preserve"> you will have two record sets with same domain name pointing to different </w:t>
      </w:r>
      <w:proofErr w:type="spellStart"/>
      <w:r w:rsidRPr="00314EE0">
        <w:rPr>
          <w:rFonts w:ascii="Calibri" w:hAnsi="Calibri" w:cs="Calibri"/>
          <w:sz w:val="24"/>
          <w:szCs w:val="24"/>
        </w:rPr>
        <w:t>ip</w:t>
      </w:r>
      <w:proofErr w:type="spellEnd"/>
      <w:r w:rsidRPr="00314EE0">
        <w:rPr>
          <w:rFonts w:ascii="Calibri" w:hAnsi="Calibri" w:cs="Calibri"/>
          <w:sz w:val="24"/>
          <w:szCs w:val="24"/>
        </w:rPr>
        <w:t xml:space="preserve"> addresses with simple based routing policy.</w:t>
      </w:r>
    </w:p>
    <w:p w:rsidR="00FE5B3E" w:rsidRPr="004E5322" w:rsidRDefault="00FE5B3E" w:rsidP="00314EE0">
      <w:r w:rsidRPr="004E5322">
        <w:t xml:space="preserve">The DNS and record sets </w:t>
      </w:r>
      <w:proofErr w:type="spellStart"/>
      <w:r w:rsidRPr="004E5322">
        <w:t>updation</w:t>
      </w:r>
      <w:proofErr w:type="spellEnd"/>
      <w:r w:rsidRPr="004E5322">
        <w:t xml:space="preserve"> will take a while. Once it is </w:t>
      </w:r>
      <w:proofErr w:type="gramStart"/>
      <w:r w:rsidRPr="004E5322">
        <w:t>updated ,</w:t>
      </w:r>
      <w:proofErr w:type="gramEnd"/>
      <w:r w:rsidRPr="004E5322">
        <w:t xml:space="preserve"> the user requests will be routed based on the network . For example, if a user from </w:t>
      </w:r>
      <w:proofErr w:type="spellStart"/>
      <w:proofErr w:type="gramStart"/>
      <w:r w:rsidRPr="004E5322">
        <w:t>oregon</w:t>
      </w:r>
      <w:proofErr w:type="spellEnd"/>
      <w:proofErr w:type="gramEnd"/>
      <w:r w:rsidRPr="004E5322">
        <w:t xml:space="preserve"> tries to access www.zippyops.com, the request will be routed to </w:t>
      </w:r>
      <w:proofErr w:type="spellStart"/>
      <w:r w:rsidRPr="004E5322">
        <w:t>N.california</w:t>
      </w:r>
      <w:proofErr w:type="spellEnd"/>
      <w:r w:rsidRPr="004E5322">
        <w:t xml:space="preserve"> region since the network simple from </w:t>
      </w:r>
      <w:proofErr w:type="spellStart"/>
      <w:r w:rsidRPr="004E5322">
        <w:t>oregon</w:t>
      </w:r>
      <w:proofErr w:type="spellEnd"/>
      <w:r w:rsidRPr="004E5322">
        <w:t xml:space="preserve"> to </w:t>
      </w:r>
      <w:proofErr w:type="spellStart"/>
      <w:r w:rsidRPr="004E5322">
        <w:t>n.california</w:t>
      </w:r>
      <w:proofErr w:type="spellEnd"/>
      <w:r w:rsidRPr="004E5322">
        <w:t xml:space="preserve"> is more compared to </w:t>
      </w:r>
      <w:proofErr w:type="spellStart"/>
      <w:r w:rsidRPr="004E5322">
        <w:t>ohio</w:t>
      </w:r>
      <w:proofErr w:type="spellEnd"/>
      <w:r w:rsidRPr="004E5322">
        <w:t xml:space="preserve"> region.</w:t>
      </w:r>
    </w:p>
    <w:p w:rsidR="00FE5B3E" w:rsidRPr="004E5322" w:rsidRDefault="00FE5B3E" w:rsidP="00B92D5D">
      <w:pPr>
        <w:rPr>
          <w:rFonts w:cs="Calibri"/>
          <w:sz w:val="28"/>
        </w:rPr>
      </w:pPr>
    </w:p>
    <w:p w:rsidR="00FE5B3E" w:rsidRPr="00314EE0" w:rsidRDefault="00FE5B3E" w:rsidP="00314EE0">
      <w:pPr>
        <w:pStyle w:val="Heading1"/>
      </w:pPr>
      <w:r w:rsidRPr="00314EE0">
        <w:t>Mitigating DDoS Attacks</w:t>
      </w:r>
    </w:p>
    <w:p w:rsidR="00FE5B3E" w:rsidRPr="004E5322" w:rsidRDefault="00FE5B3E" w:rsidP="00314EE0">
      <w:r w:rsidRPr="004E5322">
        <w:t>DDoS Mitigation Strategies Types of attacks:</w:t>
      </w:r>
    </w:p>
    <w:p w:rsidR="00FE5B3E" w:rsidRPr="00314EE0" w:rsidRDefault="00FE5B3E" w:rsidP="0076724F">
      <w:pPr>
        <w:pStyle w:val="ListParagraph"/>
        <w:numPr>
          <w:ilvl w:val="0"/>
          <w:numId w:val="201"/>
        </w:numPr>
        <w:rPr>
          <w:rFonts w:ascii="Calibri" w:hAnsi="Calibri" w:cs="Calibri"/>
          <w:sz w:val="24"/>
          <w:szCs w:val="24"/>
        </w:rPr>
      </w:pPr>
      <w:r w:rsidRPr="00314EE0">
        <w:rPr>
          <w:rFonts w:ascii="Calibri" w:hAnsi="Calibri" w:cs="Calibri"/>
          <w:sz w:val="24"/>
          <w:szCs w:val="24"/>
        </w:rPr>
        <w:t>UDP Floods</w:t>
      </w:r>
    </w:p>
    <w:p w:rsidR="00FE5B3E" w:rsidRPr="00314EE0" w:rsidRDefault="00FE5B3E" w:rsidP="0076724F">
      <w:pPr>
        <w:pStyle w:val="ListParagraph"/>
        <w:numPr>
          <w:ilvl w:val="0"/>
          <w:numId w:val="201"/>
        </w:numPr>
        <w:rPr>
          <w:rFonts w:ascii="Calibri" w:hAnsi="Calibri" w:cs="Calibri"/>
          <w:sz w:val="24"/>
          <w:szCs w:val="24"/>
        </w:rPr>
      </w:pPr>
      <w:r w:rsidRPr="00314EE0">
        <w:rPr>
          <w:rFonts w:ascii="Calibri" w:hAnsi="Calibri" w:cs="Calibri"/>
          <w:sz w:val="24"/>
          <w:szCs w:val="24"/>
        </w:rPr>
        <w:t>HTTP Floods(application attacks)</w:t>
      </w:r>
    </w:p>
    <w:p w:rsidR="00FE5B3E" w:rsidRPr="00314EE0" w:rsidRDefault="00FE5B3E" w:rsidP="0076724F">
      <w:pPr>
        <w:pStyle w:val="ListParagraph"/>
        <w:numPr>
          <w:ilvl w:val="0"/>
          <w:numId w:val="201"/>
        </w:numPr>
        <w:rPr>
          <w:rFonts w:ascii="Calibri" w:hAnsi="Calibri" w:cs="Calibri"/>
          <w:sz w:val="24"/>
          <w:szCs w:val="24"/>
        </w:rPr>
      </w:pPr>
      <w:r w:rsidRPr="00314EE0">
        <w:rPr>
          <w:rFonts w:ascii="Calibri" w:hAnsi="Calibri" w:cs="Calibri"/>
          <w:sz w:val="24"/>
          <w:szCs w:val="24"/>
        </w:rPr>
        <w:t>SYN Flood (protocol attack)</w:t>
      </w:r>
    </w:p>
    <w:p w:rsidR="00FE5B3E" w:rsidRPr="004E5322" w:rsidRDefault="00FE5B3E" w:rsidP="00314EE0">
      <w:r w:rsidRPr="004E5322">
        <w:t>Methods to Mitigate DDoS Attacks:</w:t>
      </w:r>
    </w:p>
    <w:p w:rsidR="00FE5B3E" w:rsidRPr="00314EE0" w:rsidRDefault="00FE5B3E" w:rsidP="0076724F">
      <w:pPr>
        <w:pStyle w:val="ListParagraph"/>
        <w:numPr>
          <w:ilvl w:val="0"/>
          <w:numId w:val="202"/>
        </w:numPr>
        <w:rPr>
          <w:rFonts w:ascii="Calibri" w:hAnsi="Calibri" w:cs="Calibri"/>
          <w:sz w:val="24"/>
          <w:szCs w:val="24"/>
        </w:rPr>
      </w:pPr>
      <w:r w:rsidRPr="00314EE0">
        <w:rPr>
          <w:rFonts w:ascii="Calibri" w:hAnsi="Calibri" w:cs="Calibri"/>
          <w:sz w:val="24"/>
          <w:szCs w:val="24"/>
        </w:rPr>
        <w:t>Minimize The Attack Surface Area</w:t>
      </w:r>
    </w:p>
    <w:p w:rsidR="00FE5B3E" w:rsidRPr="00314EE0" w:rsidRDefault="00FE5B3E" w:rsidP="0076724F">
      <w:pPr>
        <w:pStyle w:val="ListParagraph"/>
        <w:numPr>
          <w:ilvl w:val="0"/>
          <w:numId w:val="202"/>
        </w:numPr>
        <w:rPr>
          <w:rFonts w:ascii="Calibri" w:hAnsi="Calibri" w:cs="Calibri"/>
          <w:sz w:val="24"/>
          <w:szCs w:val="24"/>
        </w:rPr>
      </w:pPr>
      <w:r w:rsidRPr="00314EE0">
        <w:rPr>
          <w:rFonts w:ascii="Calibri" w:hAnsi="Calibri" w:cs="Calibri"/>
          <w:sz w:val="24"/>
          <w:szCs w:val="24"/>
        </w:rPr>
        <w:t>Scale to absorb the attack</w:t>
      </w:r>
    </w:p>
    <w:p w:rsidR="00FE5B3E" w:rsidRPr="00314EE0" w:rsidRDefault="00FE5B3E" w:rsidP="0076724F">
      <w:pPr>
        <w:pStyle w:val="ListParagraph"/>
        <w:numPr>
          <w:ilvl w:val="0"/>
          <w:numId w:val="202"/>
        </w:numPr>
        <w:rPr>
          <w:rFonts w:ascii="Calibri" w:hAnsi="Calibri" w:cs="Calibri"/>
          <w:sz w:val="24"/>
          <w:szCs w:val="24"/>
        </w:rPr>
      </w:pPr>
      <w:r w:rsidRPr="00314EE0">
        <w:rPr>
          <w:rFonts w:ascii="Calibri" w:hAnsi="Calibri" w:cs="Calibri"/>
          <w:sz w:val="24"/>
          <w:szCs w:val="24"/>
        </w:rPr>
        <w:t>Safeguard exposed resources</w:t>
      </w:r>
    </w:p>
    <w:p w:rsidR="00FE5B3E" w:rsidRPr="00314EE0" w:rsidRDefault="00FE5B3E" w:rsidP="0076724F">
      <w:pPr>
        <w:pStyle w:val="ListParagraph"/>
        <w:numPr>
          <w:ilvl w:val="0"/>
          <w:numId w:val="202"/>
        </w:numPr>
        <w:rPr>
          <w:rFonts w:ascii="Calibri" w:hAnsi="Calibri" w:cs="Calibri"/>
          <w:sz w:val="24"/>
          <w:szCs w:val="24"/>
        </w:rPr>
      </w:pPr>
      <w:r w:rsidRPr="00314EE0">
        <w:rPr>
          <w:rFonts w:ascii="Calibri" w:hAnsi="Calibri" w:cs="Calibri"/>
          <w:sz w:val="24"/>
          <w:szCs w:val="24"/>
        </w:rPr>
        <w:t>Learn normal behavior (IDS/WAFS)</w:t>
      </w:r>
    </w:p>
    <w:p w:rsidR="00FE5B3E" w:rsidRPr="00314EE0" w:rsidRDefault="00FE5B3E" w:rsidP="0076724F">
      <w:pPr>
        <w:pStyle w:val="ListParagraph"/>
        <w:numPr>
          <w:ilvl w:val="0"/>
          <w:numId w:val="202"/>
        </w:numPr>
        <w:rPr>
          <w:rFonts w:ascii="Calibri" w:hAnsi="Calibri" w:cs="Calibri"/>
          <w:sz w:val="24"/>
          <w:szCs w:val="24"/>
        </w:rPr>
      </w:pPr>
      <w:r w:rsidRPr="00314EE0">
        <w:rPr>
          <w:rFonts w:ascii="Calibri" w:hAnsi="Calibri" w:cs="Calibri"/>
          <w:sz w:val="24"/>
          <w:szCs w:val="24"/>
        </w:rPr>
        <w:t>Create a plan for attacks</w:t>
      </w:r>
    </w:p>
    <w:p w:rsidR="00FE5B3E" w:rsidRPr="004E5322" w:rsidRDefault="00FE5B3E" w:rsidP="00B92D5D">
      <w:pPr>
        <w:rPr>
          <w:rFonts w:cs="Calibri"/>
          <w:sz w:val="32"/>
          <w:szCs w:val="28"/>
        </w:rPr>
      </w:pPr>
    </w:p>
    <w:p w:rsidR="00FE5B3E" w:rsidRPr="004E5322" w:rsidRDefault="00FE5B3E" w:rsidP="00314EE0">
      <w:r w:rsidRPr="004E5322">
        <w:t>DDoS Mitigation Strategies: UDP Attacks</w:t>
      </w:r>
    </w:p>
    <w:p w:rsidR="00FE5B3E" w:rsidRPr="004E5322" w:rsidRDefault="00FE5B3E" w:rsidP="00314EE0">
      <w:r w:rsidRPr="004E5322">
        <w:t xml:space="preserve">A UDP Attack occurs when UDP packets are sent to random ports on a host system or host systems. The hosts </w:t>
      </w:r>
      <w:proofErr w:type="gramStart"/>
      <w:r w:rsidRPr="004E5322">
        <w:t>will  attempt</w:t>
      </w:r>
      <w:proofErr w:type="gramEnd"/>
      <w:r w:rsidRPr="004E5322">
        <w:t xml:space="preserve"> to look for applications listening on the UDP ports and, if no port is listening, it will respond with host unreachable. Increased number of requests </w:t>
      </w:r>
      <w:proofErr w:type="gramStart"/>
      <w:r w:rsidRPr="004E5322">
        <w:t>will  cause</w:t>
      </w:r>
      <w:proofErr w:type="gramEnd"/>
      <w:r w:rsidRPr="004E5322">
        <w:t xml:space="preserve"> the system into forcing many ICMP packets which will eventually lead to the host being unreachable.</w:t>
      </w:r>
    </w:p>
    <w:p w:rsidR="00FE5B3E" w:rsidRPr="004E5322" w:rsidRDefault="00FE5B3E" w:rsidP="00314EE0">
      <w:pPr>
        <w:pStyle w:val="Heading2"/>
      </w:pPr>
      <w:r w:rsidRPr="004E5322">
        <w:t>DDoS Mitigation Strategies: SYN Flood</w:t>
      </w:r>
    </w:p>
    <w:p w:rsidR="00FE5B3E" w:rsidRPr="004E5322" w:rsidRDefault="00FE5B3E" w:rsidP="00314EE0">
      <w:r w:rsidRPr="004E5322">
        <w:t>Three-</w:t>
      </w:r>
      <w:r w:rsidRPr="004E5322">
        <w:softHyphen/>
        <w:t>‐way TCP handshake:</w:t>
      </w:r>
    </w:p>
    <w:p w:rsidR="00FE5B3E" w:rsidRPr="00314EE0" w:rsidRDefault="00FE5B3E" w:rsidP="0076724F">
      <w:pPr>
        <w:pStyle w:val="ListParagraph"/>
        <w:numPr>
          <w:ilvl w:val="0"/>
          <w:numId w:val="203"/>
        </w:numPr>
        <w:rPr>
          <w:rFonts w:ascii="Calibri" w:hAnsi="Calibri" w:cs="Calibri"/>
          <w:sz w:val="24"/>
          <w:szCs w:val="24"/>
        </w:rPr>
      </w:pPr>
      <w:r w:rsidRPr="00314EE0">
        <w:rPr>
          <w:rFonts w:ascii="Calibri" w:hAnsi="Calibri" w:cs="Calibri"/>
          <w:sz w:val="24"/>
          <w:szCs w:val="24"/>
        </w:rPr>
        <w:t>Client requests a connection by sending a synchronized message to the server (SYN )</w:t>
      </w:r>
    </w:p>
    <w:p w:rsidR="00FE5B3E" w:rsidRPr="00314EE0" w:rsidRDefault="00FE5B3E" w:rsidP="0076724F">
      <w:pPr>
        <w:pStyle w:val="ListParagraph"/>
        <w:numPr>
          <w:ilvl w:val="0"/>
          <w:numId w:val="203"/>
        </w:numPr>
        <w:rPr>
          <w:rFonts w:ascii="Calibri" w:hAnsi="Calibri" w:cs="Calibri"/>
          <w:sz w:val="24"/>
          <w:szCs w:val="24"/>
        </w:rPr>
      </w:pPr>
      <w:r w:rsidRPr="00314EE0">
        <w:rPr>
          <w:rFonts w:ascii="Calibri" w:hAnsi="Calibri" w:cs="Calibri"/>
          <w:sz w:val="24"/>
          <w:szCs w:val="24"/>
        </w:rPr>
        <w:t>Server acknowledges the request by sending SYN -</w:t>
      </w:r>
      <w:r w:rsidRPr="00314EE0">
        <w:rPr>
          <w:rFonts w:ascii="Calibri" w:hAnsi="Calibri" w:cs="Calibri"/>
          <w:sz w:val="24"/>
          <w:szCs w:val="24"/>
        </w:rPr>
        <w:softHyphen/>
        <w:t>‐ACK back to the client</w:t>
      </w:r>
    </w:p>
    <w:p w:rsidR="00FE5B3E" w:rsidRPr="00314EE0" w:rsidRDefault="00FE5B3E" w:rsidP="0076724F">
      <w:pPr>
        <w:pStyle w:val="ListParagraph"/>
        <w:numPr>
          <w:ilvl w:val="0"/>
          <w:numId w:val="203"/>
        </w:numPr>
        <w:rPr>
          <w:rFonts w:ascii="Calibri" w:hAnsi="Calibri" w:cs="Calibri"/>
          <w:sz w:val="24"/>
          <w:szCs w:val="24"/>
        </w:rPr>
      </w:pPr>
      <w:r w:rsidRPr="00314EE0">
        <w:rPr>
          <w:rFonts w:ascii="Calibri" w:hAnsi="Calibri" w:cs="Calibri"/>
          <w:sz w:val="24"/>
          <w:szCs w:val="24"/>
        </w:rPr>
        <w:t>The client responds with an ACK and connection is then established</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5A935863" wp14:editId="61B2AB66">
            <wp:extent cx="3629025" cy="3400425"/>
            <wp:effectExtent l="0" t="0" r="9525" b="9525"/>
            <wp:docPr id="109" name="Picture 109" descr="Image result for SYN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YN Floo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29025" cy="340042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314EE0">
      <w:r w:rsidRPr="004E5322">
        <w:t>“SYN Flood” occurs when the initiating client does not respond with an ACK (acknowledgement), causing the server to wait for an ACK leaving half-</w:t>
      </w:r>
      <w:r w:rsidRPr="004E5322">
        <w:softHyphen/>
        <w:t>‐ open connections on the server side reducing the available connecting resources.</w:t>
      </w:r>
    </w:p>
    <w:p w:rsidR="00FE5B3E" w:rsidRPr="004E5322" w:rsidRDefault="00FE5B3E" w:rsidP="00314EE0"/>
    <w:p w:rsidR="00FE5B3E" w:rsidRPr="004E5322" w:rsidRDefault="00FE5B3E" w:rsidP="00314EE0">
      <w:r w:rsidRPr="004E5322">
        <w:t>DDoS Mitigation Strategies: Application Floods</w:t>
      </w:r>
    </w:p>
    <w:p w:rsidR="00FE5B3E" w:rsidRPr="004E5322" w:rsidRDefault="00FE5B3E" w:rsidP="00314EE0">
      <w:r w:rsidRPr="004E5322">
        <w:t>Application    floods  using GET/ POST  requests  occur  against  attacks  on  the  layer  7 (application    layer)  of  the network,   often   sending  large  amounts   of  HTTP   GET/ POST requests  to  overwhelm    the  application   servers.</w:t>
      </w:r>
    </w:p>
    <w:p w:rsidR="00FE5B3E" w:rsidRPr="004E5322" w:rsidRDefault="00FE5B3E" w:rsidP="00314EE0">
      <w:pPr>
        <w:pStyle w:val="Heading2"/>
      </w:pPr>
      <w:r w:rsidRPr="004E5322">
        <w:t>DDoS Mitigation Strategies</w:t>
      </w:r>
    </w:p>
    <w:p w:rsidR="00FE5B3E" w:rsidRPr="004E5322" w:rsidRDefault="00FE5B3E" w:rsidP="00314EE0">
      <w:r w:rsidRPr="004E5322">
        <w:t xml:space="preserve">Minimize </w:t>
      </w:r>
      <w:proofErr w:type="gramStart"/>
      <w:r w:rsidRPr="004E5322">
        <w:t>The</w:t>
      </w:r>
      <w:proofErr w:type="gramEnd"/>
      <w:r w:rsidRPr="004E5322">
        <w:t xml:space="preserve"> Attack Surface Area</w:t>
      </w:r>
    </w:p>
    <w:p w:rsidR="00FE5B3E" w:rsidRPr="00314EE0" w:rsidRDefault="00FE5B3E" w:rsidP="0076724F">
      <w:pPr>
        <w:pStyle w:val="ListParagraph"/>
        <w:numPr>
          <w:ilvl w:val="0"/>
          <w:numId w:val="204"/>
        </w:numPr>
        <w:rPr>
          <w:rFonts w:ascii="Calibri" w:hAnsi="Calibri" w:cs="Calibri"/>
          <w:sz w:val="24"/>
          <w:szCs w:val="24"/>
        </w:rPr>
      </w:pPr>
      <w:r w:rsidRPr="00314EE0">
        <w:rPr>
          <w:rFonts w:ascii="Calibri" w:hAnsi="Calibri" w:cs="Calibri"/>
          <w:sz w:val="24"/>
          <w:szCs w:val="24"/>
        </w:rPr>
        <w:t>Use ELB/CloudFront to distribute load to your applications</w:t>
      </w:r>
    </w:p>
    <w:p w:rsidR="00FE5B3E" w:rsidRPr="00314EE0" w:rsidRDefault="00FE5B3E" w:rsidP="0076724F">
      <w:pPr>
        <w:pStyle w:val="ListParagraph"/>
        <w:numPr>
          <w:ilvl w:val="0"/>
          <w:numId w:val="204"/>
        </w:numPr>
        <w:rPr>
          <w:rFonts w:ascii="Calibri" w:hAnsi="Calibri" w:cs="Calibri"/>
          <w:sz w:val="24"/>
          <w:szCs w:val="24"/>
        </w:rPr>
      </w:pPr>
      <w:r w:rsidRPr="00314EE0">
        <w:rPr>
          <w:rFonts w:ascii="Calibri" w:hAnsi="Calibri" w:cs="Calibri"/>
          <w:sz w:val="24"/>
          <w:szCs w:val="24"/>
        </w:rPr>
        <w:t>Multi-</w:t>
      </w:r>
      <w:r w:rsidRPr="00314EE0">
        <w:rPr>
          <w:rFonts w:ascii="Calibri" w:hAnsi="Calibri" w:cs="Calibri"/>
          <w:sz w:val="24"/>
          <w:szCs w:val="24"/>
        </w:rPr>
        <w:softHyphen/>
        <w:t>‐ Tier  application architectures often provide layered  protection against attacks</w:t>
      </w:r>
    </w:p>
    <w:p w:rsidR="00FE5B3E" w:rsidRPr="004E5322" w:rsidRDefault="00FE5B3E" w:rsidP="00314EE0">
      <w:proofErr w:type="gramStart"/>
      <w:r w:rsidRPr="004E5322">
        <w:t>Scale  to</w:t>
      </w:r>
      <w:proofErr w:type="gramEnd"/>
      <w:r w:rsidRPr="004E5322">
        <w:t xml:space="preserve"> absorb the attack</w:t>
      </w:r>
    </w:p>
    <w:p w:rsidR="00FE5B3E" w:rsidRPr="00314EE0" w:rsidRDefault="00FE5B3E" w:rsidP="0076724F">
      <w:pPr>
        <w:pStyle w:val="ListParagraph"/>
        <w:numPr>
          <w:ilvl w:val="0"/>
          <w:numId w:val="205"/>
        </w:numPr>
        <w:rPr>
          <w:rFonts w:ascii="Calibri" w:hAnsi="Calibri" w:cs="Calibri"/>
          <w:sz w:val="24"/>
          <w:szCs w:val="24"/>
        </w:rPr>
      </w:pPr>
      <w:r w:rsidRPr="00314EE0">
        <w:rPr>
          <w:rFonts w:ascii="Calibri" w:hAnsi="Calibri" w:cs="Calibri"/>
          <w:sz w:val="24"/>
          <w:szCs w:val="24"/>
        </w:rPr>
        <w:t>Enable Auto Scaling to handle increase load while you work to identify the source of attack Safeguard  exposed resources</w:t>
      </w:r>
    </w:p>
    <w:p w:rsidR="00FE5B3E" w:rsidRPr="00314EE0" w:rsidRDefault="00FE5B3E" w:rsidP="0076724F">
      <w:pPr>
        <w:pStyle w:val="ListParagraph"/>
        <w:numPr>
          <w:ilvl w:val="0"/>
          <w:numId w:val="205"/>
        </w:numPr>
        <w:rPr>
          <w:rFonts w:ascii="Calibri" w:hAnsi="Calibri" w:cs="Calibri"/>
          <w:sz w:val="24"/>
          <w:szCs w:val="24"/>
        </w:rPr>
      </w:pPr>
      <w:r w:rsidRPr="00314EE0">
        <w:rPr>
          <w:rFonts w:ascii="Calibri" w:hAnsi="Calibri" w:cs="Calibri"/>
          <w:sz w:val="24"/>
          <w:szCs w:val="24"/>
        </w:rPr>
        <w:t>Use Route53 and aliases to hide the source IP of your resources</w:t>
      </w:r>
      <w:r w:rsidR="00314EE0">
        <w:rPr>
          <w:rFonts w:ascii="Calibri" w:hAnsi="Calibri" w:cs="Calibri"/>
          <w:sz w:val="24"/>
          <w:szCs w:val="24"/>
        </w:rPr>
        <w:t xml:space="preserve"> </w:t>
      </w:r>
      <w:r w:rsidRPr="00314EE0">
        <w:rPr>
          <w:rFonts w:ascii="Calibri" w:hAnsi="Calibri" w:cs="Calibri"/>
          <w:sz w:val="24"/>
          <w:szCs w:val="24"/>
        </w:rPr>
        <w:t>Learn  normal behavior ( IDS/WAFS) Create a plan for attacks</w:t>
      </w:r>
    </w:p>
    <w:p w:rsidR="00FE5B3E" w:rsidRPr="004E5322" w:rsidRDefault="00FE5B3E" w:rsidP="00314EE0">
      <w:r w:rsidRPr="004E5322">
        <w:lastRenderedPageBreak/>
        <w:t>CloudFront:</w:t>
      </w:r>
    </w:p>
    <w:p w:rsidR="00FE5B3E" w:rsidRPr="00314EE0" w:rsidRDefault="00FE5B3E" w:rsidP="0076724F">
      <w:pPr>
        <w:pStyle w:val="ListParagraph"/>
        <w:numPr>
          <w:ilvl w:val="0"/>
          <w:numId w:val="206"/>
        </w:numPr>
        <w:rPr>
          <w:rFonts w:ascii="Calibri" w:hAnsi="Calibri" w:cs="Calibri"/>
          <w:sz w:val="24"/>
          <w:szCs w:val="24"/>
        </w:rPr>
      </w:pPr>
      <w:r w:rsidRPr="00314EE0">
        <w:rPr>
          <w:rFonts w:ascii="Calibri" w:hAnsi="Calibri" w:cs="Calibri"/>
          <w:sz w:val="24"/>
          <w:szCs w:val="24"/>
        </w:rPr>
        <w:t xml:space="preserve">CloudFront has built in </w:t>
      </w:r>
      <w:proofErr w:type="gramStart"/>
      <w:r w:rsidRPr="00314EE0">
        <w:rPr>
          <w:rFonts w:ascii="Calibri" w:hAnsi="Calibri" w:cs="Calibri"/>
          <w:sz w:val="24"/>
          <w:szCs w:val="24"/>
        </w:rPr>
        <w:t>abilities  to</w:t>
      </w:r>
      <w:proofErr w:type="gramEnd"/>
      <w:r w:rsidRPr="00314EE0">
        <w:rPr>
          <w:rFonts w:ascii="Calibri" w:hAnsi="Calibri" w:cs="Calibri"/>
          <w:sz w:val="24"/>
          <w:szCs w:val="24"/>
        </w:rPr>
        <w:t xml:space="preserve"> absorb and deter DDoS attacks while still serving traffic to legit users. This is done as part of the CloudFront service and requires no additional configuration.</w:t>
      </w:r>
    </w:p>
    <w:p w:rsidR="00FE5B3E" w:rsidRPr="00314EE0" w:rsidRDefault="00FE5B3E" w:rsidP="0076724F">
      <w:pPr>
        <w:pStyle w:val="ListParagraph"/>
        <w:numPr>
          <w:ilvl w:val="0"/>
          <w:numId w:val="206"/>
        </w:numPr>
        <w:rPr>
          <w:rFonts w:ascii="Calibri" w:hAnsi="Calibri" w:cs="Calibri"/>
          <w:sz w:val="24"/>
          <w:szCs w:val="24"/>
        </w:rPr>
      </w:pPr>
      <w:r w:rsidRPr="00314EE0">
        <w:rPr>
          <w:rFonts w:ascii="Calibri" w:hAnsi="Calibri" w:cs="Calibri"/>
          <w:sz w:val="24"/>
          <w:szCs w:val="24"/>
        </w:rPr>
        <w:t>CloudFront can scale to handle any increase in traffic which helps absorb attacks</w:t>
      </w:r>
    </w:p>
    <w:p w:rsidR="00FE5B3E" w:rsidRPr="00314EE0" w:rsidRDefault="00FE5B3E" w:rsidP="0076724F">
      <w:pPr>
        <w:pStyle w:val="ListParagraph"/>
        <w:numPr>
          <w:ilvl w:val="0"/>
          <w:numId w:val="206"/>
        </w:numPr>
        <w:rPr>
          <w:rFonts w:ascii="Calibri" w:hAnsi="Calibri" w:cs="Calibri"/>
          <w:sz w:val="24"/>
          <w:szCs w:val="24"/>
        </w:rPr>
      </w:pPr>
      <w:r w:rsidRPr="00314EE0">
        <w:rPr>
          <w:rFonts w:ascii="Calibri" w:hAnsi="Calibri" w:cs="Calibri"/>
          <w:sz w:val="24"/>
          <w:szCs w:val="24"/>
        </w:rPr>
        <w:t>CloudFront uses filtering techniques to ensure that only valid TCP connections and HTTP requests are successful in passing through the edge locations</w:t>
      </w:r>
    </w:p>
    <w:p w:rsidR="00FE5B3E" w:rsidRPr="004E5322" w:rsidRDefault="00FE5B3E" w:rsidP="0076724F">
      <w:pPr>
        <w:pStyle w:val="ListParagraph"/>
        <w:numPr>
          <w:ilvl w:val="2"/>
          <w:numId w:val="206"/>
        </w:numPr>
      </w:pPr>
      <w:r w:rsidRPr="004E5322">
        <w:t>Solves UDP and SYN flood DDoS attacks</w:t>
      </w:r>
    </w:p>
    <w:p w:rsidR="00FE5B3E" w:rsidRPr="004E5322" w:rsidRDefault="00FE5B3E" w:rsidP="00314EE0">
      <w:r w:rsidRPr="004E5322">
        <w:t>WAF (Web Application Firewall) controls input and shows what the traffic is doing and where it is coming from. Many WAFs have built in IDS (Intrusion Detection Systems) which analyze traffic data and looks for suspicious activity.</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Filters traffic and can identify/prevent injection attacks</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DDoS mitigation</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Malware protection</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Data loss prevention (identifies and traces data leaving your application)</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Detect suspicious activity and block/report the logging</w:t>
      </w:r>
    </w:p>
    <w:p w:rsidR="00FE5B3E" w:rsidRPr="00314EE0" w:rsidRDefault="00FE5B3E" w:rsidP="0076724F">
      <w:pPr>
        <w:pStyle w:val="ListParagraph"/>
        <w:numPr>
          <w:ilvl w:val="0"/>
          <w:numId w:val="207"/>
        </w:numPr>
        <w:rPr>
          <w:rFonts w:ascii="Calibri" w:hAnsi="Calibri" w:cs="Calibri"/>
          <w:sz w:val="24"/>
          <w:szCs w:val="24"/>
        </w:rPr>
      </w:pPr>
      <w:r w:rsidRPr="00314EE0">
        <w:rPr>
          <w:rFonts w:ascii="Calibri" w:hAnsi="Calibri" w:cs="Calibri"/>
          <w:sz w:val="24"/>
          <w:szCs w:val="24"/>
        </w:rPr>
        <w:t>Used for greater insights into traffic flow for regulator reasons</w:t>
      </w:r>
    </w:p>
    <w:p w:rsidR="00FE5B3E" w:rsidRPr="004E5322" w:rsidRDefault="00FE5B3E" w:rsidP="00314EE0">
      <w:r w:rsidRPr="004E5322">
        <w:t xml:space="preserve">WAFs can be part of the web server itself or it can sit in front of the webserver/ELB to filter the traffic and then </w:t>
      </w:r>
      <w:r w:rsidR="00314EE0" w:rsidRPr="004E5322">
        <w:t>forward</w:t>
      </w:r>
      <w:r w:rsidRPr="004E5322">
        <w:t xml:space="preserve"> to the application.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E66554D" wp14:editId="56E33E5E">
            <wp:extent cx="5943600" cy="301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1180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66DC7C5B" wp14:editId="339B9197">
            <wp:extent cx="5943600" cy="30600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60065"/>
                    </a:xfrm>
                    <a:prstGeom prst="rect">
                      <a:avLst/>
                    </a:prstGeom>
                  </pic:spPr>
                </pic:pic>
              </a:graphicData>
            </a:graphic>
          </wp:inline>
        </w:drawing>
      </w:r>
    </w:p>
    <w:p w:rsidR="00FE5B3E" w:rsidRPr="004E5322" w:rsidRDefault="00FE5B3E" w:rsidP="00B92D5D">
      <w:pPr>
        <w:rPr>
          <w:rFonts w:cs="Calibri"/>
          <w:sz w:val="32"/>
          <w:szCs w:val="28"/>
        </w:rPr>
      </w:pPr>
    </w:p>
    <w:p w:rsidR="00FE5B3E" w:rsidRPr="00314EE0" w:rsidRDefault="00FE5B3E" w:rsidP="00314EE0">
      <w:pPr>
        <w:pStyle w:val="Heading1"/>
      </w:pPr>
      <w:r w:rsidRPr="00314EE0">
        <w:t>Supporting Legacy Applications</w:t>
      </w:r>
    </w:p>
    <w:p w:rsidR="00FE5B3E" w:rsidRPr="004E5322" w:rsidRDefault="00FE5B3E" w:rsidP="00B92D5D">
      <w:pPr>
        <w:rPr>
          <w:rFonts w:cs="Calibri"/>
          <w:sz w:val="32"/>
          <w:szCs w:val="28"/>
        </w:rPr>
      </w:pPr>
    </w:p>
    <w:p w:rsidR="00FE5B3E" w:rsidRPr="004E5322" w:rsidRDefault="00FE5B3E" w:rsidP="00B92D5D">
      <w:pPr>
        <w:rPr>
          <w:rFonts w:cs="Calibri"/>
          <w:b/>
          <w:sz w:val="32"/>
          <w:szCs w:val="28"/>
        </w:rPr>
      </w:pPr>
      <w:r w:rsidRPr="004E5322">
        <w:rPr>
          <w:rFonts w:cs="Calibri"/>
          <w:b/>
          <w:sz w:val="32"/>
          <w:szCs w:val="28"/>
        </w:rPr>
        <w:t>Supporting Legacy Applications: Floating IP</w:t>
      </w:r>
    </w:p>
    <w:p w:rsidR="00FE5B3E" w:rsidRPr="004E5322" w:rsidRDefault="00FE5B3E" w:rsidP="00B92D5D">
      <w:pPr>
        <w:rPr>
          <w:rFonts w:cs="Calibri"/>
          <w:sz w:val="32"/>
          <w:szCs w:val="28"/>
        </w:rPr>
      </w:pPr>
      <w:r w:rsidRPr="004E5322">
        <w:rPr>
          <w:rFonts w:cs="Calibri"/>
          <w:noProof/>
          <w:sz w:val="32"/>
          <w:szCs w:val="28"/>
          <w:lang w:eastAsia="en-US"/>
        </w:rPr>
        <w:drawing>
          <wp:inline distT="0" distB="0" distL="0" distR="0" wp14:anchorId="722D2239" wp14:editId="4886D2C7">
            <wp:extent cx="3267075" cy="193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67075" cy="193357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lastRenderedPageBreak/>
        <w:drawing>
          <wp:inline distT="0" distB="0" distL="0" distR="0" wp14:anchorId="7750EFAF" wp14:editId="77081324">
            <wp:extent cx="3181350" cy="1914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1350" cy="1914525"/>
                    </a:xfrm>
                    <a:prstGeom prst="rect">
                      <a:avLst/>
                    </a:prstGeom>
                    <a:noFill/>
                    <a:ln>
                      <a:noFill/>
                    </a:ln>
                  </pic:spPr>
                </pic:pic>
              </a:graphicData>
            </a:graphic>
          </wp:inline>
        </w:drawing>
      </w:r>
    </w:p>
    <w:p w:rsidR="00FE5B3E" w:rsidRPr="004E5322" w:rsidRDefault="00FE5B3E" w:rsidP="00B92D5D">
      <w:pPr>
        <w:rPr>
          <w:rFonts w:cs="Calibri"/>
          <w:sz w:val="32"/>
          <w:szCs w:val="28"/>
        </w:rPr>
      </w:pPr>
    </w:p>
    <w:p w:rsidR="00FE5B3E" w:rsidRPr="004E5322" w:rsidRDefault="00FE5B3E" w:rsidP="00314EE0">
      <w:pPr>
        <w:pStyle w:val="Heading2"/>
      </w:pPr>
      <w:r w:rsidRPr="004E5322">
        <w:t>Supporting Legacy Applications: Floating IP</w:t>
      </w:r>
    </w:p>
    <w:p w:rsidR="00FE5B3E" w:rsidRPr="00314EE0" w:rsidRDefault="00FE5B3E" w:rsidP="0076724F">
      <w:pPr>
        <w:pStyle w:val="ListParagraph"/>
        <w:numPr>
          <w:ilvl w:val="0"/>
          <w:numId w:val="208"/>
        </w:numPr>
        <w:rPr>
          <w:rFonts w:ascii="Calibri" w:hAnsi="Calibri" w:cs="Calibri"/>
          <w:sz w:val="24"/>
          <w:szCs w:val="24"/>
        </w:rPr>
      </w:pPr>
      <w:r w:rsidRPr="00314EE0">
        <w:rPr>
          <w:rFonts w:ascii="Calibri" w:hAnsi="Calibri" w:cs="Calibri"/>
          <w:sz w:val="24"/>
          <w:szCs w:val="24"/>
        </w:rPr>
        <w:t>Same concepts apply if you use an ENI to assign a static Private IP address</w:t>
      </w:r>
    </w:p>
    <w:p w:rsidR="00FE5B3E" w:rsidRPr="00314EE0" w:rsidRDefault="00FE5B3E" w:rsidP="0076724F">
      <w:pPr>
        <w:pStyle w:val="ListParagraph"/>
        <w:numPr>
          <w:ilvl w:val="0"/>
          <w:numId w:val="208"/>
        </w:numPr>
        <w:rPr>
          <w:rFonts w:ascii="Calibri" w:hAnsi="Calibri" w:cs="Calibri"/>
          <w:sz w:val="24"/>
          <w:szCs w:val="24"/>
        </w:rPr>
      </w:pPr>
      <w:r w:rsidRPr="00314EE0">
        <w:rPr>
          <w:rFonts w:ascii="Calibri" w:hAnsi="Calibri" w:cs="Calibri"/>
          <w:sz w:val="24"/>
          <w:szCs w:val="24"/>
        </w:rPr>
        <w:t>In the event of failover disassociate the ENI and assign it to another instance</w:t>
      </w:r>
    </w:p>
    <w:p w:rsidR="00FE5B3E" w:rsidRPr="00314EE0" w:rsidRDefault="00FE5B3E" w:rsidP="0076724F">
      <w:pPr>
        <w:pStyle w:val="ListParagraph"/>
        <w:numPr>
          <w:ilvl w:val="0"/>
          <w:numId w:val="208"/>
        </w:numPr>
        <w:rPr>
          <w:rFonts w:ascii="Calibri" w:hAnsi="Calibri" w:cs="Calibri"/>
          <w:sz w:val="24"/>
          <w:szCs w:val="24"/>
        </w:rPr>
      </w:pPr>
      <w:r w:rsidRPr="00314EE0">
        <w:rPr>
          <w:rFonts w:ascii="Calibri" w:hAnsi="Calibri" w:cs="Calibri"/>
          <w:sz w:val="24"/>
          <w:szCs w:val="24"/>
        </w:rPr>
        <w:t>Floating IP is also a solution  if your software is licensed by MAC address</w:t>
      </w:r>
    </w:p>
    <w:p w:rsidR="00FE5B3E" w:rsidRPr="004E5322" w:rsidRDefault="00FE5B3E" w:rsidP="00314EE0">
      <w:r w:rsidRPr="004E5322">
        <w:t xml:space="preserve">Supporting Legacy Applications: Multicast applications   </w:t>
      </w:r>
    </w:p>
    <w:p w:rsidR="00FE5B3E" w:rsidRPr="004E5322" w:rsidRDefault="00FE5B3E" w:rsidP="00314EE0">
      <w:r w:rsidRPr="004E5322">
        <w:t>What is multicast? Multiple network over the same network</w:t>
      </w: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60288" behindDoc="0" locked="0" layoutInCell="1" allowOverlap="1" wp14:anchorId="0BD354FA" wp14:editId="456FA8E7">
                <wp:simplePos x="0" y="0"/>
                <wp:positionH relativeFrom="margin">
                  <wp:align>left</wp:align>
                </wp:positionH>
                <wp:positionV relativeFrom="paragraph">
                  <wp:posOffset>194945</wp:posOffset>
                </wp:positionV>
                <wp:extent cx="1343025" cy="885825"/>
                <wp:effectExtent l="0" t="0" r="0" b="0"/>
                <wp:wrapNone/>
                <wp:docPr id="143384" name="object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885825"/>
                        </a:xfrm>
                        <a:prstGeom prst="rect">
                          <a:avLst/>
                        </a:prstGeom>
                        <a:blipFill dpi="0" rotWithShape="1">
                          <a:blip r:embed="rId16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2FC71985" id="object 24" o:spid="_x0000_s1026" style="position:absolute;margin-left:0;margin-top:15.35pt;width:105.75pt;height:69.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" stroked="f">
                <v:fill r:id="rId161" o:title="" recolor="t" rotate="t" type="frame"/>
                <v:textbox inset="0,0,0,0"/>
                <w10:wrap anchorx="margin"/>
              </v:rect>
            </w:pict>
          </mc:Fallback>
        </mc:AlternateContent>
      </w:r>
      <w:r w:rsidRPr="004E5322">
        <w:rPr>
          <w:rFonts w:cs="Calibri"/>
          <w:noProof/>
          <w:sz w:val="32"/>
          <w:szCs w:val="28"/>
          <w:lang w:eastAsia="en-US"/>
        </w:rPr>
        <mc:AlternateContent>
          <mc:Choice Requires="wps">
            <w:drawing>
              <wp:anchor distT="0" distB="0" distL="114300" distR="114300" simplePos="0" relativeHeight="251662336" behindDoc="0" locked="0" layoutInCell="1" allowOverlap="1" wp14:anchorId="67AF7497" wp14:editId="5118BA6B">
                <wp:simplePos x="0" y="0"/>
                <wp:positionH relativeFrom="column">
                  <wp:posOffset>4438015</wp:posOffset>
                </wp:positionH>
                <wp:positionV relativeFrom="paragraph">
                  <wp:posOffset>289560</wp:posOffset>
                </wp:positionV>
                <wp:extent cx="1057275" cy="733425"/>
                <wp:effectExtent l="0" t="0" r="0" b="0"/>
                <wp:wrapNone/>
                <wp:docPr id="143386" name="object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733425"/>
                        </a:xfrm>
                        <a:prstGeom prst="rect">
                          <a:avLst/>
                        </a:prstGeom>
                        <a:blipFill dpi="0" rotWithShape="1">
                          <a:blip r:embed="rId16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0F9AED29" id="object 26" o:spid="_x0000_s1026" style="position:absolute;margin-left:349.45pt;margin-top:22.8pt;width:83.25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" stroked="f">
                <v:fill r:id="rId163" o:title="" recolor="t" rotate="t" type="frame"/>
                <v:textbox inset="0,0,0,0"/>
              </v:rect>
            </w:pict>
          </mc:Fallback>
        </mc:AlternateContent>
      </w:r>
      <w:r w:rsidRPr="004E5322">
        <w:rPr>
          <w:rFonts w:cs="Calibri"/>
          <w:noProof/>
          <w:sz w:val="32"/>
          <w:szCs w:val="28"/>
          <w:lang w:eastAsia="en-US"/>
        </w:rPr>
        <mc:AlternateContent>
          <mc:Choice Requires="wps">
            <w:drawing>
              <wp:anchor distT="0" distB="0" distL="114300" distR="114300" simplePos="0" relativeHeight="251661312" behindDoc="0" locked="0" layoutInCell="1" allowOverlap="1" wp14:anchorId="3CB4747C" wp14:editId="71E59C2D">
                <wp:simplePos x="0" y="0"/>
                <wp:positionH relativeFrom="margin">
                  <wp:posOffset>2009775</wp:posOffset>
                </wp:positionH>
                <wp:positionV relativeFrom="paragraph">
                  <wp:posOffset>280670</wp:posOffset>
                </wp:positionV>
                <wp:extent cx="1323975" cy="733425"/>
                <wp:effectExtent l="0" t="0" r="0" b="0"/>
                <wp:wrapNone/>
                <wp:docPr id="143385" name="object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733425"/>
                        </a:xfrm>
                        <a:prstGeom prst="rect">
                          <a:avLst/>
                        </a:prstGeom>
                        <a:blipFill dpi="0" rotWithShape="1">
                          <a:blip r:embed="rId16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653545CF" id="object 25" o:spid="_x0000_s1026" style="position:absolute;margin-left:158.25pt;margin-top:22.1pt;width:104.25pt;height:57.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" stroked="f">
                <v:fill r:id="rId165" o:title="" recolor="t" rotate="t" type="frame"/>
                <v:textbox inset="0,0,0,0"/>
                <w10:wrap anchorx="margin"/>
              </v:rect>
            </w:pict>
          </mc:Fallback>
        </mc:AlternateContent>
      </w:r>
      <w:r w:rsidRPr="004E5322">
        <w:rPr>
          <w:rFonts w:cs="Calibri"/>
          <w:sz w:val="32"/>
          <w:szCs w:val="28"/>
        </w:rPr>
        <w:t xml:space="preserve">                                                           </w:t>
      </w:r>
    </w:p>
    <w:p w:rsidR="00FE5B3E" w:rsidRPr="004E5322" w:rsidRDefault="00FE5B3E" w:rsidP="00B92D5D">
      <w:pPr>
        <w:rPr>
          <w:rFonts w:cs="Calibri"/>
          <w:sz w:val="32"/>
          <w:szCs w:val="28"/>
        </w:rPr>
      </w:pPr>
      <w:r w:rsidRPr="004E5322">
        <w:rPr>
          <w:rFonts w:cs="Calibri"/>
          <w:sz w:val="32"/>
          <w:szCs w:val="28"/>
        </w:rPr>
        <w:br/>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66432" behindDoc="0" locked="0" layoutInCell="1" allowOverlap="1" wp14:anchorId="10A5501A" wp14:editId="30FEC2B3">
                <wp:simplePos x="0" y="0"/>
                <wp:positionH relativeFrom="column">
                  <wp:posOffset>4810125</wp:posOffset>
                </wp:positionH>
                <wp:positionV relativeFrom="paragraph">
                  <wp:posOffset>9525</wp:posOffset>
                </wp:positionV>
                <wp:extent cx="533400" cy="101600"/>
                <wp:effectExtent l="0" t="0" r="0" b="0"/>
                <wp:wrapNone/>
                <wp:docPr id="126" name="object 28"/>
                <wp:cNvGraphicFramePr/>
                <a:graphic xmlns:a="http://schemas.openxmlformats.org/drawingml/2006/main">
                  <a:graphicData uri="http://schemas.microsoft.com/office/word/2010/wordprocessingShape">
                    <wps:wsp>
                      <wps:cNvSpPr txBox="1"/>
                      <wps:spPr>
                        <a:xfrm>
                          <a:off x="0" y="0"/>
                          <a:ext cx="533400" cy="101600"/>
                        </a:xfrm>
                        <a:prstGeom prst="rect">
                          <a:avLst/>
                        </a:prstGeom>
                      </wps:spPr>
                      <wps:txbx>
                        <w:txbxContent>
                          <w:p w:rsidR="003A1469" w:rsidRPr="00EC3DE5" w:rsidRDefault="003A1469" w:rsidP="00FE5B3E">
                            <w:pPr>
                              <w:pStyle w:val="NormalWeb"/>
                              <w:spacing w:before="0" w:beforeAutospacing="0" w:after="0" w:afterAutospacing="0"/>
                              <w:ind w:left="14"/>
                              <w:rPr>
                                <w:rFonts w:asciiTheme="minorHAnsi" w:hAnsiTheme="minorHAnsi" w:cstheme="minorHAnsi"/>
                                <w:sz w:val="22"/>
                                <w:szCs w:val="22"/>
                              </w:rPr>
                            </w:pPr>
                            <w:proofErr w:type="gramStart"/>
                            <w:r>
                              <w:rPr>
                                <w:rFonts w:asciiTheme="minorHAnsi" w:hAnsiTheme="minorHAnsi" w:cstheme="minorHAnsi"/>
                                <w:sz w:val="22"/>
                                <w:szCs w:val="22"/>
                              </w:rPr>
                              <w:t>unicast</w:t>
                            </w:r>
                            <w:proofErr w:type="gramEnd"/>
                          </w:p>
                        </w:txbxContent>
                      </wps:txbx>
                      <wps:bodyPr wrap="square" lIns="0" tIns="0" rIns="0" bIns="0">
                        <a:spAutoFit/>
                      </wps:bodyPr>
                    </wps:wsp>
                  </a:graphicData>
                </a:graphic>
                <wp14:sizeRelH relativeFrom="margin">
                  <wp14:pctWidth>0</wp14:pctWidth>
                </wp14:sizeRelH>
              </wp:anchor>
            </w:drawing>
          </mc:Choice>
          <mc:Fallback>
            <w:pict>
              <v:shapetype w14:anchorId="10A5501A" id="_x0000_t202" coordsize="21600,21600" o:spt="202" path="m,l,21600r21600,l21600,xe">
                <v:stroke joinstyle="miter"/>
                <v:path gradientshapeok="t" o:connecttype="rect"/>
              </v:shapetype>
              <v:shape id="object 28" o:spid="_x0000_s1026" type="#_x0000_t202" style="position:absolute;margin-left:378.75pt;margin-top:.75pt;width:42pt;height: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" filled="f" stroked="f">
                <v:textbox style="mso-fit-shape-to-text:t" inset="0,0,0,0">
                  <w:txbxContent>
                    <w:p w:rsidR="003A1469" w:rsidRPr="00EC3DE5" w:rsidRDefault="003A1469" w:rsidP="00FE5B3E">
                      <w:pPr>
                        <w:pStyle w:val="NormalWeb"/>
                        <w:spacing w:before="0" w:beforeAutospacing="0" w:after="0" w:afterAutospacing="0"/>
                        <w:ind w:left="14"/>
                        <w:rPr>
                          <w:rFonts w:asciiTheme="minorHAnsi" w:hAnsiTheme="minorHAnsi" w:cstheme="minorHAnsi"/>
                          <w:sz w:val="22"/>
                          <w:szCs w:val="22"/>
                        </w:rPr>
                      </w:pPr>
                      <w:proofErr w:type="gramStart"/>
                      <w:r>
                        <w:rPr>
                          <w:rFonts w:asciiTheme="minorHAnsi" w:hAnsiTheme="minorHAnsi" w:cstheme="minorHAnsi"/>
                          <w:sz w:val="22"/>
                          <w:szCs w:val="22"/>
                        </w:rPr>
                        <w:t>unicast</w:t>
                      </w:r>
                      <w:proofErr w:type="gramEnd"/>
                    </w:p>
                  </w:txbxContent>
                </v:textbox>
              </v:shape>
            </w:pict>
          </mc:Fallback>
        </mc:AlternateContent>
      </w:r>
      <w:r w:rsidRPr="004E5322">
        <w:rPr>
          <w:rFonts w:cs="Calibri"/>
          <w:noProof/>
          <w:sz w:val="32"/>
          <w:szCs w:val="28"/>
          <w:lang w:eastAsia="en-US"/>
        </w:rPr>
        <mc:AlternateContent>
          <mc:Choice Requires="wps">
            <w:drawing>
              <wp:anchor distT="0" distB="0" distL="114300" distR="114300" simplePos="0" relativeHeight="251665408" behindDoc="0" locked="0" layoutInCell="1" allowOverlap="1" wp14:anchorId="38800AEB" wp14:editId="232FB490">
                <wp:simplePos x="0" y="0"/>
                <wp:positionH relativeFrom="column">
                  <wp:posOffset>2524125</wp:posOffset>
                </wp:positionH>
                <wp:positionV relativeFrom="paragraph">
                  <wp:posOffset>8890</wp:posOffset>
                </wp:positionV>
                <wp:extent cx="552450" cy="180975"/>
                <wp:effectExtent l="0" t="0" r="0" b="0"/>
                <wp:wrapNone/>
                <wp:docPr id="125" name="object 28"/>
                <wp:cNvGraphicFramePr/>
                <a:graphic xmlns:a="http://schemas.openxmlformats.org/drawingml/2006/main">
                  <a:graphicData uri="http://schemas.microsoft.com/office/word/2010/wordprocessingShape">
                    <wps:wsp>
                      <wps:cNvSpPr txBox="1"/>
                      <wps:spPr>
                        <a:xfrm>
                          <a:off x="0" y="0"/>
                          <a:ext cx="552450" cy="180975"/>
                        </a:xfrm>
                        <a:prstGeom prst="rect">
                          <a:avLst/>
                        </a:prstGeom>
                      </wps:spPr>
                      <wps:txbx>
                        <w:txbxContent>
                          <w:p w:rsidR="003A1469" w:rsidRPr="00EC3DE5" w:rsidRDefault="003A1469" w:rsidP="00FE5B3E">
                            <w:pPr>
                              <w:pStyle w:val="NormalWeb"/>
                              <w:spacing w:before="0" w:beforeAutospacing="0" w:after="0" w:afterAutospacing="0"/>
                              <w:rPr>
                                <w:sz w:val="22"/>
                                <w:szCs w:val="22"/>
                              </w:rPr>
                            </w:pPr>
                            <w:r>
                              <w:rPr>
                                <w:rFonts w:ascii="Calibri" w:hAnsi="Calibri" w:cs="Calibri"/>
                                <w:color w:val="000000" w:themeColor="text1"/>
                                <w:spacing w:val="-3"/>
                                <w:kern w:val="24"/>
                                <w:sz w:val="22"/>
                                <w:szCs w:val="22"/>
                              </w:rPr>
                              <w:t>Multicast</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38800AEB" id="_x0000_s1027" type="#_x0000_t202" style="position:absolute;margin-left:198.75pt;margin-top:.7pt;width:43.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" filled="f" stroked="f">
                <v:textbox inset="0,0,0,0">
                  <w:txbxContent>
                    <w:p w:rsidR="003A1469" w:rsidRPr="00EC3DE5" w:rsidRDefault="003A1469" w:rsidP="00FE5B3E">
                      <w:pPr>
                        <w:pStyle w:val="NormalWeb"/>
                        <w:spacing w:before="0" w:beforeAutospacing="0" w:after="0" w:afterAutospacing="0"/>
                        <w:rPr>
                          <w:sz w:val="22"/>
                          <w:szCs w:val="22"/>
                        </w:rPr>
                      </w:pPr>
                      <w:r>
                        <w:rPr>
                          <w:rFonts w:ascii="Calibri" w:hAnsi="Calibri" w:cs="Calibri"/>
                          <w:color w:val="000000" w:themeColor="text1"/>
                          <w:spacing w:val="-3"/>
                          <w:kern w:val="24"/>
                          <w:sz w:val="22"/>
                          <w:szCs w:val="22"/>
                        </w:rPr>
                        <w:t>Multicast</w:t>
                      </w:r>
                    </w:p>
                  </w:txbxContent>
                </v:textbox>
              </v:shape>
            </w:pict>
          </mc:Fallback>
        </mc:AlternateContent>
      </w:r>
      <w:r w:rsidRPr="004E5322">
        <w:rPr>
          <w:rFonts w:cs="Calibri"/>
          <w:noProof/>
          <w:sz w:val="32"/>
          <w:szCs w:val="28"/>
          <w:lang w:eastAsia="en-US"/>
        </w:rPr>
        <mc:AlternateContent>
          <mc:Choice Requires="wps">
            <w:drawing>
              <wp:anchor distT="0" distB="0" distL="114300" distR="114300" simplePos="0" relativeHeight="251663360" behindDoc="0" locked="0" layoutInCell="1" allowOverlap="1" wp14:anchorId="782EADF5" wp14:editId="31D4924E">
                <wp:simplePos x="0" y="0"/>
                <wp:positionH relativeFrom="column">
                  <wp:posOffset>285115</wp:posOffset>
                </wp:positionH>
                <wp:positionV relativeFrom="paragraph">
                  <wp:posOffset>8890</wp:posOffset>
                </wp:positionV>
                <wp:extent cx="733425" cy="161925"/>
                <wp:effectExtent l="0" t="0" r="0" b="0"/>
                <wp:wrapNone/>
                <wp:docPr id="123" name="object 27"/>
                <wp:cNvGraphicFramePr/>
                <a:graphic xmlns:a="http://schemas.openxmlformats.org/drawingml/2006/main">
                  <a:graphicData uri="http://schemas.microsoft.com/office/word/2010/wordprocessingShape">
                    <wps:wsp>
                      <wps:cNvSpPr txBox="1"/>
                      <wps:spPr>
                        <a:xfrm>
                          <a:off x="0" y="0"/>
                          <a:ext cx="733425" cy="161925"/>
                        </a:xfrm>
                        <a:prstGeom prst="rect">
                          <a:avLst/>
                        </a:prstGeom>
                      </wps:spPr>
                      <wps:txbx>
                        <w:txbxContent>
                          <w:p w:rsidR="003A1469" w:rsidRPr="00337B56" w:rsidRDefault="003A1469" w:rsidP="00FE5B3E">
                            <w:pPr>
                              <w:pStyle w:val="NormalWeb"/>
                              <w:spacing w:before="0" w:beforeAutospacing="0" w:after="0" w:afterAutospacing="0"/>
                              <w:ind w:left="14"/>
                              <w:rPr>
                                <w:sz w:val="22"/>
                                <w:szCs w:val="22"/>
                              </w:rPr>
                            </w:pPr>
                            <w:r>
                              <w:rPr>
                                <w:rFonts w:ascii="Calibri" w:hAnsi="Calibri" w:cs="Calibri"/>
                                <w:color w:val="000000" w:themeColor="text1"/>
                                <w:spacing w:val="-7"/>
                                <w:kern w:val="24"/>
                                <w:sz w:val="22"/>
                                <w:szCs w:val="22"/>
                              </w:rPr>
                              <w:t>Broadcast</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82EADF5" id="object 27" o:spid="_x0000_s1028" type="#_x0000_t202" style="position:absolute;margin-left:22.45pt;margin-top:.7pt;width:57.7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" filled="f" stroked="f">
                <v:textbox inset="0,0,0,0">
                  <w:txbxContent>
                    <w:p w:rsidR="003A1469" w:rsidRPr="00337B56" w:rsidRDefault="003A1469" w:rsidP="00FE5B3E">
                      <w:pPr>
                        <w:pStyle w:val="NormalWeb"/>
                        <w:spacing w:before="0" w:beforeAutospacing="0" w:after="0" w:afterAutospacing="0"/>
                        <w:ind w:left="14"/>
                        <w:rPr>
                          <w:sz w:val="22"/>
                          <w:szCs w:val="22"/>
                        </w:rPr>
                      </w:pPr>
                      <w:r>
                        <w:rPr>
                          <w:rFonts w:ascii="Calibri" w:hAnsi="Calibri" w:cs="Calibri"/>
                          <w:color w:val="000000" w:themeColor="text1"/>
                          <w:spacing w:val="-7"/>
                          <w:kern w:val="24"/>
                          <w:sz w:val="22"/>
                          <w:szCs w:val="22"/>
                        </w:rPr>
                        <w:t>Broadcast</w:t>
                      </w:r>
                    </w:p>
                  </w:txbxContent>
                </v:textbox>
              </v:shape>
            </w:pict>
          </mc:Fallback>
        </mc:AlternateContent>
      </w:r>
    </w:p>
    <w:p w:rsidR="00FE5B3E" w:rsidRPr="004E5322" w:rsidRDefault="00FE5B3E" w:rsidP="00314EE0">
      <w:r w:rsidRPr="004E5322">
        <w:t>Supporting Legacy Applications:</w:t>
      </w:r>
    </w:p>
    <w:p w:rsidR="00FE5B3E" w:rsidRPr="004E5322" w:rsidRDefault="00FE5B3E" w:rsidP="00314EE0">
      <w:r w:rsidRPr="004E5322">
        <w:t>BCJC has an application that is built to work only on the same subnet using multicast type setup. How can BCJC design this application to be highly available across availability zones?</w:t>
      </w:r>
    </w:p>
    <w:p w:rsidR="00FE5B3E" w:rsidRPr="004E5322" w:rsidRDefault="00FE5B3E" w:rsidP="00314EE0">
      <w:r w:rsidRPr="004E5322">
        <w:t>Multicast is NOT supported on AWS, why?</w:t>
      </w:r>
    </w:p>
    <w:p w:rsidR="00FE5B3E" w:rsidRPr="00314EE0" w:rsidRDefault="00FE5B3E" w:rsidP="0076724F">
      <w:pPr>
        <w:pStyle w:val="ListParagraph"/>
        <w:numPr>
          <w:ilvl w:val="0"/>
          <w:numId w:val="209"/>
        </w:numPr>
        <w:rPr>
          <w:rFonts w:ascii="Calibri" w:hAnsi="Calibri" w:cs="Calibri"/>
          <w:sz w:val="24"/>
          <w:szCs w:val="24"/>
        </w:rPr>
      </w:pPr>
      <w:r w:rsidRPr="00314EE0">
        <w:rPr>
          <w:rFonts w:ascii="Calibri" w:hAnsi="Calibri" w:cs="Calibri"/>
          <w:sz w:val="24"/>
          <w:szCs w:val="24"/>
        </w:rPr>
        <w:t xml:space="preserve">You cannot manage multiple subnets on a </w:t>
      </w:r>
      <w:r w:rsidRPr="00314EE0">
        <w:rPr>
          <w:rFonts w:ascii="Calibri" w:hAnsi="Calibri" w:cs="Calibri"/>
          <w:iCs/>
          <w:sz w:val="24"/>
          <w:szCs w:val="24"/>
        </w:rPr>
        <w:t>single</w:t>
      </w:r>
      <w:r w:rsidRPr="00314EE0">
        <w:rPr>
          <w:rFonts w:ascii="Calibri" w:hAnsi="Calibri" w:cs="Calibri"/>
          <w:i/>
          <w:iCs/>
          <w:sz w:val="24"/>
          <w:szCs w:val="24"/>
        </w:rPr>
        <w:t xml:space="preserve"> </w:t>
      </w:r>
      <w:r w:rsidRPr="00314EE0">
        <w:rPr>
          <w:rFonts w:ascii="Calibri" w:hAnsi="Calibri" w:cs="Calibri"/>
          <w:sz w:val="24"/>
          <w:szCs w:val="24"/>
        </w:rPr>
        <w:t>interface on AWS</w:t>
      </w:r>
    </w:p>
    <w:p w:rsidR="00FE5B3E" w:rsidRPr="00314EE0" w:rsidRDefault="00FE5B3E" w:rsidP="0076724F">
      <w:pPr>
        <w:pStyle w:val="ListParagraph"/>
        <w:numPr>
          <w:ilvl w:val="0"/>
          <w:numId w:val="209"/>
        </w:numPr>
        <w:rPr>
          <w:rFonts w:ascii="Calibri" w:hAnsi="Calibri" w:cs="Calibri"/>
          <w:sz w:val="24"/>
          <w:szCs w:val="24"/>
        </w:rPr>
      </w:pPr>
      <w:r w:rsidRPr="00314EE0">
        <w:rPr>
          <w:rFonts w:ascii="Calibri" w:hAnsi="Calibri" w:cs="Calibri"/>
          <w:sz w:val="24"/>
          <w:szCs w:val="24"/>
        </w:rPr>
        <w:t>A subnet can only belong to one availability zone</w:t>
      </w:r>
    </w:p>
    <w:p w:rsidR="00FE5B3E" w:rsidRPr="004E5322" w:rsidRDefault="00FE5B3E" w:rsidP="00314EE0">
      <w:r w:rsidRPr="004E5322">
        <w:t>How would you deploy legacy applications that require multicast?</w:t>
      </w:r>
    </w:p>
    <w:p w:rsidR="00FE5B3E" w:rsidRPr="00314EE0" w:rsidRDefault="00FE5B3E" w:rsidP="0076724F">
      <w:pPr>
        <w:pStyle w:val="ListParagraph"/>
        <w:numPr>
          <w:ilvl w:val="0"/>
          <w:numId w:val="210"/>
        </w:numPr>
        <w:rPr>
          <w:rFonts w:ascii="Calibri" w:hAnsi="Calibri" w:cs="Calibri"/>
          <w:sz w:val="24"/>
          <w:szCs w:val="24"/>
        </w:rPr>
      </w:pPr>
      <w:r w:rsidRPr="00314EE0">
        <w:rPr>
          <w:rFonts w:ascii="Calibri" w:hAnsi="Calibri" w:cs="Calibri"/>
          <w:sz w:val="24"/>
          <w:szCs w:val="24"/>
        </w:rPr>
        <w:t>Create a Virtual overlay network that runs on the OS level of the instances</w:t>
      </w:r>
    </w:p>
    <w:p w:rsidR="00FE5B3E" w:rsidRPr="00314EE0" w:rsidRDefault="00FE5B3E" w:rsidP="0076724F">
      <w:pPr>
        <w:pStyle w:val="ListParagraph"/>
        <w:numPr>
          <w:ilvl w:val="0"/>
          <w:numId w:val="210"/>
        </w:numPr>
        <w:rPr>
          <w:rFonts w:ascii="Calibri" w:hAnsi="Calibri" w:cs="Calibri"/>
          <w:sz w:val="24"/>
          <w:szCs w:val="24"/>
        </w:rPr>
      </w:pPr>
      <w:r w:rsidRPr="00314EE0">
        <w:rPr>
          <w:rFonts w:ascii="Calibri" w:hAnsi="Calibri" w:cs="Calibri"/>
          <w:sz w:val="24"/>
          <w:szCs w:val="24"/>
        </w:rPr>
        <w:t>VPC is unaware of what is happening</w:t>
      </w:r>
    </w:p>
    <w:p w:rsidR="00FE5B3E" w:rsidRPr="00314EE0" w:rsidRDefault="00FE5B3E" w:rsidP="0076724F">
      <w:pPr>
        <w:pStyle w:val="ListParagraph"/>
        <w:numPr>
          <w:ilvl w:val="0"/>
          <w:numId w:val="210"/>
        </w:numPr>
        <w:rPr>
          <w:rFonts w:ascii="Calibri" w:hAnsi="Calibri" w:cs="Calibri"/>
          <w:sz w:val="24"/>
          <w:szCs w:val="24"/>
        </w:rPr>
      </w:pPr>
      <w:r w:rsidRPr="00314EE0">
        <w:rPr>
          <w:rFonts w:ascii="Calibri" w:hAnsi="Calibri" w:cs="Calibri"/>
          <w:sz w:val="24"/>
          <w:szCs w:val="24"/>
        </w:rPr>
        <w:t>Tunnel and a virtual network on the Operating System level of the EC2 instances</w:t>
      </w:r>
    </w:p>
    <w:p w:rsidR="00FE5B3E" w:rsidRPr="00314EE0" w:rsidRDefault="00FE5B3E" w:rsidP="0076724F">
      <w:pPr>
        <w:pStyle w:val="ListParagraph"/>
        <w:numPr>
          <w:ilvl w:val="0"/>
          <w:numId w:val="210"/>
        </w:numPr>
        <w:rPr>
          <w:rFonts w:ascii="Calibri" w:hAnsi="Calibri" w:cs="Calibri"/>
          <w:sz w:val="24"/>
          <w:szCs w:val="24"/>
        </w:rPr>
      </w:pPr>
      <w:r w:rsidRPr="00314EE0">
        <w:rPr>
          <w:rFonts w:ascii="Calibri" w:hAnsi="Calibri" w:cs="Calibri"/>
          <w:sz w:val="24"/>
          <w:szCs w:val="24"/>
        </w:rPr>
        <w:lastRenderedPageBreak/>
        <w:t>The Virtual network CIDR ranges MUST be different than that of the VPC and the subnets are independent of the VPC</w:t>
      </w:r>
    </w:p>
    <w:p w:rsidR="00FE5B3E" w:rsidRPr="00314EE0" w:rsidRDefault="00FE5B3E" w:rsidP="0076724F">
      <w:pPr>
        <w:pStyle w:val="ListParagraph"/>
        <w:numPr>
          <w:ilvl w:val="0"/>
          <w:numId w:val="210"/>
        </w:numPr>
        <w:rPr>
          <w:rFonts w:ascii="Calibri" w:hAnsi="Calibri" w:cs="Calibri"/>
          <w:sz w:val="24"/>
          <w:szCs w:val="24"/>
        </w:rPr>
      </w:pPr>
      <w:r w:rsidRPr="00314EE0">
        <w:rPr>
          <w:rFonts w:ascii="Calibri" w:hAnsi="Calibri" w:cs="Calibri"/>
          <w:sz w:val="24"/>
          <w:szCs w:val="24"/>
        </w:rPr>
        <w:t>Tunnels are typically created using different software applications such as</w:t>
      </w:r>
    </w:p>
    <w:p w:rsidR="00FE5B3E" w:rsidRPr="00314EE0" w:rsidRDefault="00FE5B3E" w:rsidP="0076724F">
      <w:pPr>
        <w:pStyle w:val="ListParagraph"/>
        <w:numPr>
          <w:ilvl w:val="2"/>
          <w:numId w:val="210"/>
        </w:numPr>
        <w:rPr>
          <w:rFonts w:ascii="Calibri" w:hAnsi="Calibri" w:cs="Calibri"/>
          <w:sz w:val="24"/>
          <w:szCs w:val="24"/>
        </w:rPr>
      </w:pPr>
      <w:r w:rsidRPr="00314EE0">
        <w:rPr>
          <w:rFonts w:ascii="Calibri" w:hAnsi="Calibri" w:cs="Calibri"/>
          <w:sz w:val="24"/>
          <w:szCs w:val="24"/>
        </w:rPr>
        <w:t>GRE or L2TP tunnel types</w:t>
      </w:r>
    </w:p>
    <w:p w:rsidR="00FE5B3E" w:rsidRPr="00314EE0" w:rsidRDefault="00FE5B3E" w:rsidP="0076724F">
      <w:pPr>
        <w:pStyle w:val="ListParagraph"/>
        <w:numPr>
          <w:ilvl w:val="2"/>
          <w:numId w:val="210"/>
        </w:numPr>
        <w:rPr>
          <w:rFonts w:ascii="Calibri" w:hAnsi="Calibri" w:cs="Calibri"/>
          <w:sz w:val="24"/>
          <w:szCs w:val="24"/>
        </w:rPr>
      </w:pPr>
      <w:r w:rsidRPr="00314EE0">
        <w:rPr>
          <w:rFonts w:ascii="Calibri" w:hAnsi="Calibri" w:cs="Calibri"/>
          <w:sz w:val="24"/>
          <w:szCs w:val="24"/>
        </w:rPr>
        <w:t xml:space="preserve">Open VPN or </w:t>
      </w:r>
      <w:proofErr w:type="spellStart"/>
      <w:r w:rsidRPr="00314EE0">
        <w:rPr>
          <w:rFonts w:ascii="Calibri" w:hAnsi="Calibri" w:cs="Calibri"/>
          <w:sz w:val="24"/>
          <w:szCs w:val="24"/>
        </w:rPr>
        <w:t>Ntop’s</w:t>
      </w:r>
      <w:proofErr w:type="spellEnd"/>
      <w:r w:rsidRPr="00314EE0">
        <w:rPr>
          <w:rFonts w:ascii="Calibri" w:hAnsi="Calibri" w:cs="Calibri"/>
          <w:sz w:val="24"/>
          <w:szCs w:val="24"/>
        </w:rPr>
        <w:t xml:space="preserve"> N2N application software to create the tunnel types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2FD8F61" wp14:editId="14725C4D">
            <wp:extent cx="5257800" cy="2438400"/>
            <wp:effectExtent l="0" t="0" r="0" b="0"/>
            <wp:docPr id="143360" name="Picture 14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7800" cy="2438400"/>
                    </a:xfrm>
                    <a:prstGeom prst="rect">
                      <a:avLst/>
                    </a:prstGeom>
                  </pic:spPr>
                </pic:pic>
              </a:graphicData>
            </a:graphic>
          </wp:inline>
        </w:drawing>
      </w:r>
    </w:p>
    <w:p w:rsidR="00FE5B3E" w:rsidRPr="00314EE0" w:rsidRDefault="00FE5B3E" w:rsidP="00314EE0">
      <w:pPr>
        <w:pStyle w:val="Heading1"/>
      </w:pPr>
      <w:r w:rsidRPr="00314EE0">
        <w:t>ELB Considerations</w:t>
      </w:r>
    </w:p>
    <w:p w:rsidR="00FE5B3E" w:rsidRPr="004E5322" w:rsidRDefault="00FE5B3E" w:rsidP="00B92D5D">
      <w:pPr>
        <w:rPr>
          <w:rFonts w:cs="Calibri"/>
          <w:sz w:val="32"/>
          <w:szCs w:val="28"/>
        </w:rPr>
      </w:pPr>
    </w:p>
    <w:p w:rsidR="00FE5B3E" w:rsidRPr="004E5322" w:rsidRDefault="00FE5B3E" w:rsidP="00314EE0">
      <w:pPr>
        <w:pStyle w:val="Heading2"/>
      </w:pPr>
      <w:r w:rsidRPr="004E5322">
        <w:t>Elastic Load Balancer Considerations:</w:t>
      </w:r>
    </w:p>
    <w:p w:rsidR="00FE5B3E" w:rsidRPr="004E5322" w:rsidRDefault="00FE5B3E" w:rsidP="00314EE0">
      <w:r w:rsidRPr="004E5322">
        <w:t>Scenario: BCJC’s web application is multi-</w:t>
      </w:r>
      <w:r w:rsidRPr="004E5322">
        <w:softHyphen/>
        <w:t xml:space="preserve">‐device compatible. Depending on the type of </w:t>
      </w:r>
      <w:proofErr w:type="gramStart"/>
      <w:r w:rsidRPr="004E5322">
        <w:t>device ,different</w:t>
      </w:r>
      <w:proofErr w:type="gramEnd"/>
      <w:r w:rsidRPr="004E5322">
        <w:t xml:space="preserve"> ELB stickiness sessions and even SSL certificates are required. What is the best design pattern for presenting the different options to the arriving devices?</w:t>
      </w:r>
    </w:p>
    <w:p w:rsidR="00FE5B3E" w:rsidRPr="004E5322" w:rsidRDefault="00FE5B3E" w:rsidP="00314EE0">
      <w:r w:rsidRPr="004E5322">
        <w:t>Example: Mobile devices being taken to a different ELB with different stickiness settings or desktop users going to different SSL certificates.</w:t>
      </w:r>
    </w:p>
    <w:p w:rsidR="00FE5B3E" w:rsidRPr="004E5322" w:rsidRDefault="00FE5B3E" w:rsidP="00314EE0">
      <w:r w:rsidRPr="004E5322">
        <w:t>Elastic Load Balancer Considerations</w:t>
      </w:r>
    </w:p>
    <w:p w:rsidR="00FE5B3E" w:rsidRPr="004E5322" w:rsidRDefault="00FE5B3E" w:rsidP="00314EE0">
      <w:r w:rsidRPr="004E5322">
        <w:t>Advantages:</w:t>
      </w:r>
    </w:p>
    <w:p w:rsidR="00FE5B3E" w:rsidRPr="00314EE0" w:rsidRDefault="00FE5B3E" w:rsidP="0076724F">
      <w:pPr>
        <w:pStyle w:val="ListParagraph"/>
        <w:numPr>
          <w:ilvl w:val="0"/>
          <w:numId w:val="211"/>
        </w:numPr>
        <w:rPr>
          <w:rFonts w:ascii="Calibri" w:hAnsi="Calibri" w:cs="Calibri"/>
          <w:sz w:val="24"/>
          <w:szCs w:val="24"/>
        </w:rPr>
      </w:pPr>
      <w:r w:rsidRPr="00314EE0">
        <w:rPr>
          <w:rFonts w:ascii="Calibri" w:hAnsi="Calibri" w:cs="Calibri"/>
          <w:sz w:val="24"/>
          <w:szCs w:val="24"/>
        </w:rPr>
        <w:t>Different ELB behavior depending on the device</w:t>
      </w:r>
    </w:p>
    <w:p w:rsidR="00FE5B3E" w:rsidRPr="00314EE0" w:rsidRDefault="00FE5B3E" w:rsidP="0076724F">
      <w:pPr>
        <w:pStyle w:val="ListParagraph"/>
        <w:numPr>
          <w:ilvl w:val="0"/>
          <w:numId w:val="211"/>
        </w:numPr>
        <w:rPr>
          <w:rFonts w:ascii="Calibri" w:hAnsi="Calibri" w:cs="Calibri"/>
          <w:sz w:val="24"/>
          <w:szCs w:val="24"/>
        </w:rPr>
      </w:pPr>
      <w:r w:rsidRPr="00314EE0">
        <w:rPr>
          <w:rFonts w:ascii="Calibri" w:hAnsi="Calibri" w:cs="Calibri"/>
          <w:sz w:val="24"/>
          <w:szCs w:val="24"/>
        </w:rPr>
        <w:t>Different SSL certificates for the same application</w:t>
      </w:r>
    </w:p>
    <w:p w:rsidR="00546409" w:rsidRPr="004E5322" w:rsidRDefault="00546409" w:rsidP="00B92D5D">
      <w:pPr>
        <w:spacing w:before="0" w:after="160" w:line="259" w:lineRule="auto"/>
        <w:ind w:left="720"/>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546409" w:rsidRPr="004E5322" w:rsidRDefault="00546409" w:rsidP="00B92D5D">
      <w:pPr>
        <w:rPr>
          <w:rFonts w:cs="Calibri"/>
          <w:sz w:val="32"/>
          <w:szCs w:val="28"/>
        </w:rPr>
      </w:pPr>
      <w:r w:rsidRPr="004E5322">
        <w:rPr>
          <w:rFonts w:cs="Calibri"/>
          <w:noProof/>
          <w:sz w:val="32"/>
          <w:szCs w:val="28"/>
          <w:lang w:eastAsia="en-US"/>
        </w:rPr>
        <w:lastRenderedPageBreak/>
        <mc:AlternateContent>
          <mc:Choice Requires="wps">
            <w:drawing>
              <wp:anchor distT="0" distB="0" distL="114300" distR="114300" simplePos="0" relativeHeight="251667456" behindDoc="0" locked="0" layoutInCell="1" allowOverlap="1" wp14:anchorId="024BA435" wp14:editId="2AE73B81">
                <wp:simplePos x="0" y="0"/>
                <wp:positionH relativeFrom="margin">
                  <wp:posOffset>1447800</wp:posOffset>
                </wp:positionH>
                <wp:positionV relativeFrom="paragraph">
                  <wp:posOffset>186055</wp:posOffset>
                </wp:positionV>
                <wp:extent cx="2209800" cy="2028825"/>
                <wp:effectExtent l="0" t="0" r="0" b="9525"/>
                <wp:wrapNone/>
                <wp:docPr id="135190" name="objec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2028825"/>
                        </a:xfrm>
                        <a:prstGeom prst="rect">
                          <a:avLst/>
                        </a:prstGeom>
                        <a:blipFill dpi="0" rotWithShape="1">
                          <a:blip r:embed="rId16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1C94BC27" id="object 22" o:spid="_x0000_s1026" style="position:absolute;margin-left:114pt;margin-top:14.65pt;width:174pt;height:15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" stroked="f">
                <v:fill r:id="rId168" o:title="" recolor="t" rotate="t" type="frame"/>
                <v:textbox inset="0,0,0,0"/>
                <w10:wrap anchorx="margin"/>
              </v:rect>
            </w:pict>
          </mc:Fallback>
        </mc:AlternateContent>
      </w: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FE5B3E" w:rsidRPr="004E5322" w:rsidRDefault="00FE5B3E" w:rsidP="00314EE0">
      <w:r w:rsidRPr="004E5322">
        <w:t>Understanding ELB Layer 3 vs. Layer 7 listeners HTTP – Layer 7 request</w:t>
      </w:r>
    </w:p>
    <w:p w:rsidR="00FE5B3E" w:rsidRPr="004E5322" w:rsidRDefault="00FE5B3E" w:rsidP="00314EE0">
      <w:r w:rsidRPr="004E5322">
        <w:t>HTTPS – Layer 7 request</w:t>
      </w:r>
    </w:p>
    <w:p w:rsidR="00FE5B3E" w:rsidRPr="004E5322" w:rsidRDefault="00FE5B3E" w:rsidP="00314EE0">
      <w:r w:rsidRPr="004E5322">
        <w:t>TCP (Ports 1-</w:t>
      </w:r>
      <w:r w:rsidRPr="004E5322">
        <w:softHyphen/>
        <w:t>‐ 65535) – Layer 3 request SSL (Secure TCP) Layer 3 request</w:t>
      </w:r>
    </w:p>
    <w:p w:rsidR="00FE5B3E" w:rsidRPr="004E5322" w:rsidRDefault="00FE5B3E" w:rsidP="00314EE0">
      <w:r w:rsidRPr="004E5322">
        <w:t xml:space="preserve">When a request is made to a load </w:t>
      </w:r>
      <w:proofErr w:type="gramStart"/>
      <w:r w:rsidRPr="004E5322">
        <w:t>balancer ,the</w:t>
      </w:r>
      <w:proofErr w:type="gramEnd"/>
      <w:r w:rsidRPr="004E5322">
        <w:t xml:space="preserve"> load balancer intercepts the request and creates a new request on behalf of the client.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3E28AD4" wp14:editId="24F48BA8">
            <wp:extent cx="2514600" cy="885825"/>
            <wp:effectExtent l="0" t="0" r="0" b="9525"/>
            <wp:docPr id="143361" name="Picture 14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885825"/>
                    </a:xfrm>
                    <a:prstGeom prst="rect">
                      <a:avLst/>
                    </a:prstGeom>
                  </pic:spPr>
                </pic:pic>
              </a:graphicData>
            </a:graphic>
          </wp:inline>
        </w:drawing>
      </w:r>
    </w:p>
    <w:p w:rsidR="00FE5B3E" w:rsidRPr="004E5322" w:rsidRDefault="00FE5B3E" w:rsidP="00314EE0">
      <w:pPr>
        <w:pStyle w:val="Heading2"/>
      </w:pPr>
      <w:r w:rsidRPr="004E5322">
        <w:t>Understanding ELB Layer 3 vs. Layer 7 listeners</w:t>
      </w:r>
    </w:p>
    <w:p w:rsidR="00FE5B3E" w:rsidRPr="004E5322" w:rsidRDefault="00FE5B3E" w:rsidP="00314EE0">
      <w:r w:rsidRPr="004E5322">
        <w:t>HTTP/HTTPS are layer 7 application requests. The ELB parses the header information when TCP termination occurs between the client and the ELB. It creates a new request and forwards it to the EC2 instances as if it was making the request itself. The ELB is configured so that if a layer 7 (http/https) request does not come back with 200 OK response then the ELB considers the EC2 instance unhealthy and stops sending traffic.</w:t>
      </w:r>
    </w:p>
    <w:p w:rsidR="00FE5B3E" w:rsidRPr="004E5322" w:rsidRDefault="00FE5B3E" w:rsidP="00314EE0">
      <w:r w:rsidRPr="004E5322">
        <w:t>Problem: What if your application does not use port 80/443 AND/OR is not sending a 200 OK response back even when it is in fact healthy?</w:t>
      </w:r>
    </w:p>
    <w:p w:rsidR="00FE5B3E" w:rsidRPr="004E5322" w:rsidRDefault="00FE5B3E" w:rsidP="00B92D5D">
      <w:pPr>
        <w:rPr>
          <w:rFonts w:cs="Calibri"/>
          <w:sz w:val="32"/>
          <w:szCs w:val="28"/>
        </w:rPr>
      </w:pPr>
    </w:p>
    <w:p w:rsidR="00FE5B3E" w:rsidRPr="004E5322" w:rsidRDefault="00FE5B3E" w:rsidP="00314EE0">
      <w:r w:rsidRPr="004E5322">
        <w:t>Solution: Use TCP ports which can accept traffic on all available TCP ports 1 – 65535 SSL and port 443 for secure requests that do not respond with 200 OK.</w:t>
      </w:r>
    </w:p>
    <w:p w:rsidR="00FE5B3E" w:rsidRDefault="00FE5B3E" w:rsidP="00B92D5D">
      <w:pPr>
        <w:rPr>
          <w:rFonts w:cs="Calibri"/>
          <w:sz w:val="32"/>
          <w:szCs w:val="28"/>
        </w:rPr>
      </w:pPr>
    </w:p>
    <w:p w:rsidR="00314EE0" w:rsidRPr="004E5322" w:rsidRDefault="00314EE0"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w:lastRenderedPageBreak/>
        <mc:AlternateContent>
          <mc:Choice Requires="wps">
            <w:drawing>
              <wp:anchor distT="0" distB="0" distL="114300" distR="114300" simplePos="0" relativeHeight="251668480" behindDoc="0" locked="0" layoutInCell="1" allowOverlap="1" wp14:anchorId="549E7F0D" wp14:editId="5F7CF973">
                <wp:simplePos x="0" y="0"/>
                <wp:positionH relativeFrom="margin">
                  <wp:align>left</wp:align>
                </wp:positionH>
                <wp:positionV relativeFrom="paragraph">
                  <wp:posOffset>3175</wp:posOffset>
                </wp:positionV>
                <wp:extent cx="3876675" cy="1562100"/>
                <wp:effectExtent l="0" t="0" r="9525" b="0"/>
                <wp:wrapNone/>
                <wp:docPr id="137265" name="object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1562100"/>
                        </a:xfrm>
                        <a:prstGeom prst="rect">
                          <a:avLst/>
                        </a:prstGeom>
                        <a:blipFill dpi="0" rotWithShape="1">
                          <a:blip r:embed="rId17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64218B6B" id="object 49" o:spid="_x0000_s1026" style="position:absolute;margin-left:0;margin-top:.25pt;width:305.25pt;height:12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" stroked="f">
                <v:fill r:id="rId171" o:title="" recolor="t" rotate="t" type="frame"/>
                <v:textbox inset="0,0,0,0"/>
                <w10:wrap anchorx="margin"/>
              </v:rect>
            </w:pict>
          </mc:Fallback>
        </mc:AlternateConten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314EE0">
      <w:pPr>
        <w:pStyle w:val="Heading2"/>
      </w:pPr>
      <w:r w:rsidRPr="004E5322">
        <w:t>Forwarding Client IP Addresses To The EC2 Instances Behind The ELB</w:t>
      </w:r>
    </w:p>
    <w:p w:rsidR="00FE5B3E" w:rsidRPr="00314EE0" w:rsidRDefault="00FE5B3E" w:rsidP="0076724F">
      <w:pPr>
        <w:pStyle w:val="ListParagraph"/>
        <w:numPr>
          <w:ilvl w:val="0"/>
          <w:numId w:val="212"/>
        </w:numPr>
        <w:rPr>
          <w:rFonts w:ascii="Calibri" w:hAnsi="Calibri" w:cs="Calibri"/>
          <w:sz w:val="24"/>
          <w:szCs w:val="24"/>
        </w:rPr>
      </w:pPr>
      <w:r w:rsidRPr="00314EE0">
        <w:rPr>
          <w:rFonts w:ascii="Calibri" w:hAnsi="Calibri" w:cs="Calibri"/>
          <w:sz w:val="24"/>
          <w:szCs w:val="24"/>
        </w:rPr>
        <w:t>When the ELB uses TCP to make the request to the EC2 instance on behalf of the client, the ELBs IP address will be sent to the EC2 instances and logged instead of the clients (think HTTP access logs )</w:t>
      </w:r>
    </w:p>
    <w:p w:rsidR="00FE5B3E" w:rsidRPr="00314EE0" w:rsidRDefault="00FE5B3E" w:rsidP="0076724F">
      <w:pPr>
        <w:pStyle w:val="ListParagraph"/>
        <w:numPr>
          <w:ilvl w:val="0"/>
          <w:numId w:val="212"/>
        </w:numPr>
        <w:rPr>
          <w:rFonts w:ascii="Calibri" w:hAnsi="Calibri" w:cs="Calibri"/>
          <w:sz w:val="24"/>
          <w:szCs w:val="24"/>
        </w:rPr>
      </w:pPr>
      <w:r w:rsidRPr="00314EE0">
        <w:rPr>
          <w:rFonts w:ascii="Calibri" w:hAnsi="Calibri" w:cs="Calibri"/>
          <w:sz w:val="24"/>
          <w:szCs w:val="24"/>
        </w:rPr>
        <w:t>How can we forward the clients IP address?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87AA7EA" wp14:editId="74888E80">
            <wp:extent cx="2600325" cy="1200150"/>
            <wp:effectExtent l="0" t="0" r="9525" b="0"/>
            <wp:docPr id="143362" name="Picture 14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0325" cy="120015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314EE0">
      <w:r w:rsidRPr="004E5322">
        <w:t xml:space="preserve">Solution: use the CLI to configure </w:t>
      </w:r>
      <w:r w:rsidRPr="004E5322">
        <w:rPr>
          <w:b/>
          <w:bCs/>
        </w:rPr>
        <w:t xml:space="preserve">proxy Protocol </w:t>
      </w:r>
      <w:r w:rsidRPr="004E5322">
        <w:t>on the ELB; proxy protocol is used to carry connection information from the client making the request to the destination EC2 instances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5CFC42E" wp14:editId="7EA5DFF7">
            <wp:extent cx="2514600" cy="885825"/>
            <wp:effectExtent l="0" t="0" r="0" b="9525"/>
            <wp:docPr id="143363" name="Picture 1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885825"/>
                    </a:xfrm>
                    <a:prstGeom prst="rect">
                      <a:avLst/>
                    </a:prstGeom>
                  </pic:spPr>
                </pic:pic>
              </a:graphicData>
            </a:graphic>
          </wp:inline>
        </w:drawing>
      </w:r>
    </w:p>
    <w:p w:rsidR="00FE5B3E" w:rsidRPr="004E5322" w:rsidRDefault="00FE5B3E" w:rsidP="00314EE0">
      <w:r w:rsidRPr="004E5322">
        <w:t>Note: This only works with TCP configurations-­‐ NOT HTTP/HTTPS listeners</w:t>
      </w:r>
    </w:p>
    <w:p w:rsidR="00FE5B3E" w:rsidRPr="004E5322" w:rsidRDefault="00FE5B3E" w:rsidP="00190755">
      <w:r w:rsidRPr="004E5322">
        <w:t>Problem: How do you get the client IP address when using the layer 7 HTTP/HTTPS listener on the load balancer since Proxy Protocol is only supported on TCP listener setup?</w:t>
      </w:r>
    </w:p>
    <w:p w:rsidR="00FE5B3E" w:rsidRPr="004E5322" w:rsidRDefault="00FE5B3E" w:rsidP="00190755">
      <w:r w:rsidRPr="004E5322">
        <w:t>Solution: Modify your application code to send another header along with the request to the load balancer. The header needs to be X-</w:t>
      </w:r>
      <w:r w:rsidRPr="004E5322">
        <w:softHyphen/>
        <w:t>‐Forwarded-</w:t>
      </w:r>
      <w:r w:rsidRPr="004E5322">
        <w:softHyphen/>
        <w:t>‐For request header and will be passed through the ELB to the server with the clients IP address (if you add the clients IP address to the header in the code)</w:t>
      </w:r>
    </w:p>
    <w:p w:rsidR="00FE5B3E" w:rsidRPr="00190755" w:rsidRDefault="00FE5B3E" w:rsidP="00190755">
      <w:pPr>
        <w:pStyle w:val="Heading1"/>
      </w:pPr>
      <w:r w:rsidRPr="00190755">
        <w:lastRenderedPageBreak/>
        <w:t>Virtual Private Cloud</w:t>
      </w:r>
    </w:p>
    <w:p w:rsidR="00FE5B3E" w:rsidRPr="00190755" w:rsidRDefault="00FE5B3E" w:rsidP="00190755">
      <w:pPr>
        <w:pStyle w:val="Heading2"/>
      </w:pPr>
      <w:r w:rsidRPr="00190755">
        <w:t>VPC Network Monitoring Protecting Data Integrity</w:t>
      </w:r>
    </w:p>
    <w:p w:rsidR="00FE5B3E" w:rsidRPr="004E5322" w:rsidRDefault="00FE5B3E" w:rsidP="00190755">
      <w:r w:rsidRPr="004E5322">
        <w:t xml:space="preserve">BCJC has hired third party contractors to work on applications that integrate with existing regulatory requirement (credit card data) data in BCJC’s environment. While BCJC </w:t>
      </w:r>
      <w:proofErr w:type="gramStart"/>
      <w:r w:rsidRPr="004E5322">
        <w:t>trusts  the</w:t>
      </w:r>
      <w:proofErr w:type="gramEnd"/>
      <w:r w:rsidRPr="004E5322">
        <w:t xml:space="preserve"> developers, there is an audit requirement to know what data, activity and the source for each is occurring in your environment or what data is leaving.  The developers need full access to the AWS environment in order to perform the development tasks appropriately. What is best method and design to implement this type of security?</w:t>
      </w:r>
    </w:p>
    <w:p w:rsidR="00FE5B3E" w:rsidRPr="00190755" w:rsidRDefault="00FE5B3E" w:rsidP="0076724F">
      <w:pPr>
        <w:pStyle w:val="ListParagraph"/>
        <w:numPr>
          <w:ilvl w:val="0"/>
          <w:numId w:val="213"/>
        </w:numPr>
        <w:rPr>
          <w:rFonts w:ascii="Calibri" w:hAnsi="Calibri" w:cs="Calibri"/>
          <w:sz w:val="24"/>
          <w:szCs w:val="24"/>
        </w:rPr>
      </w:pPr>
      <w:r w:rsidRPr="00190755">
        <w:rPr>
          <w:rFonts w:ascii="Calibri" w:hAnsi="Calibri" w:cs="Calibri"/>
          <w:sz w:val="24"/>
          <w:szCs w:val="24"/>
        </w:rPr>
        <w:t>Basically, how to know if a contractor is stealing the data, what the data is, and when/where it occurred</w:t>
      </w:r>
    </w:p>
    <w:p w:rsidR="00FE5B3E" w:rsidRPr="00190755" w:rsidRDefault="00FE5B3E" w:rsidP="0076724F">
      <w:pPr>
        <w:pStyle w:val="ListParagraph"/>
        <w:numPr>
          <w:ilvl w:val="0"/>
          <w:numId w:val="213"/>
        </w:numPr>
        <w:rPr>
          <w:rFonts w:ascii="Calibri" w:hAnsi="Calibri" w:cs="Calibri"/>
          <w:sz w:val="24"/>
          <w:szCs w:val="24"/>
        </w:rPr>
      </w:pPr>
      <w:r w:rsidRPr="00190755">
        <w:rPr>
          <w:rFonts w:ascii="Calibri" w:hAnsi="Calibri" w:cs="Calibri"/>
          <w:sz w:val="24"/>
          <w:szCs w:val="24"/>
        </w:rPr>
        <w:t>Also know what commands are being issued in your environment and filter out bad potentially dangerous activity before it occurs in your environment.</w:t>
      </w:r>
    </w:p>
    <w:p w:rsidR="00FE5B3E" w:rsidRPr="00190755" w:rsidRDefault="00FE5B3E" w:rsidP="0076724F">
      <w:pPr>
        <w:pStyle w:val="ListParagraph"/>
        <w:numPr>
          <w:ilvl w:val="0"/>
          <w:numId w:val="213"/>
        </w:numPr>
        <w:rPr>
          <w:rFonts w:ascii="Calibri" w:hAnsi="Calibri" w:cs="Calibri"/>
          <w:sz w:val="24"/>
          <w:szCs w:val="24"/>
        </w:rPr>
      </w:pPr>
      <w:r w:rsidRPr="00190755">
        <w:rPr>
          <w:rFonts w:ascii="Calibri" w:hAnsi="Calibri" w:cs="Calibri"/>
          <w:sz w:val="24"/>
          <w:szCs w:val="24"/>
        </w:rPr>
        <w:t>Allow developers “admin” access to the AWS tools</w:t>
      </w:r>
    </w:p>
    <w:p w:rsidR="00FE5B3E" w:rsidRPr="004E5322" w:rsidRDefault="00FE5B3E" w:rsidP="00190755">
      <w:r w:rsidRPr="004E5322">
        <w:t>VPC Network Monitoring Protecting Data Integrity</w:t>
      </w:r>
    </w:p>
    <w:p w:rsidR="00FE5B3E" w:rsidRPr="00190755" w:rsidRDefault="00FE5B3E" w:rsidP="0076724F">
      <w:pPr>
        <w:pStyle w:val="ListParagraph"/>
        <w:numPr>
          <w:ilvl w:val="0"/>
          <w:numId w:val="214"/>
        </w:numPr>
        <w:rPr>
          <w:rFonts w:ascii="Calibri" w:hAnsi="Calibri" w:cs="Calibri"/>
          <w:sz w:val="24"/>
          <w:szCs w:val="24"/>
        </w:rPr>
      </w:pPr>
      <w:r w:rsidRPr="00190755">
        <w:rPr>
          <w:rFonts w:ascii="Calibri" w:hAnsi="Calibri" w:cs="Calibri"/>
          <w:sz w:val="24"/>
          <w:szCs w:val="24"/>
        </w:rPr>
        <w:t>Create TWO AWS accounts</w:t>
      </w:r>
    </w:p>
    <w:p w:rsidR="00FE5B3E" w:rsidRPr="00190755" w:rsidRDefault="00FE5B3E" w:rsidP="0076724F">
      <w:pPr>
        <w:pStyle w:val="ListParagraph"/>
        <w:numPr>
          <w:ilvl w:val="0"/>
          <w:numId w:val="214"/>
        </w:numPr>
        <w:rPr>
          <w:rFonts w:ascii="Calibri" w:hAnsi="Calibri" w:cs="Calibri"/>
          <w:sz w:val="24"/>
          <w:szCs w:val="24"/>
        </w:rPr>
      </w:pPr>
      <w:r w:rsidRPr="00190755">
        <w:rPr>
          <w:rFonts w:ascii="Calibri" w:hAnsi="Calibri" w:cs="Calibri"/>
          <w:sz w:val="24"/>
          <w:szCs w:val="24"/>
        </w:rPr>
        <w:t>Create a proxy for all data incoming/outgoing of the developer AWS account to the primary AWS account that can monitor or block the traffic</w:t>
      </w:r>
    </w:p>
    <w:p w:rsidR="00FE5B3E" w:rsidRPr="004E5322" w:rsidRDefault="00FE5B3E" w:rsidP="00190755">
      <w:r w:rsidRPr="004E5322">
        <w:t>VPC Network Monitoring: Intrusion Detection Systems/ Intrusion Prevention Systems</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 xml:space="preserve">Understand the limitations traditional </w:t>
      </w:r>
      <w:proofErr w:type="gramStart"/>
      <w:r w:rsidRPr="00190755">
        <w:rPr>
          <w:rFonts w:ascii="Calibri" w:hAnsi="Calibri" w:cs="Calibri"/>
          <w:sz w:val="24"/>
          <w:szCs w:val="24"/>
        </w:rPr>
        <w:t>intrusion  detection</w:t>
      </w:r>
      <w:proofErr w:type="gramEnd"/>
      <w:r w:rsidRPr="00190755">
        <w:rPr>
          <w:rFonts w:ascii="Calibri" w:hAnsi="Calibri" w:cs="Calibri"/>
          <w:sz w:val="24"/>
          <w:szCs w:val="24"/>
        </w:rPr>
        <w:t xml:space="preserve"> systems allow you to put the system into promiscuous mode which allows  for “sniffing” of traffic on your network that is intended for other machines/instances. This is a limitation of AWS and the hypervisor has it disabled so it </w:t>
      </w:r>
      <w:proofErr w:type="gramStart"/>
      <w:r w:rsidRPr="00190755">
        <w:rPr>
          <w:rFonts w:ascii="Calibri" w:hAnsi="Calibri" w:cs="Calibri"/>
          <w:sz w:val="24"/>
          <w:szCs w:val="24"/>
        </w:rPr>
        <w:t>will  not</w:t>
      </w:r>
      <w:proofErr w:type="gramEnd"/>
      <w:r w:rsidRPr="00190755">
        <w:rPr>
          <w:rFonts w:ascii="Calibri" w:hAnsi="Calibri" w:cs="Calibri"/>
          <w:sz w:val="24"/>
          <w:szCs w:val="24"/>
        </w:rPr>
        <w:t xml:space="preserve"> deliver any traffic to instances that is not specifically addressed to the instances. Thus, promiscuous mode is not allowed.</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Intrusion detection can work inline or by monitoring logs. There are a lot of log capabilities in AWS that we can use and then analyze for intrusion detection such as CloudTrail and S3 logs.</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Intrusion prevention actually identifies and “drops” suspect packets</w:t>
      </w:r>
      <w:r w:rsidR="009A5747" w:rsidRPr="00190755">
        <w:rPr>
          <w:rFonts w:ascii="Calibri" w:hAnsi="Calibri" w:cs="Calibri"/>
          <w:sz w:val="24"/>
          <w:szCs w:val="24"/>
        </w:rPr>
        <w:t xml:space="preserve"> </w:t>
      </w:r>
      <w:r w:rsidRPr="00190755">
        <w:rPr>
          <w:rFonts w:ascii="Calibri" w:hAnsi="Calibri" w:cs="Calibri"/>
          <w:sz w:val="24"/>
          <w:szCs w:val="24"/>
        </w:rPr>
        <w:t>and this type of setup requires inline configuration</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VPC Network Monitoring: IPS / IDS</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 xml:space="preserve">Place an IDS inside of your cluster and allow your EC2 instances to send “copies” </w:t>
      </w:r>
      <w:proofErr w:type="gramStart"/>
      <w:r w:rsidRPr="00190755">
        <w:rPr>
          <w:rFonts w:ascii="Calibri" w:hAnsi="Calibri" w:cs="Calibri"/>
          <w:sz w:val="24"/>
          <w:szCs w:val="24"/>
        </w:rPr>
        <w:t>of  the</w:t>
      </w:r>
      <w:proofErr w:type="gramEnd"/>
      <w:r w:rsidRPr="00190755">
        <w:rPr>
          <w:rFonts w:ascii="Calibri" w:hAnsi="Calibri" w:cs="Calibri"/>
          <w:sz w:val="24"/>
          <w:szCs w:val="24"/>
        </w:rPr>
        <w:t xml:space="preserve"> traffic to the instances for “monitoring” only.</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Place IDS software on your EC2 instances that deliver your primary “front end” application</w:t>
      </w:r>
    </w:p>
    <w:p w:rsidR="00FE5B3E" w:rsidRPr="00190755" w:rsidRDefault="00FE5B3E" w:rsidP="0076724F">
      <w:pPr>
        <w:pStyle w:val="ListParagraph"/>
        <w:numPr>
          <w:ilvl w:val="0"/>
          <w:numId w:val="215"/>
        </w:numPr>
        <w:rPr>
          <w:rFonts w:ascii="Calibri" w:hAnsi="Calibri" w:cs="Calibri"/>
          <w:sz w:val="24"/>
          <w:szCs w:val="24"/>
        </w:rPr>
      </w:pPr>
      <w:r w:rsidRPr="00190755">
        <w:rPr>
          <w:rFonts w:ascii="Calibri" w:hAnsi="Calibri" w:cs="Calibri"/>
          <w:sz w:val="24"/>
          <w:szCs w:val="24"/>
        </w:rPr>
        <w:t>Place an IDS/IPS inline that automatically blocks/allows traffic to the destination instances.</w:t>
      </w:r>
    </w:p>
    <w:p w:rsidR="00FE5B3E" w:rsidRPr="00190755" w:rsidRDefault="00FE5B3E" w:rsidP="0076724F">
      <w:pPr>
        <w:pStyle w:val="ListParagraph"/>
        <w:numPr>
          <w:ilvl w:val="0"/>
          <w:numId w:val="215"/>
        </w:numPr>
        <w:tabs>
          <w:tab w:val="clear" w:pos="1440"/>
          <w:tab w:val="num" w:pos="1800"/>
        </w:tabs>
        <w:ind w:left="1800"/>
        <w:rPr>
          <w:rFonts w:ascii="Calibri" w:hAnsi="Calibri" w:cs="Calibri"/>
          <w:sz w:val="24"/>
          <w:szCs w:val="24"/>
        </w:rPr>
      </w:pPr>
      <w:r w:rsidRPr="00190755">
        <w:rPr>
          <w:rFonts w:ascii="Calibri" w:hAnsi="Calibri" w:cs="Calibri"/>
          <w:sz w:val="24"/>
          <w:szCs w:val="24"/>
        </w:rPr>
        <w:t>Use your own inline monitoring in your AWS environment</w:t>
      </w:r>
    </w:p>
    <w:p w:rsidR="00FE5B3E" w:rsidRPr="00190755" w:rsidRDefault="00FE5B3E" w:rsidP="0076724F">
      <w:pPr>
        <w:pStyle w:val="ListParagraph"/>
        <w:numPr>
          <w:ilvl w:val="0"/>
          <w:numId w:val="215"/>
        </w:numPr>
        <w:tabs>
          <w:tab w:val="clear" w:pos="1440"/>
          <w:tab w:val="num" w:pos="1800"/>
        </w:tabs>
        <w:ind w:left="1800"/>
        <w:rPr>
          <w:rFonts w:ascii="Calibri" w:hAnsi="Calibri" w:cs="Calibri"/>
          <w:sz w:val="24"/>
          <w:szCs w:val="24"/>
        </w:rPr>
      </w:pPr>
      <w:r w:rsidRPr="00190755">
        <w:rPr>
          <w:rFonts w:ascii="Calibri" w:hAnsi="Calibri" w:cs="Calibri"/>
          <w:sz w:val="24"/>
          <w:szCs w:val="24"/>
        </w:rPr>
        <w:lastRenderedPageBreak/>
        <w:t>Use a third party service to send traffic to an IDS/IPS provider that then redirects the traffic back to your application architecture</w:t>
      </w:r>
    </w:p>
    <w:p w:rsidR="00FE5B3E" w:rsidRPr="004E5322" w:rsidRDefault="00FE5B3E" w:rsidP="00190755">
      <w:pPr>
        <w:pStyle w:val="Heading2"/>
      </w:pPr>
      <w:r w:rsidRPr="004E5322">
        <w:t>VPC Network Monitoring: Inline Intrusion Detection / Prevention</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C8DFCF8" wp14:editId="2E2E81D9">
            <wp:extent cx="4638675" cy="2642954"/>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5901" cy="2658466"/>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sz w:val="32"/>
          <w:szCs w:val="28"/>
        </w:rPr>
        <w:t>VPC Network Monitoring</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9382DCF" wp14:editId="0B423F16">
            <wp:extent cx="5943600" cy="23952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5220"/>
                    </a:xfrm>
                    <a:prstGeom prst="rect">
                      <a:avLst/>
                    </a:prstGeom>
                  </pic:spPr>
                </pic:pic>
              </a:graphicData>
            </a:graphic>
          </wp:inline>
        </w:drawing>
      </w:r>
    </w:p>
    <w:p w:rsidR="00FE5B3E" w:rsidRPr="004E5322" w:rsidRDefault="00FE5B3E" w:rsidP="00190755">
      <w:r w:rsidRPr="004E5322">
        <w:t>An agent installed on the EC2 instances will send copies of the network traffic received on the EC2 instance to the IDS system.</w:t>
      </w:r>
    </w:p>
    <w:p w:rsidR="00FE5B3E" w:rsidRPr="004E5322" w:rsidRDefault="00FE5B3E" w:rsidP="00B92D5D">
      <w:pPr>
        <w:rPr>
          <w:rFonts w:cs="Calibri"/>
          <w:sz w:val="32"/>
          <w:szCs w:val="28"/>
        </w:rPr>
      </w:pPr>
    </w:p>
    <w:p w:rsidR="00FE5B3E" w:rsidRPr="00190755" w:rsidRDefault="00FE5B3E" w:rsidP="00190755">
      <w:pPr>
        <w:pStyle w:val="Heading1"/>
      </w:pPr>
      <w:r w:rsidRPr="00190755">
        <w:lastRenderedPageBreak/>
        <w:t>Network Monitoring With VPC Flow Logs</w:t>
      </w:r>
    </w:p>
    <w:p w:rsidR="00FE5B3E" w:rsidRPr="004E5322" w:rsidRDefault="00FE5B3E" w:rsidP="00190755">
      <w:r w:rsidRPr="004E5322">
        <w:t>Flow Logs enables us to capture information about the IP traffic going to and from network interfaces in VPC. Flow log data is stored using Amazon CloudWatch Logs</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77ADD27" wp14:editId="0F82D073">
            <wp:extent cx="5943600" cy="26752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75255"/>
                    </a:xfrm>
                    <a:prstGeom prst="rect">
                      <a:avLst/>
                    </a:prstGeom>
                  </pic:spPr>
                </pic:pic>
              </a:graphicData>
            </a:graphic>
          </wp:inline>
        </w:drawing>
      </w:r>
    </w:p>
    <w:p w:rsidR="00FE5B3E" w:rsidRPr="00190755" w:rsidRDefault="00FE5B3E" w:rsidP="0076724F">
      <w:pPr>
        <w:pStyle w:val="ListParagraph"/>
        <w:numPr>
          <w:ilvl w:val="0"/>
          <w:numId w:val="216"/>
        </w:numPr>
        <w:rPr>
          <w:rFonts w:ascii="Calibri" w:hAnsi="Calibri" w:cs="Calibri"/>
          <w:sz w:val="24"/>
          <w:szCs w:val="24"/>
        </w:rPr>
      </w:pPr>
      <w:r w:rsidRPr="00190755">
        <w:rPr>
          <w:rFonts w:ascii="Calibri" w:hAnsi="Calibri" w:cs="Calibri"/>
          <w:noProof/>
          <w:sz w:val="24"/>
          <w:szCs w:val="24"/>
        </w:rPr>
        <mc:AlternateContent>
          <mc:Choice Requires="wps">
            <w:drawing>
              <wp:anchor distT="0" distB="0" distL="114300" distR="114300" simplePos="0" relativeHeight="251664384" behindDoc="0" locked="0" layoutInCell="1" allowOverlap="1" wp14:anchorId="288396DB" wp14:editId="5B3F298C">
                <wp:simplePos x="0" y="0"/>
                <wp:positionH relativeFrom="page">
                  <wp:align>left</wp:align>
                </wp:positionH>
                <wp:positionV relativeFrom="paragraph">
                  <wp:posOffset>-1922145</wp:posOffset>
                </wp:positionV>
                <wp:extent cx="304800" cy="101600"/>
                <wp:effectExtent l="0" t="0" r="0" b="0"/>
                <wp:wrapNone/>
                <wp:docPr id="124" name="object 28"/>
                <wp:cNvGraphicFramePr/>
                <a:graphic xmlns:a="http://schemas.openxmlformats.org/drawingml/2006/main">
                  <a:graphicData uri="http://schemas.microsoft.com/office/word/2010/wordprocessingShape">
                    <wps:wsp>
                      <wps:cNvSpPr txBox="1"/>
                      <wps:spPr>
                        <a:xfrm>
                          <a:off x="0" y="0"/>
                          <a:ext cx="304800" cy="101600"/>
                        </a:xfrm>
                        <a:prstGeom prst="rect">
                          <a:avLst/>
                        </a:prstGeom>
                      </wps:spPr>
                      <wps:txbx>
                        <w:txbxContent>
                          <w:p w:rsidR="003A1469" w:rsidRDefault="003A1469" w:rsidP="00FE5B3E">
                            <w:pPr>
                              <w:pStyle w:val="NormalWeb"/>
                              <w:spacing w:before="0" w:beforeAutospacing="0" w:after="0" w:afterAutospacing="0"/>
                            </w:pPr>
                          </w:p>
                        </w:txbxContent>
                      </wps:txbx>
                      <wps:bodyPr lIns="0" tIns="0" rIns="0" bIns="0">
                        <a:spAutoFit/>
                      </wps:bodyPr>
                    </wps:wsp>
                  </a:graphicData>
                </a:graphic>
              </wp:anchor>
            </w:drawing>
          </mc:Choice>
          <mc:Fallback>
            <w:pict>
              <v:shape w14:anchorId="288396DB" id="_x0000_s1029" type="#_x0000_t202" style="position:absolute;left:0;text-align:left;margin-left:0;margin-top:-151.35pt;width:24pt;height:8pt;z-index:25166438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" filled="f" stroked="f">
                <v:textbox style="mso-fit-shape-to-text:t" inset="0,0,0,0">
                  <w:txbxContent>
                    <w:p w:rsidR="003A1469" w:rsidRDefault="003A1469" w:rsidP="00FE5B3E">
                      <w:pPr>
                        <w:pStyle w:val="NormalWeb"/>
                        <w:spacing w:before="0" w:beforeAutospacing="0" w:after="0" w:afterAutospacing="0"/>
                      </w:pPr>
                    </w:p>
                  </w:txbxContent>
                </v:textbox>
                <w10:wrap anchorx="page"/>
              </v:shape>
            </w:pict>
          </mc:Fallback>
        </mc:AlternateContent>
      </w:r>
      <w:r w:rsidRPr="00190755">
        <w:rPr>
          <w:rFonts w:ascii="Calibri" w:hAnsi="Calibri" w:cs="Calibri"/>
          <w:sz w:val="24"/>
          <w:szCs w:val="24"/>
        </w:rPr>
        <w:t>To click on VPC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2129BF78" wp14:editId="59A32FBD">
            <wp:extent cx="5943600" cy="30264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2641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190755" w:rsidRDefault="00FE5B3E" w:rsidP="0076724F">
      <w:pPr>
        <w:pStyle w:val="ListParagraph"/>
        <w:numPr>
          <w:ilvl w:val="0"/>
          <w:numId w:val="217"/>
        </w:numPr>
        <w:rPr>
          <w:rFonts w:ascii="Calibri" w:hAnsi="Calibri" w:cs="Calibri"/>
          <w:sz w:val="24"/>
          <w:szCs w:val="24"/>
        </w:rPr>
      </w:pPr>
      <w:r w:rsidRPr="00190755">
        <w:rPr>
          <w:rFonts w:ascii="Calibri" w:hAnsi="Calibri" w:cs="Calibri"/>
          <w:sz w:val="24"/>
          <w:szCs w:val="24"/>
        </w:rPr>
        <w:t>This is VPC home page.</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646B5AFF" wp14:editId="058ED3B7">
            <wp:extent cx="5943600" cy="14560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456055"/>
                    </a:xfrm>
                    <a:prstGeom prst="rect">
                      <a:avLst/>
                    </a:prstGeom>
                  </pic:spPr>
                </pic:pic>
              </a:graphicData>
            </a:graphic>
          </wp:inline>
        </w:drawing>
      </w:r>
    </w:p>
    <w:p w:rsidR="00FE5B3E" w:rsidRPr="00190755" w:rsidRDefault="00FE5B3E" w:rsidP="0076724F">
      <w:pPr>
        <w:pStyle w:val="ListParagraph"/>
        <w:numPr>
          <w:ilvl w:val="0"/>
          <w:numId w:val="218"/>
        </w:numPr>
        <w:rPr>
          <w:rFonts w:ascii="Calibri" w:hAnsi="Calibri" w:cs="Calibri"/>
          <w:sz w:val="24"/>
          <w:szCs w:val="24"/>
        </w:rPr>
      </w:pPr>
      <w:r w:rsidRPr="00190755">
        <w:rPr>
          <w:rFonts w:ascii="Calibri" w:hAnsi="Calibri" w:cs="Calibri"/>
          <w:sz w:val="24"/>
          <w:szCs w:val="24"/>
        </w:rPr>
        <w:t>I have already created the VPC.</w:t>
      </w:r>
    </w:p>
    <w:p w:rsidR="00FE5B3E" w:rsidRPr="00190755" w:rsidRDefault="00FE5B3E" w:rsidP="0076724F">
      <w:pPr>
        <w:pStyle w:val="ListParagraph"/>
        <w:numPr>
          <w:ilvl w:val="0"/>
          <w:numId w:val="218"/>
        </w:numPr>
        <w:rPr>
          <w:rFonts w:ascii="Calibri" w:hAnsi="Calibri" w:cs="Calibri"/>
          <w:sz w:val="24"/>
          <w:szCs w:val="24"/>
        </w:rPr>
      </w:pPr>
      <w:r w:rsidRPr="00190755">
        <w:rPr>
          <w:rFonts w:ascii="Calibri" w:hAnsi="Calibri" w:cs="Calibri"/>
          <w:sz w:val="24"/>
          <w:szCs w:val="24"/>
        </w:rPr>
        <w:t>Select your VPC-from Actions menu click “Create Flow Log”</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35CB63F" wp14:editId="26C87384">
            <wp:extent cx="5943600" cy="3131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31185"/>
                    </a:xfrm>
                    <a:prstGeom prst="rect">
                      <a:avLst/>
                    </a:prstGeom>
                  </pic:spPr>
                </pic:pic>
              </a:graphicData>
            </a:graphic>
          </wp:inline>
        </w:drawing>
      </w:r>
    </w:p>
    <w:p w:rsidR="00FE5B3E" w:rsidRPr="00190755" w:rsidRDefault="00FE5B3E" w:rsidP="0076724F">
      <w:pPr>
        <w:pStyle w:val="ListParagraph"/>
        <w:numPr>
          <w:ilvl w:val="0"/>
          <w:numId w:val="219"/>
        </w:numPr>
        <w:rPr>
          <w:rFonts w:ascii="Calibri" w:hAnsi="Calibri" w:cs="Calibri"/>
          <w:sz w:val="24"/>
          <w:szCs w:val="24"/>
        </w:rPr>
      </w:pPr>
      <w:r w:rsidRPr="00190755">
        <w:rPr>
          <w:rFonts w:ascii="Calibri" w:hAnsi="Calibri" w:cs="Calibri"/>
          <w:sz w:val="24"/>
          <w:szCs w:val="24"/>
        </w:rPr>
        <w:t>We need to create IAM role to allow VPC’s to interact with CloudWatch-Click “Set Up Permissions”</w:t>
      </w:r>
    </w:p>
    <w:p w:rsidR="00FE5B3E" w:rsidRPr="004E5322" w:rsidRDefault="00FE5B3E" w:rsidP="00B92D5D">
      <w:pPr>
        <w:rPr>
          <w:rFonts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7304669E" wp14:editId="0AE1A92C">
            <wp:extent cx="5172075" cy="176436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24894" cy="1782381"/>
                    </a:xfrm>
                    <a:prstGeom prst="rect">
                      <a:avLst/>
                    </a:prstGeom>
                  </pic:spPr>
                </pic:pic>
              </a:graphicData>
            </a:graphic>
          </wp:inline>
        </w:drawing>
      </w:r>
    </w:p>
    <w:p w:rsidR="00FE5B3E" w:rsidRPr="00190755" w:rsidRDefault="00FE5B3E" w:rsidP="0076724F">
      <w:pPr>
        <w:pStyle w:val="ListParagraph"/>
        <w:numPr>
          <w:ilvl w:val="0"/>
          <w:numId w:val="220"/>
        </w:numPr>
        <w:rPr>
          <w:rFonts w:ascii="Calibri" w:hAnsi="Calibri" w:cs="Calibri"/>
          <w:sz w:val="24"/>
          <w:szCs w:val="24"/>
        </w:rPr>
      </w:pPr>
      <w:r w:rsidRPr="00190755">
        <w:rPr>
          <w:rFonts w:ascii="Calibri" w:hAnsi="Calibri" w:cs="Calibri"/>
          <w:sz w:val="24"/>
          <w:szCs w:val="24"/>
        </w:rPr>
        <w:t>Log groups define groups of log streams that share the same retention, monitoring, and access control settings</w:t>
      </w:r>
    </w:p>
    <w:p w:rsidR="00FE5B3E" w:rsidRPr="004E5322" w:rsidRDefault="00FE5B3E" w:rsidP="00B92D5D">
      <w:pPr>
        <w:pStyle w:val="ListParagraph"/>
        <w:rPr>
          <w:rFonts w:ascii="Calibri" w:hAnsi="Calibri" w:cs="Calibri"/>
          <w:sz w:val="32"/>
          <w:szCs w:val="28"/>
        </w:rPr>
      </w:pP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E23B482" wp14:editId="0AD0A98F">
            <wp:extent cx="5943600" cy="3390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90900"/>
                    </a:xfrm>
                    <a:prstGeom prst="rect">
                      <a:avLst/>
                    </a:prstGeom>
                  </pic:spPr>
                </pic:pic>
              </a:graphicData>
            </a:graphic>
          </wp:inline>
        </w:drawing>
      </w:r>
    </w:p>
    <w:p w:rsidR="00FE5B3E" w:rsidRPr="00190755" w:rsidRDefault="00FE5B3E" w:rsidP="0076724F">
      <w:pPr>
        <w:pStyle w:val="ListParagraph"/>
        <w:numPr>
          <w:ilvl w:val="0"/>
          <w:numId w:val="221"/>
        </w:numPr>
        <w:rPr>
          <w:rFonts w:ascii="Calibri" w:hAnsi="Calibri" w:cs="Calibri"/>
          <w:sz w:val="24"/>
          <w:szCs w:val="24"/>
        </w:rPr>
      </w:pPr>
      <w:r w:rsidRPr="00190755">
        <w:rPr>
          <w:rFonts w:ascii="Calibri" w:hAnsi="Calibri" w:cs="Calibri"/>
          <w:sz w:val="24"/>
          <w:szCs w:val="24"/>
        </w:rPr>
        <w:t>Click Logs-Create Log Group</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2058D9F" wp14:editId="2A16C8DB">
            <wp:extent cx="3886200" cy="1581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86200" cy="158115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190755" w:rsidRDefault="00FE5B3E" w:rsidP="0076724F">
      <w:pPr>
        <w:pStyle w:val="ListParagraph"/>
        <w:numPr>
          <w:ilvl w:val="0"/>
          <w:numId w:val="222"/>
        </w:numPr>
        <w:rPr>
          <w:rFonts w:ascii="Calibri" w:hAnsi="Calibri" w:cs="Calibri"/>
          <w:sz w:val="24"/>
          <w:szCs w:val="24"/>
        </w:rPr>
      </w:pPr>
      <w:r w:rsidRPr="00190755">
        <w:rPr>
          <w:rFonts w:ascii="Calibri" w:hAnsi="Calibri" w:cs="Calibri"/>
          <w:sz w:val="24"/>
          <w:szCs w:val="24"/>
        </w:rPr>
        <w:t>Now again select your VPC-from Actions menu click Create Flow Log,</w:t>
      </w:r>
    </w:p>
    <w:p w:rsidR="00FE5B3E" w:rsidRPr="00190755" w:rsidRDefault="00FE5B3E" w:rsidP="0076724F">
      <w:pPr>
        <w:pStyle w:val="ListParagraph"/>
        <w:numPr>
          <w:ilvl w:val="0"/>
          <w:numId w:val="222"/>
        </w:numPr>
        <w:rPr>
          <w:rFonts w:ascii="Calibri" w:hAnsi="Calibri" w:cs="Calibri"/>
          <w:sz w:val="24"/>
          <w:szCs w:val="24"/>
        </w:rPr>
      </w:pPr>
      <w:r w:rsidRPr="00190755">
        <w:rPr>
          <w:rFonts w:ascii="Calibri" w:hAnsi="Calibri" w:cs="Calibri"/>
          <w:sz w:val="24"/>
          <w:szCs w:val="24"/>
        </w:rPr>
        <w:t>Click on any empty field and select Role and Destination Log group and click Create Flow Log</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472446F6" wp14:editId="55C32E32">
            <wp:extent cx="5448300" cy="287258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62628" cy="2880135"/>
                    </a:xfrm>
                    <a:prstGeom prst="rect">
                      <a:avLst/>
                    </a:prstGeom>
                  </pic:spPr>
                </pic:pic>
              </a:graphicData>
            </a:graphic>
          </wp:inline>
        </w:drawing>
      </w:r>
    </w:p>
    <w:p w:rsidR="00FE5B3E" w:rsidRPr="004E5322" w:rsidRDefault="00FE5B3E" w:rsidP="00190755">
      <w:r w:rsidRPr="004E5322">
        <w:t>Creating Log Streams</w:t>
      </w:r>
    </w:p>
    <w:p w:rsidR="00FE5B3E" w:rsidRPr="004E5322" w:rsidRDefault="00FE5B3E" w:rsidP="00B92D5D">
      <w:pPr>
        <w:pStyle w:val="ListParagraph"/>
        <w:rPr>
          <w:rFonts w:ascii="Calibri" w:hAnsi="Calibri" w:cs="Calibri"/>
          <w:sz w:val="32"/>
          <w:szCs w:val="28"/>
        </w:rPr>
      </w:pPr>
    </w:p>
    <w:p w:rsidR="00FE5B3E" w:rsidRPr="00190755" w:rsidRDefault="00FE5B3E" w:rsidP="0076724F">
      <w:pPr>
        <w:pStyle w:val="ListParagraph"/>
        <w:numPr>
          <w:ilvl w:val="0"/>
          <w:numId w:val="223"/>
        </w:numPr>
        <w:rPr>
          <w:rFonts w:ascii="Calibri" w:hAnsi="Calibri" w:cs="Calibri"/>
          <w:sz w:val="24"/>
          <w:szCs w:val="24"/>
        </w:rPr>
      </w:pPr>
      <w:r w:rsidRPr="00190755">
        <w:rPr>
          <w:rFonts w:ascii="Calibri" w:hAnsi="Calibri" w:cs="Calibri"/>
          <w:sz w:val="24"/>
          <w:szCs w:val="24"/>
        </w:rPr>
        <w:t>Log stream represent the sequence of events coming from the application instance or resource being monitored.</w:t>
      </w:r>
    </w:p>
    <w:p w:rsidR="00FE5B3E" w:rsidRPr="00190755" w:rsidRDefault="00FE5B3E" w:rsidP="00190755">
      <w:pPr>
        <w:rPr>
          <w:rFonts w:cs="Calibri"/>
          <w:szCs w:val="24"/>
        </w:rPr>
      </w:pPr>
    </w:p>
    <w:p w:rsidR="00FE5B3E" w:rsidRPr="00190755" w:rsidRDefault="00FE5B3E" w:rsidP="0076724F">
      <w:pPr>
        <w:pStyle w:val="ListParagraph"/>
        <w:numPr>
          <w:ilvl w:val="0"/>
          <w:numId w:val="223"/>
        </w:numPr>
        <w:rPr>
          <w:rFonts w:ascii="Calibri" w:hAnsi="Calibri" w:cs="Calibri"/>
          <w:sz w:val="24"/>
          <w:szCs w:val="24"/>
        </w:rPr>
      </w:pPr>
      <w:r w:rsidRPr="00190755">
        <w:rPr>
          <w:rFonts w:ascii="Calibri" w:hAnsi="Calibri" w:cs="Calibri"/>
          <w:sz w:val="24"/>
          <w:szCs w:val="24"/>
        </w:rPr>
        <w:t>From CloudWatch click Logs-click on Log Group</w:t>
      </w:r>
    </w:p>
    <w:p w:rsidR="00FE5B3E" w:rsidRPr="00190755" w:rsidRDefault="00FE5B3E" w:rsidP="00190755">
      <w:pPr>
        <w:rPr>
          <w:rFonts w:cs="Calibri"/>
          <w:szCs w:val="24"/>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BD02468" wp14:editId="3B11875E">
            <wp:extent cx="5943600" cy="3569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569335"/>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2A82F5F8" wp14:editId="7D22F63E">
            <wp:extent cx="3714750" cy="1600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14750" cy="160020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190755">
      <w:r w:rsidRPr="004E5322">
        <w:t xml:space="preserve">I have added one instance for </w:t>
      </w:r>
      <w:proofErr w:type="spellStart"/>
      <w:r w:rsidRPr="004E5322">
        <w:t>vpc</w:t>
      </w:r>
      <w:proofErr w:type="spellEnd"/>
      <w:r w:rsidRPr="004E5322">
        <w:t xml:space="preserve"> in EC2. Now I can run it using </w:t>
      </w:r>
      <w:proofErr w:type="spellStart"/>
      <w:proofErr w:type="gramStart"/>
      <w:r w:rsidRPr="004E5322">
        <w:t>ssh</w:t>
      </w:r>
      <w:proofErr w:type="spellEnd"/>
      <w:r w:rsidRPr="004E5322">
        <w:t xml:space="preserve"> ,</w:t>
      </w:r>
      <w:proofErr w:type="gramEnd"/>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14DAFD8" wp14:editId="5C5FCD1B">
            <wp:extent cx="5943600" cy="38627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862705"/>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24C6444" wp14:editId="27AF6E47">
            <wp:extent cx="5943600" cy="13436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343660"/>
                    </a:xfrm>
                    <a:prstGeom prst="rect">
                      <a:avLst/>
                    </a:prstGeom>
                  </pic:spPr>
                </pic:pic>
              </a:graphicData>
            </a:graphic>
          </wp:inline>
        </w:drawing>
      </w:r>
    </w:p>
    <w:p w:rsidR="00FE5B3E" w:rsidRDefault="00FE5B3E" w:rsidP="00B92D5D">
      <w:pPr>
        <w:rPr>
          <w:rFonts w:cs="Calibri"/>
          <w:sz w:val="32"/>
          <w:szCs w:val="28"/>
        </w:rPr>
      </w:pPr>
    </w:p>
    <w:p w:rsidR="00190755" w:rsidRDefault="00190755" w:rsidP="00190755"/>
    <w:p w:rsidR="00FE5B3E" w:rsidRPr="004E5322" w:rsidRDefault="00FE5B3E" w:rsidP="00190755">
      <w:r w:rsidRPr="004E5322">
        <w:lastRenderedPageBreak/>
        <w:t xml:space="preserve">After few minutes we will see our Log </w:t>
      </w:r>
      <w:proofErr w:type="gramStart"/>
      <w:r w:rsidRPr="004E5322">
        <w:t>Stream ,</w:t>
      </w:r>
      <w:proofErr w:type="gramEnd"/>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0267103" wp14:editId="2DCA440D">
            <wp:extent cx="5943600" cy="2141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141855"/>
                    </a:xfrm>
                    <a:prstGeom prst="rect">
                      <a:avLst/>
                    </a:prstGeom>
                  </pic:spPr>
                </pic:pic>
              </a:graphicData>
            </a:graphic>
          </wp:inline>
        </w:drawing>
      </w:r>
    </w:p>
    <w:p w:rsidR="00FE5B3E" w:rsidRPr="00190755" w:rsidRDefault="00FE5B3E" w:rsidP="0076724F">
      <w:pPr>
        <w:pStyle w:val="ListParagraph"/>
        <w:numPr>
          <w:ilvl w:val="0"/>
          <w:numId w:val="224"/>
        </w:numPr>
        <w:rPr>
          <w:rFonts w:ascii="Calibri" w:hAnsi="Calibri" w:cs="Calibri"/>
          <w:sz w:val="24"/>
          <w:szCs w:val="24"/>
        </w:rPr>
      </w:pPr>
      <w:r w:rsidRPr="00190755">
        <w:rPr>
          <w:rFonts w:ascii="Calibri" w:hAnsi="Calibri" w:cs="Calibri"/>
          <w:sz w:val="24"/>
          <w:szCs w:val="24"/>
        </w:rPr>
        <w:t>Click on it and you will see captured traffic</w:t>
      </w:r>
    </w:p>
    <w:p w:rsidR="00FE5B3E" w:rsidRPr="004E5322" w:rsidRDefault="00FE5B3E" w:rsidP="00B92D5D">
      <w:pPr>
        <w:rPr>
          <w:rFonts w:cs="Calibri"/>
          <w:b/>
          <w:color w:val="000000" w:themeColor="text1"/>
          <w:sz w:val="72"/>
          <w:szCs w:val="56"/>
        </w:rPr>
      </w:pPr>
      <w:r w:rsidRPr="004E5322">
        <w:rPr>
          <w:rFonts w:cs="Calibri"/>
          <w:noProof/>
          <w:sz w:val="28"/>
          <w:lang w:eastAsia="en-US"/>
        </w:rPr>
        <w:drawing>
          <wp:inline distT="0" distB="0" distL="0" distR="0" wp14:anchorId="43A176E5" wp14:editId="245B16AB">
            <wp:extent cx="5943600" cy="22028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02815"/>
                    </a:xfrm>
                    <a:prstGeom prst="rect">
                      <a:avLst/>
                    </a:prstGeom>
                  </pic:spPr>
                </pic:pic>
              </a:graphicData>
            </a:graphic>
          </wp:inline>
        </w:drawing>
      </w:r>
    </w:p>
    <w:p w:rsidR="00FE5B3E" w:rsidRPr="004E5322" w:rsidRDefault="00FE5B3E" w:rsidP="00B92D5D">
      <w:pPr>
        <w:rPr>
          <w:rFonts w:cs="Calibri"/>
          <w:sz w:val="28"/>
        </w:rPr>
      </w:pPr>
    </w:p>
    <w:p w:rsidR="00FE5B3E" w:rsidRPr="004E5322" w:rsidRDefault="00FE5B3E" w:rsidP="00B92D5D">
      <w:pPr>
        <w:rPr>
          <w:rFonts w:cs="Calibri"/>
          <w:sz w:val="28"/>
        </w:rPr>
      </w:pPr>
    </w:p>
    <w:p w:rsidR="00546409" w:rsidRPr="004E5322" w:rsidRDefault="00546409" w:rsidP="00B92D5D">
      <w:pPr>
        <w:rPr>
          <w:rFonts w:cs="Calibri"/>
          <w:sz w:val="28"/>
        </w:rPr>
      </w:pPr>
    </w:p>
    <w:p w:rsidR="00546409" w:rsidRPr="004E5322" w:rsidRDefault="00546409" w:rsidP="00B92D5D">
      <w:pPr>
        <w:rPr>
          <w:rFonts w:cs="Calibri"/>
          <w:sz w:val="28"/>
        </w:rPr>
      </w:pPr>
    </w:p>
    <w:p w:rsidR="00546409" w:rsidRPr="004E5322" w:rsidRDefault="00546409" w:rsidP="00B92D5D">
      <w:pPr>
        <w:rPr>
          <w:rFonts w:cs="Calibri"/>
          <w:sz w:val="28"/>
        </w:rPr>
      </w:pPr>
    </w:p>
    <w:p w:rsidR="00546409" w:rsidRPr="004E5322" w:rsidRDefault="00546409" w:rsidP="00B92D5D">
      <w:pPr>
        <w:rPr>
          <w:rFonts w:cs="Calibri"/>
          <w:sz w:val="28"/>
        </w:rPr>
      </w:pPr>
    </w:p>
    <w:p w:rsidR="00546409" w:rsidRPr="004E5322" w:rsidRDefault="00546409" w:rsidP="00B92D5D">
      <w:pPr>
        <w:rPr>
          <w:rFonts w:cs="Calibri"/>
          <w:sz w:val="28"/>
        </w:rPr>
      </w:pPr>
    </w:p>
    <w:p w:rsidR="001522EB" w:rsidRPr="004E5322" w:rsidRDefault="001522EB" w:rsidP="00B92D5D">
      <w:pPr>
        <w:rPr>
          <w:rFonts w:cs="Calibri"/>
          <w:sz w:val="28"/>
        </w:rPr>
      </w:pPr>
    </w:p>
    <w:p w:rsidR="001522EB" w:rsidRPr="004E5322" w:rsidRDefault="001522EB" w:rsidP="00B92D5D">
      <w:pPr>
        <w:rPr>
          <w:rFonts w:cs="Calibri"/>
          <w:sz w:val="28"/>
        </w:rPr>
      </w:pPr>
    </w:p>
    <w:p w:rsidR="00546409" w:rsidRPr="004E5322" w:rsidRDefault="00546409" w:rsidP="00B92D5D">
      <w:pPr>
        <w:rPr>
          <w:rFonts w:cs="Calibri"/>
          <w:sz w:val="28"/>
        </w:rPr>
      </w:pPr>
    </w:p>
    <w:p w:rsidR="00FE5B3E" w:rsidRPr="00190755" w:rsidRDefault="00FE5B3E" w:rsidP="00190755">
      <w:pPr>
        <w:pStyle w:val="Heading1"/>
      </w:pPr>
      <w:r w:rsidRPr="00190755">
        <w:lastRenderedPageBreak/>
        <w:t>Extending On-Premise Networks With VPN</w:t>
      </w:r>
    </w:p>
    <w:p w:rsidR="00FE5B3E" w:rsidRPr="004E5322" w:rsidRDefault="00FE5B3E" w:rsidP="00B92D5D">
      <w:pPr>
        <w:rPr>
          <w:rFonts w:cs="Calibri"/>
          <w:sz w:val="32"/>
          <w:szCs w:val="28"/>
        </w:rPr>
      </w:pPr>
    </w:p>
    <w:p w:rsidR="00FE5B3E" w:rsidRPr="00190755" w:rsidRDefault="00FE5B3E" w:rsidP="00190755">
      <w:pPr>
        <w:pStyle w:val="Heading2"/>
      </w:pPr>
      <w:r w:rsidRPr="00190755">
        <w:t>Creating VPN Connections</w:t>
      </w:r>
    </w:p>
    <w:p w:rsidR="00FE5B3E" w:rsidRPr="004E5322" w:rsidRDefault="00FE5B3E" w:rsidP="00190755">
      <w:r w:rsidRPr="004E5322">
        <w:t>VPN (Virtual Private Network) connections are used to extend on-</w:t>
      </w:r>
      <w:r w:rsidRPr="004E5322">
        <w:softHyphen/>
        <w:t xml:space="preserve">‐premise data centers to AWS. Other uses include providing secure </w:t>
      </w:r>
      <w:proofErr w:type="spellStart"/>
      <w:r w:rsidRPr="004E5322">
        <w:t>IPSec</w:t>
      </w:r>
      <w:proofErr w:type="spellEnd"/>
      <w:r w:rsidRPr="004E5322">
        <w:t xml:space="preserve"> connections from on-</w:t>
      </w:r>
      <w:r w:rsidRPr="004E5322">
        <w:softHyphen/>
        <w:t>‐premise computers/servers to AWS.</w:t>
      </w:r>
    </w:p>
    <w:p w:rsidR="00FE5B3E" w:rsidRPr="004E5322" w:rsidRDefault="00FE5B3E" w:rsidP="00190755">
      <w:r w:rsidRPr="004E5322">
        <w:t xml:space="preserve">VPN connections create </w:t>
      </w:r>
      <w:r w:rsidRPr="004E5322">
        <w:rPr>
          <w:b/>
          <w:bCs/>
        </w:rPr>
        <w:t xml:space="preserve">private </w:t>
      </w:r>
      <w:r w:rsidRPr="004E5322">
        <w:t>connections to a VPC, giving on-</w:t>
      </w:r>
      <w:r w:rsidRPr="004E5322">
        <w:softHyphen/>
        <w:t xml:space="preserve">‐premise machines access to internal VPC resources such as private IP addresses and </w:t>
      </w:r>
      <w:proofErr w:type="gramStart"/>
      <w:r w:rsidRPr="004E5322">
        <w:t>Internal</w:t>
      </w:r>
      <w:proofErr w:type="gramEnd"/>
      <w:r w:rsidRPr="004E5322">
        <w:t xml:space="preserve"> load balancers.</w:t>
      </w:r>
    </w:p>
    <w:p w:rsidR="00FE5B3E" w:rsidRPr="004E5322" w:rsidRDefault="00FE5B3E" w:rsidP="00190755">
      <w:r w:rsidRPr="004E5322">
        <w:t>Key is to understand how to create VPN connections and how networking occurs with VPN connections</w:t>
      </w:r>
    </w:p>
    <w:p w:rsidR="00FE5B3E" w:rsidRPr="00190755" w:rsidRDefault="00FE5B3E" w:rsidP="0076724F">
      <w:pPr>
        <w:pStyle w:val="ListParagraph"/>
        <w:numPr>
          <w:ilvl w:val="0"/>
          <w:numId w:val="225"/>
        </w:numPr>
        <w:rPr>
          <w:rFonts w:ascii="Calibri" w:hAnsi="Calibri" w:cs="Calibri"/>
          <w:sz w:val="24"/>
          <w:szCs w:val="24"/>
        </w:rPr>
      </w:pPr>
      <w:r w:rsidRPr="00190755">
        <w:rPr>
          <w:rFonts w:ascii="Calibri" w:hAnsi="Calibri" w:cs="Calibri"/>
          <w:sz w:val="24"/>
          <w:szCs w:val="24"/>
        </w:rPr>
        <w:t>Most corporate companies have hardware routers that are used to create VPN connections to the VPC and currently only hardware routers are supported by the VPC VPN option</w:t>
      </w:r>
    </w:p>
    <w:p w:rsidR="00FE5B3E" w:rsidRPr="00190755" w:rsidRDefault="00FE5B3E" w:rsidP="0076724F">
      <w:pPr>
        <w:pStyle w:val="ListParagraph"/>
        <w:numPr>
          <w:ilvl w:val="0"/>
          <w:numId w:val="225"/>
        </w:numPr>
        <w:rPr>
          <w:rFonts w:ascii="Calibri" w:hAnsi="Calibri" w:cs="Calibri"/>
          <w:sz w:val="24"/>
          <w:szCs w:val="24"/>
        </w:rPr>
      </w:pPr>
      <w:r w:rsidRPr="00190755">
        <w:rPr>
          <w:rFonts w:ascii="Calibri" w:hAnsi="Calibri" w:cs="Calibri"/>
          <w:sz w:val="24"/>
          <w:szCs w:val="24"/>
        </w:rPr>
        <w:t>Software VPN such as Open VPN can be configured on an EC2 instance</w:t>
      </w:r>
    </w:p>
    <w:p w:rsidR="00FE5B3E" w:rsidRPr="004E5322" w:rsidRDefault="00FE5B3E" w:rsidP="00B92D5D">
      <w:pPr>
        <w:rPr>
          <w:rFonts w:cs="Calibri"/>
          <w:sz w:val="32"/>
          <w:szCs w:val="28"/>
        </w:rPr>
      </w:pPr>
    </w:p>
    <w:p w:rsidR="00FE5B3E" w:rsidRPr="004E5322" w:rsidRDefault="00FE5B3E" w:rsidP="00190755">
      <w:r w:rsidRPr="004E5322">
        <w:t>Creating VPN Connections: Key knowledge</w:t>
      </w:r>
    </w:p>
    <w:p w:rsidR="00FE5B3E" w:rsidRPr="00190755" w:rsidRDefault="00FE5B3E" w:rsidP="0076724F">
      <w:pPr>
        <w:pStyle w:val="ListParagraph"/>
        <w:numPr>
          <w:ilvl w:val="0"/>
          <w:numId w:val="226"/>
        </w:numPr>
        <w:rPr>
          <w:rFonts w:ascii="Calibri" w:hAnsi="Calibri" w:cs="Calibri"/>
          <w:sz w:val="24"/>
          <w:szCs w:val="24"/>
        </w:rPr>
      </w:pPr>
      <w:r w:rsidRPr="00190755">
        <w:rPr>
          <w:rFonts w:ascii="Calibri" w:hAnsi="Calibri" w:cs="Calibri"/>
          <w:sz w:val="24"/>
          <w:szCs w:val="24"/>
        </w:rPr>
        <w:t>Understand how</w:t>
      </w:r>
      <w:r w:rsidR="00546409" w:rsidRPr="00190755">
        <w:rPr>
          <w:rFonts w:ascii="Calibri" w:hAnsi="Calibri" w:cs="Calibri"/>
          <w:sz w:val="24"/>
          <w:szCs w:val="24"/>
        </w:rPr>
        <w:t xml:space="preserve"> </w:t>
      </w:r>
      <w:r w:rsidRPr="00190755">
        <w:rPr>
          <w:rFonts w:ascii="Calibri" w:hAnsi="Calibri" w:cs="Calibri"/>
          <w:sz w:val="24"/>
          <w:szCs w:val="24"/>
        </w:rPr>
        <w:t>to create a hardware VPN connection</w:t>
      </w:r>
    </w:p>
    <w:p w:rsidR="00FE5B3E" w:rsidRPr="00190755" w:rsidRDefault="00FE5B3E" w:rsidP="0076724F">
      <w:pPr>
        <w:pStyle w:val="ListParagraph"/>
        <w:numPr>
          <w:ilvl w:val="0"/>
          <w:numId w:val="226"/>
        </w:numPr>
        <w:rPr>
          <w:rFonts w:ascii="Calibri" w:hAnsi="Calibri" w:cs="Calibri"/>
          <w:sz w:val="24"/>
          <w:szCs w:val="24"/>
        </w:rPr>
      </w:pPr>
      <w:r w:rsidRPr="00190755">
        <w:rPr>
          <w:rFonts w:ascii="Calibri" w:hAnsi="Calibri" w:cs="Calibri"/>
          <w:sz w:val="24"/>
          <w:szCs w:val="24"/>
        </w:rPr>
        <w:t>Understand how</w:t>
      </w:r>
      <w:r w:rsidR="00546409" w:rsidRPr="00190755">
        <w:rPr>
          <w:rFonts w:ascii="Calibri" w:hAnsi="Calibri" w:cs="Calibri"/>
          <w:sz w:val="24"/>
          <w:szCs w:val="24"/>
        </w:rPr>
        <w:t xml:space="preserve"> </w:t>
      </w:r>
      <w:r w:rsidRPr="00190755">
        <w:rPr>
          <w:rFonts w:ascii="Calibri" w:hAnsi="Calibri" w:cs="Calibri"/>
          <w:sz w:val="24"/>
          <w:szCs w:val="24"/>
        </w:rPr>
        <w:t>to configure subnet route discovery between on-</w:t>
      </w:r>
      <w:r w:rsidRPr="00190755">
        <w:rPr>
          <w:rFonts w:ascii="Calibri" w:hAnsi="Calibri" w:cs="Calibri"/>
          <w:sz w:val="24"/>
          <w:szCs w:val="24"/>
        </w:rPr>
        <w:softHyphen/>
        <w:t>‐premise and VPC CIDR blocks</w:t>
      </w:r>
    </w:p>
    <w:p w:rsidR="00FE5B3E" w:rsidRPr="004E5322" w:rsidRDefault="00FE5B3E" w:rsidP="00190755">
      <w:pPr>
        <w:pStyle w:val="Heading2"/>
      </w:pPr>
      <w:r w:rsidRPr="004E5322">
        <w:t>Creating VPN Connections: Steps For Configuring a hardware VPN</w:t>
      </w:r>
    </w:p>
    <w:p w:rsidR="00FE5B3E" w:rsidRPr="004E5322" w:rsidRDefault="00FE5B3E" w:rsidP="0076724F">
      <w:pPr>
        <w:pStyle w:val="ListParagraph"/>
        <w:numPr>
          <w:ilvl w:val="0"/>
          <w:numId w:val="227"/>
        </w:numPr>
      </w:pPr>
      <w:r w:rsidRPr="004E5322">
        <w:t>Create a VPG (Virtual Private Gateway) This is AWS side of the VPN connection</w:t>
      </w:r>
    </w:p>
    <w:p w:rsidR="00FE5B3E" w:rsidRPr="004E5322" w:rsidRDefault="00FE5B3E" w:rsidP="0076724F">
      <w:pPr>
        <w:pStyle w:val="ListParagraph"/>
        <w:numPr>
          <w:ilvl w:val="0"/>
          <w:numId w:val="228"/>
        </w:numPr>
      </w:pPr>
      <w:r w:rsidRPr="004E5322">
        <w:t>Create the VPG and attach it to the VPC; only one can be attached at a time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581720A" wp14:editId="6200D441">
            <wp:extent cx="5943600" cy="1648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648460"/>
                    </a:xfrm>
                    <a:prstGeom prst="rect">
                      <a:avLst/>
                    </a:prstGeom>
                  </pic:spPr>
                </pic:pic>
              </a:graphicData>
            </a:graphic>
          </wp:inline>
        </w:drawing>
      </w:r>
    </w:p>
    <w:p w:rsidR="00FE5B3E" w:rsidRPr="004E5322" w:rsidRDefault="00190755" w:rsidP="00190755">
      <w:proofErr w:type="gramStart"/>
      <w:r>
        <w:t>2.</w:t>
      </w:r>
      <w:r w:rsidR="00FE5B3E" w:rsidRPr="004E5322">
        <w:t>Create</w:t>
      </w:r>
      <w:proofErr w:type="gramEnd"/>
      <w:r w:rsidR="00FE5B3E" w:rsidRPr="004E5322">
        <w:t xml:space="preserve"> a customer gateway ,this is the physical device or software on the client side of the connection</w:t>
      </w:r>
    </w:p>
    <w:p w:rsidR="00FE5B3E" w:rsidRPr="004E5322" w:rsidRDefault="00FE5B3E" w:rsidP="00CB2DDF">
      <w:pPr>
        <w:pStyle w:val="ListParagraph"/>
        <w:numPr>
          <w:ilvl w:val="1"/>
          <w:numId w:val="40"/>
        </w:numPr>
      </w:pPr>
      <w:r w:rsidRPr="004E5322">
        <w:lastRenderedPageBreak/>
        <w:t>Requires a public IP address to the on-</w:t>
      </w:r>
      <w:r w:rsidRPr="004E5322">
        <w:softHyphen/>
        <w:t>‐premise router and an ASN number IF your enabling dynamic routing</w:t>
      </w:r>
    </w:p>
    <w:p w:rsidR="00FE5B3E" w:rsidRPr="004E5322" w:rsidRDefault="00FE5B3E" w:rsidP="0076724F">
      <w:pPr>
        <w:pStyle w:val="ListParagraph"/>
        <w:numPr>
          <w:ilvl w:val="0"/>
          <w:numId w:val="229"/>
        </w:numPr>
      </w:pPr>
      <w:r w:rsidRPr="004E5322">
        <w:t>Dynamic routing used with BGP will automatically discover on-</w:t>
      </w:r>
      <w:r w:rsidRPr="004E5322">
        <w:softHyphen/>
        <w:t>‐premise and VPC CIDR blocks and create routes for the traffic to communicate between them</w:t>
      </w:r>
    </w:p>
    <w:p w:rsidR="00FE5B3E" w:rsidRPr="004E5322" w:rsidRDefault="00FE5B3E" w:rsidP="0076724F">
      <w:pPr>
        <w:pStyle w:val="ListParagraph"/>
        <w:numPr>
          <w:ilvl w:val="0"/>
          <w:numId w:val="229"/>
        </w:numPr>
      </w:pPr>
      <w:r w:rsidRPr="004E5322">
        <w:t>Static routes are required if BGP is not enable and requires a manual configuration</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4DBADA9" wp14:editId="0AA20364">
            <wp:extent cx="5943600" cy="2038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3898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190755" w:rsidP="00190755">
      <w:proofErr w:type="gramStart"/>
      <w:r>
        <w:t>3.</w:t>
      </w:r>
      <w:r w:rsidR="00FE5B3E" w:rsidRPr="004E5322">
        <w:t>Create</w:t>
      </w:r>
      <w:proofErr w:type="gramEnd"/>
      <w:r w:rsidR="00FE5B3E" w:rsidRPr="004E5322">
        <w:t xml:space="preserve"> a VPN connection in the VPC</w:t>
      </w:r>
    </w:p>
    <w:p w:rsidR="00FE5B3E" w:rsidRPr="00190755" w:rsidRDefault="00FE5B3E" w:rsidP="0076724F">
      <w:pPr>
        <w:pStyle w:val="ListParagraph"/>
        <w:numPr>
          <w:ilvl w:val="0"/>
          <w:numId w:val="230"/>
        </w:numPr>
        <w:rPr>
          <w:rFonts w:ascii="Calibri" w:hAnsi="Calibri" w:cs="Calibri"/>
          <w:sz w:val="24"/>
          <w:szCs w:val="24"/>
        </w:rPr>
      </w:pPr>
      <w:r w:rsidRPr="00190755">
        <w:rPr>
          <w:rFonts w:ascii="Calibri" w:hAnsi="Calibri" w:cs="Calibri"/>
          <w:sz w:val="24"/>
          <w:szCs w:val="24"/>
        </w:rPr>
        <w:t>VPN connection is where the configuration for either static or dynamic routes is configured</w:t>
      </w:r>
    </w:p>
    <w:p w:rsidR="00FE5B3E" w:rsidRPr="004E5322" w:rsidRDefault="00FE5B3E" w:rsidP="00B92D5D">
      <w:pPr>
        <w:rPr>
          <w:rFonts w:cs="Calibri"/>
          <w:noProof/>
          <w:sz w:val="28"/>
        </w:rPr>
      </w:pPr>
      <w:r w:rsidRPr="004E5322">
        <w:rPr>
          <w:rFonts w:cs="Calibri"/>
          <w:noProof/>
          <w:sz w:val="28"/>
          <w:lang w:eastAsia="en-US"/>
        </w:rPr>
        <w:lastRenderedPageBreak/>
        <w:drawing>
          <wp:inline distT="0" distB="0" distL="0" distR="0" wp14:anchorId="0468C263" wp14:editId="41F60623">
            <wp:extent cx="5943600" cy="2614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14295"/>
                    </a:xfrm>
                    <a:prstGeom prst="rect">
                      <a:avLst/>
                    </a:prstGeom>
                  </pic:spPr>
                </pic:pic>
              </a:graphicData>
            </a:graphic>
          </wp:inline>
        </w:drawing>
      </w:r>
      <w:r w:rsidRPr="004E5322">
        <w:rPr>
          <w:rFonts w:cs="Calibri"/>
          <w:noProof/>
          <w:sz w:val="28"/>
        </w:rPr>
        <w:t xml:space="preserve"> </w:t>
      </w:r>
      <w:r w:rsidRPr="004E5322">
        <w:rPr>
          <w:rFonts w:cs="Calibri"/>
          <w:noProof/>
          <w:sz w:val="28"/>
          <w:lang w:eastAsia="en-US"/>
        </w:rPr>
        <w:drawing>
          <wp:inline distT="0" distB="0" distL="0" distR="0" wp14:anchorId="16565312" wp14:editId="08BD91AA">
            <wp:extent cx="5943600" cy="16979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69799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B89DC1B" wp14:editId="22CDDE3D">
            <wp:extent cx="5943600" cy="2455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55545"/>
                    </a:xfrm>
                    <a:prstGeom prst="rect">
                      <a:avLst/>
                    </a:prstGeom>
                  </pic:spPr>
                </pic:pic>
              </a:graphicData>
            </a:graphic>
          </wp:inline>
        </w:drawing>
      </w:r>
    </w:p>
    <w:p w:rsidR="00FE5B3E" w:rsidRDefault="00FE5B3E" w:rsidP="00B92D5D">
      <w:pPr>
        <w:rPr>
          <w:rFonts w:cs="Calibri"/>
          <w:sz w:val="32"/>
          <w:szCs w:val="28"/>
        </w:rPr>
      </w:pPr>
    </w:p>
    <w:p w:rsidR="00190755" w:rsidRDefault="00190755" w:rsidP="00B92D5D">
      <w:pPr>
        <w:rPr>
          <w:rFonts w:cs="Calibri"/>
          <w:sz w:val="32"/>
          <w:szCs w:val="28"/>
        </w:rPr>
      </w:pPr>
    </w:p>
    <w:p w:rsidR="00190755" w:rsidRPr="004E5322" w:rsidRDefault="00190755" w:rsidP="00B92D5D">
      <w:pPr>
        <w:rPr>
          <w:rFonts w:cs="Calibri"/>
          <w:sz w:val="32"/>
          <w:szCs w:val="28"/>
        </w:rPr>
      </w:pPr>
    </w:p>
    <w:p w:rsidR="00FE5B3E" w:rsidRPr="004E5322" w:rsidRDefault="00FE5B3E" w:rsidP="00190755">
      <w:r w:rsidRPr="004E5322">
        <w:lastRenderedPageBreak/>
        <w:t>Creating VPN Connections: Steps For Configuring a hardware VPN Creating redundancy</w:t>
      </w:r>
    </w:p>
    <w:p w:rsidR="00FE5B3E" w:rsidRPr="004E5322" w:rsidRDefault="00FE5B3E" w:rsidP="00CB2DDF">
      <w:pPr>
        <w:pStyle w:val="ListParagraph"/>
        <w:numPr>
          <w:ilvl w:val="0"/>
          <w:numId w:val="41"/>
        </w:numPr>
      </w:pPr>
      <w:r w:rsidRPr="004E5322">
        <w:t>Each VPN has two tunnels associated with it that can be configured on the customer router</w:t>
      </w:r>
    </w:p>
    <w:p w:rsidR="00FE5B3E" w:rsidRPr="004E5322" w:rsidRDefault="00FE5B3E" w:rsidP="00CB2DDF">
      <w:pPr>
        <w:pStyle w:val="ListParagraph"/>
        <w:numPr>
          <w:ilvl w:val="0"/>
          <w:numId w:val="41"/>
        </w:numPr>
      </w:pPr>
      <w:r w:rsidRPr="004E5322">
        <w:t>The single point of failure then becomes the single customer router</w:t>
      </w:r>
    </w:p>
    <w:p w:rsidR="00FE5B3E" w:rsidRPr="004E5322" w:rsidRDefault="00FE5B3E" w:rsidP="00CB2DDF">
      <w:pPr>
        <w:pStyle w:val="ListParagraph"/>
        <w:numPr>
          <w:ilvl w:val="1"/>
          <w:numId w:val="41"/>
        </w:numPr>
      </w:pPr>
      <w:r w:rsidRPr="004E5322">
        <w:t>Create a second customer gateway and a second on-</w:t>
      </w:r>
      <w:r w:rsidRPr="004E5322">
        <w:softHyphen/>
        <w:t>‐premise router for configuration</w:t>
      </w:r>
    </w:p>
    <w:p w:rsidR="00FE5B3E" w:rsidRPr="004E5322" w:rsidRDefault="00FE5B3E" w:rsidP="00B92D5D">
      <w:pPr>
        <w:rPr>
          <w:rFonts w:cs="Calibri"/>
          <w:sz w:val="32"/>
          <w:szCs w:val="28"/>
        </w:rPr>
      </w:pPr>
    </w:p>
    <w:p w:rsidR="00FE5B3E" w:rsidRPr="00190755" w:rsidRDefault="00FE5B3E" w:rsidP="00190755">
      <w:pPr>
        <w:pStyle w:val="Heading1"/>
      </w:pPr>
      <w:r w:rsidRPr="00190755">
        <w:t>Hybrid Data Center With Directory Service</w:t>
      </w:r>
    </w:p>
    <w:p w:rsidR="00FE5B3E" w:rsidRPr="004E5322" w:rsidRDefault="00FE5B3E" w:rsidP="00B92D5D">
      <w:pPr>
        <w:rPr>
          <w:rFonts w:cs="Calibri"/>
          <w:sz w:val="28"/>
        </w:rPr>
      </w:pPr>
    </w:p>
    <w:p w:rsidR="00FE5B3E" w:rsidRPr="00190755" w:rsidRDefault="00FE5B3E" w:rsidP="0076724F">
      <w:pPr>
        <w:pStyle w:val="ListParagraph"/>
        <w:numPr>
          <w:ilvl w:val="0"/>
          <w:numId w:val="231"/>
        </w:numPr>
        <w:rPr>
          <w:rFonts w:ascii="Calibri" w:hAnsi="Calibri" w:cs="Calibri"/>
          <w:sz w:val="24"/>
          <w:szCs w:val="24"/>
        </w:rPr>
      </w:pPr>
      <w:r w:rsidRPr="00190755">
        <w:rPr>
          <w:rFonts w:ascii="Calibri" w:hAnsi="Calibri" w:cs="Calibri"/>
          <w:sz w:val="24"/>
          <w:szCs w:val="24"/>
        </w:rPr>
        <w:t>Different than temporary credentials</w:t>
      </w:r>
    </w:p>
    <w:p w:rsidR="00FE5B3E" w:rsidRPr="00190755" w:rsidRDefault="00FE5B3E" w:rsidP="0076724F">
      <w:pPr>
        <w:pStyle w:val="ListParagraph"/>
        <w:numPr>
          <w:ilvl w:val="0"/>
          <w:numId w:val="231"/>
        </w:numPr>
        <w:rPr>
          <w:rFonts w:ascii="Calibri" w:hAnsi="Calibri" w:cs="Calibri"/>
          <w:sz w:val="24"/>
          <w:szCs w:val="24"/>
        </w:rPr>
      </w:pPr>
      <w:r w:rsidRPr="00190755">
        <w:rPr>
          <w:rFonts w:ascii="Calibri" w:hAnsi="Calibri" w:cs="Calibri"/>
          <w:sz w:val="24"/>
          <w:szCs w:val="24"/>
        </w:rPr>
        <w:t>This is giving apps access to active directory in the AWS environment or on-</w:t>
      </w:r>
      <w:r w:rsidRPr="00190755">
        <w:rPr>
          <w:rFonts w:ascii="Calibri" w:hAnsi="Calibri" w:cs="Calibri"/>
          <w:sz w:val="24"/>
          <w:szCs w:val="24"/>
        </w:rPr>
        <w:softHyphen/>
        <w:t>‐premise environment</w:t>
      </w:r>
    </w:p>
    <w:p w:rsidR="00FE5B3E" w:rsidRPr="00190755" w:rsidRDefault="00FE5B3E" w:rsidP="0076724F">
      <w:pPr>
        <w:pStyle w:val="ListParagraph"/>
        <w:numPr>
          <w:ilvl w:val="0"/>
          <w:numId w:val="231"/>
        </w:numPr>
        <w:rPr>
          <w:rFonts w:ascii="Calibri" w:hAnsi="Calibri" w:cs="Calibri"/>
          <w:sz w:val="24"/>
          <w:szCs w:val="24"/>
        </w:rPr>
      </w:pPr>
      <w:r w:rsidRPr="00190755">
        <w:rPr>
          <w:rFonts w:ascii="Calibri" w:hAnsi="Calibri" w:cs="Calibri"/>
          <w:sz w:val="24"/>
          <w:szCs w:val="24"/>
        </w:rPr>
        <w:t>As your applications migrate to amazon , you might want those apps to access the AD roles/accounts</w:t>
      </w:r>
    </w:p>
    <w:p w:rsidR="00FE5B3E" w:rsidRPr="00190755" w:rsidRDefault="00FE5B3E" w:rsidP="0076724F">
      <w:pPr>
        <w:pStyle w:val="ListParagraph"/>
        <w:numPr>
          <w:ilvl w:val="0"/>
          <w:numId w:val="231"/>
        </w:numPr>
        <w:rPr>
          <w:rFonts w:ascii="Calibri" w:hAnsi="Calibri" w:cs="Calibri"/>
          <w:sz w:val="24"/>
          <w:szCs w:val="24"/>
        </w:rPr>
      </w:pPr>
      <w:r w:rsidRPr="00190755">
        <w:rPr>
          <w:rFonts w:ascii="Calibri" w:hAnsi="Calibri" w:cs="Calibri"/>
          <w:sz w:val="24"/>
          <w:szCs w:val="24"/>
        </w:rPr>
        <w:t>BCJC wants to connect on-</w:t>
      </w:r>
      <w:r w:rsidRPr="00190755">
        <w:rPr>
          <w:rFonts w:ascii="Calibri" w:hAnsi="Calibri" w:cs="Calibri"/>
          <w:sz w:val="24"/>
          <w:szCs w:val="24"/>
        </w:rPr>
        <w:softHyphen/>
        <w:t xml:space="preserve">‐premise to the cloud </w:t>
      </w:r>
      <w:r w:rsidRPr="00190755">
        <w:rPr>
          <w:rFonts w:ascii="Calibri" w:hAnsi="Calibri" w:cs="Calibri"/>
          <w:sz w:val="24"/>
          <w:szCs w:val="24"/>
          <w:u w:val="single"/>
        </w:rPr>
        <w:t>using existing credentials;</w:t>
      </w:r>
      <w:r w:rsidRPr="00190755">
        <w:rPr>
          <w:rFonts w:ascii="Calibri" w:hAnsi="Calibri" w:cs="Calibri"/>
          <w:sz w:val="24"/>
          <w:szCs w:val="24"/>
        </w:rPr>
        <w:t xml:space="preserve"> in other words expose existing AD to the cloud</w:t>
      </w:r>
    </w:p>
    <w:p w:rsidR="00FE5B3E" w:rsidRPr="00190755" w:rsidRDefault="00FE5B3E" w:rsidP="0076724F">
      <w:pPr>
        <w:pStyle w:val="ListParagraph"/>
        <w:numPr>
          <w:ilvl w:val="0"/>
          <w:numId w:val="231"/>
        </w:numPr>
        <w:rPr>
          <w:rFonts w:ascii="Calibri" w:hAnsi="Calibri" w:cs="Calibri"/>
          <w:sz w:val="24"/>
          <w:szCs w:val="24"/>
        </w:rPr>
      </w:pPr>
      <w:r w:rsidRPr="00190755">
        <w:rPr>
          <w:rFonts w:ascii="Calibri" w:hAnsi="Calibri" w:cs="Calibri"/>
          <w:sz w:val="24"/>
          <w:szCs w:val="24"/>
        </w:rPr>
        <w:t>AWS Directory Service</w:t>
      </w:r>
    </w:p>
    <w:p w:rsidR="00FE5B3E" w:rsidRPr="00190755" w:rsidRDefault="00FE5B3E" w:rsidP="0076724F">
      <w:pPr>
        <w:pStyle w:val="ListParagraph"/>
        <w:numPr>
          <w:ilvl w:val="2"/>
          <w:numId w:val="231"/>
        </w:numPr>
        <w:rPr>
          <w:rFonts w:ascii="Calibri" w:hAnsi="Calibri" w:cs="Calibri"/>
          <w:sz w:val="24"/>
          <w:szCs w:val="24"/>
        </w:rPr>
      </w:pPr>
      <w:r w:rsidRPr="00190755">
        <w:rPr>
          <w:rFonts w:ascii="Calibri" w:hAnsi="Calibri" w:cs="Calibri"/>
          <w:sz w:val="24"/>
          <w:szCs w:val="24"/>
        </w:rPr>
        <w:t>Ad connector (essentially a hosted proxy service ,no caching) instances on AWS</w:t>
      </w:r>
    </w:p>
    <w:p w:rsidR="00FE5B3E" w:rsidRPr="004E5322" w:rsidRDefault="00FE5B3E" w:rsidP="00190755">
      <w:pPr>
        <w:ind w:left="1080"/>
      </w:pPr>
      <w:proofErr w:type="gramStart"/>
      <w:r w:rsidRPr="004E5322">
        <w:t>that</w:t>
      </w:r>
      <w:proofErr w:type="gramEnd"/>
      <w:r w:rsidRPr="004E5322">
        <w:t xml:space="preserve"> need access to on-</w:t>
      </w:r>
      <w:r w:rsidRPr="004E5322">
        <w:softHyphen/>
        <w:t>‐premise AD will proxy through the AD connector down to the on-</w:t>
      </w:r>
      <w:r w:rsidRPr="004E5322">
        <w:softHyphen/>
        <w:t>‐premise AD  server; nothing is stored on the connector</w:t>
      </w:r>
    </w:p>
    <w:p w:rsidR="00FE5B3E" w:rsidRPr="004E5322" w:rsidRDefault="00FE5B3E" w:rsidP="0076724F">
      <w:pPr>
        <w:pStyle w:val="ListParagraph"/>
        <w:numPr>
          <w:ilvl w:val="0"/>
          <w:numId w:val="232"/>
        </w:numPr>
      </w:pPr>
      <w:r w:rsidRPr="004E5322">
        <w:t>Simple AD – a fully hosted AD on amazon; you would setup another master controller and « sync » to on-</w:t>
      </w:r>
      <w:r w:rsidRPr="004E5322">
        <w:softHyphen/>
        <w:t>‐premise and then maybe eventually move fully on-</w:t>
      </w:r>
      <w:r w:rsidRPr="004E5322">
        <w:softHyphen/>
        <w:t>‐premise</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4ED38953" wp14:editId="244813B7">
            <wp:extent cx="5943600" cy="28473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47340"/>
                    </a:xfrm>
                    <a:prstGeom prst="rect">
                      <a:avLst/>
                    </a:prstGeom>
                  </pic:spPr>
                </pic:pic>
              </a:graphicData>
            </a:graphic>
          </wp:inline>
        </w:drawing>
      </w:r>
      <w:r w:rsidRPr="004E5322">
        <w:rPr>
          <w:rFonts w:cs="Calibri"/>
          <w:sz w:val="28"/>
        </w:rPr>
        <w:t xml:space="preserve"> </w:t>
      </w:r>
      <w:r w:rsidRPr="00190755">
        <w:t xml:space="preserve">AD Connector: Acts as a proxy </w:t>
      </w:r>
      <w:proofErr w:type="gramStart"/>
      <w:r w:rsidRPr="00190755">
        <w:t>and  passes</w:t>
      </w:r>
      <w:proofErr w:type="gramEnd"/>
      <w:r w:rsidRPr="00190755">
        <w:t xml:space="preserve"> the  information    through to  the  on-­‐premise  AD.</w:t>
      </w:r>
    </w:p>
    <w:p w:rsidR="00FE5B3E" w:rsidRPr="004E5322" w:rsidRDefault="00FE5B3E" w:rsidP="00B92D5D">
      <w:pPr>
        <w:rPr>
          <w:rFonts w:cs="Calibri"/>
          <w:sz w:val="32"/>
          <w:szCs w:val="28"/>
        </w:rPr>
      </w:pPr>
    </w:p>
    <w:p w:rsidR="00FE5B3E" w:rsidRPr="00190755" w:rsidRDefault="00FE5B3E" w:rsidP="00B92D5D">
      <w:r w:rsidRPr="004E5322">
        <w:rPr>
          <w:rFonts w:cs="Calibri"/>
          <w:noProof/>
          <w:sz w:val="28"/>
          <w:lang w:eastAsia="en-US"/>
        </w:rPr>
        <w:drawing>
          <wp:inline distT="0" distB="0" distL="0" distR="0" wp14:anchorId="7C290FCB" wp14:editId="4E4FE76A">
            <wp:extent cx="5943600" cy="28492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49245"/>
                    </a:xfrm>
                    <a:prstGeom prst="rect">
                      <a:avLst/>
                    </a:prstGeom>
                  </pic:spPr>
                </pic:pic>
              </a:graphicData>
            </a:graphic>
          </wp:inline>
        </w:drawing>
      </w:r>
      <w:r w:rsidRPr="004E5322">
        <w:rPr>
          <w:rFonts w:cs="Calibri"/>
          <w:sz w:val="28"/>
        </w:rPr>
        <w:t xml:space="preserve"> </w:t>
      </w:r>
      <w:r w:rsidRPr="00190755">
        <w:t xml:space="preserve">Simple AD:  A </w:t>
      </w:r>
      <w:proofErr w:type="gramStart"/>
      <w:r w:rsidRPr="00190755">
        <w:t>full  Active</w:t>
      </w:r>
      <w:proofErr w:type="gramEnd"/>
      <w:r w:rsidRPr="00190755">
        <w:t xml:space="preserve">  Directory    Service  which,  in  order   to  use on-­‐premise    credentials,   you would   setup  active directory   sync</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6A6DB355" wp14:editId="0D85BE51">
            <wp:extent cx="5943600" cy="28009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00985"/>
                    </a:xfrm>
                    <a:prstGeom prst="rect">
                      <a:avLst/>
                    </a:prstGeom>
                  </pic:spPr>
                </pic:pic>
              </a:graphicData>
            </a:graphic>
          </wp:inline>
        </w:drawing>
      </w:r>
      <w:r w:rsidRPr="004E5322">
        <w:rPr>
          <w:rFonts w:cs="Calibri"/>
          <w:sz w:val="28"/>
        </w:rPr>
        <w:t xml:space="preserve"> </w:t>
      </w:r>
      <w:r w:rsidRPr="00190755">
        <w:t xml:space="preserve">Simple AD: Remove the AD sync to on premise and instead use simple </w:t>
      </w:r>
      <w:proofErr w:type="gramStart"/>
      <w:r w:rsidRPr="00190755">
        <w:t>AD  as</w:t>
      </w:r>
      <w:proofErr w:type="gramEnd"/>
      <w:r w:rsidRPr="00190755">
        <w:t xml:space="preserve"> your AD on premise as well</w:t>
      </w:r>
    </w:p>
    <w:p w:rsidR="00FE5B3E" w:rsidRPr="004E5322" w:rsidRDefault="00FE5B3E" w:rsidP="00B92D5D">
      <w:pPr>
        <w:rPr>
          <w:rFonts w:cs="Calibri"/>
          <w:sz w:val="32"/>
          <w:szCs w:val="28"/>
        </w:rPr>
      </w:pPr>
    </w:p>
    <w:p w:rsidR="00FE5B3E" w:rsidRPr="00190755" w:rsidRDefault="00FE5B3E" w:rsidP="00190755">
      <w:pPr>
        <w:pStyle w:val="Heading1"/>
      </w:pPr>
      <w:r w:rsidRPr="00190755">
        <w:t>Security Zones</w:t>
      </w:r>
    </w:p>
    <w:p w:rsidR="00FE5B3E" w:rsidRPr="004E5322" w:rsidRDefault="00FE5B3E" w:rsidP="00B92D5D">
      <w:pPr>
        <w:rPr>
          <w:rFonts w:cs="Calibri"/>
          <w:sz w:val="28"/>
        </w:rPr>
      </w:pPr>
    </w:p>
    <w:p w:rsidR="00FE5B3E" w:rsidRPr="004E5322" w:rsidRDefault="00FE5B3E" w:rsidP="00056C7E">
      <w:r w:rsidRPr="004E5322">
        <w:t xml:space="preserve">What if </w:t>
      </w:r>
      <w:proofErr w:type="gramStart"/>
      <w:r w:rsidRPr="004E5322">
        <w:t>your</w:t>
      </w:r>
      <w:proofErr w:type="gramEnd"/>
      <w:r w:rsidRPr="004E5322">
        <w:t xml:space="preserve"> running multiple applications in an AWS environment?</w:t>
      </w:r>
    </w:p>
    <w:p w:rsidR="00FE5B3E" w:rsidRPr="004E5322" w:rsidRDefault="00FE5B3E" w:rsidP="0076724F">
      <w:pPr>
        <w:pStyle w:val="ListParagraph"/>
        <w:numPr>
          <w:ilvl w:val="0"/>
          <w:numId w:val="233"/>
        </w:numPr>
      </w:pPr>
      <w:r w:rsidRPr="004E5322">
        <w:t>Separate by creating multiple VPCs one for each zone (if this high level separation is allowed and the apps do not need to communicate)</w:t>
      </w:r>
    </w:p>
    <w:p w:rsidR="00FE5B3E" w:rsidRPr="004E5322" w:rsidRDefault="00FE5B3E" w:rsidP="0076724F">
      <w:pPr>
        <w:pStyle w:val="ListParagraph"/>
        <w:numPr>
          <w:ilvl w:val="0"/>
          <w:numId w:val="233"/>
        </w:numPr>
      </w:pPr>
      <w:r w:rsidRPr="004E5322">
        <w:t>For apps/instances that need communication, use segmentation tools available to ensure only traffic required is flowing in and out of zones</w:t>
      </w:r>
    </w:p>
    <w:p w:rsidR="00FE5B3E" w:rsidRPr="004E5322" w:rsidRDefault="00FE5B3E" w:rsidP="0076724F">
      <w:pPr>
        <w:pStyle w:val="ListParagraph"/>
        <w:numPr>
          <w:ilvl w:val="2"/>
          <w:numId w:val="233"/>
        </w:numPr>
      </w:pPr>
      <w:r w:rsidRPr="004E5322">
        <w:t>Security Groups</w:t>
      </w:r>
    </w:p>
    <w:p w:rsidR="00FE5B3E" w:rsidRPr="004E5322" w:rsidRDefault="00FE5B3E" w:rsidP="0076724F">
      <w:pPr>
        <w:pStyle w:val="ListParagraph"/>
        <w:numPr>
          <w:ilvl w:val="2"/>
          <w:numId w:val="233"/>
        </w:numPr>
      </w:pPr>
      <w:r w:rsidRPr="004E5322">
        <w:t>NACLs</w:t>
      </w:r>
    </w:p>
    <w:p w:rsidR="00FE5B3E" w:rsidRPr="00056C7E" w:rsidRDefault="00FE5B3E" w:rsidP="0076724F">
      <w:pPr>
        <w:pStyle w:val="ListParagraph"/>
        <w:numPr>
          <w:ilvl w:val="0"/>
          <w:numId w:val="233"/>
        </w:numPr>
        <w:rPr>
          <w:rFonts w:ascii="Calibri" w:hAnsi="Calibri" w:cs="Calibri"/>
          <w:sz w:val="24"/>
          <w:szCs w:val="24"/>
        </w:rPr>
      </w:pPr>
      <w:r w:rsidRPr="00056C7E">
        <w:rPr>
          <w:rFonts w:ascii="Calibri" w:hAnsi="Calibri" w:cs="Calibri"/>
          <w:sz w:val="24"/>
          <w:szCs w:val="24"/>
        </w:rPr>
        <w:t>Seg</w:t>
      </w:r>
      <w:bookmarkStart w:id="0" w:name="_GoBack"/>
      <w:bookmarkEnd w:id="0"/>
      <w:r w:rsidRPr="00056C7E">
        <w:rPr>
          <w:rFonts w:ascii="Calibri" w:hAnsi="Calibri" w:cs="Calibri"/>
          <w:sz w:val="24"/>
          <w:szCs w:val="24"/>
        </w:rPr>
        <w:t>ment environments based off of CIDR block ranges and create NACL rules that allow traffic to specific subnets/security groups based off of those CIDR block ranges; this ensures inter-</w:t>
      </w:r>
      <w:r w:rsidRPr="00056C7E">
        <w:rPr>
          <w:rFonts w:ascii="Calibri" w:hAnsi="Calibri" w:cs="Calibri"/>
          <w:sz w:val="24"/>
          <w:szCs w:val="24"/>
        </w:rPr>
        <w:softHyphen/>
        <w:t>‐zone communication is allowed from only specific locations</w:t>
      </w:r>
    </w:p>
    <w:p w:rsidR="00FE5B3E" w:rsidRDefault="00FE5B3E" w:rsidP="00B92D5D">
      <w:pPr>
        <w:rPr>
          <w:rFonts w:cs="Calibri"/>
          <w:sz w:val="32"/>
          <w:szCs w:val="28"/>
        </w:rPr>
      </w:pPr>
    </w:p>
    <w:p w:rsidR="00056C7E" w:rsidRDefault="00056C7E" w:rsidP="00B92D5D">
      <w:pPr>
        <w:rPr>
          <w:rFonts w:cs="Calibri"/>
          <w:sz w:val="32"/>
          <w:szCs w:val="28"/>
        </w:rPr>
      </w:pPr>
    </w:p>
    <w:p w:rsidR="00056C7E" w:rsidRPr="004E5322" w:rsidRDefault="00056C7E" w:rsidP="00B92D5D">
      <w:pPr>
        <w:rPr>
          <w:rFonts w:cs="Calibri"/>
          <w:sz w:val="32"/>
          <w:szCs w:val="28"/>
        </w:rPr>
      </w:pPr>
    </w:p>
    <w:p w:rsidR="00FE5B3E" w:rsidRPr="00056C7E" w:rsidRDefault="00FE5B3E" w:rsidP="00056C7E">
      <w:pPr>
        <w:pStyle w:val="Heading1"/>
      </w:pPr>
      <w:r w:rsidRPr="00056C7E">
        <w:lastRenderedPageBreak/>
        <w:t>AWS Direct Connect</w:t>
      </w:r>
    </w:p>
    <w:p w:rsidR="00FE5B3E" w:rsidRPr="004E5322" w:rsidRDefault="00FE5B3E" w:rsidP="00BE4181">
      <w:pPr>
        <w:pStyle w:val="Heading2"/>
      </w:pPr>
      <w:r w:rsidRPr="004E5322">
        <w:t xml:space="preserve">Why Direct Connect? </w:t>
      </w:r>
    </w:p>
    <w:p w:rsidR="00FE5B3E" w:rsidRPr="004E5322" w:rsidRDefault="00FE5B3E" w:rsidP="00056C7E">
      <w:r w:rsidRPr="004E5322">
        <w:t>Reduce network costs</w:t>
      </w:r>
    </w:p>
    <w:p w:rsidR="00FE5B3E" w:rsidRPr="00056C7E" w:rsidRDefault="00FE5B3E" w:rsidP="0076724F">
      <w:pPr>
        <w:pStyle w:val="ListParagraph"/>
        <w:numPr>
          <w:ilvl w:val="0"/>
          <w:numId w:val="234"/>
        </w:numPr>
        <w:rPr>
          <w:rFonts w:ascii="Calibri" w:hAnsi="Calibri" w:cs="Calibri"/>
          <w:sz w:val="24"/>
          <w:szCs w:val="24"/>
        </w:rPr>
      </w:pPr>
      <w:r w:rsidRPr="00056C7E">
        <w:rPr>
          <w:rFonts w:ascii="Calibri" w:hAnsi="Calibri" w:cs="Calibri"/>
          <w:sz w:val="24"/>
          <w:szCs w:val="24"/>
        </w:rPr>
        <w:t>Reduce bandwidth commitment to corporate ISP over public internet</w:t>
      </w:r>
    </w:p>
    <w:p w:rsidR="00FE5B3E" w:rsidRPr="00056C7E" w:rsidRDefault="00FE5B3E" w:rsidP="0076724F">
      <w:pPr>
        <w:pStyle w:val="ListParagraph"/>
        <w:numPr>
          <w:ilvl w:val="0"/>
          <w:numId w:val="234"/>
        </w:numPr>
        <w:rPr>
          <w:rFonts w:ascii="Calibri" w:hAnsi="Calibri" w:cs="Calibri"/>
          <w:sz w:val="24"/>
          <w:szCs w:val="24"/>
        </w:rPr>
      </w:pPr>
      <w:r w:rsidRPr="00056C7E">
        <w:rPr>
          <w:rFonts w:ascii="Calibri" w:hAnsi="Calibri" w:cs="Calibri"/>
          <w:sz w:val="24"/>
          <w:szCs w:val="24"/>
        </w:rPr>
        <w:t>Data transferred over direct connect is billed at a lower rate</w:t>
      </w:r>
    </w:p>
    <w:p w:rsidR="00FE5B3E" w:rsidRPr="004E5322" w:rsidRDefault="00FE5B3E" w:rsidP="00056C7E">
      <w:r w:rsidRPr="004E5322">
        <w:t>Increase network consistency</w:t>
      </w:r>
    </w:p>
    <w:p w:rsidR="00FE5B3E" w:rsidRPr="00056C7E" w:rsidRDefault="00FE5B3E" w:rsidP="0076724F">
      <w:pPr>
        <w:pStyle w:val="ListParagraph"/>
        <w:numPr>
          <w:ilvl w:val="0"/>
          <w:numId w:val="235"/>
        </w:numPr>
        <w:rPr>
          <w:rFonts w:ascii="Calibri" w:hAnsi="Calibri" w:cs="Calibri"/>
          <w:sz w:val="24"/>
          <w:szCs w:val="24"/>
        </w:rPr>
      </w:pPr>
      <w:r w:rsidRPr="00056C7E">
        <w:rPr>
          <w:rFonts w:ascii="Calibri" w:hAnsi="Calibri" w:cs="Calibri"/>
          <w:sz w:val="24"/>
          <w:szCs w:val="24"/>
        </w:rPr>
        <w:t>Dedicated private connections reduce latency rather than sending the traffic via public routing</w:t>
      </w:r>
    </w:p>
    <w:p w:rsidR="00FE5B3E" w:rsidRPr="004E5322" w:rsidRDefault="00FE5B3E" w:rsidP="00056C7E">
      <w:r w:rsidRPr="004E5322">
        <w:t>Dedicated private network connection to on-</w:t>
      </w:r>
      <w:r w:rsidRPr="004E5322">
        <w:softHyphen/>
        <w:t>‐premise</w:t>
      </w:r>
    </w:p>
    <w:p w:rsidR="00FE5B3E" w:rsidRPr="00056C7E" w:rsidRDefault="00FE5B3E" w:rsidP="0076724F">
      <w:pPr>
        <w:pStyle w:val="ListParagraph"/>
        <w:numPr>
          <w:ilvl w:val="0"/>
          <w:numId w:val="235"/>
        </w:numPr>
        <w:rPr>
          <w:rFonts w:ascii="Calibri" w:hAnsi="Calibri" w:cs="Calibri"/>
          <w:sz w:val="24"/>
          <w:szCs w:val="24"/>
        </w:rPr>
      </w:pPr>
      <w:r w:rsidRPr="00056C7E">
        <w:rPr>
          <w:rFonts w:ascii="Calibri" w:hAnsi="Calibri" w:cs="Calibri"/>
          <w:sz w:val="24"/>
          <w:szCs w:val="24"/>
        </w:rPr>
        <w:t>Connect the direct connect connection to a VG Win your VPC for a dedicated private connection from on-</w:t>
      </w:r>
      <w:r w:rsidRPr="00056C7E">
        <w:rPr>
          <w:rFonts w:ascii="Calibri" w:hAnsi="Calibri" w:cs="Calibri"/>
          <w:sz w:val="24"/>
          <w:szCs w:val="24"/>
        </w:rPr>
        <w:softHyphen/>
        <w:t>‐premise to VPC</w:t>
      </w:r>
    </w:p>
    <w:p w:rsidR="00FE5B3E" w:rsidRPr="00056C7E" w:rsidRDefault="00FE5B3E" w:rsidP="0076724F">
      <w:pPr>
        <w:pStyle w:val="ListParagraph"/>
        <w:numPr>
          <w:ilvl w:val="0"/>
          <w:numId w:val="235"/>
        </w:numPr>
        <w:rPr>
          <w:rFonts w:ascii="Calibri" w:hAnsi="Calibri" w:cs="Calibri"/>
          <w:sz w:val="24"/>
          <w:szCs w:val="24"/>
        </w:rPr>
      </w:pPr>
      <w:r w:rsidRPr="00056C7E">
        <w:rPr>
          <w:rFonts w:ascii="Calibri" w:hAnsi="Calibri" w:cs="Calibri"/>
          <w:sz w:val="24"/>
          <w:szCs w:val="24"/>
        </w:rPr>
        <w:t>Use Multiple VIF (Virtual Interfaces) to connect to multiple VPCs</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EE2D542" wp14:editId="3F1C28C8">
            <wp:extent cx="5943600" cy="26625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62555"/>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6555866" wp14:editId="032D0F6F">
            <wp:extent cx="5943600" cy="1857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857375"/>
                    </a:xfrm>
                    <a:prstGeom prst="rect">
                      <a:avLst/>
                    </a:prstGeom>
                  </pic:spPr>
                </pic:pic>
              </a:graphicData>
            </a:graphic>
          </wp:inline>
        </w:drawing>
      </w:r>
    </w:p>
    <w:p w:rsidR="00FE5B3E" w:rsidRPr="004E5322" w:rsidRDefault="00FE5B3E" w:rsidP="00056C7E">
      <w:r w:rsidRPr="004E5322">
        <w:lastRenderedPageBreak/>
        <w:t>Does not require hosting any router/hardware at the Direct Connect Partner location, only requires a Direct Connect location and a participating backbone provider.</w:t>
      </w:r>
    </w:p>
    <w:p w:rsidR="00FE5B3E" w:rsidRPr="004E5322" w:rsidRDefault="00FE5B3E" w:rsidP="00056C7E">
      <w:r w:rsidRPr="004E5322">
        <w:t>Using the Direct Connect service to connect to AWS you provision:</w:t>
      </w:r>
    </w:p>
    <w:p w:rsidR="00FE5B3E" w:rsidRPr="004E5322" w:rsidRDefault="00FE5B3E" w:rsidP="00056C7E">
      <w:r w:rsidRPr="004E5322">
        <w:t>Private Virtual Interfaces: Interfaces with an Amazon Virtual Private Cloud (VPC) with automatic route discovery using BGP and requires a public or private ASN number</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Can only communicate with internal IP addresses inside of EC2</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Cannot access public IP addresses as Direct Connect is NOT an internet provider</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This is a dedicated private connection which works like a VPN</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Use two Direct Connect connections for active-</w:t>
      </w:r>
      <w:r w:rsidRPr="00056C7E">
        <w:rPr>
          <w:rFonts w:ascii="Calibri" w:hAnsi="Calibri" w:cs="Calibri"/>
          <w:sz w:val="24"/>
          <w:szCs w:val="24"/>
        </w:rPr>
        <w:softHyphen/>
        <w:t>‐active or active-</w:t>
      </w:r>
      <w:r w:rsidRPr="00056C7E">
        <w:rPr>
          <w:rFonts w:ascii="Calibri" w:hAnsi="Calibri" w:cs="Calibri"/>
          <w:sz w:val="24"/>
          <w:szCs w:val="24"/>
        </w:rPr>
        <w:softHyphen/>
        <w:t>‐failover availability</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Can also use VPN as a backup to direct connect connections</w:t>
      </w:r>
    </w:p>
    <w:p w:rsidR="00FE5B3E" w:rsidRPr="00056C7E" w:rsidRDefault="00FE5B3E" w:rsidP="0076724F">
      <w:pPr>
        <w:pStyle w:val="ListParagraph"/>
        <w:numPr>
          <w:ilvl w:val="0"/>
          <w:numId w:val="236"/>
        </w:numPr>
        <w:rPr>
          <w:rFonts w:ascii="Calibri" w:hAnsi="Calibri" w:cs="Calibri"/>
          <w:sz w:val="24"/>
          <w:szCs w:val="24"/>
        </w:rPr>
      </w:pPr>
      <w:r w:rsidRPr="00056C7E">
        <w:rPr>
          <w:rFonts w:ascii="Calibri" w:hAnsi="Calibri" w:cs="Calibri"/>
          <w:sz w:val="24"/>
          <w:szCs w:val="24"/>
        </w:rPr>
        <w:t>Create multiple private VIFs to multiple VPC’s at a time</w:t>
      </w:r>
    </w:p>
    <w:p w:rsidR="00FE5B3E" w:rsidRPr="004E5322" w:rsidRDefault="00FE5B3E" w:rsidP="00056C7E">
      <w:r w:rsidRPr="004E5322">
        <w:t>Public Virtual Interfaces: Use Direct Connections to AWS and connects to public AWS endpoints for any AWS service such as DynamoDB or Amazon S3</w:t>
      </w:r>
    </w:p>
    <w:p w:rsidR="00FE5B3E" w:rsidRPr="00056C7E" w:rsidRDefault="00FE5B3E" w:rsidP="0076724F">
      <w:pPr>
        <w:pStyle w:val="ListParagraph"/>
        <w:numPr>
          <w:ilvl w:val="0"/>
          <w:numId w:val="237"/>
        </w:numPr>
        <w:rPr>
          <w:rFonts w:ascii="Calibri" w:hAnsi="Calibri" w:cs="Calibri"/>
          <w:sz w:val="24"/>
          <w:szCs w:val="24"/>
        </w:rPr>
      </w:pPr>
      <w:r w:rsidRPr="00056C7E">
        <w:rPr>
          <w:rFonts w:ascii="Calibri" w:hAnsi="Calibri" w:cs="Calibri"/>
          <w:sz w:val="24"/>
          <w:szCs w:val="24"/>
        </w:rPr>
        <w:t>Requires public CIDR block range</w:t>
      </w:r>
    </w:p>
    <w:p w:rsidR="00FE5B3E" w:rsidRPr="00056C7E" w:rsidRDefault="00FE5B3E" w:rsidP="0076724F">
      <w:pPr>
        <w:pStyle w:val="ListParagraph"/>
        <w:numPr>
          <w:ilvl w:val="0"/>
          <w:numId w:val="237"/>
        </w:numPr>
        <w:rPr>
          <w:rFonts w:ascii="Calibri" w:hAnsi="Calibri" w:cs="Calibri"/>
          <w:sz w:val="24"/>
          <w:szCs w:val="24"/>
        </w:rPr>
      </w:pPr>
      <w:r w:rsidRPr="00056C7E">
        <w:rPr>
          <w:rFonts w:ascii="Calibri" w:hAnsi="Calibri" w:cs="Calibri"/>
          <w:sz w:val="24"/>
          <w:szCs w:val="24"/>
        </w:rPr>
        <w:t>Still has consistent traffic as it is sent over your dedicated network to the Direct Connect partner at the partners connection to AWS</w:t>
      </w:r>
    </w:p>
    <w:p w:rsidR="00FE5B3E" w:rsidRPr="004E5322" w:rsidRDefault="00FE5B3E" w:rsidP="00056C7E">
      <w:r w:rsidRPr="004E5322">
        <w:t>Cross-</w:t>
      </w:r>
      <w:r w:rsidRPr="004E5322">
        <w:softHyphen/>
        <w:t>‐network Connection (Cross Connect) – Physical connection between your network and the Direct Connect authorized partner which then handles the routes and connections to AWS networks.</w:t>
      </w:r>
    </w:p>
    <w:p w:rsidR="00FE5B3E" w:rsidRPr="004E5322" w:rsidRDefault="00FE5B3E" w:rsidP="00056C7E">
      <w:r w:rsidRPr="004E5322">
        <w:t>An AWS Direct Connect location provides access to the AWS region it is associated with. It does not provide access to other AWS regions. However, there are methods to connect to additional AWS regions discussed in the next lesson.</w:t>
      </w:r>
    </w:p>
    <w:p w:rsidR="00FE5B3E" w:rsidRPr="004E5322" w:rsidRDefault="00FE5B3E" w:rsidP="00056C7E">
      <w:pPr>
        <w:pStyle w:val="Heading2"/>
      </w:pPr>
      <w:r w:rsidRPr="004E5322">
        <w:t>AWS Direct Connect Accessing A Remote AWS Region</w:t>
      </w:r>
    </w:p>
    <w:p w:rsidR="00FE5B3E" w:rsidRPr="004E5322" w:rsidRDefault="00FE5B3E" w:rsidP="00B92D5D">
      <w:pPr>
        <w:rPr>
          <w:rFonts w:cs="Calibri"/>
          <w:sz w:val="28"/>
        </w:rPr>
      </w:pPr>
    </w:p>
    <w:p w:rsidR="00FE5B3E" w:rsidRPr="004E5322" w:rsidRDefault="00FE5B3E" w:rsidP="00056C7E">
      <w:r w:rsidRPr="004E5322">
        <w:t>A Direct Connect into an AWS Partner Direct Connect provider will only connect to the closest region or associated AWS region to the provider.</w:t>
      </w:r>
    </w:p>
    <w:p w:rsidR="00FE5B3E" w:rsidRPr="004E5322" w:rsidRDefault="00FE5B3E" w:rsidP="00056C7E">
      <w:r w:rsidRPr="004E5322">
        <w:t xml:space="preserve">What if </w:t>
      </w:r>
      <w:proofErr w:type="gramStart"/>
      <w:r w:rsidRPr="004E5322">
        <w:t>your</w:t>
      </w:r>
      <w:proofErr w:type="gramEnd"/>
      <w:r w:rsidRPr="004E5322">
        <w:t xml:space="preserve"> creating multi-</w:t>
      </w:r>
      <w:r w:rsidRPr="004E5322">
        <w:softHyphen/>
        <w:t>‐region design and have a need for a more reliable network connection?</w:t>
      </w:r>
    </w:p>
    <w:p w:rsidR="00FE5B3E" w:rsidRPr="004E5322" w:rsidRDefault="00FE5B3E" w:rsidP="0076724F">
      <w:pPr>
        <w:pStyle w:val="ListParagraph"/>
        <w:numPr>
          <w:ilvl w:val="0"/>
          <w:numId w:val="238"/>
        </w:numPr>
      </w:pPr>
      <w:r w:rsidRPr="004E5322">
        <w:t>Create a public virtual interface to the remote regions public endpoints and use VPN over the public virtual interface to protect the data</w:t>
      </w:r>
    </w:p>
    <w:p w:rsidR="00FE5B3E" w:rsidRPr="004E5322" w:rsidRDefault="00FE5B3E" w:rsidP="00056C7E">
      <w:r w:rsidRPr="004E5322">
        <w:t xml:space="preserve">Note: While you </w:t>
      </w:r>
      <w:proofErr w:type="gramStart"/>
      <w:r w:rsidRPr="004E5322">
        <w:t>will  not</w:t>
      </w:r>
      <w:proofErr w:type="gramEnd"/>
      <w:r w:rsidRPr="004E5322">
        <w:t xml:space="preserve"> have a private direct connect connection your data will still utilize AWS backbone networks for a better connection to the remote region. By creating a VPN you are creating your own private network to internal AWS VPC resources.</w:t>
      </w:r>
    </w:p>
    <w:p w:rsidR="00FE5B3E" w:rsidRPr="004E5322" w:rsidRDefault="00FE5B3E" w:rsidP="00B92D5D">
      <w:pPr>
        <w:rPr>
          <w:rFonts w:cs="Calibri"/>
          <w:sz w:val="32"/>
          <w:szCs w:val="28"/>
        </w:rPr>
      </w:pPr>
    </w:p>
    <w:p w:rsidR="00FE5B3E" w:rsidRPr="00056C7E" w:rsidRDefault="00FE5B3E" w:rsidP="00056C7E">
      <w:pPr>
        <w:pStyle w:val="Heading1"/>
      </w:pPr>
      <w:r w:rsidRPr="00056C7E">
        <w:lastRenderedPageBreak/>
        <w:t>Amazon Elasticache</w:t>
      </w:r>
    </w:p>
    <w:p w:rsidR="00FE5B3E" w:rsidRPr="004E5322" w:rsidRDefault="00FE5B3E" w:rsidP="00056C7E">
      <w:proofErr w:type="gramStart"/>
      <w:r w:rsidRPr="004E5322">
        <w:t>ElastiCache  is</w:t>
      </w:r>
      <w:proofErr w:type="gramEnd"/>
      <w:r w:rsidRPr="004E5322">
        <w:t xml:space="preserve"> an in-­‐ memory hosted caching solution provided by AWS. </w:t>
      </w:r>
      <w:proofErr w:type="gramStart"/>
      <w:r w:rsidRPr="004E5322">
        <w:t>ElastiCache  supports</w:t>
      </w:r>
      <w:proofErr w:type="gramEnd"/>
      <w:r w:rsidRPr="004E5322">
        <w:t xml:space="preserve"> two types of caching engines at this time.</w:t>
      </w:r>
    </w:p>
    <w:p w:rsidR="00FE5B3E" w:rsidRPr="004E5322" w:rsidRDefault="00FE5B3E" w:rsidP="00056C7E">
      <w:r w:rsidRPr="004E5322">
        <w:t xml:space="preserve">Memcached   – Common caching appliance which uses a DB source such as </w:t>
      </w:r>
      <w:proofErr w:type="spellStart"/>
      <w:r w:rsidRPr="004E5322">
        <w:t>mariaDB</w:t>
      </w:r>
      <w:proofErr w:type="spellEnd"/>
      <w:r w:rsidRPr="004E5322">
        <w:t xml:space="preserve">/MySQL   as the persistent storage and fills frequently </w:t>
      </w:r>
      <w:proofErr w:type="gramStart"/>
      <w:r w:rsidRPr="004E5322">
        <w:t>accessed  objects</w:t>
      </w:r>
      <w:proofErr w:type="gramEnd"/>
      <w:r w:rsidRPr="004E5322">
        <w:t xml:space="preserve"> inside of in-memory memcache.</w:t>
      </w:r>
    </w:p>
    <w:p w:rsidR="00FE5B3E" w:rsidRPr="004E5322" w:rsidRDefault="00FE5B3E" w:rsidP="00056C7E">
      <w:r w:rsidRPr="004E5322">
        <w:t xml:space="preserve">Redis – Redis </w:t>
      </w:r>
      <w:proofErr w:type="gramStart"/>
      <w:r w:rsidRPr="004E5322">
        <w:t>acts  more</w:t>
      </w:r>
      <w:proofErr w:type="gramEnd"/>
      <w:r w:rsidRPr="004E5322">
        <w:t xml:space="preserve"> like a replacement  for the DB server  and instead maintains its own persistence and is  used for certain types of application functions.</w:t>
      </w:r>
    </w:p>
    <w:p w:rsidR="00FE5B3E" w:rsidRPr="004E5322" w:rsidRDefault="00FE5B3E" w:rsidP="00B92D5D">
      <w:pPr>
        <w:rPr>
          <w:rFonts w:cs="Calibri"/>
          <w:sz w:val="32"/>
          <w:szCs w:val="28"/>
        </w:rPr>
      </w:pPr>
    </w:p>
    <w:p w:rsidR="00FE5B3E" w:rsidRPr="004E5322" w:rsidRDefault="00FE5B3E" w:rsidP="00056C7E">
      <w:r w:rsidRPr="004E5322">
        <w:t>Note: Each caching engine provides different methods for high availability, backup, usage, and migration.</w:t>
      </w:r>
    </w:p>
    <w:p w:rsidR="00FE5B3E" w:rsidRPr="004E5322" w:rsidRDefault="00FE5B3E" w:rsidP="00B92D5D">
      <w:pPr>
        <w:rPr>
          <w:rFonts w:cs="Calibri"/>
          <w:sz w:val="32"/>
          <w:szCs w:val="28"/>
        </w:rPr>
      </w:pPr>
    </w:p>
    <w:p w:rsidR="00FE5B3E" w:rsidRPr="00056C7E" w:rsidRDefault="00FE5B3E" w:rsidP="00056C7E">
      <w:pPr>
        <w:pStyle w:val="Heading2"/>
      </w:pPr>
      <w:r w:rsidRPr="00056C7E">
        <w:t>Amazon Elasticache: When to cache?</w:t>
      </w:r>
    </w:p>
    <w:p w:rsidR="00FE5B3E" w:rsidRPr="004E5322" w:rsidRDefault="00FE5B3E" w:rsidP="00056C7E">
      <w:r w:rsidRPr="004E5322">
        <w:t xml:space="preserve">Cache data that is “static” and </w:t>
      </w:r>
      <w:proofErr w:type="gramStart"/>
      <w:r w:rsidRPr="004E5322">
        <w:t>is  also</w:t>
      </w:r>
      <w:proofErr w:type="gramEnd"/>
      <w:r w:rsidRPr="004E5322">
        <w:t xml:space="preserve"> frequently accessed</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Profile data</w:t>
      </w:r>
    </w:p>
    <w:p w:rsidR="00FE5B3E" w:rsidRPr="004E5322" w:rsidRDefault="00FE5B3E" w:rsidP="00056C7E">
      <w:r w:rsidRPr="004E5322">
        <w:t xml:space="preserve">Storing infrequently </w:t>
      </w:r>
      <w:proofErr w:type="gramStart"/>
      <w:r w:rsidRPr="004E5322">
        <w:t>accessed  data</w:t>
      </w:r>
      <w:proofErr w:type="gramEnd"/>
      <w:r w:rsidRPr="004E5322">
        <w:t xml:space="preserve"> doesn’t equate to cost savings or much performance savings but will f ill up your available cache memory</w:t>
      </w:r>
    </w:p>
    <w:p w:rsidR="00FE5B3E" w:rsidRPr="004E5322" w:rsidRDefault="00FE5B3E" w:rsidP="00056C7E">
      <w:r w:rsidRPr="004E5322">
        <w:t xml:space="preserve">Cache expensive </w:t>
      </w:r>
      <w:proofErr w:type="gramStart"/>
      <w:r w:rsidRPr="004E5322">
        <w:t>queries  or</w:t>
      </w:r>
      <w:proofErr w:type="gramEnd"/>
      <w:r w:rsidRPr="004E5322">
        <w:t xml:space="preserve"> slow queries with joins that run across multiple tables, these are considered hardware intensive and expensive.</w:t>
      </w:r>
    </w:p>
    <w:p w:rsidR="00FE5B3E" w:rsidRPr="004E5322" w:rsidRDefault="00FE5B3E" w:rsidP="00056C7E">
      <w:r w:rsidRPr="004E5322">
        <w:t>Cache data is “stale</w:t>
      </w:r>
      <w:proofErr w:type="gramStart"/>
      <w:r w:rsidRPr="004E5322">
        <w:t>”  it</w:t>
      </w:r>
      <w:proofErr w:type="gramEnd"/>
      <w:r w:rsidRPr="004E5322">
        <w:t xml:space="preserve"> doesn’t change frequently and would require flushing for new data to appear.</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 xml:space="preserve">Redis caching engine is  a little different as it uses the </w:t>
      </w:r>
      <w:proofErr w:type="spellStart"/>
      <w:r w:rsidRPr="00056C7E">
        <w:rPr>
          <w:rFonts w:ascii="Calibri" w:hAnsi="Calibri" w:cs="Calibri"/>
          <w:sz w:val="24"/>
          <w:szCs w:val="24"/>
        </w:rPr>
        <w:t>in</w:t>
      </w:r>
      <w:proofErr w:type="spellEnd"/>
      <w:r w:rsidRPr="00056C7E">
        <w:rPr>
          <w:rFonts w:ascii="Calibri" w:hAnsi="Calibri" w:cs="Calibri"/>
          <w:sz w:val="24"/>
          <w:szCs w:val="24"/>
        </w:rPr>
        <w:t>-</w:t>
      </w:r>
      <w:r w:rsidRPr="00056C7E">
        <w:rPr>
          <w:rFonts w:ascii="Calibri" w:hAnsi="Calibri" w:cs="Calibri"/>
          <w:sz w:val="24"/>
          <w:szCs w:val="24"/>
        </w:rPr>
        <w:softHyphen/>
        <w:t>‐ memory storage for actual data storage and only writes persistence to snapshots or data files frequently</w:t>
      </w:r>
    </w:p>
    <w:p w:rsidR="00FE5B3E" w:rsidRPr="004E5322" w:rsidRDefault="00FE5B3E" w:rsidP="00056C7E">
      <w:r w:rsidRPr="004E5322">
        <w:t>Is the query being made against the database slow or expensive?</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Large join showing the results of comments on a word press thread</w:t>
      </w:r>
    </w:p>
    <w:p w:rsidR="00FE5B3E" w:rsidRPr="004E5322" w:rsidRDefault="00FE5B3E" w:rsidP="00056C7E">
      <w:r w:rsidRPr="004E5322">
        <w:t>Is the resulting data frequently accessed?</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Social media profile or even a course listing</w:t>
      </w:r>
    </w:p>
    <w:p w:rsidR="00FE5B3E" w:rsidRPr="004E5322" w:rsidRDefault="00FE5B3E" w:rsidP="00056C7E">
      <w:r w:rsidRPr="004E5322">
        <w:t>Is the data “static” or does it change frequently?</w:t>
      </w:r>
    </w:p>
    <w:p w:rsidR="00FE5B3E" w:rsidRPr="004E5322" w:rsidRDefault="00FE5B3E" w:rsidP="0076724F">
      <w:pPr>
        <w:pStyle w:val="ListParagraph"/>
        <w:numPr>
          <w:ilvl w:val="0"/>
          <w:numId w:val="238"/>
        </w:numPr>
      </w:pPr>
      <w:r w:rsidRPr="004E5322">
        <w:t>Video count on you tube front page</w:t>
      </w:r>
    </w:p>
    <w:p w:rsidR="00FE5B3E" w:rsidRPr="004E5322" w:rsidRDefault="00FE5B3E" w:rsidP="00B92D5D">
      <w:pPr>
        <w:rPr>
          <w:rFonts w:cs="Calibri"/>
          <w:sz w:val="32"/>
          <w:szCs w:val="28"/>
        </w:rPr>
      </w:pPr>
    </w:p>
    <w:p w:rsidR="00FE5B3E" w:rsidRPr="00056C7E" w:rsidRDefault="00FE5B3E" w:rsidP="00056C7E">
      <w:pPr>
        <w:pStyle w:val="Heading2"/>
      </w:pPr>
      <w:r w:rsidRPr="00056C7E">
        <w:lastRenderedPageBreak/>
        <w:t xml:space="preserve">Amazon ElastiCache: Caching Strategies </w:t>
      </w:r>
    </w:p>
    <w:p w:rsidR="00FE5B3E" w:rsidRPr="004E5322" w:rsidRDefault="00FE5B3E" w:rsidP="00056C7E">
      <w:r w:rsidRPr="004E5322">
        <w:t>Lazy Loading</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Application attempts to receive data from the cache nodes</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If no data is available then the cache nodes return null</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 xml:space="preserve">Application receives the data from the database (disk based </w:t>
      </w:r>
      <w:proofErr w:type="spellStart"/>
      <w:r w:rsidRPr="00056C7E">
        <w:rPr>
          <w:rFonts w:ascii="Calibri" w:hAnsi="Calibri" w:cs="Calibri"/>
          <w:sz w:val="24"/>
          <w:szCs w:val="24"/>
        </w:rPr>
        <w:t>db</w:t>
      </w:r>
      <w:proofErr w:type="spellEnd"/>
      <w:r w:rsidRPr="00056C7E">
        <w:rPr>
          <w:rFonts w:ascii="Calibri" w:hAnsi="Calibri" w:cs="Calibri"/>
          <w:sz w:val="24"/>
          <w:szCs w:val="24"/>
        </w:rPr>
        <w:t>)</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Application then updates the cache</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Only requested data is cache ,so the cache is not filling up the memory with non-</w:t>
      </w:r>
      <w:r w:rsidRPr="00056C7E">
        <w:rPr>
          <w:rFonts w:ascii="Calibri" w:hAnsi="Calibri" w:cs="Calibri"/>
          <w:sz w:val="24"/>
          <w:szCs w:val="24"/>
        </w:rPr>
        <w:softHyphen/>
        <w:t>‐ requested data and taking resources</w:t>
      </w:r>
    </w:p>
    <w:p w:rsidR="00FE5B3E" w:rsidRPr="00056C7E" w:rsidRDefault="00FE5B3E" w:rsidP="0076724F">
      <w:pPr>
        <w:pStyle w:val="ListParagraph"/>
        <w:numPr>
          <w:ilvl w:val="0"/>
          <w:numId w:val="238"/>
        </w:numPr>
        <w:rPr>
          <w:rFonts w:ascii="Calibri" w:hAnsi="Calibri" w:cs="Calibri"/>
          <w:sz w:val="24"/>
          <w:szCs w:val="24"/>
        </w:rPr>
      </w:pPr>
      <w:r w:rsidRPr="00056C7E">
        <w:rPr>
          <w:rFonts w:ascii="Calibri" w:hAnsi="Calibri" w:cs="Calibri"/>
          <w:sz w:val="24"/>
          <w:szCs w:val="24"/>
        </w:rPr>
        <w:t>Node failures aren’t a huge issue because if a node fails the request just goes to the DB</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056C7E">
        <w:t xml:space="preserve">Lazy </w:t>
      </w:r>
      <w:proofErr w:type="gramStart"/>
      <w:r w:rsidRPr="00056C7E">
        <w:t>loading  can</w:t>
      </w:r>
      <w:proofErr w:type="gramEnd"/>
      <w:r w:rsidRPr="00056C7E">
        <w:t xml:space="preserve">  be expensive  if  there  is a cache  miss. This </w:t>
      </w:r>
      <w:proofErr w:type="gramStart"/>
      <w:r w:rsidRPr="00056C7E">
        <w:t>is  important</w:t>
      </w:r>
      <w:proofErr w:type="gramEnd"/>
      <w:r w:rsidRPr="00056C7E">
        <w:t xml:space="preserve">    in  determining    if an  item  is infrequently accessed and  should  be  cache or  not.   If </w:t>
      </w:r>
      <w:proofErr w:type="gramStart"/>
      <w:r w:rsidRPr="00056C7E">
        <w:t>it  is</w:t>
      </w:r>
      <w:proofErr w:type="gramEnd"/>
      <w:r w:rsidRPr="00056C7E">
        <w:t xml:space="preserve"> infrequently    accessed it  will be  less expensive to  just  read  from   the DB  and  bypass cache</w:t>
      </w:r>
      <w:r w:rsidRPr="004E5322">
        <w:rPr>
          <w:rFonts w:cs="Calibri"/>
          <w:sz w:val="32"/>
          <w:szCs w:val="28"/>
        </w:rPr>
        <w:t>.</w:t>
      </w:r>
    </w:p>
    <w:p w:rsidR="00FE5B3E" w:rsidRPr="004E5322" w:rsidRDefault="00FE5B3E" w:rsidP="00B92D5D">
      <w:pPr>
        <w:rPr>
          <w:rFonts w:cs="Calibri"/>
          <w:sz w:val="32"/>
          <w:szCs w:val="28"/>
        </w:rPr>
      </w:pPr>
    </w:p>
    <w:p w:rsidR="00FE5B3E" w:rsidRPr="004E5322" w:rsidRDefault="00FE5B3E" w:rsidP="0076724F">
      <w:pPr>
        <w:pStyle w:val="ListParagraph"/>
        <w:numPr>
          <w:ilvl w:val="0"/>
          <w:numId w:val="239"/>
        </w:numPr>
      </w:pPr>
      <w:r w:rsidRPr="004E5322">
        <w:t>Ensures data is never stale and is always up to date (does not require expiration)</w:t>
      </w:r>
    </w:p>
    <w:p w:rsidR="00FE5B3E" w:rsidRPr="004E5322" w:rsidRDefault="00FE5B3E" w:rsidP="0076724F">
      <w:pPr>
        <w:pStyle w:val="ListParagraph"/>
        <w:numPr>
          <w:ilvl w:val="0"/>
          <w:numId w:val="239"/>
        </w:numPr>
      </w:pPr>
      <w:r w:rsidRPr="004E5322">
        <w:t xml:space="preserve">Each DB write involves two steps, write to </w:t>
      </w:r>
      <w:proofErr w:type="spellStart"/>
      <w:r w:rsidRPr="004E5322">
        <w:t>db</w:t>
      </w:r>
      <w:proofErr w:type="spellEnd"/>
      <w:r w:rsidRPr="004E5322">
        <w:t xml:space="preserve"> and write to cache can become expensive by increasing latency</w:t>
      </w:r>
    </w:p>
    <w:p w:rsidR="00FE5B3E" w:rsidRPr="004E5322" w:rsidRDefault="00FE5B3E" w:rsidP="0076724F">
      <w:pPr>
        <w:pStyle w:val="ListParagraph"/>
        <w:numPr>
          <w:ilvl w:val="2"/>
          <w:numId w:val="239"/>
        </w:numPr>
      </w:pPr>
      <w:r w:rsidRPr="004E5322">
        <w:t>Good strategy for applications that do not have a lot of writes</w:t>
      </w:r>
    </w:p>
    <w:p w:rsidR="00FE5B3E" w:rsidRPr="004E5322" w:rsidRDefault="00FE5B3E" w:rsidP="00B92D5D">
      <w:pPr>
        <w:rPr>
          <w:rFonts w:cs="Calibri"/>
          <w:sz w:val="32"/>
          <w:szCs w:val="28"/>
        </w:rPr>
      </w:pPr>
      <w:r w:rsidRPr="00056C7E">
        <w:t>Downsides</w:t>
      </w:r>
      <w:r w:rsidRPr="004E5322">
        <w:rPr>
          <w:rFonts w:cs="Calibri"/>
          <w:sz w:val="32"/>
          <w:szCs w:val="28"/>
        </w:rPr>
        <w:t>:</w:t>
      </w:r>
    </w:p>
    <w:p w:rsidR="00FE5B3E" w:rsidRPr="00056C7E" w:rsidRDefault="00FE5B3E" w:rsidP="0076724F">
      <w:pPr>
        <w:pStyle w:val="ListParagraph"/>
        <w:numPr>
          <w:ilvl w:val="0"/>
          <w:numId w:val="240"/>
        </w:numPr>
        <w:rPr>
          <w:rFonts w:ascii="Calibri" w:hAnsi="Calibri" w:cs="Calibri"/>
          <w:sz w:val="24"/>
          <w:szCs w:val="24"/>
        </w:rPr>
      </w:pPr>
      <w:r w:rsidRPr="00056C7E">
        <w:rPr>
          <w:rFonts w:ascii="Calibri" w:hAnsi="Calibri" w:cs="Calibri"/>
          <w:sz w:val="24"/>
          <w:szCs w:val="24"/>
        </w:rPr>
        <w:t>Lots of data is stored in memory that may not be frequently accessed</w:t>
      </w:r>
    </w:p>
    <w:p w:rsidR="00FE5B3E" w:rsidRPr="00056C7E" w:rsidRDefault="00FE5B3E" w:rsidP="0076724F">
      <w:pPr>
        <w:pStyle w:val="ListParagraph"/>
        <w:numPr>
          <w:ilvl w:val="0"/>
          <w:numId w:val="240"/>
        </w:numPr>
        <w:rPr>
          <w:rFonts w:ascii="Calibri" w:hAnsi="Calibri" w:cs="Calibri"/>
          <w:sz w:val="24"/>
          <w:szCs w:val="24"/>
        </w:rPr>
      </w:pPr>
      <w:r w:rsidRPr="00056C7E">
        <w:rPr>
          <w:rFonts w:ascii="Calibri" w:hAnsi="Calibri" w:cs="Calibri"/>
          <w:sz w:val="24"/>
          <w:szCs w:val="24"/>
        </w:rPr>
        <w:t>If a node is spinning up it could miss writing and cause missing data</w:t>
      </w:r>
    </w:p>
    <w:p w:rsidR="00FE5B3E" w:rsidRPr="004E5322" w:rsidRDefault="00FE5B3E" w:rsidP="00B92D5D">
      <w:pPr>
        <w:rPr>
          <w:rFonts w:cs="Calibri"/>
          <w:sz w:val="32"/>
          <w:szCs w:val="28"/>
        </w:rPr>
      </w:pPr>
    </w:p>
    <w:p w:rsidR="00FE5B3E" w:rsidRPr="004E5322" w:rsidRDefault="00FE5B3E" w:rsidP="00056C7E">
      <w:r w:rsidRPr="004E5322">
        <w:t xml:space="preserve">Adding TTL: Essentially, cache expires after the TTL (Time </w:t>
      </w:r>
      <w:proofErr w:type="gramStart"/>
      <w:r w:rsidRPr="004E5322">
        <w:t>To</w:t>
      </w:r>
      <w:proofErr w:type="gramEnd"/>
      <w:r w:rsidRPr="004E5322">
        <w:t xml:space="preserve"> Live) which can be applied to both lazy loading and write through to manage cache resources.</w:t>
      </w:r>
    </w:p>
    <w:p w:rsidR="00FE5B3E" w:rsidRPr="00056C7E" w:rsidRDefault="00FE5B3E" w:rsidP="0076724F">
      <w:pPr>
        <w:pStyle w:val="ListParagraph"/>
        <w:numPr>
          <w:ilvl w:val="0"/>
          <w:numId w:val="241"/>
        </w:numPr>
        <w:rPr>
          <w:rFonts w:ascii="Calibri" w:hAnsi="Calibri" w:cs="Calibri"/>
          <w:sz w:val="24"/>
          <w:szCs w:val="24"/>
        </w:rPr>
      </w:pPr>
      <w:r w:rsidRPr="00056C7E">
        <w:rPr>
          <w:rFonts w:ascii="Calibri" w:hAnsi="Calibri" w:cs="Calibri"/>
          <w:sz w:val="24"/>
          <w:szCs w:val="24"/>
        </w:rPr>
        <w:t>Number of seconds until a key expires(caching is a key: value store)</w:t>
      </w:r>
    </w:p>
    <w:p w:rsidR="00FE5B3E" w:rsidRDefault="00FE5B3E" w:rsidP="00056C7E">
      <w:r w:rsidRPr="004E5322">
        <w:t>Note: Anytime you access data from in-</w:t>
      </w:r>
      <w:r w:rsidRPr="004E5322">
        <w:softHyphen/>
        <w:t xml:space="preserve">‐memory storage, it is ephemeral but is MUCH faster than reading from a disk. </w:t>
      </w:r>
      <w:proofErr w:type="gramStart"/>
      <w:r w:rsidRPr="004E5322">
        <w:t>Remember ,the</w:t>
      </w:r>
      <w:proofErr w:type="gramEnd"/>
      <w:r w:rsidRPr="004E5322">
        <w:t xml:space="preserve"> type of data you cache depends on the caching engine your using, the use case, and what it takes to load the data into cache.</w:t>
      </w:r>
    </w:p>
    <w:p w:rsidR="00056C7E" w:rsidRDefault="00056C7E" w:rsidP="00056C7E"/>
    <w:p w:rsidR="00056C7E" w:rsidRDefault="00056C7E" w:rsidP="00056C7E"/>
    <w:p w:rsidR="00056C7E" w:rsidRPr="004E5322" w:rsidRDefault="00056C7E" w:rsidP="00056C7E"/>
    <w:p w:rsidR="00FE5B3E" w:rsidRPr="00056C7E" w:rsidRDefault="00FE5B3E" w:rsidP="00056C7E">
      <w:pPr>
        <w:pStyle w:val="Heading1"/>
      </w:pPr>
      <w:r w:rsidRPr="00056C7E">
        <w:lastRenderedPageBreak/>
        <w:t>Amazon ElastiCache: Memcached</w:t>
      </w:r>
    </w:p>
    <w:p w:rsidR="00FE5B3E" w:rsidRPr="004E5322" w:rsidRDefault="00FE5B3E" w:rsidP="00056C7E">
      <w:r w:rsidRPr="004E5322">
        <w:t>Memcached is a more traditional caching mechanism which is placed in front of a DB source.</w:t>
      </w:r>
    </w:p>
    <w:p w:rsidR="00FE5B3E" w:rsidRPr="00056C7E" w:rsidRDefault="00FE5B3E" w:rsidP="0076724F">
      <w:pPr>
        <w:pStyle w:val="ListParagraph"/>
        <w:numPr>
          <w:ilvl w:val="0"/>
          <w:numId w:val="242"/>
        </w:numPr>
        <w:rPr>
          <w:rFonts w:ascii="Calibri" w:hAnsi="Calibri" w:cs="Calibri"/>
          <w:sz w:val="24"/>
          <w:szCs w:val="24"/>
        </w:rPr>
      </w:pPr>
      <w:r w:rsidRPr="00056C7E">
        <w:rPr>
          <w:rFonts w:ascii="Calibri" w:hAnsi="Calibri" w:cs="Calibri"/>
          <w:sz w:val="24"/>
          <w:szCs w:val="24"/>
        </w:rPr>
        <w:t xml:space="preserve">Does not manage </w:t>
      </w:r>
      <w:proofErr w:type="spellStart"/>
      <w:r w:rsidRPr="00056C7E">
        <w:rPr>
          <w:rFonts w:ascii="Calibri" w:hAnsi="Calibri" w:cs="Calibri"/>
          <w:sz w:val="24"/>
          <w:szCs w:val="24"/>
        </w:rPr>
        <w:t>it’s</w:t>
      </w:r>
      <w:proofErr w:type="spellEnd"/>
      <w:r w:rsidRPr="00056C7E">
        <w:rPr>
          <w:rFonts w:ascii="Calibri" w:hAnsi="Calibri" w:cs="Calibri"/>
          <w:sz w:val="24"/>
          <w:szCs w:val="24"/>
        </w:rPr>
        <w:t xml:space="preserve"> own persistence</w:t>
      </w:r>
    </w:p>
    <w:p w:rsidR="00FE5B3E" w:rsidRPr="00056C7E" w:rsidRDefault="00FE5B3E" w:rsidP="0076724F">
      <w:pPr>
        <w:pStyle w:val="ListParagraph"/>
        <w:numPr>
          <w:ilvl w:val="0"/>
          <w:numId w:val="242"/>
        </w:numPr>
        <w:rPr>
          <w:rFonts w:ascii="Calibri" w:hAnsi="Calibri" w:cs="Calibri"/>
          <w:sz w:val="24"/>
          <w:szCs w:val="24"/>
        </w:rPr>
      </w:pPr>
      <w:r w:rsidRPr="00056C7E">
        <w:rPr>
          <w:rFonts w:ascii="Calibri" w:hAnsi="Calibri" w:cs="Calibri"/>
          <w:sz w:val="24"/>
          <w:szCs w:val="24"/>
        </w:rPr>
        <w:t>Can be run in a cluster of nodes</w:t>
      </w:r>
    </w:p>
    <w:p w:rsidR="00FE5B3E" w:rsidRPr="00056C7E" w:rsidRDefault="00FE5B3E" w:rsidP="0076724F">
      <w:pPr>
        <w:pStyle w:val="ListParagraph"/>
        <w:numPr>
          <w:ilvl w:val="0"/>
          <w:numId w:val="242"/>
        </w:numPr>
        <w:rPr>
          <w:rFonts w:ascii="Calibri" w:hAnsi="Calibri" w:cs="Calibri"/>
          <w:sz w:val="24"/>
          <w:szCs w:val="24"/>
        </w:rPr>
      </w:pPr>
      <w:r w:rsidRPr="00056C7E">
        <w:rPr>
          <w:rFonts w:ascii="Calibri" w:hAnsi="Calibri" w:cs="Calibri"/>
          <w:sz w:val="24"/>
          <w:szCs w:val="24"/>
        </w:rPr>
        <w:t>Does not have backup abilities</w:t>
      </w:r>
    </w:p>
    <w:p w:rsidR="00FE5B3E" w:rsidRPr="00056C7E" w:rsidRDefault="00FE5B3E" w:rsidP="0076724F">
      <w:pPr>
        <w:pStyle w:val="ListParagraph"/>
        <w:numPr>
          <w:ilvl w:val="0"/>
          <w:numId w:val="242"/>
        </w:numPr>
        <w:rPr>
          <w:rFonts w:ascii="Calibri" w:hAnsi="Calibri" w:cs="Calibri"/>
          <w:sz w:val="24"/>
          <w:szCs w:val="24"/>
        </w:rPr>
      </w:pPr>
      <w:r w:rsidRPr="00056C7E">
        <w:rPr>
          <w:rFonts w:ascii="Calibri" w:hAnsi="Calibri" w:cs="Calibri"/>
          <w:sz w:val="24"/>
          <w:szCs w:val="24"/>
        </w:rPr>
        <w:t>Scales by adding more nodes to the cluster</w:t>
      </w:r>
    </w:p>
    <w:p w:rsidR="00FE5B3E" w:rsidRPr="004E5322" w:rsidRDefault="00FE5B3E" w:rsidP="00056C7E">
      <w:r w:rsidRPr="004E5322">
        <w:t>Populate cache:</w:t>
      </w:r>
    </w:p>
    <w:p w:rsidR="00FE5B3E" w:rsidRPr="00E91700" w:rsidRDefault="00FE5B3E" w:rsidP="0076724F">
      <w:pPr>
        <w:pStyle w:val="ListParagraph"/>
        <w:numPr>
          <w:ilvl w:val="0"/>
          <w:numId w:val="243"/>
        </w:numPr>
        <w:rPr>
          <w:rFonts w:ascii="Calibri" w:hAnsi="Calibri" w:cs="Calibri"/>
          <w:sz w:val="24"/>
          <w:szCs w:val="24"/>
        </w:rPr>
      </w:pPr>
      <w:r w:rsidRPr="00E91700">
        <w:rPr>
          <w:rFonts w:ascii="Calibri" w:hAnsi="Calibri" w:cs="Calibri"/>
          <w:sz w:val="24"/>
          <w:szCs w:val="24"/>
        </w:rPr>
        <w:t>Write through</w:t>
      </w:r>
    </w:p>
    <w:p w:rsidR="00FE5B3E" w:rsidRPr="00E91700" w:rsidRDefault="00FE5B3E" w:rsidP="0076724F">
      <w:pPr>
        <w:pStyle w:val="ListParagraph"/>
        <w:numPr>
          <w:ilvl w:val="0"/>
          <w:numId w:val="243"/>
        </w:numPr>
        <w:rPr>
          <w:rFonts w:ascii="Calibri" w:hAnsi="Calibri" w:cs="Calibri"/>
          <w:sz w:val="24"/>
          <w:szCs w:val="24"/>
        </w:rPr>
      </w:pPr>
      <w:r w:rsidRPr="00E91700">
        <w:rPr>
          <w:rFonts w:ascii="Calibri" w:hAnsi="Calibri" w:cs="Calibri"/>
          <w:sz w:val="24"/>
          <w:szCs w:val="24"/>
        </w:rPr>
        <w:t>Lazy loading</w:t>
      </w:r>
    </w:p>
    <w:p w:rsidR="00546409" w:rsidRPr="004E5322" w:rsidRDefault="00546409" w:rsidP="00B92D5D">
      <w:pPr>
        <w:rPr>
          <w:rFonts w:cs="Calibri"/>
          <w:sz w:val="32"/>
          <w:szCs w:val="28"/>
        </w:rPr>
      </w:pPr>
    </w:p>
    <w:p w:rsidR="00FE5B3E" w:rsidRPr="004E5322" w:rsidRDefault="00FE5B3E" w:rsidP="00E91700">
      <w:r w:rsidRPr="004E5322">
        <w:t>Amazon ElastiCache: Memcache Lazy loading example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72B5C8A6" wp14:editId="42DF7268">
            <wp:extent cx="5172075" cy="32766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2075" cy="3276600"/>
                    </a:xfrm>
                    <a:prstGeom prst="rect">
                      <a:avLst/>
                    </a:prstGeom>
                  </pic:spPr>
                </pic:pic>
              </a:graphicData>
            </a:graphic>
          </wp:inline>
        </w:drawing>
      </w:r>
    </w:p>
    <w:p w:rsidR="00FE5B3E" w:rsidRPr="004E5322" w:rsidRDefault="00FE5B3E" w:rsidP="00B92D5D">
      <w:pPr>
        <w:rPr>
          <w:rFonts w:cs="Calibri"/>
          <w:sz w:val="32"/>
          <w:szCs w:val="28"/>
        </w:rPr>
      </w:pPr>
    </w:p>
    <w:p w:rsidR="00FE5B3E" w:rsidRDefault="00FE5B3E" w:rsidP="00B92D5D">
      <w:pPr>
        <w:rPr>
          <w:rFonts w:cs="Calibri"/>
          <w:sz w:val="32"/>
          <w:szCs w:val="28"/>
        </w:rPr>
      </w:pPr>
    </w:p>
    <w:p w:rsidR="00E91700" w:rsidRDefault="00E91700" w:rsidP="00B92D5D">
      <w:pPr>
        <w:rPr>
          <w:rFonts w:cs="Calibri"/>
          <w:sz w:val="32"/>
          <w:szCs w:val="28"/>
        </w:rPr>
      </w:pPr>
    </w:p>
    <w:p w:rsidR="00BE4181" w:rsidRDefault="00BE4181" w:rsidP="00B92D5D">
      <w:pPr>
        <w:rPr>
          <w:rFonts w:cs="Calibri"/>
          <w:sz w:val="32"/>
          <w:szCs w:val="28"/>
        </w:rPr>
      </w:pPr>
    </w:p>
    <w:p w:rsidR="00BE4181" w:rsidRDefault="00BE4181" w:rsidP="00B92D5D">
      <w:pPr>
        <w:rPr>
          <w:rFonts w:cs="Calibri"/>
          <w:sz w:val="32"/>
          <w:szCs w:val="28"/>
        </w:rPr>
      </w:pPr>
    </w:p>
    <w:p w:rsidR="00E91700" w:rsidRPr="004E5322" w:rsidRDefault="00E91700" w:rsidP="00B92D5D">
      <w:pPr>
        <w:rPr>
          <w:rFonts w:cs="Calibri"/>
          <w:sz w:val="32"/>
          <w:szCs w:val="28"/>
        </w:rPr>
      </w:pPr>
    </w:p>
    <w:p w:rsidR="00FE5B3E" w:rsidRPr="00E91700" w:rsidRDefault="00FE5B3E" w:rsidP="00E91700">
      <w:pPr>
        <w:rPr>
          <w:b/>
        </w:rPr>
      </w:pPr>
      <w:r w:rsidRPr="00E91700">
        <w:rPr>
          <w:b/>
        </w:rPr>
        <w:lastRenderedPageBreak/>
        <w:t>Amazon ElastiCache: Memcache</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134D221" wp14:editId="326E075E">
            <wp:extent cx="4933950" cy="3390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3950" cy="339090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21D70A6" wp14:editId="7E775F6D">
            <wp:extent cx="5114925" cy="3371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14925" cy="3371850"/>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4494D19B" wp14:editId="1C3A0EA3">
            <wp:extent cx="5572125" cy="3409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2125" cy="3409950"/>
                    </a:xfrm>
                    <a:prstGeom prst="rect">
                      <a:avLst/>
                    </a:prstGeom>
                  </pic:spPr>
                </pic:pic>
              </a:graphicData>
            </a:graphic>
          </wp:inline>
        </w:drawing>
      </w:r>
    </w:p>
    <w:p w:rsidR="00FE5B3E" w:rsidRPr="00E91700" w:rsidRDefault="00FE5B3E" w:rsidP="00E91700">
      <w:pPr>
        <w:pStyle w:val="Heading2"/>
      </w:pPr>
      <w:r w:rsidRPr="00E91700">
        <w:t>Amazon ElastiCache: Memcached</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If you need to scale the nodes in a cluster up or down to a different instance type, you must create a new cluster with the new node instance type</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Purchase reserved nodes to reduce costs -</w:t>
      </w:r>
      <w:r w:rsidRPr="00E91700">
        <w:rPr>
          <w:rFonts w:ascii="Calibri" w:hAnsi="Calibri" w:cs="Calibri"/>
          <w:sz w:val="24"/>
          <w:szCs w:val="24"/>
        </w:rPr>
        <w:softHyphen/>
        <w:t>‐&gt; not good for spot</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Can scale by adding on-</w:t>
      </w:r>
      <w:r w:rsidRPr="00E91700">
        <w:rPr>
          <w:rFonts w:ascii="Calibri" w:hAnsi="Calibri" w:cs="Calibri"/>
          <w:sz w:val="24"/>
          <w:szCs w:val="24"/>
        </w:rPr>
        <w:softHyphen/>
        <w:t>‐demand noes for times of increase in demand</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Every node in the cluster is the same instance type</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Memcached supports auto discovery, client programs automatically identify all nodes in a cache cluster</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Improve fault tolerance by locating nodes in multiple availability zones</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Memecached is a region only service there is no method for “migrating” Elasticache clusters to another region other than firing up a new cluster and letting it populate in another region</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In a multi-</w:t>
      </w:r>
      <w:r w:rsidRPr="00E91700">
        <w:rPr>
          <w:rFonts w:ascii="Calibri" w:hAnsi="Calibri" w:cs="Calibri"/>
          <w:sz w:val="24"/>
          <w:szCs w:val="24"/>
        </w:rPr>
        <w:softHyphen/>
        <w:t>‐region design, have an Elasticache cluster in each region populating data from the local/regional DB server</w:t>
      </w:r>
    </w:p>
    <w:p w:rsidR="00FE5B3E" w:rsidRPr="00E91700" w:rsidRDefault="00FE5B3E" w:rsidP="0076724F">
      <w:pPr>
        <w:pStyle w:val="ListParagraph"/>
        <w:numPr>
          <w:ilvl w:val="0"/>
          <w:numId w:val="244"/>
        </w:numPr>
        <w:rPr>
          <w:rFonts w:ascii="Calibri" w:hAnsi="Calibri" w:cs="Calibri"/>
          <w:sz w:val="24"/>
          <w:szCs w:val="24"/>
        </w:rPr>
      </w:pPr>
      <w:r w:rsidRPr="00E91700">
        <w:rPr>
          <w:rFonts w:ascii="Calibri" w:hAnsi="Calibri" w:cs="Calibri"/>
          <w:sz w:val="24"/>
          <w:szCs w:val="24"/>
        </w:rPr>
        <w:t>Memecached is a great solution for storing “session” state in applications this will make web servers stateless which allows for easily scaling</w:t>
      </w:r>
    </w:p>
    <w:p w:rsidR="00FE5B3E" w:rsidRPr="004E5322" w:rsidRDefault="00FE5B3E" w:rsidP="00B92D5D">
      <w:pPr>
        <w:rPr>
          <w:rFonts w:cs="Calibri"/>
          <w:sz w:val="32"/>
          <w:szCs w:val="28"/>
        </w:rPr>
      </w:pPr>
    </w:p>
    <w:p w:rsidR="00FE5B3E" w:rsidRPr="00E91700" w:rsidRDefault="00FE5B3E" w:rsidP="00E91700">
      <w:pPr>
        <w:pStyle w:val="Heading2"/>
      </w:pPr>
      <w:r w:rsidRPr="00E91700">
        <w:lastRenderedPageBreak/>
        <w:t>Amazon ElastiCache: Memcached Backups</w:t>
      </w:r>
    </w:p>
    <w:p w:rsidR="00FE5B3E" w:rsidRPr="004E5322" w:rsidRDefault="00FE5B3E" w:rsidP="00E91700">
      <w:r w:rsidRPr="004E5322">
        <w:t>Memecached uses a database a sits persistent storage in the event of a node failure cache misses will make requests to the backend DB to populate the cache engine.</w:t>
      </w:r>
    </w:p>
    <w:p w:rsidR="00FE5B3E" w:rsidRPr="004E5322" w:rsidRDefault="00FE5B3E" w:rsidP="00E91700">
      <w:r w:rsidRPr="004E5322">
        <w:t>Note: This can cause an increase load on your SQL server to mitigate this load use more nodes in a cluster so a loss of a node does not equate to a substantial increase in database load on your backend database store.</w:t>
      </w:r>
    </w:p>
    <w:p w:rsidR="00FE5B3E" w:rsidRPr="004E5322" w:rsidRDefault="00FE5B3E" w:rsidP="00E91700">
      <w:r w:rsidRPr="004E5322">
        <w:t>When “events” occur to clusters notifications can be configured to be sent to SNS topics for automation and notification</w:t>
      </w:r>
    </w:p>
    <w:p w:rsidR="00FE5B3E" w:rsidRPr="004E5322" w:rsidRDefault="00FE5B3E" w:rsidP="00B92D5D">
      <w:pPr>
        <w:rPr>
          <w:rFonts w:cs="Calibri"/>
          <w:sz w:val="32"/>
          <w:szCs w:val="28"/>
        </w:rPr>
      </w:pPr>
    </w:p>
    <w:p w:rsidR="00FE5B3E" w:rsidRPr="00E91700" w:rsidRDefault="00FE5B3E" w:rsidP="00E91700">
      <w:pPr>
        <w:pStyle w:val="Heading1"/>
      </w:pPr>
      <w:r w:rsidRPr="00E91700">
        <w:t>Amazon ElastiCache: Redis</w:t>
      </w:r>
    </w:p>
    <w:p w:rsidR="00FE5B3E" w:rsidRPr="004E5322" w:rsidRDefault="00FE5B3E" w:rsidP="00B92D5D">
      <w:pPr>
        <w:rPr>
          <w:rFonts w:cs="Calibri"/>
          <w:sz w:val="32"/>
          <w:szCs w:val="28"/>
        </w:rPr>
      </w:pPr>
    </w:p>
    <w:p w:rsidR="00FE5B3E" w:rsidRPr="004E5322" w:rsidRDefault="00FE5B3E" w:rsidP="00E91700">
      <w:r w:rsidRPr="004E5322">
        <w:t>Redis caching engine is substantially different than memcached. Redis provides persistent storage options instead of using a DB such as MySQL or MariaDB.</w:t>
      </w:r>
    </w:p>
    <w:p w:rsidR="00FE5B3E" w:rsidRPr="004E5322" w:rsidRDefault="00FE5B3E" w:rsidP="00E91700">
      <w:r w:rsidRPr="004E5322">
        <w:t>Redis uses:</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Small enough data sets that can be stored in-</w:t>
      </w:r>
      <w:r w:rsidRPr="00E91700">
        <w:rPr>
          <w:rFonts w:ascii="Calibri" w:hAnsi="Calibri" w:cs="Calibri"/>
          <w:sz w:val="24"/>
          <w:szCs w:val="24"/>
        </w:rPr>
        <w:softHyphen/>
        <w:t>‐memory</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Need a persistent key store or caching engine that provides persistence</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Automatic failover to a backup node in case of node failure</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Backup and restore capabilities</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Leader boards</w:t>
      </w:r>
    </w:p>
    <w:p w:rsidR="00FE5B3E" w:rsidRPr="00E91700" w:rsidRDefault="00FE5B3E" w:rsidP="0076724F">
      <w:pPr>
        <w:pStyle w:val="ListParagraph"/>
        <w:numPr>
          <w:ilvl w:val="0"/>
          <w:numId w:val="245"/>
        </w:numPr>
        <w:rPr>
          <w:rFonts w:ascii="Calibri" w:hAnsi="Calibri" w:cs="Calibri"/>
          <w:sz w:val="24"/>
          <w:szCs w:val="24"/>
        </w:rPr>
      </w:pPr>
      <w:r w:rsidRPr="00E91700">
        <w:rPr>
          <w:rFonts w:ascii="Calibri" w:hAnsi="Calibri" w:cs="Calibri"/>
          <w:sz w:val="24"/>
          <w:szCs w:val="24"/>
        </w:rPr>
        <w:t>Data with intense calculations and frequent changing data</w:t>
      </w:r>
    </w:p>
    <w:p w:rsidR="00FE5B3E" w:rsidRPr="00E91700" w:rsidRDefault="00FE5B3E" w:rsidP="00E91700">
      <w:pPr>
        <w:rPr>
          <w:rFonts w:cs="Calibri"/>
          <w:szCs w:val="24"/>
        </w:rPr>
      </w:pPr>
    </w:p>
    <w:p w:rsidR="00FE5B3E" w:rsidRPr="00E91700" w:rsidRDefault="00FE5B3E" w:rsidP="00E91700">
      <w:pPr>
        <w:pStyle w:val="Heading2"/>
      </w:pPr>
      <w:r w:rsidRPr="00E91700">
        <w:t xml:space="preserve">Amazon </w:t>
      </w:r>
      <w:r w:rsidR="00546409" w:rsidRPr="00E91700">
        <w:t>Elasticache</w:t>
      </w:r>
      <w:r w:rsidRPr="00E91700">
        <w:t>: Redis persistence</w:t>
      </w:r>
    </w:p>
    <w:p w:rsidR="00FE5B3E" w:rsidRPr="004E5322" w:rsidRDefault="00FE5B3E" w:rsidP="00E91700">
      <w:r w:rsidRPr="004E5322">
        <w:t>Redis is often used as</w:t>
      </w:r>
      <w:r w:rsidR="00546409" w:rsidRPr="004E5322">
        <w:t xml:space="preserve"> </w:t>
      </w:r>
      <w:r w:rsidRPr="004E5322">
        <w:t>a replacement of some DB servers which in a memcached cluster are what allows for persistence. To apply persistence to a cluster in the event of a reboot</w:t>
      </w:r>
      <w:proofErr w:type="gramStart"/>
      <w:r w:rsidRPr="004E5322">
        <w:t>,  enable</w:t>
      </w:r>
      <w:proofErr w:type="gramEnd"/>
      <w:r w:rsidRPr="004E5322">
        <w:t xml:space="preserve"> Redis Append Only Files (AOF)</w:t>
      </w:r>
    </w:p>
    <w:p w:rsidR="00FE5B3E" w:rsidRPr="00E91700" w:rsidRDefault="00FE5B3E" w:rsidP="0076724F">
      <w:pPr>
        <w:pStyle w:val="ListParagraph"/>
        <w:numPr>
          <w:ilvl w:val="0"/>
          <w:numId w:val="246"/>
        </w:numPr>
        <w:rPr>
          <w:rFonts w:ascii="Calibri" w:hAnsi="Calibri" w:cs="Calibri"/>
          <w:sz w:val="24"/>
          <w:szCs w:val="24"/>
        </w:rPr>
      </w:pPr>
      <w:r w:rsidRPr="00E91700">
        <w:rPr>
          <w:rFonts w:ascii="Calibri" w:hAnsi="Calibri" w:cs="Calibri"/>
          <w:sz w:val="24"/>
          <w:szCs w:val="24"/>
        </w:rPr>
        <w:t>Disabled by default</w:t>
      </w:r>
    </w:p>
    <w:p w:rsidR="00FE5B3E" w:rsidRPr="00E91700" w:rsidRDefault="00FE5B3E" w:rsidP="0076724F">
      <w:pPr>
        <w:pStyle w:val="ListParagraph"/>
        <w:numPr>
          <w:ilvl w:val="0"/>
          <w:numId w:val="246"/>
        </w:numPr>
        <w:rPr>
          <w:rFonts w:ascii="Calibri" w:hAnsi="Calibri" w:cs="Calibri"/>
          <w:sz w:val="24"/>
          <w:szCs w:val="24"/>
        </w:rPr>
      </w:pPr>
      <w:r w:rsidRPr="00E91700">
        <w:rPr>
          <w:rFonts w:ascii="Calibri" w:hAnsi="Calibri" w:cs="Calibri"/>
          <w:sz w:val="24"/>
          <w:szCs w:val="24"/>
        </w:rPr>
        <w:t>Will write all commands that change cache to an “append-</w:t>
      </w:r>
      <w:r w:rsidRPr="00E91700">
        <w:rPr>
          <w:rFonts w:ascii="Calibri" w:hAnsi="Calibri" w:cs="Calibri"/>
          <w:sz w:val="24"/>
          <w:szCs w:val="24"/>
        </w:rPr>
        <w:softHyphen/>
        <w:t>‐only” file</w:t>
      </w:r>
    </w:p>
    <w:p w:rsidR="00FE5B3E" w:rsidRPr="00E91700" w:rsidRDefault="00FE5B3E" w:rsidP="0076724F">
      <w:pPr>
        <w:pStyle w:val="ListParagraph"/>
        <w:numPr>
          <w:ilvl w:val="0"/>
          <w:numId w:val="246"/>
        </w:numPr>
        <w:rPr>
          <w:rFonts w:ascii="Calibri" w:hAnsi="Calibri" w:cs="Calibri"/>
          <w:sz w:val="24"/>
          <w:szCs w:val="24"/>
        </w:rPr>
      </w:pPr>
      <w:r w:rsidRPr="00E91700">
        <w:rPr>
          <w:rFonts w:ascii="Calibri" w:hAnsi="Calibri" w:cs="Calibri"/>
          <w:sz w:val="24"/>
          <w:szCs w:val="24"/>
        </w:rPr>
        <w:t xml:space="preserve">If a node is rebooted and the memory is cleared then when </w:t>
      </w:r>
      <w:proofErr w:type="gramStart"/>
      <w:r w:rsidRPr="00E91700">
        <w:rPr>
          <w:rFonts w:ascii="Calibri" w:hAnsi="Calibri" w:cs="Calibri"/>
          <w:sz w:val="24"/>
          <w:szCs w:val="24"/>
        </w:rPr>
        <w:t>Redis</w:t>
      </w:r>
      <w:proofErr w:type="gramEnd"/>
      <w:r w:rsidRPr="00E91700">
        <w:rPr>
          <w:rFonts w:ascii="Calibri" w:hAnsi="Calibri" w:cs="Calibri"/>
          <w:sz w:val="24"/>
          <w:szCs w:val="24"/>
        </w:rPr>
        <w:t xml:space="preserve"> caching engine starts the AOF is loaded through the commands in the AOF file and the cache is available again.</w:t>
      </w:r>
    </w:p>
    <w:p w:rsidR="00FE5B3E" w:rsidRPr="004E5322" w:rsidRDefault="00FE5B3E" w:rsidP="00B92D5D">
      <w:pPr>
        <w:rPr>
          <w:rFonts w:cs="Calibri"/>
          <w:sz w:val="32"/>
          <w:szCs w:val="28"/>
        </w:rPr>
      </w:pPr>
    </w:p>
    <w:p w:rsidR="00FE5B3E" w:rsidRPr="00E91700" w:rsidRDefault="00FE5B3E" w:rsidP="00E91700">
      <w:pPr>
        <w:pStyle w:val="Heading2"/>
      </w:pPr>
      <w:r w:rsidRPr="00E91700">
        <w:lastRenderedPageBreak/>
        <w:t xml:space="preserve">Amazon </w:t>
      </w:r>
      <w:r w:rsidR="00546409" w:rsidRPr="00E91700">
        <w:t>Elasticache</w:t>
      </w:r>
      <w:r w:rsidRPr="00E91700">
        <w:t>: Redis Scaling Redis</w:t>
      </w:r>
    </w:p>
    <w:p w:rsidR="00FE5B3E" w:rsidRPr="00E91700" w:rsidRDefault="00FE5B3E" w:rsidP="0076724F">
      <w:pPr>
        <w:pStyle w:val="ListParagraph"/>
        <w:numPr>
          <w:ilvl w:val="0"/>
          <w:numId w:val="247"/>
        </w:numPr>
        <w:rPr>
          <w:rFonts w:ascii="Calibri" w:hAnsi="Calibri" w:cs="Calibri"/>
          <w:sz w:val="24"/>
          <w:szCs w:val="24"/>
        </w:rPr>
      </w:pPr>
      <w:r w:rsidRPr="00E91700">
        <w:rPr>
          <w:rFonts w:ascii="Calibri" w:hAnsi="Calibri" w:cs="Calibri"/>
          <w:sz w:val="24"/>
          <w:szCs w:val="24"/>
        </w:rPr>
        <w:t>Scales similar to RDS scaling to increase capacity for writes you need to increase instance</w:t>
      </w:r>
      <w:r w:rsidR="008F1BC1" w:rsidRPr="00E91700">
        <w:rPr>
          <w:rFonts w:ascii="Calibri" w:hAnsi="Calibri" w:cs="Calibri"/>
          <w:sz w:val="24"/>
          <w:szCs w:val="24"/>
        </w:rPr>
        <w:t xml:space="preserve"> </w:t>
      </w:r>
      <w:r w:rsidRPr="00E91700">
        <w:rPr>
          <w:rFonts w:ascii="Calibri" w:hAnsi="Calibri" w:cs="Calibri"/>
          <w:sz w:val="24"/>
          <w:szCs w:val="24"/>
        </w:rPr>
        <w:t>size</w:t>
      </w:r>
    </w:p>
    <w:p w:rsidR="00FE5B3E" w:rsidRPr="00E91700" w:rsidRDefault="00FE5B3E" w:rsidP="0076724F">
      <w:pPr>
        <w:pStyle w:val="ListParagraph"/>
        <w:numPr>
          <w:ilvl w:val="0"/>
          <w:numId w:val="247"/>
        </w:numPr>
        <w:rPr>
          <w:rFonts w:ascii="Calibri" w:hAnsi="Calibri" w:cs="Calibri"/>
          <w:sz w:val="24"/>
          <w:szCs w:val="24"/>
        </w:rPr>
      </w:pPr>
      <w:r w:rsidRPr="00E91700">
        <w:rPr>
          <w:rFonts w:ascii="Calibri" w:hAnsi="Calibri" w:cs="Calibri"/>
          <w:sz w:val="24"/>
          <w:szCs w:val="24"/>
        </w:rPr>
        <w:t>Redis also supports clusters of read replica groups</w:t>
      </w:r>
    </w:p>
    <w:p w:rsidR="00FE5B3E" w:rsidRPr="00E91700" w:rsidRDefault="00FE5B3E" w:rsidP="0076724F">
      <w:pPr>
        <w:pStyle w:val="ListParagraph"/>
        <w:numPr>
          <w:ilvl w:val="0"/>
          <w:numId w:val="247"/>
        </w:numPr>
        <w:rPr>
          <w:rFonts w:ascii="Calibri" w:hAnsi="Calibri" w:cs="Calibri"/>
          <w:sz w:val="24"/>
          <w:szCs w:val="24"/>
        </w:rPr>
      </w:pPr>
      <w:r w:rsidRPr="00E91700">
        <w:rPr>
          <w:rFonts w:ascii="Calibri" w:hAnsi="Calibri" w:cs="Calibri"/>
          <w:sz w:val="24"/>
          <w:szCs w:val="24"/>
        </w:rPr>
        <w:t>To increase the size of a Redis node</w:t>
      </w:r>
    </w:p>
    <w:p w:rsidR="00FE5B3E" w:rsidRPr="00E91700" w:rsidRDefault="00FE5B3E" w:rsidP="0076724F">
      <w:pPr>
        <w:pStyle w:val="ListParagraph"/>
        <w:numPr>
          <w:ilvl w:val="2"/>
          <w:numId w:val="247"/>
        </w:numPr>
        <w:rPr>
          <w:rFonts w:ascii="Calibri" w:hAnsi="Calibri" w:cs="Calibri"/>
          <w:sz w:val="24"/>
          <w:szCs w:val="24"/>
        </w:rPr>
      </w:pPr>
      <w:r w:rsidRPr="00E91700">
        <w:rPr>
          <w:rFonts w:ascii="Calibri" w:hAnsi="Calibri" w:cs="Calibri"/>
          <w:sz w:val="24"/>
          <w:szCs w:val="24"/>
        </w:rPr>
        <w:t>Take a snapshot of the node</w:t>
      </w:r>
    </w:p>
    <w:p w:rsidR="00FE5B3E" w:rsidRPr="00E91700" w:rsidRDefault="00FE5B3E" w:rsidP="0076724F">
      <w:pPr>
        <w:pStyle w:val="ListParagraph"/>
        <w:numPr>
          <w:ilvl w:val="2"/>
          <w:numId w:val="247"/>
        </w:numPr>
        <w:rPr>
          <w:rFonts w:ascii="Calibri" w:hAnsi="Calibri" w:cs="Calibri"/>
          <w:sz w:val="24"/>
          <w:szCs w:val="24"/>
        </w:rPr>
      </w:pPr>
      <w:r w:rsidRPr="00E91700">
        <w:rPr>
          <w:rFonts w:ascii="Calibri" w:hAnsi="Calibri" w:cs="Calibri"/>
          <w:sz w:val="24"/>
          <w:szCs w:val="24"/>
        </w:rPr>
        <w:t>Launch a new instance with instance type based off of the snapshot</w:t>
      </w:r>
    </w:p>
    <w:p w:rsidR="00FE5B3E" w:rsidRPr="00E91700" w:rsidRDefault="00FE5B3E" w:rsidP="0076724F">
      <w:pPr>
        <w:pStyle w:val="ListParagraph"/>
        <w:numPr>
          <w:ilvl w:val="2"/>
          <w:numId w:val="247"/>
        </w:numPr>
        <w:rPr>
          <w:rFonts w:ascii="Calibri" w:hAnsi="Calibri" w:cs="Calibri"/>
          <w:sz w:val="24"/>
          <w:szCs w:val="24"/>
        </w:rPr>
      </w:pPr>
      <w:r w:rsidRPr="00E91700">
        <w:rPr>
          <w:rFonts w:ascii="Calibri" w:hAnsi="Calibri" w:cs="Calibri"/>
          <w:sz w:val="24"/>
          <w:szCs w:val="24"/>
        </w:rPr>
        <w:t>Can also launch a new cluster and “seed” it from a snapshot</w:t>
      </w:r>
    </w:p>
    <w:p w:rsidR="00FE5B3E" w:rsidRPr="004E5322" w:rsidRDefault="00FE5B3E" w:rsidP="00B92D5D">
      <w:pPr>
        <w:rPr>
          <w:rFonts w:cs="Calibri"/>
          <w:sz w:val="32"/>
          <w:szCs w:val="28"/>
        </w:rPr>
      </w:pPr>
    </w:p>
    <w:p w:rsidR="00FE5B3E" w:rsidRPr="00E91700" w:rsidRDefault="00FE5B3E" w:rsidP="00E91700">
      <w:pPr>
        <w:pStyle w:val="Heading2"/>
      </w:pPr>
      <w:r w:rsidRPr="00E91700">
        <w:t xml:space="preserve">Amazon </w:t>
      </w:r>
      <w:r w:rsidR="00546409" w:rsidRPr="00E91700">
        <w:t>Elasticache</w:t>
      </w:r>
      <w:r w:rsidRPr="00E91700">
        <w:t>: Redis backups</w:t>
      </w:r>
    </w:p>
    <w:p w:rsidR="00FE5B3E" w:rsidRPr="004E5322" w:rsidRDefault="00FE5B3E" w:rsidP="00E91700">
      <w:r w:rsidRPr="004E5322">
        <w:t xml:space="preserve">Redis </w:t>
      </w:r>
      <w:proofErr w:type="gramStart"/>
      <w:r w:rsidRPr="004E5322">
        <w:t>is  the</w:t>
      </w:r>
      <w:proofErr w:type="gramEnd"/>
      <w:r w:rsidRPr="004E5322">
        <w:t xml:space="preserve"> only caching engine  “currently” that supports backups on </w:t>
      </w:r>
      <w:r w:rsidR="00546409" w:rsidRPr="004E5322">
        <w:t>Elasticache</w:t>
      </w:r>
      <w:r w:rsidRPr="004E5322">
        <w:t>.</w:t>
      </w:r>
    </w:p>
    <w:p w:rsidR="00FE5B3E" w:rsidRPr="004E5322" w:rsidRDefault="00FE5B3E" w:rsidP="00E91700">
      <w:r w:rsidRPr="004E5322">
        <w:t xml:space="preserve">Automatic Snapshots – Backups are taken on a daily basis, </w:t>
      </w:r>
      <w:proofErr w:type="gramStart"/>
      <w:r w:rsidRPr="004E5322">
        <w:t>select  a</w:t>
      </w:r>
      <w:proofErr w:type="gramEnd"/>
      <w:r w:rsidRPr="004E5322">
        <w:t xml:space="preserve"> snapshot window and time limit, if failure occurs on a cluster then the cluster can  be resorted from the most recent snapshot</w:t>
      </w:r>
    </w:p>
    <w:p w:rsidR="00FE5B3E" w:rsidRPr="004E5322" w:rsidRDefault="00FE5B3E" w:rsidP="00E91700">
      <w:r w:rsidRPr="004E5322">
        <w:t xml:space="preserve">Manual Snapshots – Can be </w:t>
      </w:r>
      <w:proofErr w:type="gramStart"/>
      <w:r w:rsidRPr="004E5322">
        <w:t>taken  at</w:t>
      </w:r>
      <w:proofErr w:type="gramEnd"/>
      <w:r w:rsidRPr="004E5322">
        <w:t xml:space="preserve"> any time and are not subject to the “retention limit” of automatic backups</w:t>
      </w:r>
    </w:p>
    <w:p w:rsidR="00FE5B3E" w:rsidRPr="004E5322" w:rsidRDefault="00FE5B3E" w:rsidP="00E91700">
      <w:r w:rsidRPr="004E5322">
        <w:t xml:space="preserve">Snapshots can be exported into an EC2 </w:t>
      </w:r>
      <w:proofErr w:type="gramStart"/>
      <w:r w:rsidRPr="004E5322">
        <w:t>managed  environment</w:t>
      </w:r>
      <w:proofErr w:type="gramEnd"/>
    </w:p>
    <w:p w:rsidR="00FE5B3E" w:rsidRPr="004E5322" w:rsidRDefault="00FE5B3E" w:rsidP="00E91700">
      <w:r w:rsidRPr="004E5322">
        <w:t>Redis snapshots can be copied but cannot be copied to another region they can only be “copied”</w:t>
      </w:r>
    </w:p>
    <w:p w:rsidR="00FE5B3E" w:rsidRPr="004E5322" w:rsidRDefault="00FE5B3E" w:rsidP="00E91700">
      <w:r w:rsidRPr="004E5322">
        <w:t>Amazon Elasticache: Use cases</w:t>
      </w:r>
    </w:p>
    <w:p w:rsidR="00FE5B3E" w:rsidRPr="00E91700" w:rsidRDefault="00FE5B3E" w:rsidP="0076724F">
      <w:pPr>
        <w:pStyle w:val="ListParagraph"/>
        <w:numPr>
          <w:ilvl w:val="0"/>
          <w:numId w:val="248"/>
        </w:numPr>
        <w:rPr>
          <w:rFonts w:ascii="Calibri" w:hAnsi="Calibri" w:cs="Calibri"/>
          <w:sz w:val="24"/>
          <w:szCs w:val="24"/>
        </w:rPr>
      </w:pPr>
      <w:r w:rsidRPr="00E91700">
        <w:rPr>
          <w:rFonts w:ascii="Calibri" w:hAnsi="Calibri" w:cs="Calibri"/>
          <w:sz w:val="24"/>
          <w:szCs w:val="24"/>
        </w:rPr>
        <w:t>Leader boards</w:t>
      </w:r>
    </w:p>
    <w:p w:rsidR="00FE5B3E" w:rsidRPr="00E91700" w:rsidRDefault="00FE5B3E" w:rsidP="0076724F">
      <w:pPr>
        <w:pStyle w:val="ListParagraph"/>
        <w:numPr>
          <w:ilvl w:val="0"/>
          <w:numId w:val="248"/>
        </w:numPr>
        <w:rPr>
          <w:rFonts w:ascii="Calibri" w:hAnsi="Calibri" w:cs="Calibri"/>
          <w:sz w:val="24"/>
          <w:szCs w:val="24"/>
        </w:rPr>
      </w:pPr>
      <w:r w:rsidRPr="00E91700">
        <w:rPr>
          <w:rFonts w:ascii="Calibri" w:hAnsi="Calibri" w:cs="Calibri"/>
          <w:sz w:val="24"/>
          <w:szCs w:val="24"/>
        </w:rPr>
        <w:t>Session state data</w:t>
      </w:r>
    </w:p>
    <w:p w:rsidR="00FE5B3E" w:rsidRPr="00E91700" w:rsidRDefault="00FE5B3E" w:rsidP="0076724F">
      <w:pPr>
        <w:pStyle w:val="ListParagraph"/>
        <w:numPr>
          <w:ilvl w:val="0"/>
          <w:numId w:val="248"/>
        </w:numPr>
        <w:rPr>
          <w:rFonts w:ascii="Calibri" w:hAnsi="Calibri" w:cs="Calibri"/>
          <w:sz w:val="24"/>
          <w:szCs w:val="24"/>
        </w:rPr>
      </w:pPr>
      <w:r w:rsidRPr="00E91700">
        <w:rPr>
          <w:rFonts w:ascii="Calibri" w:hAnsi="Calibri" w:cs="Calibri"/>
          <w:sz w:val="24"/>
          <w:szCs w:val="24"/>
        </w:rPr>
        <w:t>Recommendation data</w:t>
      </w:r>
    </w:p>
    <w:p w:rsidR="00FE5B3E" w:rsidRPr="00E91700" w:rsidRDefault="00FE5B3E" w:rsidP="0076724F">
      <w:pPr>
        <w:pStyle w:val="ListParagraph"/>
        <w:numPr>
          <w:ilvl w:val="0"/>
          <w:numId w:val="248"/>
        </w:numPr>
        <w:rPr>
          <w:rFonts w:ascii="Calibri" w:hAnsi="Calibri" w:cs="Calibri"/>
          <w:sz w:val="24"/>
          <w:szCs w:val="24"/>
        </w:rPr>
      </w:pPr>
      <w:r w:rsidRPr="00E91700">
        <w:rPr>
          <w:rFonts w:ascii="Calibri" w:hAnsi="Calibri" w:cs="Calibri"/>
          <w:sz w:val="24"/>
          <w:szCs w:val="24"/>
        </w:rPr>
        <w:t>Hoot suite session  state example and why it’s good for failover</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8F1BC1" w:rsidRDefault="008F1BC1" w:rsidP="00B92D5D">
      <w:pPr>
        <w:rPr>
          <w:rFonts w:cs="Calibri"/>
          <w:sz w:val="32"/>
          <w:szCs w:val="28"/>
        </w:rPr>
      </w:pPr>
    </w:p>
    <w:p w:rsidR="00E91700" w:rsidRDefault="00E91700" w:rsidP="00B92D5D">
      <w:pPr>
        <w:rPr>
          <w:rFonts w:cs="Calibri"/>
          <w:sz w:val="32"/>
          <w:szCs w:val="28"/>
        </w:rPr>
      </w:pPr>
    </w:p>
    <w:p w:rsidR="00E91700" w:rsidRPr="004E5322" w:rsidRDefault="00E91700" w:rsidP="00B92D5D">
      <w:pPr>
        <w:rPr>
          <w:rFonts w:cs="Calibri"/>
          <w:sz w:val="32"/>
          <w:szCs w:val="28"/>
        </w:rPr>
      </w:pPr>
    </w:p>
    <w:p w:rsidR="00FE5B3E" w:rsidRPr="00E91700" w:rsidRDefault="00FE5B3E" w:rsidP="00E91700">
      <w:pPr>
        <w:pStyle w:val="Heading1"/>
      </w:pPr>
      <w:r w:rsidRPr="00E91700">
        <w:lastRenderedPageBreak/>
        <w:t>Amazon Redshift</w:t>
      </w:r>
    </w:p>
    <w:p w:rsidR="00FE5B3E" w:rsidRPr="00E91700" w:rsidRDefault="00FE5B3E" w:rsidP="00E91700">
      <w:pPr>
        <w:pStyle w:val="Heading2"/>
      </w:pPr>
      <w:r w:rsidRPr="00E91700">
        <w:t>Amazon Redshift: Overview</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Fully managed petabyte scale data warehouse used for storing large amounts of data for business intelligence applications.</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Redshift runs in a single AZ IF the AZ supports Redshift clusters</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Redshift nodes are continuously backed up to Amazon s3 and in the event of a failed drive   in the cluster redshift will  re-</w:t>
      </w:r>
      <w:r w:rsidRPr="00E91700">
        <w:rPr>
          <w:rFonts w:ascii="Calibri" w:hAnsi="Calibri" w:cs="Calibri"/>
          <w:sz w:val="24"/>
          <w:szCs w:val="24"/>
        </w:rPr>
        <w:softHyphen/>
        <w:t>‐replicate the data from the failed drive and replaces the nodes as needed</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Redshift nodes are all within the same availability zone and cluster is not available in multiple availability zones at one time</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Redshift distributes the query from the “leader” node in parallel across all the cluster’s compute nodes.</w:t>
      </w:r>
    </w:p>
    <w:p w:rsidR="00FE5B3E" w:rsidRPr="00E91700" w:rsidRDefault="00FE5B3E" w:rsidP="0076724F">
      <w:pPr>
        <w:pStyle w:val="ListParagraph"/>
        <w:numPr>
          <w:ilvl w:val="0"/>
          <w:numId w:val="249"/>
        </w:numPr>
        <w:rPr>
          <w:rFonts w:ascii="Calibri" w:hAnsi="Calibri" w:cs="Calibri"/>
          <w:sz w:val="24"/>
          <w:szCs w:val="24"/>
        </w:rPr>
      </w:pPr>
      <w:r w:rsidRPr="00E91700">
        <w:rPr>
          <w:rFonts w:ascii="Calibri" w:hAnsi="Calibri" w:cs="Calibri"/>
          <w:sz w:val="24"/>
          <w:szCs w:val="24"/>
        </w:rPr>
        <w:t>The compute nodes work together to execute the queries and return the data back to the leader node which then organizes the results and sends it back to the client requesting the data from the cluster.</w:t>
      </w:r>
    </w:p>
    <w:p w:rsidR="00FE5B3E" w:rsidRPr="00E91700" w:rsidRDefault="00FE5B3E" w:rsidP="00E91700">
      <w:pPr>
        <w:rPr>
          <w:rFonts w:cs="Calibri"/>
          <w:szCs w:val="24"/>
        </w:rPr>
      </w:pPr>
    </w:p>
    <w:p w:rsidR="00FE5B3E" w:rsidRPr="00E91700" w:rsidRDefault="00FE5B3E" w:rsidP="00E91700">
      <w:pPr>
        <w:pStyle w:val="Heading2"/>
      </w:pPr>
      <w:r w:rsidRPr="00E91700">
        <w:t>Amazon Redshift: Scaling</w:t>
      </w:r>
    </w:p>
    <w:p w:rsidR="00FE5B3E" w:rsidRPr="004E5322" w:rsidRDefault="00FE5B3E" w:rsidP="00E91700">
      <w:r w:rsidRPr="004E5322">
        <w:t>Small single node clusters and scale up to larger multi-</w:t>
      </w:r>
      <w:r w:rsidRPr="004E5322">
        <w:softHyphen/>
        <w:t>‐node clusters as demand changes Change instance type of the cluster node</w:t>
      </w:r>
    </w:p>
    <w:p w:rsidR="00FE5B3E" w:rsidRPr="00E91700" w:rsidRDefault="00FE5B3E" w:rsidP="0076724F">
      <w:pPr>
        <w:pStyle w:val="ListParagraph"/>
        <w:numPr>
          <w:ilvl w:val="0"/>
          <w:numId w:val="250"/>
        </w:numPr>
        <w:rPr>
          <w:rFonts w:ascii="Calibri" w:hAnsi="Calibri" w:cs="Calibri"/>
          <w:sz w:val="24"/>
          <w:szCs w:val="24"/>
        </w:rPr>
      </w:pPr>
      <w:r w:rsidRPr="00E91700">
        <w:rPr>
          <w:rFonts w:ascii="Calibri" w:hAnsi="Calibri" w:cs="Calibri"/>
          <w:sz w:val="24"/>
          <w:szCs w:val="24"/>
        </w:rPr>
        <w:t>Type of instance determines the total storage</w:t>
      </w:r>
    </w:p>
    <w:p w:rsidR="00FE5B3E" w:rsidRPr="004E5322" w:rsidRDefault="00FE5B3E" w:rsidP="00E91700">
      <w:r w:rsidRPr="004E5322">
        <w:t>Adding additional nodes</w:t>
      </w:r>
    </w:p>
    <w:p w:rsidR="00FE5B3E" w:rsidRPr="00E91700" w:rsidRDefault="00FE5B3E" w:rsidP="0076724F">
      <w:pPr>
        <w:pStyle w:val="ListParagraph"/>
        <w:numPr>
          <w:ilvl w:val="0"/>
          <w:numId w:val="250"/>
        </w:numPr>
        <w:rPr>
          <w:rFonts w:ascii="Calibri" w:hAnsi="Calibri" w:cs="Calibri"/>
          <w:sz w:val="24"/>
          <w:szCs w:val="24"/>
        </w:rPr>
      </w:pPr>
      <w:r w:rsidRPr="00E91700">
        <w:rPr>
          <w:rFonts w:ascii="Calibri" w:hAnsi="Calibri" w:cs="Calibri"/>
          <w:sz w:val="24"/>
          <w:szCs w:val="24"/>
        </w:rPr>
        <w:t>Queries are sent in parallel to the replica nodes from the primary node from within a cluster so the data is distributed across all available nodes within a cluster</w:t>
      </w:r>
    </w:p>
    <w:p w:rsidR="00FE5B3E" w:rsidRPr="00E91700" w:rsidRDefault="00FE5B3E" w:rsidP="0076724F">
      <w:pPr>
        <w:pStyle w:val="ListParagraph"/>
        <w:numPr>
          <w:ilvl w:val="0"/>
          <w:numId w:val="250"/>
        </w:numPr>
        <w:rPr>
          <w:rFonts w:ascii="Calibri" w:hAnsi="Calibri" w:cs="Calibri"/>
          <w:sz w:val="24"/>
          <w:szCs w:val="24"/>
        </w:rPr>
      </w:pPr>
      <w:r w:rsidRPr="00E91700">
        <w:rPr>
          <w:rFonts w:ascii="Calibri" w:hAnsi="Calibri" w:cs="Calibri"/>
          <w:sz w:val="24"/>
          <w:szCs w:val="24"/>
        </w:rPr>
        <w:t>To scale it is as simple as adding more nodes to cluster as long as the instance type of the cluster is still within operation requirements</w:t>
      </w:r>
    </w:p>
    <w:p w:rsidR="00FE5B3E" w:rsidRPr="00E91700" w:rsidRDefault="00FE5B3E" w:rsidP="0076724F">
      <w:pPr>
        <w:pStyle w:val="ListParagraph"/>
        <w:numPr>
          <w:ilvl w:val="0"/>
          <w:numId w:val="250"/>
        </w:numPr>
        <w:rPr>
          <w:rFonts w:ascii="Calibri" w:hAnsi="Calibri" w:cs="Calibri"/>
          <w:sz w:val="24"/>
          <w:szCs w:val="24"/>
        </w:rPr>
      </w:pPr>
      <w:r w:rsidRPr="00E91700">
        <w:rPr>
          <w:rFonts w:ascii="Calibri" w:hAnsi="Calibri" w:cs="Calibri"/>
          <w:sz w:val="24"/>
          <w:szCs w:val="24"/>
        </w:rPr>
        <w:t>When adding nodes Redshift manages all the data distribution and load balancing of the data from within the cluster to the new nodes</w:t>
      </w:r>
    </w:p>
    <w:p w:rsidR="00FE5B3E" w:rsidRDefault="00FE5B3E" w:rsidP="00B92D5D">
      <w:pPr>
        <w:rPr>
          <w:rFonts w:cs="Calibri"/>
          <w:sz w:val="32"/>
          <w:szCs w:val="28"/>
        </w:rPr>
      </w:pPr>
    </w:p>
    <w:p w:rsidR="00E91700" w:rsidRPr="004E5322" w:rsidRDefault="00E91700" w:rsidP="00B92D5D">
      <w:pPr>
        <w:rPr>
          <w:rFonts w:cs="Calibri"/>
          <w:sz w:val="32"/>
          <w:szCs w:val="28"/>
        </w:rPr>
      </w:pPr>
    </w:p>
    <w:p w:rsidR="00FE5B3E" w:rsidRPr="00E91700" w:rsidRDefault="00FE5B3E" w:rsidP="00E91700">
      <w:pPr>
        <w:pStyle w:val="Heading2"/>
      </w:pPr>
      <w:r w:rsidRPr="00E91700">
        <w:lastRenderedPageBreak/>
        <w:t>Amazon Redshift: Changing the node type of a cluster</w:t>
      </w:r>
    </w:p>
    <w:p w:rsidR="00FE5B3E" w:rsidRPr="004E5322" w:rsidRDefault="00FE5B3E" w:rsidP="00E91700">
      <w:r w:rsidRPr="004E5322">
        <w:t xml:space="preserve">Considerations:  Any change made to the cluster requires that enough resources be provisioned to </w:t>
      </w:r>
      <w:proofErr w:type="gramStart"/>
      <w:r w:rsidRPr="004E5322">
        <w:t>managed</w:t>
      </w:r>
      <w:proofErr w:type="gramEnd"/>
      <w:r w:rsidRPr="004E5322">
        <w:t xml:space="preserve"> the amount of current storage on the cluster or the process will fail</w:t>
      </w:r>
    </w:p>
    <w:p w:rsidR="00FE5B3E" w:rsidRPr="00E91700" w:rsidRDefault="00FE5B3E" w:rsidP="0076724F">
      <w:pPr>
        <w:pStyle w:val="ListParagraph"/>
        <w:numPr>
          <w:ilvl w:val="0"/>
          <w:numId w:val="251"/>
        </w:numPr>
        <w:rPr>
          <w:rFonts w:ascii="Calibri" w:hAnsi="Calibri" w:cs="Calibri"/>
          <w:sz w:val="24"/>
          <w:szCs w:val="24"/>
        </w:rPr>
      </w:pPr>
      <w:r w:rsidRPr="00E91700">
        <w:rPr>
          <w:rFonts w:ascii="Calibri" w:hAnsi="Calibri" w:cs="Calibri"/>
          <w:sz w:val="24"/>
          <w:szCs w:val="24"/>
        </w:rPr>
        <w:t>Multi-</w:t>
      </w:r>
      <w:r w:rsidRPr="00E91700">
        <w:rPr>
          <w:rFonts w:ascii="Calibri" w:hAnsi="Calibri" w:cs="Calibri"/>
          <w:sz w:val="24"/>
          <w:szCs w:val="24"/>
        </w:rPr>
        <w:softHyphen/>
        <w:t>‐node to single-</w:t>
      </w:r>
      <w:r w:rsidRPr="00E91700">
        <w:rPr>
          <w:rFonts w:ascii="Calibri" w:hAnsi="Calibri" w:cs="Calibri"/>
          <w:sz w:val="24"/>
          <w:szCs w:val="24"/>
        </w:rPr>
        <w:softHyphen/>
        <w:t>‐node | single-</w:t>
      </w:r>
      <w:r w:rsidRPr="00E91700">
        <w:rPr>
          <w:rFonts w:ascii="Calibri" w:hAnsi="Calibri" w:cs="Calibri"/>
          <w:sz w:val="24"/>
          <w:szCs w:val="24"/>
        </w:rPr>
        <w:softHyphen/>
        <w:t>‐node to multi-</w:t>
      </w:r>
      <w:r w:rsidRPr="00E91700">
        <w:rPr>
          <w:rFonts w:ascii="Calibri" w:hAnsi="Calibri" w:cs="Calibri"/>
          <w:sz w:val="24"/>
          <w:szCs w:val="24"/>
        </w:rPr>
        <w:softHyphen/>
        <w:t>‐node</w:t>
      </w:r>
    </w:p>
    <w:p w:rsidR="00FE5B3E" w:rsidRPr="00E91700" w:rsidRDefault="00FE5B3E" w:rsidP="0076724F">
      <w:pPr>
        <w:pStyle w:val="ListParagraph"/>
        <w:numPr>
          <w:ilvl w:val="0"/>
          <w:numId w:val="251"/>
        </w:numPr>
        <w:rPr>
          <w:rFonts w:ascii="Calibri" w:hAnsi="Calibri" w:cs="Calibri"/>
          <w:sz w:val="24"/>
          <w:szCs w:val="24"/>
        </w:rPr>
      </w:pPr>
      <w:r w:rsidRPr="00E91700">
        <w:rPr>
          <w:rFonts w:ascii="Calibri" w:hAnsi="Calibri" w:cs="Calibri"/>
          <w:sz w:val="24"/>
          <w:szCs w:val="24"/>
        </w:rPr>
        <w:t>Adding nodes</w:t>
      </w:r>
    </w:p>
    <w:p w:rsidR="00FE5B3E" w:rsidRPr="00E91700" w:rsidRDefault="00FE5B3E" w:rsidP="0076724F">
      <w:pPr>
        <w:pStyle w:val="ListParagraph"/>
        <w:numPr>
          <w:ilvl w:val="0"/>
          <w:numId w:val="251"/>
        </w:numPr>
        <w:rPr>
          <w:rFonts w:ascii="Calibri" w:hAnsi="Calibri" w:cs="Calibri"/>
          <w:sz w:val="24"/>
          <w:szCs w:val="24"/>
        </w:rPr>
      </w:pPr>
      <w:r w:rsidRPr="00E91700">
        <w:rPr>
          <w:rFonts w:ascii="Calibri" w:hAnsi="Calibri" w:cs="Calibri"/>
          <w:sz w:val="24"/>
          <w:szCs w:val="24"/>
        </w:rPr>
        <w:t>Changing node type</w:t>
      </w:r>
    </w:p>
    <w:p w:rsidR="00FE5B3E" w:rsidRPr="004E5322" w:rsidRDefault="00FE5B3E" w:rsidP="00E91700">
      <w:r w:rsidRPr="004E5322">
        <w:t>Resizing a cluster:</w:t>
      </w:r>
    </w:p>
    <w:p w:rsidR="00FE5B3E" w:rsidRPr="00E91700" w:rsidRDefault="00FE5B3E" w:rsidP="0076724F">
      <w:pPr>
        <w:pStyle w:val="ListParagraph"/>
        <w:numPr>
          <w:ilvl w:val="0"/>
          <w:numId w:val="252"/>
        </w:numPr>
        <w:rPr>
          <w:rFonts w:ascii="Calibri" w:hAnsi="Calibri" w:cs="Calibri"/>
          <w:sz w:val="24"/>
          <w:szCs w:val="24"/>
        </w:rPr>
      </w:pPr>
      <w:r w:rsidRPr="00E91700">
        <w:rPr>
          <w:rFonts w:ascii="Calibri" w:hAnsi="Calibri" w:cs="Calibri"/>
          <w:sz w:val="24"/>
          <w:szCs w:val="24"/>
        </w:rPr>
        <w:t>All connections are terminated and the cluster is restarted in read-</w:t>
      </w:r>
      <w:r w:rsidRPr="00E91700">
        <w:rPr>
          <w:rFonts w:ascii="Calibri" w:hAnsi="Calibri" w:cs="Calibri"/>
          <w:sz w:val="24"/>
          <w:szCs w:val="24"/>
        </w:rPr>
        <w:softHyphen/>
        <w:t>‐only mode, any transaction that was not completed will be rolled back</w:t>
      </w:r>
    </w:p>
    <w:p w:rsidR="00FE5B3E" w:rsidRPr="00E91700" w:rsidRDefault="00FE5B3E" w:rsidP="0076724F">
      <w:pPr>
        <w:pStyle w:val="ListParagraph"/>
        <w:numPr>
          <w:ilvl w:val="0"/>
          <w:numId w:val="252"/>
        </w:numPr>
        <w:rPr>
          <w:rFonts w:ascii="Calibri" w:hAnsi="Calibri" w:cs="Calibri"/>
          <w:sz w:val="24"/>
          <w:szCs w:val="24"/>
        </w:rPr>
      </w:pPr>
      <w:r w:rsidRPr="00E91700">
        <w:rPr>
          <w:rFonts w:ascii="Calibri" w:hAnsi="Calibri" w:cs="Calibri"/>
          <w:sz w:val="24"/>
          <w:szCs w:val="24"/>
        </w:rPr>
        <w:t>A new cluster is started (by Redshift) and uses the original(source) cluster as a data source to populate the new cluster</w:t>
      </w:r>
    </w:p>
    <w:p w:rsidR="00FE5B3E" w:rsidRPr="00E91700" w:rsidRDefault="00FE5B3E" w:rsidP="0076724F">
      <w:pPr>
        <w:pStyle w:val="ListParagraph"/>
        <w:numPr>
          <w:ilvl w:val="0"/>
          <w:numId w:val="252"/>
        </w:numPr>
        <w:rPr>
          <w:rFonts w:ascii="Calibri" w:hAnsi="Calibri" w:cs="Calibri"/>
          <w:sz w:val="24"/>
          <w:szCs w:val="24"/>
        </w:rPr>
      </w:pPr>
      <w:r w:rsidRPr="00E91700">
        <w:rPr>
          <w:rFonts w:ascii="Calibri" w:hAnsi="Calibri" w:cs="Calibri"/>
          <w:sz w:val="24"/>
          <w:szCs w:val="24"/>
        </w:rPr>
        <w:t>The new cluster is in read-</w:t>
      </w:r>
      <w:r w:rsidRPr="00E91700">
        <w:rPr>
          <w:rFonts w:ascii="Calibri" w:hAnsi="Calibri" w:cs="Calibri"/>
          <w:sz w:val="24"/>
          <w:szCs w:val="24"/>
        </w:rPr>
        <w:softHyphen/>
        <w:t>‐only mode until the resize is completed</w:t>
      </w:r>
    </w:p>
    <w:p w:rsidR="00FE5B3E" w:rsidRPr="00E91700" w:rsidRDefault="00FE5B3E" w:rsidP="0076724F">
      <w:pPr>
        <w:pStyle w:val="ListParagraph"/>
        <w:numPr>
          <w:ilvl w:val="0"/>
          <w:numId w:val="252"/>
        </w:numPr>
        <w:rPr>
          <w:rFonts w:ascii="Calibri" w:hAnsi="Calibri" w:cs="Calibri"/>
          <w:sz w:val="24"/>
          <w:szCs w:val="24"/>
        </w:rPr>
      </w:pPr>
      <w:r w:rsidRPr="00E91700">
        <w:rPr>
          <w:rFonts w:ascii="Calibri" w:hAnsi="Calibri" w:cs="Calibri"/>
          <w:sz w:val="24"/>
          <w:szCs w:val="24"/>
        </w:rPr>
        <w:t>End point is updated and old cluster terminates all connections</w:t>
      </w:r>
    </w:p>
    <w:p w:rsidR="00FE5B3E" w:rsidRPr="004E5322" w:rsidRDefault="00FE5B3E" w:rsidP="00B92D5D">
      <w:pPr>
        <w:rPr>
          <w:rFonts w:cs="Calibri"/>
          <w:sz w:val="32"/>
          <w:szCs w:val="28"/>
        </w:rPr>
      </w:pPr>
    </w:p>
    <w:p w:rsidR="00FE5B3E" w:rsidRPr="00E91700" w:rsidRDefault="00FE5B3E" w:rsidP="00E91700">
      <w:pPr>
        <w:pStyle w:val="Heading2"/>
      </w:pPr>
      <w:r w:rsidRPr="00E91700">
        <w:t>Amazon Redshift: Costing</w:t>
      </w:r>
    </w:p>
    <w:p w:rsidR="00FE5B3E" w:rsidRPr="004E5322" w:rsidRDefault="00FE5B3E" w:rsidP="00E91700">
      <w:r w:rsidRPr="004E5322">
        <w:t xml:space="preserve">Storage is provisioned as part of the node as long as a cluster is running AWS </w:t>
      </w:r>
      <w:proofErr w:type="gramStart"/>
      <w:r w:rsidRPr="004E5322">
        <w:t>will  charge</w:t>
      </w:r>
      <w:proofErr w:type="gramEnd"/>
      <w:r w:rsidRPr="004E5322">
        <w:t xml:space="preserve"> the nodes. Spot instances are not on option when working with Amazon Redshift due to the nature of the type of application</w:t>
      </w:r>
    </w:p>
    <w:p w:rsidR="00FE5B3E" w:rsidRPr="004E5322" w:rsidRDefault="00FE5B3E" w:rsidP="00E91700">
      <w:r w:rsidRPr="004E5322">
        <w:t>On-</w:t>
      </w:r>
      <w:r w:rsidRPr="004E5322">
        <w:softHyphen/>
        <w:t>‐demand: on-</w:t>
      </w:r>
      <w:r w:rsidRPr="004E5322">
        <w:softHyphen/>
        <w:t>‐demand instances can be added for scaling a node or temporary redshift clusters can also rely on on-</w:t>
      </w:r>
      <w:r w:rsidRPr="004E5322">
        <w:softHyphen/>
        <w:t>‐demand</w:t>
      </w:r>
    </w:p>
    <w:p w:rsidR="00FE5B3E" w:rsidRPr="004E5322" w:rsidRDefault="00FE5B3E" w:rsidP="00E91700">
      <w:r w:rsidRPr="004E5322">
        <w:t>Reserved instances: To reduce costs for nodes that will maintain a continuous running state then purchase reserved instances to reduce the cost of the nodes</w:t>
      </w:r>
    </w:p>
    <w:p w:rsidR="00FE5B3E" w:rsidRPr="00E91700" w:rsidRDefault="00FE5B3E" w:rsidP="0076724F">
      <w:pPr>
        <w:pStyle w:val="ListParagraph"/>
        <w:numPr>
          <w:ilvl w:val="0"/>
          <w:numId w:val="253"/>
        </w:numPr>
        <w:rPr>
          <w:rFonts w:ascii="Calibri" w:hAnsi="Calibri" w:cs="Calibri"/>
          <w:sz w:val="24"/>
          <w:szCs w:val="24"/>
        </w:rPr>
      </w:pPr>
      <w:r w:rsidRPr="00E91700">
        <w:rPr>
          <w:rFonts w:ascii="Calibri" w:hAnsi="Calibri" w:cs="Calibri"/>
          <w:sz w:val="24"/>
          <w:szCs w:val="24"/>
        </w:rPr>
        <w:t>Must be proper instance type</w:t>
      </w:r>
    </w:p>
    <w:p w:rsidR="00FE5B3E" w:rsidRPr="00E91700" w:rsidRDefault="00FE5B3E" w:rsidP="0076724F">
      <w:pPr>
        <w:pStyle w:val="ListParagraph"/>
        <w:numPr>
          <w:ilvl w:val="0"/>
          <w:numId w:val="253"/>
        </w:numPr>
        <w:rPr>
          <w:rFonts w:ascii="Calibri" w:hAnsi="Calibri" w:cs="Calibri"/>
          <w:sz w:val="24"/>
          <w:szCs w:val="24"/>
        </w:rPr>
      </w:pPr>
      <w:r w:rsidRPr="00E91700">
        <w:rPr>
          <w:rFonts w:ascii="Calibri" w:hAnsi="Calibri" w:cs="Calibri"/>
          <w:sz w:val="24"/>
          <w:szCs w:val="24"/>
        </w:rPr>
        <w:t>Must be in the proper region/availability zone for the reserved pricing to apply</w:t>
      </w:r>
    </w:p>
    <w:p w:rsidR="00FE5B3E" w:rsidRPr="004E5322" w:rsidRDefault="00FE5B3E" w:rsidP="00E91700">
      <w:r w:rsidRPr="004E5322">
        <w:t>BCJC is running a Redshift cluster for a petabyte scale data warehouse application. BCJC anticipates the cluster running 6 nodes of the ds1.xlarge instance type 24x7x365. Currently BCJC has purchased 9 reserved instances that match the proper availability zones and instance type.</w:t>
      </w:r>
    </w:p>
    <w:p w:rsidR="00FE5B3E" w:rsidRPr="00E91700" w:rsidRDefault="00FE5B3E" w:rsidP="0076724F">
      <w:pPr>
        <w:pStyle w:val="ListParagraph"/>
        <w:numPr>
          <w:ilvl w:val="0"/>
          <w:numId w:val="254"/>
        </w:numPr>
        <w:rPr>
          <w:rFonts w:ascii="Calibri" w:hAnsi="Calibri" w:cs="Calibri"/>
          <w:sz w:val="24"/>
          <w:szCs w:val="24"/>
        </w:rPr>
      </w:pPr>
      <w:r w:rsidRPr="00E91700">
        <w:rPr>
          <w:rFonts w:ascii="Calibri" w:hAnsi="Calibri" w:cs="Calibri"/>
          <w:sz w:val="24"/>
          <w:szCs w:val="24"/>
        </w:rPr>
        <w:t xml:space="preserve">BCJC will  </w:t>
      </w:r>
      <w:proofErr w:type="spellStart"/>
      <w:r w:rsidRPr="00E91700">
        <w:rPr>
          <w:rFonts w:ascii="Calibri" w:hAnsi="Calibri" w:cs="Calibri"/>
          <w:sz w:val="24"/>
          <w:szCs w:val="24"/>
        </w:rPr>
        <w:t>will</w:t>
      </w:r>
      <w:proofErr w:type="spellEnd"/>
      <w:r w:rsidRPr="00E91700">
        <w:rPr>
          <w:rFonts w:ascii="Calibri" w:hAnsi="Calibri" w:cs="Calibri"/>
          <w:sz w:val="24"/>
          <w:szCs w:val="24"/>
        </w:rPr>
        <w:t xml:space="preserve"> be charged the discounted rate for the 6 running nodes</w:t>
      </w:r>
    </w:p>
    <w:p w:rsidR="00FE5B3E" w:rsidRDefault="00FE5B3E" w:rsidP="0076724F">
      <w:pPr>
        <w:pStyle w:val="ListParagraph"/>
        <w:numPr>
          <w:ilvl w:val="0"/>
          <w:numId w:val="254"/>
        </w:numPr>
        <w:rPr>
          <w:rFonts w:ascii="Calibri" w:hAnsi="Calibri" w:cs="Calibri"/>
          <w:sz w:val="24"/>
          <w:szCs w:val="24"/>
        </w:rPr>
      </w:pPr>
      <w:r w:rsidRPr="00E91700">
        <w:rPr>
          <w:rFonts w:ascii="Calibri" w:hAnsi="Calibri" w:cs="Calibri"/>
          <w:sz w:val="24"/>
          <w:szCs w:val="24"/>
        </w:rPr>
        <w:t>BCJC will  also pay the discounted rate for the additional 3 nodes reserved even though the cluster is only running 6 nodes</w:t>
      </w:r>
    </w:p>
    <w:p w:rsidR="00E91700" w:rsidRDefault="00E91700" w:rsidP="00E91700">
      <w:pPr>
        <w:pStyle w:val="ListParagraph"/>
        <w:rPr>
          <w:rFonts w:ascii="Calibri" w:hAnsi="Calibri" w:cs="Calibri"/>
          <w:sz w:val="24"/>
          <w:szCs w:val="24"/>
        </w:rPr>
      </w:pPr>
    </w:p>
    <w:p w:rsidR="00E91700" w:rsidRPr="00E91700" w:rsidRDefault="00E91700" w:rsidP="00E91700">
      <w:pPr>
        <w:pStyle w:val="ListParagraph"/>
        <w:rPr>
          <w:rFonts w:ascii="Calibri" w:hAnsi="Calibri" w:cs="Calibri"/>
          <w:sz w:val="24"/>
          <w:szCs w:val="24"/>
        </w:rPr>
      </w:pPr>
    </w:p>
    <w:p w:rsidR="00FE5B3E" w:rsidRPr="00E91700" w:rsidRDefault="00FE5B3E" w:rsidP="00E91700">
      <w:pPr>
        <w:pStyle w:val="Heading2"/>
      </w:pPr>
      <w:r w:rsidRPr="00E91700">
        <w:lastRenderedPageBreak/>
        <w:t>Amazon Redshift: Backups</w:t>
      </w:r>
    </w:p>
    <w:p w:rsidR="00FE5B3E" w:rsidRPr="004E5322" w:rsidRDefault="00FE5B3E" w:rsidP="00E91700">
      <w:r w:rsidRPr="004E5322">
        <w:t>Data on Amazon Redshift needs to be backed up with Redshift data snapshots</w:t>
      </w:r>
    </w:p>
    <w:p w:rsidR="00FE5B3E" w:rsidRPr="00E91700" w:rsidRDefault="00FE5B3E" w:rsidP="0076724F">
      <w:pPr>
        <w:pStyle w:val="ListParagraph"/>
        <w:numPr>
          <w:ilvl w:val="0"/>
          <w:numId w:val="255"/>
        </w:numPr>
        <w:rPr>
          <w:rFonts w:ascii="Calibri" w:hAnsi="Calibri" w:cs="Calibri"/>
          <w:sz w:val="24"/>
          <w:szCs w:val="24"/>
        </w:rPr>
      </w:pPr>
      <w:r w:rsidRPr="00E91700">
        <w:rPr>
          <w:rFonts w:ascii="Calibri" w:hAnsi="Calibri" w:cs="Calibri"/>
          <w:sz w:val="24"/>
          <w:szCs w:val="24"/>
        </w:rPr>
        <w:t>Point-</w:t>
      </w:r>
      <w:r w:rsidRPr="00E91700">
        <w:rPr>
          <w:rFonts w:ascii="Calibri" w:hAnsi="Calibri" w:cs="Calibri"/>
          <w:sz w:val="24"/>
          <w:szCs w:val="24"/>
        </w:rPr>
        <w:softHyphen/>
        <w:t>‐in-</w:t>
      </w:r>
      <w:r w:rsidRPr="00E91700">
        <w:rPr>
          <w:rFonts w:ascii="Calibri" w:hAnsi="Calibri" w:cs="Calibri"/>
          <w:sz w:val="24"/>
          <w:szCs w:val="24"/>
        </w:rPr>
        <w:softHyphen/>
        <w:t>‐time snapshots are stored on Amazon S3 for durability  (done by Redshift)</w:t>
      </w:r>
    </w:p>
    <w:p w:rsidR="00FE5B3E" w:rsidRPr="00E91700" w:rsidRDefault="00FE5B3E" w:rsidP="0076724F">
      <w:pPr>
        <w:pStyle w:val="ListParagraph"/>
        <w:numPr>
          <w:ilvl w:val="0"/>
          <w:numId w:val="255"/>
        </w:numPr>
        <w:rPr>
          <w:rFonts w:ascii="Calibri" w:hAnsi="Calibri" w:cs="Calibri"/>
          <w:sz w:val="24"/>
          <w:szCs w:val="24"/>
        </w:rPr>
      </w:pPr>
      <w:r w:rsidRPr="00E91700">
        <w:rPr>
          <w:rFonts w:ascii="Calibri" w:hAnsi="Calibri" w:cs="Calibri"/>
          <w:sz w:val="24"/>
          <w:szCs w:val="24"/>
        </w:rPr>
        <w:t>Automatic and manual snapshots are available</w:t>
      </w:r>
    </w:p>
    <w:p w:rsidR="00FE5B3E" w:rsidRPr="00E91700" w:rsidRDefault="00FE5B3E" w:rsidP="0076724F">
      <w:pPr>
        <w:pStyle w:val="ListParagraph"/>
        <w:numPr>
          <w:ilvl w:val="0"/>
          <w:numId w:val="255"/>
        </w:numPr>
        <w:rPr>
          <w:rFonts w:ascii="Calibri" w:hAnsi="Calibri" w:cs="Calibri"/>
          <w:sz w:val="24"/>
          <w:szCs w:val="24"/>
        </w:rPr>
      </w:pPr>
      <w:r w:rsidRPr="00E91700">
        <w:rPr>
          <w:rFonts w:ascii="Calibri" w:hAnsi="Calibri" w:cs="Calibri"/>
          <w:sz w:val="24"/>
          <w:szCs w:val="24"/>
        </w:rPr>
        <w:t>Redshift can restore data from a snapshot by launching a new cluster and importing the data from the snapshot</w:t>
      </w:r>
    </w:p>
    <w:p w:rsidR="00FE5B3E" w:rsidRPr="004E5322" w:rsidRDefault="00FE5B3E" w:rsidP="00B92D5D">
      <w:pPr>
        <w:rPr>
          <w:rFonts w:cs="Calibri"/>
          <w:sz w:val="32"/>
          <w:szCs w:val="28"/>
        </w:rPr>
      </w:pPr>
    </w:p>
    <w:p w:rsidR="00FE5B3E" w:rsidRPr="00E91700" w:rsidRDefault="00FE5B3E" w:rsidP="00E91700">
      <w:pPr>
        <w:pStyle w:val="Heading2"/>
      </w:pPr>
      <w:r w:rsidRPr="00E91700">
        <w:t>Amazon Redshift: Snapshot Region Copy</w:t>
      </w:r>
    </w:p>
    <w:p w:rsidR="00FE5B3E" w:rsidRPr="004E5322" w:rsidRDefault="00FE5B3E" w:rsidP="00E91700">
      <w:r w:rsidRPr="004E5322">
        <w:t>Snapshots can be copied from one region to another region (if the region supports Redshift)</w:t>
      </w:r>
    </w:p>
    <w:p w:rsidR="00FE5B3E" w:rsidRPr="00E91700" w:rsidRDefault="00FE5B3E" w:rsidP="0076724F">
      <w:pPr>
        <w:pStyle w:val="ListParagraph"/>
        <w:numPr>
          <w:ilvl w:val="0"/>
          <w:numId w:val="256"/>
        </w:numPr>
        <w:rPr>
          <w:rFonts w:ascii="Calibri" w:hAnsi="Calibri" w:cs="Calibri"/>
          <w:sz w:val="24"/>
          <w:szCs w:val="24"/>
        </w:rPr>
      </w:pPr>
      <w:r w:rsidRPr="00E91700">
        <w:rPr>
          <w:rFonts w:ascii="Calibri" w:hAnsi="Calibri" w:cs="Calibri"/>
          <w:sz w:val="24"/>
          <w:szCs w:val="24"/>
        </w:rPr>
        <w:t>Manual Copy: Manually copy a snapshot from one region to another</w:t>
      </w:r>
    </w:p>
    <w:p w:rsidR="00FE5B3E" w:rsidRPr="00E91700" w:rsidRDefault="00FE5B3E" w:rsidP="0076724F">
      <w:pPr>
        <w:pStyle w:val="ListParagraph"/>
        <w:numPr>
          <w:ilvl w:val="0"/>
          <w:numId w:val="256"/>
        </w:numPr>
        <w:rPr>
          <w:rFonts w:ascii="Calibri" w:hAnsi="Calibri" w:cs="Calibri"/>
          <w:sz w:val="24"/>
          <w:szCs w:val="24"/>
        </w:rPr>
      </w:pPr>
      <w:r w:rsidRPr="00E91700">
        <w:rPr>
          <w:rFonts w:ascii="Calibri" w:hAnsi="Calibri" w:cs="Calibri"/>
          <w:sz w:val="24"/>
          <w:szCs w:val="24"/>
        </w:rPr>
        <w:t>Automatic Copy: Redshift will automatically copy a snapshot from one region to another retention period for the destination region can also be configured so automated snapshots can be removed after the retention period</w:t>
      </w:r>
    </w:p>
    <w:p w:rsidR="00FE5B3E" w:rsidRPr="004E5322" w:rsidRDefault="00FE5B3E" w:rsidP="00E91700">
      <w:r w:rsidRPr="004E5322">
        <w:t>Note: Snapshot copying does incur data transfer costs from one region to another</w:t>
      </w:r>
    </w:p>
    <w:p w:rsidR="00FE5B3E" w:rsidRPr="004E5322" w:rsidRDefault="00FE5B3E" w:rsidP="00B92D5D">
      <w:pPr>
        <w:rPr>
          <w:rFonts w:cs="Calibri"/>
          <w:sz w:val="32"/>
          <w:szCs w:val="28"/>
        </w:rPr>
      </w:pPr>
    </w:p>
    <w:p w:rsidR="00FE5B3E" w:rsidRPr="00E91700" w:rsidRDefault="00FE5B3E" w:rsidP="00E91700">
      <w:pPr>
        <w:pStyle w:val="Heading2"/>
      </w:pPr>
      <w:r w:rsidRPr="00E91700">
        <w:t>Amazon Redshift: Restoring From a Snapshot</w:t>
      </w:r>
    </w:p>
    <w:p w:rsidR="00FE5B3E" w:rsidRPr="004E5322" w:rsidRDefault="00FE5B3E" w:rsidP="00E91700">
      <w:r w:rsidRPr="004E5322">
        <w:t>A restore from a snapshot will contain the following information</w:t>
      </w:r>
    </w:p>
    <w:p w:rsidR="00FE5B3E" w:rsidRPr="00E91700" w:rsidRDefault="00FE5B3E" w:rsidP="0076724F">
      <w:pPr>
        <w:pStyle w:val="ListParagraph"/>
        <w:numPr>
          <w:ilvl w:val="0"/>
          <w:numId w:val="257"/>
        </w:numPr>
        <w:rPr>
          <w:rFonts w:ascii="Calibri" w:hAnsi="Calibri" w:cs="Calibri"/>
          <w:sz w:val="24"/>
          <w:szCs w:val="24"/>
        </w:rPr>
      </w:pPr>
      <w:r w:rsidRPr="00E91700">
        <w:rPr>
          <w:rFonts w:ascii="Calibri" w:hAnsi="Calibri" w:cs="Calibri"/>
          <w:sz w:val="24"/>
          <w:szCs w:val="24"/>
        </w:rPr>
        <w:t>Number of nodes</w:t>
      </w:r>
    </w:p>
    <w:p w:rsidR="00FE5B3E" w:rsidRPr="00E91700" w:rsidRDefault="00FE5B3E" w:rsidP="0076724F">
      <w:pPr>
        <w:pStyle w:val="ListParagraph"/>
        <w:numPr>
          <w:ilvl w:val="0"/>
          <w:numId w:val="257"/>
        </w:numPr>
        <w:rPr>
          <w:rFonts w:ascii="Calibri" w:hAnsi="Calibri" w:cs="Calibri"/>
          <w:sz w:val="24"/>
          <w:szCs w:val="24"/>
        </w:rPr>
      </w:pPr>
      <w:r w:rsidRPr="00E91700">
        <w:rPr>
          <w:rFonts w:ascii="Calibri" w:hAnsi="Calibri" w:cs="Calibri"/>
          <w:sz w:val="24"/>
          <w:szCs w:val="24"/>
        </w:rPr>
        <w:t>Type of nodes</w:t>
      </w:r>
    </w:p>
    <w:p w:rsidR="00FE5B3E" w:rsidRPr="00E91700" w:rsidRDefault="00FE5B3E" w:rsidP="0076724F">
      <w:pPr>
        <w:pStyle w:val="ListParagraph"/>
        <w:numPr>
          <w:ilvl w:val="0"/>
          <w:numId w:val="257"/>
        </w:numPr>
        <w:rPr>
          <w:rFonts w:ascii="Calibri" w:hAnsi="Calibri" w:cs="Calibri"/>
          <w:sz w:val="24"/>
          <w:szCs w:val="24"/>
        </w:rPr>
      </w:pPr>
      <w:r w:rsidRPr="00E91700">
        <w:rPr>
          <w:rFonts w:ascii="Calibri" w:hAnsi="Calibri" w:cs="Calibri"/>
          <w:sz w:val="24"/>
          <w:szCs w:val="24"/>
        </w:rPr>
        <w:t>Cluster configuration</w:t>
      </w:r>
    </w:p>
    <w:p w:rsidR="00FE5B3E" w:rsidRDefault="00FE5B3E" w:rsidP="0076724F">
      <w:pPr>
        <w:pStyle w:val="ListParagraph"/>
        <w:numPr>
          <w:ilvl w:val="0"/>
          <w:numId w:val="257"/>
        </w:numPr>
        <w:rPr>
          <w:rFonts w:ascii="Calibri" w:hAnsi="Calibri" w:cs="Calibri"/>
          <w:sz w:val="24"/>
          <w:szCs w:val="24"/>
        </w:rPr>
      </w:pPr>
      <w:r w:rsidRPr="00E91700">
        <w:rPr>
          <w:rFonts w:ascii="Calibri" w:hAnsi="Calibri" w:cs="Calibri"/>
          <w:sz w:val="24"/>
          <w:szCs w:val="24"/>
        </w:rPr>
        <w:t>Data included in the DB’s of the cluster</w:t>
      </w: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E91700" w:rsidRDefault="00E91700" w:rsidP="00E91700">
      <w:pPr>
        <w:pStyle w:val="ListParagraph"/>
        <w:rPr>
          <w:rFonts w:ascii="Calibri" w:hAnsi="Calibri" w:cs="Calibri"/>
          <w:sz w:val="24"/>
          <w:szCs w:val="24"/>
        </w:rPr>
      </w:pPr>
    </w:p>
    <w:p w:rsidR="00FE5B3E" w:rsidRPr="00E91700" w:rsidRDefault="00FE5B3E" w:rsidP="00E91700">
      <w:pPr>
        <w:pStyle w:val="Heading1"/>
      </w:pPr>
      <w:r w:rsidRPr="00E91700">
        <w:lastRenderedPageBreak/>
        <w:t>CloudFront Key Concepts and Overview</w:t>
      </w:r>
    </w:p>
    <w:p w:rsidR="00FE5B3E" w:rsidRPr="004E5322" w:rsidRDefault="00FE5B3E" w:rsidP="00E91700">
      <w:r w:rsidRPr="004E5322">
        <w:t xml:space="preserve">Dynamic Content &amp; Whole Site CDN – CloudFront is not just a “static files only” </w:t>
      </w:r>
      <w:proofErr w:type="gramStart"/>
      <w:r w:rsidRPr="004E5322">
        <w:t>CDN  anymore</w:t>
      </w:r>
      <w:proofErr w:type="gramEnd"/>
      <w:r w:rsidRPr="004E5322">
        <w:t>. When you enable “forward query strings” these will now be forwarded to the origin (if the origin supports it S3 does not) which allows the CDN to cache static pages such as word press posts that pull from a database. We will earn in whole site CDN how to configure this to ensure if the dynamic content change sit doesn’t stay cached.</w:t>
      </w:r>
    </w:p>
    <w:p w:rsidR="00FE5B3E" w:rsidRPr="004E5322" w:rsidRDefault="00FE5B3E" w:rsidP="00E91700">
      <w:r w:rsidRPr="004E5322">
        <w:t>Media Streaming – CloudFront allows you to stream media on-</w:t>
      </w:r>
      <w:r w:rsidRPr="004E5322">
        <w:softHyphen/>
        <w:t>‐</w:t>
      </w:r>
      <w:proofErr w:type="gramStart"/>
      <w:r w:rsidRPr="004E5322">
        <w:t>demand ,Adobe</w:t>
      </w:r>
      <w:proofErr w:type="gramEnd"/>
      <w:r w:rsidRPr="004E5322">
        <w:t xml:space="preserve"> RTMP streaming distributions as well as streaming origins such as WOWZAEC2 instances.</w:t>
      </w:r>
    </w:p>
    <w:p w:rsidR="00FE5B3E" w:rsidRPr="004E5322" w:rsidRDefault="00FE5B3E" w:rsidP="00E91700">
      <w:r w:rsidRPr="004E5322">
        <w:t xml:space="preserve">Invalidation – CloudFront </w:t>
      </w:r>
      <w:proofErr w:type="gramStart"/>
      <w:r w:rsidRPr="004E5322">
        <w:t>will  cache</w:t>
      </w:r>
      <w:proofErr w:type="gramEnd"/>
      <w:r w:rsidRPr="004E5322">
        <w:t xml:space="preserve"> the last requested item until either the TTL on the item expires, the object is invalidated, OR the TTL is set to zero and the last modified header has not changed</w:t>
      </w:r>
    </w:p>
    <w:p w:rsidR="00FE5B3E" w:rsidRPr="004E5322" w:rsidRDefault="00FE5B3E" w:rsidP="00E91700">
      <w:r w:rsidRPr="004E5322">
        <w:t xml:space="preserve">Custom SSL – By default CloudFront provides </w:t>
      </w:r>
      <w:proofErr w:type="gramStart"/>
      <w:r w:rsidRPr="004E5322">
        <w:t>a</w:t>
      </w:r>
      <w:proofErr w:type="gramEnd"/>
      <w:r w:rsidRPr="004E5322">
        <w:t xml:space="preserve"> xxxx.cloudfront.net URL. With this comes an SSL certificate associated with the cloudfront.net domain. If there is a requirement to use a custom domain </w:t>
      </w:r>
      <w:proofErr w:type="spellStart"/>
      <w:r w:rsidRPr="004E5322">
        <w:t>i.e</w:t>
      </w:r>
      <w:proofErr w:type="spellEnd"/>
      <w:r w:rsidRPr="004E5322">
        <w:t xml:space="preserve"> linuxacademy.com you must provision and configure your own SSL certificate in IAM and associate it to your CloudFront distribution.</w:t>
      </w:r>
    </w:p>
    <w:p w:rsidR="00FE5B3E" w:rsidRPr="004E5322" w:rsidRDefault="00FE5B3E" w:rsidP="00E91700">
      <w:r w:rsidRPr="004E5322">
        <w:t>Custom Error Messages– CloudFront allows you to respond back with custom error message/pages. I.E 404 not found page.</w:t>
      </w:r>
    </w:p>
    <w:p w:rsidR="00FE5B3E" w:rsidRPr="004E5322" w:rsidRDefault="00FE5B3E" w:rsidP="00B92D5D">
      <w:pPr>
        <w:rPr>
          <w:rFonts w:cs="Calibri"/>
          <w:sz w:val="32"/>
          <w:szCs w:val="28"/>
        </w:rPr>
      </w:pPr>
    </w:p>
    <w:p w:rsidR="00FE5B3E" w:rsidRPr="004E5322" w:rsidRDefault="00FE5B3E" w:rsidP="00E91700">
      <w:r w:rsidRPr="004E5322">
        <w:t xml:space="preserve">HTTP Methods: Core </w:t>
      </w:r>
      <w:r w:rsidR="00546409" w:rsidRPr="004E5322">
        <w:t>benefits are</w:t>
      </w:r>
      <w:r w:rsidRPr="004E5322">
        <w:t xml:space="preserve"> allowing you to use CloudFront for </w:t>
      </w:r>
      <w:r w:rsidR="00546409" w:rsidRPr="004E5322">
        <w:t>all website</w:t>
      </w:r>
      <w:r w:rsidRPr="004E5322">
        <w:t xml:space="preserve"> actions DELETE – no caching</w:t>
      </w:r>
    </w:p>
    <w:p w:rsidR="00FE5B3E" w:rsidRPr="004E5322" w:rsidRDefault="00FE5B3E" w:rsidP="00E91700">
      <w:r w:rsidRPr="004E5322">
        <w:t>GET -</w:t>
      </w:r>
      <w:r w:rsidRPr="004E5322">
        <w:softHyphen/>
        <w:t>‐ caching</w:t>
      </w:r>
    </w:p>
    <w:p w:rsidR="00FE5B3E" w:rsidRPr="004E5322" w:rsidRDefault="00FE5B3E" w:rsidP="00E91700">
      <w:r w:rsidRPr="004E5322">
        <w:t>HEAD -</w:t>
      </w:r>
      <w:r w:rsidRPr="004E5322">
        <w:softHyphen/>
        <w:t>‐ caching OPTIONS -</w:t>
      </w:r>
      <w:r w:rsidRPr="004E5322">
        <w:softHyphen/>
        <w:t>‐ caching PATCH – no caching POST – no caching PUT – no caching</w:t>
      </w:r>
    </w:p>
    <w:p w:rsidR="00FE5B3E" w:rsidRPr="004E5322" w:rsidRDefault="00FE5B3E" w:rsidP="00E91700"/>
    <w:p w:rsidR="00FE5B3E" w:rsidRPr="004E5322" w:rsidRDefault="00FE5B3E" w:rsidP="00E91700">
      <w:r w:rsidRPr="004E5322">
        <w:t>What does this mean?</w:t>
      </w:r>
    </w:p>
    <w:p w:rsidR="00FE5B3E" w:rsidRPr="00E91700" w:rsidRDefault="00FE5B3E" w:rsidP="0076724F">
      <w:pPr>
        <w:pStyle w:val="ListParagraph"/>
        <w:numPr>
          <w:ilvl w:val="0"/>
          <w:numId w:val="258"/>
        </w:numPr>
        <w:rPr>
          <w:rFonts w:ascii="Calibri" w:hAnsi="Calibri" w:cs="Calibri"/>
          <w:sz w:val="24"/>
          <w:szCs w:val="24"/>
        </w:rPr>
      </w:pPr>
      <w:r w:rsidRPr="00E91700">
        <w:rPr>
          <w:rFonts w:ascii="Calibri" w:hAnsi="Calibri" w:cs="Calibri"/>
          <w:sz w:val="24"/>
          <w:szCs w:val="24"/>
        </w:rPr>
        <w:t xml:space="preserve">If you upload an option using PUT it is not cached on the origin even though the upload process uses the </w:t>
      </w:r>
      <w:proofErr w:type="gramStart"/>
      <w:r w:rsidRPr="00E91700">
        <w:rPr>
          <w:rFonts w:ascii="Calibri" w:hAnsi="Calibri" w:cs="Calibri"/>
          <w:sz w:val="24"/>
          <w:szCs w:val="24"/>
        </w:rPr>
        <w:t>closest  origin</w:t>
      </w:r>
      <w:proofErr w:type="gramEnd"/>
      <w:r w:rsidRPr="00E91700">
        <w:rPr>
          <w:rFonts w:ascii="Calibri" w:hAnsi="Calibri" w:cs="Calibri"/>
          <w:sz w:val="24"/>
          <w:szCs w:val="24"/>
        </w:rPr>
        <w:t xml:space="preserve">. The origin acts only </w:t>
      </w:r>
      <w:proofErr w:type="gramStart"/>
      <w:r w:rsidRPr="00E91700">
        <w:rPr>
          <w:rFonts w:ascii="Calibri" w:hAnsi="Calibri" w:cs="Calibri"/>
          <w:sz w:val="24"/>
          <w:szCs w:val="24"/>
        </w:rPr>
        <w:t>as  a</w:t>
      </w:r>
      <w:proofErr w:type="gramEnd"/>
      <w:r w:rsidRPr="00E91700">
        <w:rPr>
          <w:rFonts w:ascii="Calibri" w:hAnsi="Calibri" w:cs="Calibri"/>
          <w:sz w:val="24"/>
          <w:szCs w:val="24"/>
        </w:rPr>
        <w:t xml:space="preserve"> proxy back to AWS which does in fact reduce latency and speeds  up the upload process.</w:t>
      </w:r>
    </w:p>
    <w:p w:rsidR="00FE5B3E" w:rsidRPr="00E91700" w:rsidRDefault="00FE5B3E" w:rsidP="0076724F">
      <w:pPr>
        <w:pStyle w:val="ListParagraph"/>
        <w:numPr>
          <w:ilvl w:val="0"/>
          <w:numId w:val="258"/>
        </w:numPr>
        <w:rPr>
          <w:rFonts w:ascii="Calibri" w:hAnsi="Calibri" w:cs="Calibri"/>
          <w:sz w:val="24"/>
          <w:szCs w:val="24"/>
        </w:rPr>
      </w:pPr>
      <w:proofErr w:type="gramStart"/>
      <w:r w:rsidRPr="00E91700">
        <w:rPr>
          <w:rFonts w:ascii="Calibri" w:hAnsi="Calibri" w:cs="Calibri"/>
          <w:sz w:val="24"/>
          <w:szCs w:val="24"/>
        </w:rPr>
        <w:t>Delete  request</w:t>
      </w:r>
      <w:proofErr w:type="gramEnd"/>
      <w:r w:rsidRPr="00E91700">
        <w:rPr>
          <w:rFonts w:ascii="Calibri" w:hAnsi="Calibri" w:cs="Calibri"/>
          <w:sz w:val="24"/>
          <w:szCs w:val="24"/>
        </w:rPr>
        <w:t xml:space="preserve"> will delete the object but not remove it from cache, invalidating the cache is still required.</w:t>
      </w:r>
    </w:p>
    <w:p w:rsidR="00FE5B3E" w:rsidRDefault="00FE5B3E" w:rsidP="00B92D5D">
      <w:pPr>
        <w:rPr>
          <w:rFonts w:cs="Calibri"/>
          <w:sz w:val="32"/>
          <w:szCs w:val="28"/>
        </w:rPr>
      </w:pPr>
    </w:p>
    <w:p w:rsidR="00BE4181" w:rsidRPr="004E5322" w:rsidRDefault="00BE4181" w:rsidP="00B92D5D">
      <w:pPr>
        <w:rPr>
          <w:rFonts w:cs="Calibri"/>
          <w:sz w:val="32"/>
          <w:szCs w:val="28"/>
        </w:rPr>
      </w:pPr>
    </w:p>
    <w:p w:rsidR="00FE5B3E" w:rsidRPr="0019673B" w:rsidRDefault="00FE5B3E" w:rsidP="0019673B">
      <w:pPr>
        <w:pStyle w:val="Heading1"/>
      </w:pPr>
      <w:r w:rsidRPr="0019673B">
        <w:lastRenderedPageBreak/>
        <w:t>Dynamic Content With CloudFront</w:t>
      </w:r>
    </w:p>
    <w:p w:rsidR="00FE5B3E" w:rsidRPr="004E5322" w:rsidRDefault="00FE5B3E" w:rsidP="00B92D5D">
      <w:pPr>
        <w:rPr>
          <w:rFonts w:cs="Calibri"/>
          <w:sz w:val="32"/>
          <w:szCs w:val="28"/>
        </w:rPr>
      </w:pPr>
    </w:p>
    <w:p w:rsidR="00FE5B3E" w:rsidRPr="0019673B" w:rsidRDefault="00FE5B3E" w:rsidP="0076724F">
      <w:pPr>
        <w:pStyle w:val="ListParagraph"/>
        <w:numPr>
          <w:ilvl w:val="0"/>
          <w:numId w:val="259"/>
        </w:numPr>
        <w:rPr>
          <w:rFonts w:ascii="Calibri" w:hAnsi="Calibri" w:cs="Calibri"/>
          <w:sz w:val="24"/>
          <w:szCs w:val="24"/>
        </w:rPr>
      </w:pPr>
      <w:r w:rsidRPr="0019673B">
        <w:rPr>
          <w:rFonts w:ascii="Calibri" w:hAnsi="Calibri" w:cs="Calibri"/>
          <w:sz w:val="24"/>
          <w:szCs w:val="24"/>
        </w:rPr>
        <w:t>Use one CDN for an entire website rather than one for just static files.</w:t>
      </w:r>
    </w:p>
    <w:p w:rsidR="00FE5B3E" w:rsidRPr="0019673B" w:rsidRDefault="00FE5B3E" w:rsidP="0076724F">
      <w:pPr>
        <w:pStyle w:val="ListParagraph"/>
        <w:numPr>
          <w:ilvl w:val="0"/>
          <w:numId w:val="259"/>
        </w:numPr>
        <w:rPr>
          <w:rFonts w:ascii="Calibri" w:hAnsi="Calibri" w:cs="Calibri"/>
          <w:sz w:val="24"/>
          <w:szCs w:val="24"/>
        </w:rPr>
      </w:pPr>
      <w:r w:rsidRPr="0019673B">
        <w:rPr>
          <w:rFonts w:ascii="Calibri" w:hAnsi="Calibri" w:cs="Calibri"/>
          <w:sz w:val="24"/>
          <w:szCs w:val="24"/>
        </w:rPr>
        <w:t>Use custom origins and origin rules to determine what part of the website requests go to an origin. For example, images to go S3 but dynamic content goes to a specific EC2 instance.</w:t>
      </w:r>
    </w:p>
    <w:p w:rsidR="00FE5B3E" w:rsidRPr="0019673B" w:rsidRDefault="00FE5B3E" w:rsidP="0076724F">
      <w:pPr>
        <w:pStyle w:val="ListParagraph"/>
        <w:numPr>
          <w:ilvl w:val="0"/>
          <w:numId w:val="259"/>
        </w:numPr>
        <w:rPr>
          <w:rFonts w:ascii="Calibri" w:hAnsi="Calibri" w:cs="Calibri"/>
          <w:sz w:val="24"/>
          <w:szCs w:val="24"/>
        </w:rPr>
      </w:pPr>
      <w:r w:rsidRPr="0019673B">
        <w:rPr>
          <w:rFonts w:ascii="Calibri" w:hAnsi="Calibri" w:cs="Calibri"/>
          <w:sz w:val="24"/>
          <w:szCs w:val="24"/>
        </w:rPr>
        <w:t xml:space="preserve">Whole site CDN works with uploads as well, up to 20GB. The edge location acts as a proxy for the uploaded object to the origin with the speed of an AWS backed network rather than open internet. This </w:t>
      </w:r>
      <w:proofErr w:type="gramStart"/>
      <w:r w:rsidRPr="0019673B">
        <w:rPr>
          <w:rFonts w:ascii="Calibri" w:hAnsi="Calibri" w:cs="Calibri"/>
          <w:sz w:val="24"/>
          <w:szCs w:val="24"/>
        </w:rPr>
        <w:t>will  increase</w:t>
      </w:r>
      <w:proofErr w:type="gramEnd"/>
      <w:r w:rsidRPr="0019673B">
        <w:rPr>
          <w:rFonts w:ascii="Calibri" w:hAnsi="Calibri" w:cs="Calibri"/>
          <w:sz w:val="24"/>
          <w:szCs w:val="24"/>
        </w:rPr>
        <w:t xml:space="preserve"> site performance even with uploads!</w:t>
      </w:r>
    </w:p>
    <w:p w:rsidR="00FE5B3E" w:rsidRPr="0019673B" w:rsidRDefault="00FE5B3E" w:rsidP="0076724F">
      <w:pPr>
        <w:pStyle w:val="ListParagraph"/>
        <w:numPr>
          <w:ilvl w:val="0"/>
          <w:numId w:val="259"/>
        </w:numPr>
        <w:rPr>
          <w:rFonts w:ascii="Calibri" w:hAnsi="Calibri" w:cs="Calibri"/>
          <w:sz w:val="24"/>
          <w:szCs w:val="24"/>
        </w:rPr>
      </w:pPr>
      <w:r w:rsidRPr="0019673B">
        <w:rPr>
          <w:rFonts w:ascii="Calibri" w:hAnsi="Calibri" w:cs="Calibri"/>
          <w:sz w:val="24"/>
          <w:szCs w:val="24"/>
        </w:rPr>
        <w:t>Use 0 TTL for dynamic content</w:t>
      </w:r>
    </w:p>
    <w:p w:rsidR="00FE5B3E" w:rsidRPr="004E5322" w:rsidRDefault="00FE5B3E" w:rsidP="00ED2E27">
      <w:r w:rsidRPr="004E5322">
        <w:t>Scenario: BCJC is consulting for a company that runs their current application entirely all on-</w:t>
      </w:r>
      <w:r w:rsidRPr="004E5322">
        <w:softHyphen/>
        <w:t>‐ premise. However, they are expecting a big boost in traffic tomorrow and need to figure out a way to decrease the load in order to handle the scale. Unfortunately, they cannot migrate their application to AWS in the time period required. What could they do to their current on-</w:t>
      </w:r>
      <w:r w:rsidRPr="004E5322">
        <w:softHyphen/>
        <w:t>‐premise application to help offload some of the traffic and scale to meet the demand expected in 24 hours?</w:t>
      </w:r>
    </w:p>
    <w:p w:rsidR="00FE5B3E" w:rsidRPr="004E5322" w:rsidRDefault="00FE5B3E" w:rsidP="00ED2E27">
      <w:r w:rsidRPr="004E5322">
        <w:t>Whole site CDN! CloudFront allows you to specify custom origins including on-</w:t>
      </w:r>
      <w:r w:rsidRPr="004E5322">
        <w:softHyphen/>
        <w:t>‐premise servers and sources. Configure static resources in the CDN as well as dynamic content and enable query string forwarding.</w:t>
      </w:r>
    </w:p>
    <w:p w:rsidR="00FE5B3E" w:rsidRPr="004E5322" w:rsidRDefault="00FE5B3E" w:rsidP="00ED2E27">
      <w:r w:rsidRPr="004E5322">
        <w:t>How does dynamic caching work? What if the dynamic content has changed?!</w:t>
      </w:r>
    </w:p>
    <w:p w:rsidR="00FE5B3E" w:rsidRPr="004E5322" w:rsidRDefault="00FE5B3E" w:rsidP="0076724F">
      <w:pPr>
        <w:pStyle w:val="ListParagraph"/>
        <w:numPr>
          <w:ilvl w:val="0"/>
          <w:numId w:val="260"/>
        </w:numPr>
      </w:pPr>
      <w:r w:rsidRPr="004E5322">
        <w:t>Create a custom origin for your dynamic content</w:t>
      </w:r>
    </w:p>
    <w:p w:rsidR="00FE5B3E" w:rsidRPr="004E5322" w:rsidRDefault="00FE5B3E" w:rsidP="0076724F">
      <w:pPr>
        <w:pStyle w:val="ListParagraph"/>
        <w:numPr>
          <w:ilvl w:val="0"/>
          <w:numId w:val="260"/>
        </w:numPr>
      </w:pPr>
      <w:r w:rsidRPr="004E5322">
        <w:t>Enable forwarding of query strings</w:t>
      </w:r>
    </w:p>
    <w:p w:rsidR="00FE5B3E" w:rsidRPr="004E5322" w:rsidRDefault="00FE5B3E" w:rsidP="0076724F">
      <w:pPr>
        <w:pStyle w:val="ListParagraph"/>
        <w:numPr>
          <w:ilvl w:val="0"/>
          <w:numId w:val="260"/>
        </w:numPr>
      </w:pPr>
      <w:r w:rsidRPr="004E5322">
        <w:t>Set the TTL to 0 IMPORTANT! What does a TTL of 0 do?</w:t>
      </w:r>
    </w:p>
    <w:p w:rsidR="00FE5B3E" w:rsidRPr="004E5322" w:rsidRDefault="00FE5B3E" w:rsidP="0076724F">
      <w:pPr>
        <w:pStyle w:val="ListParagraph"/>
        <w:numPr>
          <w:ilvl w:val="2"/>
          <w:numId w:val="260"/>
        </w:numPr>
      </w:pPr>
      <w:r w:rsidRPr="004E5322">
        <w:t>It will cache the content even though the TTL is set to zero</w:t>
      </w:r>
    </w:p>
    <w:p w:rsidR="00FE5B3E" w:rsidRPr="00ED2E27" w:rsidRDefault="00FE5B3E" w:rsidP="0076724F">
      <w:pPr>
        <w:pStyle w:val="ListParagraph"/>
        <w:numPr>
          <w:ilvl w:val="2"/>
          <w:numId w:val="260"/>
        </w:numPr>
        <w:rPr>
          <w:rFonts w:cs="Calibri"/>
          <w:sz w:val="32"/>
          <w:szCs w:val="28"/>
        </w:rPr>
      </w:pPr>
      <w:r w:rsidRPr="004E5322">
        <w:t>When a request is made it will make a GET request to the origin with an “</w:t>
      </w:r>
      <w:r w:rsidRPr="00ED2E27">
        <w:rPr>
          <w:b/>
          <w:bCs/>
        </w:rPr>
        <w:t>If-</w:t>
      </w:r>
      <w:r w:rsidRPr="00ED2E27">
        <w:rPr>
          <w:b/>
          <w:bCs/>
        </w:rPr>
        <w:softHyphen/>
        <w:t>‐ Modified-</w:t>
      </w:r>
      <w:r w:rsidRPr="00ED2E27">
        <w:rPr>
          <w:b/>
          <w:bCs/>
        </w:rPr>
        <w:softHyphen/>
        <w:t>‐Since</w:t>
      </w:r>
      <w:r w:rsidRPr="004E5322">
        <w:t>” header to determine if there is new data in the origin if there is then the new data is requested and cached else the current data is served from the origin</w:t>
      </w:r>
    </w:p>
    <w:p w:rsidR="00FE5B3E" w:rsidRPr="004E5322" w:rsidRDefault="00FE5B3E" w:rsidP="00ED2E27">
      <w:r w:rsidRPr="004E5322">
        <w:t>Device Detection: Send users different content based on the type of device that makes the request to the CloudFront origin which is based off of the User Agent header.</w:t>
      </w:r>
    </w:p>
    <w:p w:rsidR="00FE5B3E" w:rsidRPr="004E5322" w:rsidRDefault="00FE5B3E" w:rsidP="00ED2E27">
      <w:r w:rsidRPr="004E5322">
        <w:t>Geo Targeting: Serve content specific to an individual country by using CloudFront Geo targeting; URL stays the same content sent is different.</w:t>
      </w:r>
    </w:p>
    <w:p w:rsidR="00FE5B3E" w:rsidRPr="004E5322" w:rsidRDefault="00FE5B3E" w:rsidP="00ED2E27">
      <w:r w:rsidRPr="004E5322">
        <w:t>How it works: Essentially AWS now records this information and sends it as part of the request. Your code on the application server can process the data and return customized content based off of the information.</w:t>
      </w:r>
    </w:p>
    <w:p w:rsidR="00FE5B3E" w:rsidRPr="004E5322" w:rsidRDefault="00FE5B3E" w:rsidP="00ED2E27">
      <w:r w:rsidRPr="004E5322">
        <w:t>Query Strings/ URL parameter forwarding</w:t>
      </w:r>
    </w:p>
    <w:p w:rsidR="00FE5B3E" w:rsidRPr="004E5322" w:rsidRDefault="00FE5B3E" w:rsidP="00ED2E27">
      <w:proofErr w:type="spellStart"/>
      <w:proofErr w:type="gramStart"/>
      <w:r w:rsidRPr="004E5322">
        <w:t>i.e</w:t>
      </w:r>
      <w:proofErr w:type="spellEnd"/>
      <w:proofErr w:type="gramEnd"/>
      <w:r w:rsidRPr="004E5322">
        <w:t xml:space="preserve"> </w:t>
      </w:r>
      <w:hyperlink r:id="rId203" w:history="1">
        <w:r w:rsidRPr="004E5322">
          <w:rPr>
            <w:rStyle w:val="Hyperlink"/>
            <w:rFonts w:cs="Calibri"/>
            <w:sz w:val="32"/>
            <w:szCs w:val="28"/>
          </w:rPr>
          <w:t>h</w:t>
        </w:r>
      </w:hyperlink>
      <w:hyperlink r:id="rId204" w:history="1">
        <w:r w:rsidRPr="004E5322">
          <w:rPr>
            <w:rStyle w:val="Hyperlink"/>
            <w:rFonts w:cs="Calibri"/>
            <w:sz w:val="32"/>
            <w:szCs w:val="28"/>
          </w:rPr>
          <w:t>t</w:t>
        </w:r>
      </w:hyperlink>
      <w:hyperlink r:id="rId205" w:history="1">
        <w:r w:rsidRPr="004E5322">
          <w:rPr>
            <w:rStyle w:val="Hyperlink"/>
            <w:rFonts w:cs="Calibri"/>
            <w:sz w:val="32"/>
            <w:szCs w:val="28"/>
          </w:rPr>
          <w:t>t</w:t>
        </w:r>
      </w:hyperlink>
      <w:hyperlink r:id="rId206" w:history="1">
        <w:r w:rsidRPr="004E5322">
          <w:rPr>
            <w:rStyle w:val="Hyperlink"/>
            <w:rFonts w:cs="Calibri"/>
            <w:sz w:val="32"/>
            <w:szCs w:val="28"/>
          </w:rPr>
          <w:t>p</w:t>
        </w:r>
      </w:hyperlink>
      <w:hyperlink r:id="rId207" w:history="1">
        <w:r w:rsidRPr="004E5322">
          <w:rPr>
            <w:rStyle w:val="Hyperlink"/>
            <w:rFonts w:cs="Calibri"/>
            <w:sz w:val="32"/>
            <w:szCs w:val="28"/>
          </w:rPr>
          <w:t>:</w:t>
        </w:r>
      </w:hyperlink>
      <w:hyperlink r:id="rId208" w:history="1">
        <w:r w:rsidRPr="004E5322">
          <w:rPr>
            <w:rStyle w:val="Hyperlink"/>
            <w:rFonts w:cs="Calibri"/>
            <w:sz w:val="32"/>
            <w:szCs w:val="28"/>
          </w:rPr>
          <w:t>//</w:t>
        </w:r>
      </w:hyperlink>
      <w:hyperlink r:id="rId209" w:history="1">
        <w:r w:rsidRPr="004E5322">
          <w:rPr>
            <w:rStyle w:val="Hyperlink"/>
            <w:rFonts w:cs="Calibri"/>
            <w:sz w:val="32"/>
            <w:szCs w:val="28"/>
          </w:rPr>
          <w:t>do</w:t>
        </w:r>
      </w:hyperlink>
      <w:hyperlink r:id="rId210" w:history="1">
        <w:r w:rsidRPr="004E5322">
          <w:rPr>
            <w:rStyle w:val="Hyperlink"/>
            <w:rFonts w:cs="Calibri"/>
            <w:sz w:val="32"/>
            <w:szCs w:val="28"/>
          </w:rPr>
          <w:t>ma</w:t>
        </w:r>
      </w:hyperlink>
      <w:hyperlink r:id="rId211" w:history="1">
        <w:r w:rsidRPr="004E5322">
          <w:rPr>
            <w:rStyle w:val="Hyperlink"/>
            <w:rFonts w:cs="Calibri"/>
            <w:sz w:val="32"/>
            <w:szCs w:val="28"/>
          </w:rPr>
          <w:t>i</w:t>
        </w:r>
      </w:hyperlink>
      <w:hyperlink r:id="rId212" w:history="1">
        <w:r w:rsidRPr="004E5322">
          <w:rPr>
            <w:rStyle w:val="Hyperlink"/>
            <w:rFonts w:cs="Calibri"/>
            <w:sz w:val="32"/>
            <w:szCs w:val="28"/>
          </w:rPr>
          <w:t>n.</w:t>
        </w:r>
      </w:hyperlink>
      <w:r w:rsidRPr="004E5322">
        <w:rPr>
          <w:u w:val="thick"/>
        </w:rPr>
        <w:t xml:space="preserve"> com/</w:t>
      </w:r>
      <w:proofErr w:type="spellStart"/>
      <w:r w:rsidRPr="004E5322">
        <w:rPr>
          <w:u w:val="thick"/>
        </w:rPr>
        <w:t>videodownloads?current</w:t>
      </w:r>
      <w:proofErr w:type="spellEnd"/>
      <w:r w:rsidRPr="004E5322">
        <w:rPr>
          <w:u w:val="thick"/>
        </w:rPr>
        <w:t>=5</w:t>
      </w:r>
      <w:r w:rsidRPr="004E5322">
        <w:t xml:space="preserve"> (forwards current= 5 to the server)</w:t>
      </w:r>
    </w:p>
    <w:p w:rsidR="00FE5B3E" w:rsidRPr="00ED2E27" w:rsidRDefault="00FE5B3E" w:rsidP="00ED2E27">
      <w:pPr>
        <w:pStyle w:val="Heading1"/>
      </w:pPr>
      <w:r w:rsidRPr="00ED2E27">
        <w:lastRenderedPageBreak/>
        <w:t>CloudFront Reporting</w:t>
      </w:r>
    </w:p>
    <w:p w:rsidR="00FE5B3E" w:rsidRPr="004E5322" w:rsidRDefault="00FE5B3E" w:rsidP="00ED2E27">
      <w:r w:rsidRPr="004E5322">
        <w:t>Access Logs: Shows details of every request made to your CloudFront origin. Can integrate with EMR for log analysis.</w:t>
      </w:r>
    </w:p>
    <w:p w:rsidR="00FE5B3E" w:rsidRPr="004E5322" w:rsidRDefault="00FE5B3E" w:rsidP="00ED2E27">
      <w:r w:rsidRPr="004E5322">
        <w:t>Log data:</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Object requested</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Date and time of request</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Edge location serving the request</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Client IP address</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HTTP Referrer</w:t>
      </w:r>
    </w:p>
    <w:p w:rsidR="00FE5B3E" w:rsidRPr="00ED2E27" w:rsidRDefault="00FE5B3E" w:rsidP="0076724F">
      <w:pPr>
        <w:pStyle w:val="ListParagraph"/>
        <w:numPr>
          <w:ilvl w:val="0"/>
          <w:numId w:val="261"/>
        </w:numPr>
        <w:rPr>
          <w:rFonts w:ascii="Calibri" w:hAnsi="Calibri" w:cs="Calibri"/>
          <w:sz w:val="24"/>
          <w:szCs w:val="24"/>
        </w:rPr>
      </w:pPr>
      <w:r w:rsidRPr="00ED2E27">
        <w:rPr>
          <w:rFonts w:ascii="Calibri" w:hAnsi="Calibri" w:cs="Calibri"/>
          <w:sz w:val="24"/>
          <w:szCs w:val="24"/>
        </w:rPr>
        <w:t>HTTP User Agent</w:t>
      </w:r>
    </w:p>
    <w:p w:rsidR="00FE5B3E" w:rsidRPr="004E5322" w:rsidRDefault="00FE5B3E" w:rsidP="00ED2E27">
      <w:r w:rsidRPr="004E5322">
        <w:t>Access logs are sent to and stored in Amazon S3 buckets</w:t>
      </w:r>
    </w:p>
    <w:p w:rsidR="00FE5B3E" w:rsidRPr="00ED2E27" w:rsidRDefault="00FE5B3E" w:rsidP="00ED2E27">
      <w:pPr>
        <w:pStyle w:val="Heading2"/>
      </w:pPr>
      <w:r w:rsidRPr="00ED2E27">
        <w:t>CloudFront Reporting: Cache Statistics</w:t>
      </w:r>
    </w:p>
    <w:p w:rsidR="00FE5B3E" w:rsidRPr="004E5322" w:rsidRDefault="00FE5B3E" w:rsidP="00B92D5D">
      <w:pPr>
        <w:rPr>
          <w:rFonts w:cs="Calibri"/>
          <w:b/>
          <w:sz w:val="32"/>
          <w:szCs w:val="28"/>
        </w:rPr>
      </w:pPr>
    </w:p>
    <w:p w:rsidR="00FE5B3E" w:rsidRPr="004E5322" w:rsidRDefault="00FE5B3E" w:rsidP="00B92D5D">
      <w:pPr>
        <w:rPr>
          <w:rFonts w:cs="Calibri"/>
          <w:b/>
          <w:sz w:val="32"/>
          <w:szCs w:val="28"/>
        </w:rPr>
      </w:pPr>
      <w:r w:rsidRPr="004E5322">
        <w:rPr>
          <w:rFonts w:cs="Calibri"/>
          <w:noProof/>
          <w:sz w:val="28"/>
          <w:lang w:eastAsia="en-US"/>
        </w:rPr>
        <w:drawing>
          <wp:inline distT="0" distB="0" distL="0" distR="0" wp14:anchorId="7A504932" wp14:editId="7514F607">
            <wp:extent cx="5000625" cy="14859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0625" cy="1485900"/>
                    </a:xfrm>
                    <a:prstGeom prst="rect">
                      <a:avLst/>
                    </a:prstGeom>
                  </pic:spPr>
                </pic:pic>
              </a:graphicData>
            </a:graphic>
          </wp:inline>
        </w:drawing>
      </w:r>
    </w:p>
    <w:p w:rsidR="00FE5B3E" w:rsidRPr="004E5322" w:rsidRDefault="00FE5B3E" w:rsidP="00B92D5D">
      <w:pPr>
        <w:rPr>
          <w:rFonts w:cs="Calibri"/>
          <w:b/>
          <w:sz w:val="32"/>
          <w:szCs w:val="28"/>
        </w:rPr>
      </w:pPr>
      <w:r w:rsidRPr="004E5322">
        <w:rPr>
          <w:rFonts w:cs="Calibri"/>
          <w:noProof/>
          <w:sz w:val="28"/>
          <w:lang w:eastAsia="en-US"/>
        </w:rPr>
        <w:drawing>
          <wp:inline distT="0" distB="0" distL="0" distR="0" wp14:anchorId="402F55EA" wp14:editId="72FFD715">
            <wp:extent cx="5553075" cy="1581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53075" cy="1581150"/>
                    </a:xfrm>
                    <a:prstGeom prst="rect">
                      <a:avLst/>
                    </a:prstGeom>
                  </pic:spPr>
                </pic:pic>
              </a:graphicData>
            </a:graphic>
          </wp:inline>
        </w:drawing>
      </w:r>
    </w:p>
    <w:p w:rsidR="00FE5B3E" w:rsidRPr="004E5322" w:rsidRDefault="00FE5B3E" w:rsidP="00B92D5D">
      <w:pPr>
        <w:rPr>
          <w:rFonts w:cs="Calibri"/>
          <w:b/>
          <w:sz w:val="32"/>
          <w:szCs w:val="28"/>
        </w:rPr>
      </w:pPr>
    </w:p>
    <w:p w:rsidR="00FE5B3E" w:rsidRPr="004E5322" w:rsidRDefault="00FE5B3E" w:rsidP="00B92D5D">
      <w:pPr>
        <w:rPr>
          <w:rFonts w:cs="Calibri"/>
          <w:b/>
          <w:sz w:val="32"/>
          <w:szCs w:val="28"/>
        </w:rPr>
      </w:pPr>
      <w:r w:rsidRPr="004E5322">
        <w:rPr>
          <w:rFonts w:cs="Calibri"/>
          <w:noProof/>
          <w:sz w:val="28"/>
          <w:lang w:eastAsia="en-US"/>
        </w:rPr>
        <w:lastRenderedPageBreak/>
        <w:drawing>
          <wp:inline distT="0" distB="0" distL="0" distR="0" wp14:anchorId="5BEB421B" wp14:editId="6B53DADA">
            <wp:extent cx="5419725" cy="15811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19725" cy="1581150"/>
                    </a:xfrm>
                    <a:prstGeom prst="rect">
                      <a:avLst/>
                    </a:prstGeom>
                  </pic:spPr>
                </pic:pic>
              </a:graphicData>
            </a:graphic>
          </wp:inline>
        </w:drawing>
      </w:r>
    </w:p>
    <w:p w:rsidR="00FE5B3E" w:rsidRPr="004E5322" w:rsidRDefault="00FE5B3E" w:rsidP="00B92D5D">
      <w:pPr>
        <w:rPr>
          <w:rFonts w:cs="Calibri"/>
          <w:b/>
          <w:sz w:val="32"/>
          <w:szCs w:val="28"/>
        </w:rPr>
      </w:pPr>
    </w:p>
    <w:p w:rsidR="00FE5B3E" w:rsidRPr="004E5322" w:rsidRDefault="00FE5B3E" w:rsidP="00B92D5D">
      <w:pPr>
        <w:rPr>
          <w:rFonts w:cs="Calibri"/>
          <w:b/>
          <w:sz w:val="32"/>
          <w:szCs w:val="28"/>
        </w:rPr>
      </w:pPr>
      <w:r w:rsidRPr="004E5322">
        <w:rPr>
          <w:rFonts w:cs="Calibri"/>
          <w:noProof/>
          <w:sz w:val="28"/>
          <w:lang w:eastAsia="en-US"/>
        </w:rPr>
        <w:drawing>
          <wp:inline distT="0" distB="0" distL="0" distR="0" wp14:anchorId="0AFFBD42" wp14:editId="100C3B5C">
            <wp:extent cx="5486400"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1600200"/>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04DFC9B" wp14:editId="0AE0AB64">
            <wp:extent cx="5438775" cy="1581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8775" cy="1581150"/>
                    </a:xfrm>
                    <a:prstGeom prst="rect">
                      <a:avLst/>
                    </a:prstGeom>
                  </pic:spPr>
                </pic:pic>
              </a:graphicData>
            </a:graphic>
          </wp:inline>
        </w:drawing>
      </w:r>
    </w:p>
    <w:p w:rsidR="00546409" w:rsidRPr="004E5322" w:rsidRDefault="00546409" w:rsidP="00B92D5D">
      <w:pPr>
        <w:rPr>
          <w:rFonts w:cs="Calibri"/>
          <w:b/>
          <w:sz w:val="32"/>
          <w:szCs w:val="28"/>
        </w:rPr>
      </w:pPr>
    </w:p>
    <w:p w:rsidR="00FE5B3E" w:rsidRPr="004E5322" w:rsidRDefault="00FE5B3E" w:rsidP="00ED2E27">
      <w:pPr>
        <w:pStyle w:val="Heading2"/>
      </w:pPr>
      <w:r w:rsidRPr="004E5322">
        <w:t xml:space="preserve">CloudFront Reporting: </w:t>
      </w:r>
      <w:proofErr w:type="gramStart"/>
      <w:r w:rsidRPr="004E5322">
        <w:t>Additional  Reports</w:t>
      </w:r>
      <w:proofErr w:type="gramEnd"/>
      <w:r w:rsidRPr="004E5322">
        <w:t xml:space="preserve"> &amp; Analytics</w:t>
      </w:r>
    </w:p>
    <w:p w:rsidR="00FE5B3E" w:rsidRPr="004E5322" w:rsidRDefault="00FE5B3E" w:rsidP="00ED2E27">
      <w:r w:rsidRPr="004E5322">
        <w:t>Popular Objects: Shows the most requested objects from the CDN distribution    Top Referrers: Shows the URL that made the most requests to the CDN distribution</w:t>
      </w:r>
    </w:p>
    <w:p w:rsidR="00FE5B3E" w:rsidRPr="004E5322" w:rsidRDefault="00FE5B3E" w:rsidP="00ED2E27">
      <w:r w:rsidRPr="004E5322">
        <w:t xml:space="preserve">Usage: Number of HTTP / HTTPS requests, Data transferred By Protocol, Data Transferred </w:t>
      </w:r>
      <w:proofErr w:type="gramStart"/>
      <w:r w:rsidRPr="004E5322">
        <w:t>By</w:t>
      </w:r>
      <w:proofErr w:type="gramEnd"/>
      <w:r w:rsidRPr="004E5322">
        <w:t xml:space="preserve"> Destination (From CloudFront To The Users / From CloudFront To The Origin)</w:t>
      </w:r>
    </w:p>
    <w:p w:rsidR="00ED2E27" w:rsidRDefault="00ED2E27" w:rsidP="00B92D5D">
      <w:pPr>
        <w:rPr>
          <w:rFonts w:cs="Calibri"/>
          <w:sz w:val="32"/>
          <w:szCs w:val="28"/>
        </w:rPr>
      </w:pPr>
    </w:p>
    <w:p w:rsidR="00FE5B3E" w:rsidRPr="004E5322" w:rsidRDefault="00FE5B3E" w:rsidP="00ED2E27">
      <w:r w:rsidRPr="004E5322">
        <w:lastRenderedPageBreak/>
        <w:t>Viewers:</w:t>
      </w:r>
    </w:p>
    <w:p w:rsidR="00FE5B3E" w:rsidRPr="00ED2E27" w:rsidRDefault="00FE5B3E" w:rsidP="0076724F">
      <w:pPr>
        <w:pStyle w:val="ListParagraph"/>
        <w:numPr>
          <w:ilvl w:val="0"/>
          <w:numId w:val="262"/>
        </w:numPr>
        <w:rPr>
          <w:rFonts w:ascii="Calibri" w:hAnsi="Calibri" w:cs="Calibri"/>
          <w:sz w:val="24"/>
          <w:szCs w:val="24"/>
        </w:rPr>
      </w:pPr>
      <w:r w:rsidRPr="00ED2E27">
        <w:rPr>
          <w:rFonts w:ascii="Calibri" w:hAnsi="Calibri" w:cs="Calibri"/>
          <w:sz w:val="24"/>
          <w:szCs w:val="24"/>
        </w:rPr>
        <w:t>Devices</w:t>
      </w:r>
    </w:p>
    <w:p w:rsidR="00FE5B3E" w:rsidRPr="00ED2E27" w:rsidRDefault="00FE5B3E" w:rsidP="0076724F">
      <w:pPr>
        <w:pStyle w:val="ListParagraph"/>
        <w:numPr>
          <w:ilvl w:val="0"/>
          <w:numId w:val="262"/>
        </w:numPr>
        <w:rPr>
          <w:rFonts w:ascii="Calibri" w:hAnsi="Calibri" w:cs="Calibri"/>
          <w:sz w:val="24"/>
          <w:szCs w:val="24"/>
        </w:rPr>
      </w:pPr>
      <w:r w:rsidRPr="00ED2E27">
        <w:rPr>
          <w:rFonts w:ascii="Calibri" w:hAnsi="Calibri" w:cs="Calibri"/>
          <w:sz w:val="24"/>
          <w:szCs w:val="24"/>
        </w:rPr>
        <w:t>Browsers</w:t>
      </w:r>
    </w:p>
    <w:p w:rsidR="00FE5B3E" w:rsidRPr="00ED2E27" w:rsidRDefault="00FE5B3E" w:rsidP="0076724F">
      <w:pPr>
        <w:pStyle w:val="ListParagraph"/>
        <w:numPr>
          <w:ilvl w:val="0"/>
          <w:numId w:val="262"/>
        </w:numPr>
        <w:rPr>
          <w:rFonts w:ascii="Calibri" w:hAnsi="Calibri" w:cs="Calibri"/>
          <w:sz w:val="24"/>
          <w:szCs w:val="24"/>
        </w:rPr>
      </w:pPr>
      <w:r w:rsidRPr="00ED2E27">
        <w:rPr>
          <w:rFonts w:ascii="Calibri" w:hAnsi="Calibri" w:cs="Calibri"/>
          <w:sz w:val="24"/>
          <w:szCs w:val="24"/>
        </w:rPr>
        <w:t>Operating Systems</w:t>
      </w:r>
    </w:p>
    <w:p w:rsidR="00FE5B3E" w:rsidRPr="00ED2E27" w:rsidRDefault="00FE5B3E" w:rsidP="0076724F">
      <w:pPr>
        <w:pStyle w:val="ListParagraph"/>
        <w:numPr>
          <w:ilvl w:val="0"/>
          <w:numId w:val="262"/>
        </w:numPr>
        <w:rPr>
          <w:rFonts w:ascii="Calibri" w:hAnsi="Calibri" w:cs="Calibri"/>
          <w:sz w:val="24"/>
          <w:szCs w:val="24"/>
        </w:rPr>
      </w:pPr>
      <w:r w:rsidRPr="00ED2E27">
        <w:rPr>
          <w:rFonts w:ascii="Calibri" w:hAnsi="Calibri" w:cs="Calibri"/>
          <w:sz w:val="24"/>
          <w:szCs w:val="24"/>
        </w:rPr>
        <w:t>Locations</w:t>
      </w:r>
    </w:p>
    <w:p w:rsidR="00FE5B3E" w:rsidRPr="00ED2E27" w:rsidRDefault="00FE5B3E" w:rsidP="00ED2E27">
      <w:pPr>
        <w:pStyle w:val="Heading1"/>
      </w:pPr>
      <w:r w:rsidRPr="00ED2E27">
        <w:t>CloudFront Security</w:t>
      </w:r>
    </w:p>
    <w:p w:rsidR="00FE5B3E" w:rsidRPr="004E5322" w:rsidRDefault="00FE5B3E" w:rsidP="00B92D5D">
      <w:pPr>
        <w:rPr>
          <w:rFonts w:cs="Calibri"/>
          <w:sz w:val="32"/>
          <w:szCs w:val="28"/>
        </w:rPr>
      </w:pPr>
    </w:p>
    <w:p w:rsidR="00FE5B3E" w:rsidRPr="00ED2E27" w:rsidRDefault="00FE5B3E" w:rsidP="00ED2E27">
      <w:pPr>
        <w:pStyle w:val="Heading2"/>
      </w:pPr>
      <w:r w:rsidRPr="00ED2E27">
        <w:t>CloudFront Security Private Content</w:t>
      </w:r>
    </w:p>
    <w:p w:rsidR="00FE5B3E" w:rsidRPr="00ED2E27" w:rsidRDefault="00FE5B3E" w:rsidP="0076724F">
      <w:pPr>
        <w:pStyle w:val="ListParagraph"/>
        <w:numPr>
          <w:ilvl w:val="0"/>
          <w:numId w:val="263"/>
        </w:numPr>
        <w:rPr>
          <w:rFonts w:ascii="Calibri" w:hAnsi="Calibri" w:cs="Calibri"/>
          <w:sz w:val="24"/>
          <w:szCs w:val="24"/>
        </w:rPr>
      </w:pPr>
      <w:r w:rsidRPr="00ED2E27">
        <w:rPr>
          <w:rFonts w:ascii="Calibri" w:hAnsi="Calibri" w:cs="Calibri"/>
          <w:sz w:val="24"/>
          <w:szCs w:val="24"/>
        </w:rPr>
        <w:t>Signed URLs: Provide URLs with expire dates to limit access to content</w:t>
      </w:r>
    </w:p>
    <w:p w:rsidR="00FE5B3E" w:rsidRPr="00ED2E27" w:rsidRDefault="00FE5B3E" w:rsidP="0076724F">
      <w:pPr>
        <w:pStyle w:val="ListParagraph"/>
        <w:numPr>
          <w:ilvl w:val="0"/>
          <w:numId w:val="263"/>
        </w:numPr>
        <w:rPr>
          <w:rFonts w:ascii="Calibri" w:hAnsi="Calibri" w:cs="Calibri"/>
          <w:sz w:val="24"/>
          <w:szCs w:val="24"/>
        </w:rPr>
      </w:pPr>
      <w:r w:rsidRPr="00ED2E27">
        <w:rPr>
          <w:rFonts w:ascii="Calibri" w:hAnsi="Calibri" w:cs="Calibri"/>
          <w:sz w:val="24"/>
          <w:szCs w:val="24"/>
        </w:rPr>
        <w:t xml:space="preserve">Signed Cookies: Signed cookies are new and are an extremely flexible tool in terms of limiting content. You can limit content without limiting access to the URL. </w:t>
      </w:r>
    </w:p>
    <w:p w:rsidR="00FE5B3E" w:rsidRPr="00ED2E27" w:rsidRDefault="00FE5B3E" w:rsidP="0076724F">
      <w:pPr>
        <w:pStyle w:val="ListParagraph"/>
        <w:numPr>
          <w:ilvl w:val="0"/>
          <w:numId w:val="263"/>
        </w:numPr>
        <w:rPr>
          <w:rFonts w:ascii="Calibri" w:hAnsi="Calibri" w:cs="Calibri"/>
          <w:sz w:val="24"/>
          <w:szCs w:val="24"/>
        </w:rPr>
      </w:pPr>
      <w:r w:rsidRPr="00ED2E27">
        <w:rPr>
          <w:rFonts w:ascii="Calibri" w:hAnsi="Calibri" w:cs="Calibri"/>
          <w:sz w:val="24"/>
          <w:szCs w:val="24"/>
        </w:rPr>
        <w:t>For example: if a user is logged into a site, you can issue a signed cookie that verifies they have permission to access certain parts of the site. If streaming HLS files from CloudFront you can also create signed cookies that will be validated each time an HTTP request is made to an HLS chunk. Essentially, providing secure streaming!</w:t>
      </w:r>
    </w:p>
    <w:p w:rsidR="00FE5B3E" w:rsidRPr="00ED2E27" w:rsidRDefault="00FE5B3E" w:rsidP="00ED2E27">
      <w:pPr>
        <w:rPr>
          <w:rFonts w:cs="Calibri"/>
          <w:szCs w:val="24"/>
        </w:rPr>
      </w:pPr>
    </w:p>
    <w:p w:rsidR="00FE5B3E" w:rsidRPr="00ED2E27" w:rsidRDefault="00FE5B3E" w:rsidP="0076724F">
      <w:pPr>
        <w:pStyle w:val="ListParagraph"/>
        <w:numPr>
          <w:ilvl w:val="0"/>
          <w:numId w:val="263"/>
        </w:numPr>
        <w:rPr>
          <w:rFonts w:ascii="Calibri" w:hAnsi="Calibri" w:cs="Calibri"/>
          <w:sz w:val="24"/>
          <w:szCs w:val="24"/>
        </w:rPr>
      </w:pPr>
      <w:r w:rsidRPr="00ED2E27">
        <w:rPr>
          <w:rFonts w:ascii="Calibri" w:hAnsi="Calibri" w:cs="Calibri"/>
          <w:sz w:val="24"/>
          <w:szCs w:val="24"/>
        </w:rPr>
        <w:t>Geo Restriction: A CloudFront setting that allows you to specify which countries your CDN will deliver to</w:t>
      </w:r>
    </w:p>
    <w:p w:rsidR="00FE5B3E" w:rsidRPr="004E5322" w:rsidRDefault="00FE5B3E" w:rsidP="00B92D5D">
      <w:pPr>
        <w:ind w:left="720"/>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69504" behindDoc="0" locked="0" layoutInCell="1" allowOverlap="1" wp14:anchorId="681BD013" wp14:editId="0E0A6450">
                <wp:simplePos x="0" y="0"/>
                <wp:positionH relativeFrom="margin">
                  <wp:posOffset>1076324</wp:posOffset>
                </wp:positionH>
                <wp:positionV relativeFrom="paragraph">
                  <wp:posOffset>274954</wp:posOffset>
                </wp:positionV>
                <wp:extent cx="3267075" cy="1724025"/>
                <wp:effectExtent l="0" t="0" r="9525" b="9525"/>
                <wp:wrapNone/>
                <wp:docPr id="198714" name="object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7075" cy="1724025"/>
                        </a:xfrm>
                        <a:prstGeom prst="rect">
                          <a:avLst/>
                        </a:prstGeom>
                        <a:blipFill dpi="0" rotWithShape="1">
                          <a:blip r:embed="rId2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4D424900" id="object 58" o:spid="_x0000_s1026" style="position:absolute;margin-left:84.75pt;margin-top:21.65pt;width:257.25pt;height:13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" stroked="f">
                <v:fill r:id="rId219" o:title="" recolor="t" rotate="t" type="frame"/>
                <v:textbox inset="0,0,0,0"/>
                <w10:wrap anchorx="margin"/>
              </v:rect>
            </w:pict>
          </mc:Fallback>
        </mc:AlternateContent>
      </w:r>
    </w:p>
    <w:p w:rsidR="00FE5B3E" w:rsidRPr="004E5322" w:rsidRDefault="00FE5B3E" w:rsidP="00B92D5D">
      <w:pPr>
        <w:rPr>
          <w:rFonts w:cs="Calibri"/>
          <w:sz w:val="32"/>
          <w:szCs w:val="28"/>
        </w:rPr>
      </w:pPr>
    </w:p>
    <w:p w:rsidR="00FE5B3E" w:rsidRDefault="00FE5B3E" w:rsidP="00B92D5D">
      <w:pPr>
        <w:rPr>
          <w:rFonts w:cs="Calibri"/>
          <w:sz w:val="32"/>
          <w:szCs w:val="28"/>
        </w:rPr>
      </w:pPr>
    </w:p>
    <w:p w:rsidR="00ED2E27" w:rsidRDefault="00ED2E27" w:rsidP="00B92D5D">
      <w:pPr>
        <w:rPr>
          <w:rFonts w:cs="Calibri"/>
          <w:sz w:val="32"/>
          <w:szCs w:val="28"/>
        </w:rPr>
      </w:pPr>
    </w:p>
    <w:p w:rsidR="00ED2E27" w:rsidRDefault="00ED2E27" w:rsidP="00B92D5D">
      <w:pPr>
        <w:rPr>
          <w:rFonts w:cs="Calibri"/>
          <w:sz w:val="32"/>
          <w:szCs w:val="28"/>
        </w:rPr>
      </w:pPr>
    </w:p>
    <w:p w:rsidR="00ED2E27" w:rsidRDefault="00ED2E27" w:rsidP="00B92D5D">
      <w:pPr>
        <w:rPr>
          <w:rFonts w:cs="Calibri"/>
          <w:sz w:val="32"/>
          <w:szCs w:val="28"/>
        </w:rPr>
      </w:pPr>
    </w:p>
    <w:p w:rsidR="00ED2E27" w:rsidRPr="004E5322" w:rsidRDefault="00ED2E27" w:rsidP="00B92D5D">
      <w:pPr>
        <w:rPr>
          <w:rFonts w:cs="Calibri"/>
          <w:sz w:val="32"/>
          <w:szCs w:val="28"/>
        </w:rPr>
      </w:pPr>
    </w:p>
    <w:p w:rsidR="00FE5B3E" w:rsidRPr="004E5322" w:rsidRDefault="00FE5B3E" w:rsidP="00B92D5D">
      <w:pPr>
        <w:rPr>
          <w:rFonts w:cs="Calibri"/>
          <w:sz w:val="32"/>
          <w:szCs w:val="28"/>
        </w:rPr>
      </w:pPr>
    </w:p>
    <w:p w:rsidR="00FE5B3E" w:rsidRPr="00ED2E27" w:rsidRDefault="00FE5B3E" w:rsidP="00ED2E27">
      <w:pPr>
        <w:pStyle w:val="Heading1"/>
      </w:pPr>
      <w:r w:rsidRPr="00ED2E27">
        <w:lastRenderedPageBreak/>
        <w:t>CloudFront Performance</w:t>
      </w:r>
    </w:p>
    <w:p w:rsidR="00FE5B3E" w:rsidRPr="004E5322" w:rsidRDefault="00FE5B3E" w:rsidP="00B92D5D">
      <w:pPr>
        <w:rPr>
          <w:rFonts w:cs="Calibri"/>
          <w:sz w:val="32"/>
          <w:szCs w:val="28"/>
        </w:rPr>
      </w:pPr>
    </w:p>
    <w:p w:rsidR="00FE5B3E" w:rsidRPr="004E5322" w:rsidRDefault="00FE5B3E" w:rsidP="00ED2E27">
      <w:r w:rsidRPr="004E5322">
        <w:t>CloudFront Performance Considerations</w:t>
      </w:r>
    </w:p>
    <w:p w:rsidR="00FE5B3E" w:rsidRPr="00ED2E27" w:rsidRDefault="00FE5B3E" w:rsidP="0076724F">
      <w:pPr>
        <w:pStyle w:val="ListParagraph"/>
        <w:numPr>
          <w:ilvl w:val="0"/>
          <w:numId w:val="264"/>
        </w:numPr>
        <w:rPr>
          <w:rFonts w:ascii="Calibri" w:hAnsi="Calibri" w:cs="Calibri"/>
          <w:sz w:val="24"/>
          <w:szCs w:val="24"/>
        </w:rPr>
      </w:pPr>
      <w:r w:rsidRPr="00ED2E27">
        <w:rPr>
          <w:rFonts w:ascii="Calibri" w:hAnsi="Calibri" w:cs="Calibri"/>
          <w:sz w:val="24"/>
          <w:szCs w:val="24"/>
        </w:rPr>
        <w:t>Increase performance by increasing the number of requests that are cache hits instead of cache misses</w:t>
      </w:r>
    </w:p>
    <w:p w:rsidR="00FE5B3E" w:rsidRPr="00ED2E27" w:rsidRDefault="00FE5B3E" w:rsidP="0076724F">
      <w:pPr>
        <w:pStyle w:val="ListParagraph"/>
        <w:numPr>
          <w:ilvl w:val="0"/>
          <w:numId w:val="264"/>
        </w:numPr>
        <w:rPr>
          <w:rFonts w:ascii="Calibri" w:hAnsi="Calibri" w:cs="Calibri"/>
          <w:sz w:val="24"/>
          <w:szCs w:val="24"/>
        </w:rPr>
      </w:pPr>
      <w:r w:rsidRPr="00ED2E27">
        <w:rPr>
          <w:rFonts w:ascii="Calibri" w:hAnsi="Calibri" w:cs="Calibri"/>
          <w:sz w:val="24"/>
          <w:szCs w:val="24"/>
        </w:rPr>
        <w:t>Use CloudFront to upload objects, the edge location will proxy the data back to the origin location going over the AWS backend network</w:t>
      </w:r>
    </w:p>
    <w:p w:rsidR="00FE5B3E" w:rsidRPr="00ED2E27" w:rsidRDefault="00FE5B3E" w:rsidP="0076724F">
      <w:pPr>
        <w:pStyle w:val="ListParagraph"/>
        <w:numPr>
          <w:ilvl w:val="0"/>
          <w:numId w:val="264"/>
        </w:numPr>
        <w:rPr>
          <w:rFonts w:ascii="Calibri" w:hAnsi="Calibri" w:cs="Calibri"/>
          <w:sz w:val="24"/>
          <w:szCs w:val="24"/>
        </w:rPr>
      </w:pPr>
      <w:r w:rsidRPr="00ED2E27">
        <w:rPr>
          <w:rFonts w:ascii="Calibri" w:hAnsi="Calibri" w:cs="Calibri"/>
          <w:sz w:val="24"/>
          <w:szCs w:val="24"/>
        </w:rPr>
        <w:t>Increase minimum TTL and maximum TTL so items are cached longer (if they are not frequently changing)</w:t>
      </w:r>
    </w:p>
    <w:p w:rsidR="00FE5B3E" w:rsidRPr="004E5322" w:rsidRDefault="00FE5B3E" w:rsidP="00ED2E27">
      <w:r w:rsidRPr="004E5322">
        <w:t>How does Cloud Front React in the event of high load and multiple simultaneous requests?</w:t>
      </w:r>
    </w:p>
    <w:p w:rsidR="00FE5B3E" w:rsidRPr="004E5322" w:rsidRDefault="00FE5B3E" w:rsidP="00ED2E27">
      <w:r w:rsidRPr="004E5322">
        <w:t>In case of increase in simultaneous requests CloudFront, will wait for the first request to finish before processing the second request.</w:t>
      </w:r>
    </w:p>
    <w:p w:rsidR="00FE5B3E" w:rsidRPr="004E5322" w:rsidRDefault="00FE5B3E" w:rsidP="00B92D5D">
      <w:pPr>
        <w:rPr>
          <w:rFonts w:cs="Calibri"/>
          <w:sz w:val="32"/>
          <w:szCs w:val="28"/>
        </w:rPr>
      </w:pPr>
    </w:p>
    <w:p w:rsidR="00FE5B3E" w:rsidRPr="004E5322" w:rsidRDefault="00FE5B3E" w:rsidP="00ED2E27">
      <w:pPr>
        <w:pStyle w:val="Heading1"/>
      </w:pPr>
      <w:r w:rsidRPr="004E5322">
        <w:t>CloudFront Video Streaming</w:t>
      </w:r>
    </w:p>
    <w:p w:rsidR="00FE5B3E" w:rsidRPr="004E5322" w:rsidRDefault="00FE5B3E" w:rsidP="00B92D5D">
      <w:pPr>
        <w:rPr>
          <w:rFonts w:cs="Calibri"/>
          <w:sz w:val="32"/>
          <w:szCs w:val="28"/>
        </w:rPr>
      </w:pPr>
    </w:p>
    <w:p w:rsidR="00FE5B3E" w:rsidRPr="004E5322" w:rsidRDefault="00FE5B3E" w:rsidP="00ED2E27">
      <w:r w:rsidRPr="004E5322">
        <w:t>Video streaming on CloudFront is a very useful tool as you can use the CDN to stream video around the world. The key is understanding how to stream different types of video and   how to secure access to the video if required.</w:t>
      </w:r>
    </w:p>
    <w:p w:rsidR="00FE5B3E" w:rsidRPr="004E5322" w:rsidRDefault="00FE5B3E" w:rsidP="00ED2E27">
      <w:r w:rsidRPr="004E5322">
        <w:t>On-</w:t>
      </w:r>
      <w:r w:rsidRPr="004E5322">
        <w:softHyphen/>
        <w:t>‐Demand Streaming</w:t>
      </w:r>
    </w:p>
    <w:p w:rsidR="00FE5B3E" w:rsidRPr="004E5322" w:rsidRDefault="00FE5B3E" w:rsidP="00ED2E27">
      <w:r w:rsidRPr="004E5322">
        <w:t>Pre-</w:t>
      </w:r>
      <w:r w:rsidRPr="004E5322">
        <w:softHyphen/>
        <w:t>‐Recorded Media Streaming Live Streaming</w:t>
      </w:r>
    </w:p>
    <w:p w:rsidR="00FE5B3E" w:rsidRPr="004E5322" w:rsidRDefault="00FE5B3E" w:rsidP="00ED2E27">
      <w:r w:rsidRPr="004E5322">
        <w:t>On-</w:t>
      </w:r>
      <w:r w:rsidRPr="004E5322">
        <w:softHyphen/>
        <w:t>‐Demand Streaming: On-</w:t>
      </w:r>
      <w:r w:rsidRPr="004E5322">
        <w:softHyphen/>
        <w:t>‐Demand streaming is configured on web CloudFront distributions.</w:t>
      </w:r>
    </w:p>
    <w:p w:rsidR="00FE5B3E" w:rsidRPr="004E5322" w:rsidRDefault="00FE5B3E" w:rsidP="00ED2E27">
      <w:r w:rsidRPr="004E5322">
        <w:t>Smooth: To enable Microsoft smooth streaming, create a web distribution and on the custom origin select “Enable smooth streaming”</w:t>
      </w:r>
    </w:p>
    <w:p w:rsidR="00FE5B3E" w:rsidRPr="004E5322" w:rsidRDefault="00FE5B3E" w:rsidP="00ED2E27">
      <w:r w:rsidRPr="004E5322">
        <w:t>Progressive Downloads: Progressive download is the process of transferring digital media files (HLS/MP4) from a CloudFront origin to a client over HTTP/HTTPS</w:t>
      </w:r>
    </w:p>
    <w:p w:rsidR="00FE5B3E" w:rsidRPr="004E5322" w:rsidRDefault="00FE5B3E" w:rsidP="00ED2E27">
      <w:r w:rsidRPr="004E5322">
        <w:t>Streaming of pre-</w:t>
      </w:r>
      <w:r w:rsidRPr="004E5322">
        <w:softHyphen/>
        <w:t>‐recorded media, usually MP4 files over the Adobe Streaming RTMP protocol. This is actual video streaming and not video download and requires a video streaming distribution when creating a new CloudFront distribution.</w:t>
      </w:r>
    </w:p>
    <w:p w:rsidR="00ED2E27" w:rsidRDefault="00ED2E27" w:rsidP="00B92D5D">
      <w:pPr>
        <w:rPr>
          <w:rFonts w:cs="Calibri"/>
          <w:sz w:val="32"/>
          <w:szCs w:val="28"/>
        </w:rPr>
      </w:pPr>
    </w:p>
    <w:p w:rsidR="00ED2E27" w:rsidRDefault="00ED2E27" w:rsidP="00B92D5D">
      <w:pPr>
        <w:rPr>
          <w:rFonts w:cs="Calibri"/>
          <w:sz w:val="32"/>
          <w:szCs w:val="28"/>
        </w:rPr>
      </w:pPr>
    </w:p>
    <w:p w:rsidR="00FE5B3E" w:rsidRPr="004E5322" w:rsidRDefault="00FE5B3E" w:rsidP="00ED2E27">
      <w:r w:rsidRPr="004E5322">
        <w:lastRenderedPageBreak/>
        <w:t>Live Streaming: Use CloudFront CDN with a streaming server origin such as WOWZA media server to stream live events. Live event streams will send chunks of data that can be cached in a “delay” by the CDN so live requests are being served via CloudFront and limited  streams are being sent to the streaming origin such as WOWZA EC2 instances. To configure this setup you would use a web CDN and NOT an RTMP CDN.</w:t>
      </w:r>
    </w:p>
    <w:p w:rsidR="00FE5B3E" w:rsidRPr="004E5322" w:rsidRDefault="00FE5B3E" w:rsidP="00ED2E27">
      <w:r w:rsidRPr="004E5322">
        <w:t>Note: Keep in mind there is no “streaming switch” other than enabling smooth streaming on CloudFront distributions.  This means understanding what type of media should be streaming from what type of CloudFront distribution is important.</w:t>
      </w:r>
    </w:p>
    <w:p w:rsidR="00FE5B3E" w:rsidRPr="00ED2E27" w:rsidRDefault="00FE5B3E" w:rsidP="00ED2E27">
      <w:pPr>
        <w:pStyle w:val="Heading2"/>
      </w:pPr>
      <w:r w:rsidRPr="00ED2E27">
        <w:t>Forcing HTTPS To The Origin</w:t>
      </w:r>
    </w:p>
    <w:p w:rsidR="00FE5B3E" w:rsidRPr="004E5322" w:rsidRDefault="00FE5B3E" w:rsidP="00ED2E27">
      <w:r w:rsidRPr="004E5322">
        <w:t xml:space="preserve">CloudFront Security:  Forcing HTTPS </w:t>
      </w:r>
      <w:proofErr w:type="gramStart"/>
      <w:r w:rsidRPr="004E5322">
        <w:t>To</w:t>
      </w:r>
      <w:proofErr w:type="gramEnd"/>
      <w:r w:rsidRPr="004E5322">
        <w:t xml:space="preserve"> The Origin</w:t>
      </w:r>
    </w:p>
    <w:p w:rsidR="00FE5B3E" w:rsidRPr="004E5322" w:rsidRDefault="00FE5B3E" w:rsidP="00ED2E27">
      <w:r w:rsidRPr="004E5322">
        <w:t xml:space="preserve">If the origin is S3 then requests made to the CloudFront distribution will forward as the protocol that was </w:t>
      </w:r>
      <w:proofErr w:type="gramStart"/>
      <w:r w:rsidRPr="004E5322">
        <w:t>originally  made</w:t>
      </w:r>
      <w:proofErr w:type="gramEnd"/>
      <w:r w:rsidRPr="004E5322">
        <w:t>. I.E if the client request was HTTPS it will forward to the origin as HTTPS</w:t>
      </w:r>
    </w:p>
    <w:p w:rsidR="00FE5B3E" w:rsidRPr="004E5322" w:rsidRDefault="00FE5B3E" w:rsidP="00ED2E27">
      <w:r w:rsidRPr="004E5322">
        <w:t>Custom Origins: Custom origins have the option to forward as HTTP only or “Match Viewer” which means if the client request is HTTPS then the request</w:t>
      </w:r>
      <w:r w:rsidR="00ED2E27">
        <w:t xml:space="preserve"> </w:t>
      </w:r>
      <w:r w:rsidRPr="004E5322">
        <w:t>is made from CloudFront to the custom origin as HTTPS.</w:t>
      </w:r>
    </w:p>
    <w:p w:rsidR="00FE5B3E" w:rsidRPr="004E5322" w:rsidRDefault="00FE5B3E" w:rsidP="00B92D5D">
      <w:pPr>
        <w:rPr>
          <w:rFonts w:cs="Calibri"/>
          <w:sz w:val="28"/>
        </w:rPr>
      </w:pPr>
    </w:p>
    <w:p w:rsidR="00FE5B3E" w:rsidRPr="004E5322" w:rsidRDefault="000147D9" w:rsidP="00B92D5D">
      <w:pPr>
        <w:rPr>
          <w:rFonts w:cs="Calibri"/>
          <w:sz w:val="28"/>
        </w:rPr>
      </w:pPr>
      <w:r w:rsidRPr="004E5322">
        <w:rPr>
          <w:rFonts w:cs="Calibri"/>
          <w:noProof/>
          <w:sz w:val="28"/>
          <w:lang w:eastAsia="en-US"/>
        </w:rPr>
        <mc:AlternateContent>
          <mc:Choice Requires="wps">
            <w:drawing>
              <wp:anchor distT="0" distB="0" distL="114300" distR="114300" simplePos="0" relativeHeight="251670528" behindDoc="0" locked="0" layoutInCell="1" allowOverlap="1" wp14:anchorId="3FB70AC2" wp14:editId="6C248911">
                <wp:simplePos x="0" y="0"/>
                <wp:positionH relativeFrom="column">
                  <wp:posOffset>504825</wp:posOffset>
                </wp:positionH>
                <wp:positionV relativeFrom="paragraph">
                  <wp:posOffset>71755</wp:posOffset>
                </wp:positionV>
                <wp:extent cx="3495675" cy="2009775"/>
                <wp:effectExtent l="0" t="0" r="9525" b="9525"/>
                <wp:wrapNone/>
                <wp:docPr id="200740" name="objec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2009775"/>
                        </a:xfrm>
                        <a:prstGeom prst="rect">
                          <a:avLst/>
                        </a:prstGeom>
                        <a:blipFill dpi="0" rotWithShape="1">
                          <a:blip r:embed="rId22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6386696A" id="object 36" o:spid="_x0000_s1026" style="position:absolute;margin-left:39.75pt;margin-top:5.65pt;width:275.25pt;height:15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" stroked="f">
                <v:fill r:id="rId221" o:title="" recolor="t" rotate="t" type="frame"/>
                <v:textbox inset="0,0,0,0"/>
              </v:rect>
            </w:pict>
          </mc:Fallback>
        </mc:AlternateContent>
      </w:r>
    </w:p>
    <w:p w:rsidR="00FE5B3E" w:rsidRPr="004E5322" w:rsidRDefault="00FE5B3E" w:rsidP="00B92D5D">
      <w:pPr>
        <w:rPr>
          <w:rFonts w:cs="Calibri"/>
          <w:sz w:val="28"/>
        </w:rPr>
      </w:pPr>
    </w:p>
    <w:p w:rsidR="00FE5B3E" w:rsidRPr="004E5322" w:rsidRDefault="00FE5B3E" w:rsidP="00B92D5D">
      <w:pPr>
        <w:rPr>
          <w:rFonts w:cs="Calibri"/>
          <w:sz w:val="28"/>
        </w:rPr>
      </w:pPr>
    </w:p>
    <w:p w:rsidR="00FE5B3E" w:rsidRPr="004E5322" w:rsidRDefault="00FE5B3E" w:rsidP="00B92D5D">
      <w:pPr>
        <w:rPr>
          <w:rFonts w:cs="Calibri"/>
          <w:sz w:val="28"/>
        </w:rPr>
      </w:pPr>
    </w:p>
    <w:p w:rsidR="00FE5B3E" w:rsidRPr="004E5322" w:rsidRDefault="00FE5B3E" w:rsidP="00B92D5D">
      <w:pPr>
        <w:rPr>
          <w:rFonts w:cs="Calibri"/>
          <w:sz w:val="28"/>
        </w:rPr>
      </w:pPr>
    </w:p>
    <w:p w:rsidR="00FE5B3E" w:rsidRPr="004E5322" w:rsidRDefault="00FE5B3E" w:rsidP="00B92D5D">
      <w:pPr>
        <w:rPr>
          <w:rFonts w:cs="Calibri"/>
          <w:sz w:val="28"/>
        </w:rPr>
      </w:pPr>
    </w:p>
    <w:p w:rsidR="00FE5B3E" w:rsidRPr="004E5322" w:rsidRDefault="00FE5B3E" w:rsidP="00B92D5D">
      <w:pPr>
        <w:rPr>
          <w:rFonts w:cs="Calibri"/>
          <w:sz w:val="28"/>
        </w:rPr>
      </w:pPr>
    </w:p>
    <w:p w:rsidR="00FE5B3E" w:rsidRPr="004E5322" w:rsidRDefault="00FE5B3E" w:rsidP="00B92D5D">
      <w:pPr>
        <w:rPr>
          <w:rFonts w:cs="Calibri"/>
          <w:sz w:val="28"/>
        </w:rPr>
      </w:pPr>
    </w:p>
    <w:p w:rsidR="00FE5B3E" w:rsidRDefault="00FE5B3E" w:rsidP="00B92D5D">
      <w:pPr>
        <w:rPr>
          <w:rFonts w:cs="Calibri"/>
          <w:sz w:val="28"/>
        </w:rPr>
      </w:pPr>
    </w:p>
    <w:p w:rsidR="00ED2E27" w:rsidRDefault="00ED2E27" w:rsidP="00B92D5D">
      <w:pPr>
        <w:rPr>
          <w:rFonts w:cs="Calibri"/>
          <w:sz w:val="28"/>
        </w:rPr>
      </w:pPr>
    </w:p>
    <w:p w:rsidR="00ED2E27" w:rsidRPr="004E5322" w:rsidRDefault="00ED2E27" w:rsidP="00B92D5D">
      <w:pPr>
        <w:rPr>
          <w:rFonts w:cs="Calibri"/>
          <w:sz w:val="28"/>
        </w:rPr>
      </w:pPr>
    </w:p>
    <w:p w:rsidR="00FE5B3E" w:rsidRPr="00ED2E27" w:rsidRDefault="00FE5B3E" w:rsidP="00ED2E27">
      <w:pPr>
        <w:pStyle w:val="Heading1"/>
      </w:pPr>
      <w:r w:rsidRPr="00ED2E27">
        <w:lastRenderedPageBreak/>
        <w:t>Creating A Multi-Region CloudFront Solution</w:t>
      </w:r>
    </w:p>
    <w:p w:rsidR="00FE5B3E" w:rsidRPr="004E5322" w:rsidRDefault="00FE5B3E" w:rsidP="00B92D5D">
      <w:pPr>
        <w:rPr>
          <w:rFonts w:cs="Calibri"/>
          <w:sz w:val="32"/>
          <w:szCs w:val="28"/>
        </w:rPr>
      </w:pPr>
    </w:p>
    <w:p w:rsidR="00FE5B3E" w:rsidRPr="00ED2E27" w:rsidRDefault="00FE5B3E" w:rsidP="0076724F">
      <w:pPr>
        <w:pStyle w:val="ListParagraph"/>
        <w:numPr>
          <w:ilvl w:val="0"/>
          <w:numId w:val="265"/>
        </w:numPr>
        <w:rPr>
          <w:rFonts w:ascii="Calibri" w:hAnsi="Calibri" w:cs="Calibri"/>
          <w:sz w:val="24"/>
          <w:szCs w:val="24"/>
        </w:rPr>
      </w:pPr>
      <w:r w:rsidRPr="00ED2E27">
        <w:rPr>
          <w:rFonts w:ascii="Calibri" w:hAnsi="Calibri" w:cs="Calibri"/>
          <w:sz w:val="24"/>
          <w:szCs w:val="24"/>
        </w:rPr>
        <w:t xml:space="preserve">First we have to create EC2 instance for two </w:t>
      </w:r>
      <w:proofErr w:type="gramStart"/>
      <w:r w:rsidRPr="00ED2E27">
        <w:rPr>
          <w:rFonts w:ascii="Calibri" w:hAnsi="Calibri" w:cs="Calibri"/>
          <w:sz w:val="24"/>
          <w:szCs w:val="24"/>
        </w:rPr>
        <w:t>regions ,</w:t>
      </w:r>
      <w:proofErr w:type="gramEnd"/>
      <w:r w:rsidRPr="00ED2E27">
        <w:rPr>
          <w:rFonts w:ascii="Calibri" w:hAnsi="Calibri" w:cs="Calibri"/>
          <w:sz w:val="24"/>
          <w:szCs w:val="24"/>
        </w:rPr>
        <w:t xml:space="preserve"> I have taken N. California and Ohio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50AB5426" wp14:editId="57C82320">
            <wp:extent cx="5943600" cy="19030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903095"/>
                    </a:xfrm>
                    <a:prstGeom prst="rect">
                      <a:avLst/>
                    </a:prstGeom>
                  </pic:spPr>
                </pic:pic>
              </a:graphicData>
            </a:graphic>
          </wp:inline>
        </w:drawing>
      </w:r>
    </w:p>
    <w:p w:rsidR="00FE5B3E" w:rsidRPr="004E5322" w:rsidRDefault="00FE5B3E" w:rsidP="00B92D5D">
      <w:pPr>
        <w:rPr>
          <w:rFonts w:cs="Calibri"/>
          <w:sz w:val="32"/>
          <w:szCs w:val="28"/>
        </w:rPr>
      </w:pPr>
    </w:p>
    <w:p w:rsidR="00FE5B3E" w:rsidRPr="00ED2E27" w:rsidRDefault="00FE5B3E" w:rsidP="0076724F">
      <w:pPr>
        <w:pStyle w:val="ListParagraph"/>
        <w:numPr>
          <w:ilvl w:val="0"/>
          <w:numId w:val="266"/>
        </w:numPr>
        <w:rPr>
          <w:rFonts w:ascii="Calibri" w:hAnsi="Calibri" w:cs="Calibri"/>
          <w:sz w:val="24"/>
          <w:szCs w:val="24"/>
        </w:rPr>
      </w:pPr>
      <w:r w:rsidRPr="00ED2E27">
        <w:rPr>
          <w:rFonts w:ascii="Calibri" w:hAnsi="Calibri" w:cs="Calibri"/>
          <w:sz w:val="24"/>
          <w:szCs w:val="24"/>
        </w:rPr>
        <w:t>To click on connect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33F85CFD" wp14:editId="5A1431FF">
            <wp:extent cx="5943600" cy="44716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71670"/>
                    </a:xfrm>
                    <a:prstGeom prst="rect">
                      <a:avLst/>
                    </a:prstGeom>
                  </pic:spPr>
                </pic:pic>
              </a:graphicData>
            </a:graphic>
          </wp:inline>
        </w:drawing>
      </w:r>
    </w:p>
    <w:p w:rsidR="00FE5B3E" w:rsidRPr="00ED2E27" w:rsidRDefault="00FE5B3E" w:rsidP="0076724F">
      <w:pPr>
        <w:pStyle w:val="ListParagraph"/>
        <w:numPr>
          <w:ilvl w:val="0"/>
          <w:numId w:val="267"/>
        </w:numPr>
        <w:rPr>
          <w:rFonts w:ascii="Calibri" w:hAnsi="Calibri" w:cs="Calibri"/>
          <w:sz w:val="24"/>
          <w:szCs w:val="24"/>
        </w:rPr>
      </w:pPr>
      <w:r w:rsidRPr="00ED2E27">
        <w:rPr>
          <w:rFonts w:ascii="Calibri" w:hAnsi="Calibri" w:cs="Calibri"/>
          <w:sz w:val="24"/>
          <w:szCs w:val="24"/>
        </w:rPr>
        <w:t xml:space="preserve">You can copy that </w:t>
      </w:r>
      <w:proofErr w:type="spellStart"/>
      <w:r w:rsidRPr="00ED2E27">
        <w:rPr>
          <w:rFonts w:ascii="Calibri" w:hAnsi="Calibri" w:cs="Calibri"/>
          <w:sz w:val="24"/>
          <w:szCs w:val="24"/>
        </w:rPr>
        <w:t>ssh</w:t>
      </w:r>
      <w:proofErr w:type="spellEnd"/>
      <w:r w:rsidRPr="00ED2E27">
        <w:rPr>
          <w:rFonts w:ascii="Calibri" w:hAnsi="Calibri" w:cs="Calibri"/>
          <w:sz w:val="24"/>
          <w:szCs w:val="24"/>
        </w:rPr>
        <w:t xml:space="preserve"> and run it an terminal,</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53CEE68B" wp14:editId="436F3358">
            <wp:extent cx="5943600" cy="19348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93484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ED2E27" w:rsidRDefault="00FE5B3E" w:rsidP="0076724F">
      <w:pPr>
        <w:pStyle w:val="ListParagraph"/>
        <w:numPr>
          <w:ilvl w:val="0"/>
          <w:numId w:val="268"/>
        </w:numPr>
        <w:rPr>
          <w:rFonts w:ascii="Calibri" w:hAnsi="Calibri" w:cs="Calibri"/>
          <w:sz w:val="24"/>
          <w:szCs w:val="24"/>
        </w:rPr>
      </w:pPr>
      <w:r w:rsidRPr="00ED2E27">
        <w:rPr>
          <w:rFonts w:ascii="Calibri" w:hAnsi="Calibri" w:cs="Calibri"/>
          <w:sz w:val="24"/>
          <w:szCs w:val="24"/>
        </w:rPr>
        <w:t xml:space="preserve">To install </w:t>
      </w:r>
      <w:proofErr w:type="spellStart"/>
      <w:r w:rsidRPr="00ED2E27">
        <w:rPr>
          <w:rFonts w:ascii="Calibri" w:hAnsi="Calibri" w:cs="Calibri"/>
          <w:sz w:val="24"/>
          <w:szCs w:val="24"/>
        </w:rPr>
        <w:t>httpd</w:t>
      </w:r>
      <w:proofErr w:type="spellEnd"/>
      <w:r w:rsidRPr="00ED2E27">
        <w:rPr>
          <w:rFonts w:ascii="Calibri" w:hAnsi="Calibri" w:cs="Calibri"/>
          <w:sz w:val="24"/>
          <w:szCs w:val="24"/>
        </w:rPr>
        <w:t xml:space="preserve"> in terminal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1C119070" wp14:editId="68DEC784">
            <wp:extent cx="5943600" cy="22574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25742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ED2E27" w:rsidRDefault="00FE5B3E" w:rsidP="0076724F">
      <w:pPr>
        <w:pStyle w:val="ListParagraph"/>
        <w:numPr>
          <w:ilvl w:val="0"/>
          <w:numId w:val="269"/>
        </w:numPr>
        <w:rPr>
          <w:rFonts w:ascii="Calibri" w:hAnsi="Calibri" w:cs="Calibri"/>
          <w:sz w:val="24"/>
          <w:szCs w:val="24"/>
        </w:rPr>
      </w:pPr>
      <w:r w:rsidRPr="00ED2E27">
        <w:rPr>
          <w:rFonts w:ascii="Calibri" w:hAnsi="Calibri" w:cs="Calibri"/>
          <w:sz w:val="24"/>
          <w:szCs w:val="24"/>
        </w:rPr>
        <w:t xml:space="preserve">I have already installed </w:t>
      </w:r>
      <w:proofErr w:type="spellStart"/>
      <w:r w:rsidRPr="00ED2E27">
        <w:rPr>
          <w:rFonts w:ascii="Calibri" w:hAnsi="Calibri" w:cs="Calibri"/>
          <w:sz w:val="24"/>
          <w:szCs w:val="24"/>
        </w:rPr>
        <w:t>httpd</w:t>
      </w:r>
      <w:proofErr w:type="spellEnd"/>
      <w:r w:rsidRPr="00ED2E27">
        <w:rPr>
          <w:rFonts w:ascii="Calibri" w:hAnsi="Calibri" w:cs="Calibri"/>
          <w:sz w:val="24"/>
          <w:szCs w:val="24"/>
        </w:rPr>
        <w:t xml:space="preserve"> in it.</w:t>
      </w:r>
    </w:p>
    <w:p w:rsidR="00FE5B3E" w:rsidRPr="00ED2E27" w:rsidRDefault="00FE5B3E" w:rsidP="00ED2E27">
      <w:pPr>
        <w:pStyle w:val="Heading1"/>
      </w:pPr>
      <w:r w:rsidRPr="00ED2E27">
        <w:t>Amazon Elastic Transcoder</w:t>
      </w:r>
    </w:p>
    <w:p w:rsidR="00FE5B3E" w:rsidRPr="004E5322" w:rsidRDefault="00FE5B3E" w:rsidP="00B92D5D">
      <w:pPr>
        <w:rPr>
          <w:rFonts w:cs="Calibri"/>
          <w:sz w:val="32"/>
          <w:szCs w:val="28"/>
        </w:rPr>
      </w:pPr>
    </w:p>
    <w:p w:rsidR="00FE5B3E" w:rsidRPr="004E5322" w:rsidRDefault="00FE5B3E" w:rsidP="00ED2E27">
      <w:r w:rsidRPr="004E5322">
        <w:t xml:space="preserve">Elastic Transcoder is a fully managed AWS application service that works out of </w:t>
      </w:r>
      <w:proofErr w:type="gramStart"/>
      <w:r w:rsidRPr="004E5322">
        <w:t>specific  regions</w:t>
      </w:r>
      <w:proofErr w:type="gramEnd"/>
    </w:p>
    <w:p w:rsidR="00FE5B3E" w:rsidRPr="004E5322" w:rsidRDefault="00FE5B3E" w:rsidP="00ED2E27">
      <w:r w:rsidRPr="004E5322">
        <w:t>Elastic Transcoder is used to convert media files stored on AWS S3</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Different formats(mobile available ,I.E HLS)</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Different Quality levels</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Different Resolutions</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Apply Captions</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Create MP3 files from video files</w:t>
      </w:r>
    </w:p>
    <w:p w:rsidR="00FE5B3E" w:rsidRPr="00ED2E27" w:rsidRDefault="00FE5B3E" w:rsidP="0076724F">
      <w:pPr>
        <w:pStyle w:val="ListParagraph"/>
        <w:numPr>
          <w:ilvl w:val="0"/>
          <w:numId w:val="270"/>
        </w:numPr>
        <w:rPr>
          <w:rFonts w:ascii="Calibri" w:hAnsi="Calibri" w:cs="Calibri"/>
          <w:sz w:val="24"/>
          <w:szCs w:val="24"/>
        </w:rPr>
      </w:pPr>
      <w:r w:rsidRPr="00ED2E27">
        <w:rPr>
          <w:rFonts w:ascii="Calibri" w:hAnsi="Calibri" w:cs="Calibri"/>
          <w:sz w:val="24"/>
          <w:szCs w:val="24"/>
        </w:rPr>
        <w:t>Add water marks to videos</w:t>
      </w:r>
    </w:p>
    <w:p w:rsidR="00FE5B3E" w:rsidRPr="004E5322" w:rsidRDefault="00FE5B3E" w:rsidP="00B92D5D">
      <w:pPr>
        <w:rPr>
          <w:rFonts w:cs="Calibri"/>
          <w:sz w:val="32"/>
          <w:szCs w:val="28"/>
        </w:rPr>
      </w:pPr>
    </w:p>
    <w:p w:rsidR="00FE5B3E" w:rsidRPr="004E5322" w:rsidRDefault="00FE5B3E" w:rsidP="00B92D5D">
      <w:pPr>
        <w:rPr>
          <w:rFonts w:cs="Calibri"/>
          <w:b/>
          <w:sz w:val="32"/>
          <w:szCs w:val="28"/>
        </w:rPr>
      </w:pPr>
      <w:r w:rsidRPr="004E5322">
        <w:rPr>
          <w:rFonts w:cs="Calibri"/>
          <w:b/>
          <w:sz w:val="32"/>
          <w:szCs w:val="28"/>
        </w:rPr>
        <w:lastRenderedPageBreak/>
        <w:t>Amazon Elastic Transcoder</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71552" behindDoc="0" locked="0" layoutInCell="1" allowOverlap="1" wp14:anchorId="459900F3" wp14:editId="19C636A2">
                <wp:simplePos x="0" y="0"/>
                <wp:positionH relativeFrom="margin">
                  <wp:align>left</wp:align>
                </wp:positionH>
                <wp:positionV relativeFrom="paragraph">
                  <wp:posOffset>0</wp:posOffset>
                </wp:positionV>
                <wp:extent cx="381000" cy="428625"/>
                <wp:effectExtent l="0" t="0" r="0" b="9525"/>
                <wp:wrapNone/>
                <wp:docPr id="116" name="object 64"/>
                <wp:cNvGraphicFramePr/>
                <a:graphic xmlns:a="http://schemas.openxmlformats.org/drawingml/2006/main">
                  <a:graphicData uri="http://schemas.microsoft.com/office/word/2010/wordprocessingShape">
                    <wps:wsp>
                      <wps:cNvSpPr/>
                      <wps:spPr>
                        <a:xfrm>
                          <a:off x="0" y="0"/>
                          <a:ext cx="381000" cy="428625"/>
                        </a:xfrm>
                        <a:prstGeom prst="rect">
                          <a:avLst/>
                        </a:prstGeom>
                        <a:blipFill>
                          <a:blip r:embed="rId22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CB326BF" id="object 64" o:spid="_x0000_s1026" style="position:absolute;margin-left:0;margin-top:0;width:30pt;height:33.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" stroked="f">
                <v:fill r:id="rId227" o:title="" recolor="t" rotate="t" type="frame"/>
                <v:textbox inset="0,0,0,0"/>
                <w10:wrap anchorx="margin"/>
              </v:rect>
            </w:pict>
          </mc:Fallback>
        </mc:AlternateContent>
      </w: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72576" behindDoc="0" locked="0" layoutInCell="1" allowOverlap="1" wp14:anchorId="642A9BD9" wp14:editId="51A9BA1C">
                <wp:simplePos x="0" y="0"/>
                <wp:positionH relativeFrom="margin">
                  <wp:posOffset>135256</wp:posOffset>
                </wp:positionH>
                <wp:positionV relativeFrom="paragraph">
                  <wp:posOffset>54609</wp:posOffset>
                </wp:positionV>
                <wp:extent cx="45719" cy="581025"/>
                <wp:effectExtent l="0" t="0" r="12065" b="28575"/>
                <wp:wrapNone/>
                <wp:docPr id="198689" name="object 65"/>
                <wp:cNvGraphicFramePr/>
                <a:graphic xmlns:a="http://schemas.openxmlformats.org/drawingml/2006/main">
                  <a:graphicData uri="http://schemas.microsoft.com/office/word/2010/wordprocessingShape">
                    <wps:wsp>
                      <wps:cNvSpPr/>
                      <wps:spPr>
                        <a:xfrm flipH="1">
                          <a:off x="0" y="0"/>
                          <a:ext cx="45719" cy="581025"/>
                        </a:xfrm>
                        <a:custGeom>
                          <a:avLst/>
                          <a:gdLst/>
                          <a:ahLst/>
                          <a:cxnLst/>
                          <a:rect l="l" t="t" r="r" b="b"/>
                          <a:pathLst>
                            <a:path w="1269" h="217804">
                              <a:moveTo>
                                <a:pt x="0" y="0"/>
                              </a:moveTo>
                              <a:lnTo>
                                <a:pt x="1070" y="217765"/>
                              </a:lnTo>
                            </a:path>
                          </a:pathLst>
                        </a:custGeom>
                        <a:ln w="12736">
                          <a:solidFill>
                            <a:srgbClr val="414042"/>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6EC1192" id="object 65" o:spid="_x0000_s1026" style="position:absolute;margin-left:10.65pt;margin-top:4.3pt;width:3.6pt;height:45.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269,217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" path="m,l1070,217765e" filled="f" strokecolor="#414042" strokeweight=".35378mm">
                <v:path arrowok="t"/>
                <w10:wrap anchorx="margin"/>
              </v:shape>
            </w:pict>
          </mc:Fallback>
        </mc:AlternateContent>
      </w: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77696" behindDoc="0" locked="0" layoutInCell="1" allowOverlap="1" wp14:anchorId="77559BAF" wp14:editId="2A428EC6">
                <wp:simplePos x="0" y="0"/>
                <wp:positionH relativeFrom="column">
                  <wp:posOffset>3409950</wp:posOffset>
                </wp:positionH>
                <wp:positionV relativeFrom="paragraph">
                  <wp:posOffset>223520</wp:posOffset>
                </wp:positionV>
                <wp:extent cx="428625" cy="361950"/>
                <wp:effectExtent l="0" t="0" r="0" b="0"/>
                <wp:wrapNone/>
                <wp:docPr id="198693" name="object 68"/>
                <wp:cNvGraphicFramePr/>
                <a:graphic xmlns:a="http://schemas.openxmlformats.org/drawingml/2006/main">
                  <a:graphicData uri="http://schemas.microsoft.com/office/word/2010/wordprocessingShape">
                    <wps:wsp>
                      <wps:cNvSpPr/>
                      <wps:spPr>
                        <a:xfrm>
                          <a:off x="0" y="0"/>
                          <a:ext cx="428625" cy="361950"/>
                        </a:xfrm>
                        <a:prstGeom prst="rect">
                          <a:avLst/>
                        </a:prstGeom>
                        <a:blipFill>
                          <a:blip r:embed="rId22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DE6B9BF" id="object 68" o:spid="_x0000_s1026" style="position:absolute;margin-left:268.5pt;margin-top:17.6pt;width:33.75pt;height: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" stroked="f">
                <v:fill r:id="rId229" o:title="" recolor="t" rotate="t" type="frame"/>
                <v:textbox inset="0,0,0,0"/>
              </v:rect>
            </w:pict>
          </mc:Fallback>
        </mc:AlternateContent>
      </w:r>
      <w:r w:rsidRPr="004E5322">
        <w:rPr>
          <w:rFonts w:cs="Calibri"/>
          <w:sz w:val="32"/>
          <w:szCs w:val="28"/>
        </w:rPr>
        <w:t xml:space="preserve"> </w:t>
      </w:r>
      <w:r w:rsidRPr="004E5322">
        <w:rPr>
          <w:rFonts w:cs="Calibri"/>
          <w:noProof/>
          <w:sz w:val="32"/>
          <w:szCs w:val="28"/>
          <w:lang w:eastAsia="en-US"/>
        </w:rPr>
        <mc:AlternateContent>
          <mc:Choice Requires="wps">
            <w:drawing>
              <wp:anchor distT="0" distB="0" distL="114300" distR="114300" simplePos="0" relativeHeight="251679744" behindDoc="0" locked="0" layoutInCell="1" allowOverlap="1" wp14:anchorId="566C01B1" wp14:editId="0889D33F">
                <wp:simplePos x="0" y="0"/>
                <wp:positionH relativeFrom="column">
                  <wp:posOffset>3016250</wp:posOffset>
                </wp:positionH>
                <wp:positionV relativeFrom="paragraph">
                  <wp:posOffset>7918450</wp:posOffset>
                </wp:positionV>
                <wp:extent cx="0" cy="210820"/>
                <wp:effectExtent l="0" t="0" r="19050" b="17780"/>
                <wp:wrapNone/>
                <wp:docPr id="198695" name="object 70"/>
                <wp:cNvGraphicFramePr/>
                <a:graphic xmlns:a="http://schemas.openxmlformats.org/drawingml/2006/main">
                  <a:graphicData uri="http://schemas.microsoft.com/office/word/2010/wordprocessingShape">
                    <wps:wsp>
                      <wps:cNvSpPr/>
                      <wps:spPr>
                        <a:xfrm>
                          <a:off x="0" y="0"/>
                          <a:ext cx="0" cy="210820"/>
                        </a:xfrm>
                        <a:custGeom>
                          <a:avLst/>
                          <a:gdLst/>
                          <a:ahLst/>
                          <a:cxnLst/>
                          <a:rect l="l" t="t" r="r" b="b"/>
                          <a:pathLst>
                            <a:path h="210820">
                              <a:moveTo>
                                <a:pt x="0" y="210670"/>
                              </a:moveTo>
                              <a:lnTo>
                                <a:pt x="0" y="0"/>
                              </a:lnTo>
                            </a:path>
                          </a:pathLst>
                        </a:custGeom>
                        <a:ln w="12736">
                          <a:solidFill>
                            <a:srgbClr val="414042"/>
                          </a:solidFill>
                        </a:ln>
                      </wps:spPr>
                      <wps:bodyPr wrap="square" lIns="0" tIns="0" rIns="0" bIns="0" rtlCol="0"/>
                    </wps:wsp>
                  </a:graphicData>
                </a:graphic>
              </wp:anchor>
            </w:drawing>
          </mc:Choice>
          <mc:Fallback>
            <w:pict>
              <v:shape w14:anchorId="6BFA24F1" id="object 70" o:spid="_x0000_s1026" style="position:absolute;margin-left:237.5pt;margin-top:623.5pt;width:0;height:16.6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0,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" path="m,210670l,e" filled="f" strokecolor="#414042" strokeweight=".35378mm">
                <v:path arrowok="t"/>
              </v:shape>
            </w:pict>
          </mc:Fallback>
        </mc:AlternateContent>
      </w:r>
      <w:r w:rsidRPr="004E5322">
        <w:rPr>
          <w:rFonts w:cs="Calibri"/>
          <w:sz w:val="32"/>
          <w:szCs w:val="28"/>
        </w:rPr>
        <w:t xml:space="preserve"> </w:t>
      </w:r>
      <w:r w:rsidRPr="004E5322">
        <w:rPr>
          <w:rFonts w:cs="Calibri"/>
          <w:noProof/>
          <w:sz w:val="32"/>
          <w:szCs w:val="28"/>
          <w:lang w:eastAsia="en-US"/>
        </w:rPr>
        <mc:AlternateContent>
          <mc:Choice Requires="wps">
            <w:drawing>
              <wp:anchor distT="0" distB="0" distL="114300" distR="114300" simplePos="0" relativeHeight="251678720" behindDoc="0" locked="0" layoutInCell="1" allowOverlap="1" wp14:anchorId="2A79D99A" wp14:editId="1F9DA7E3">
                <wp:simplePos x="0" y="0"/>
                <wp:positionH relativeFrom="column">
                  <wp:posOffset>3016250</wp:posOffset>
                </wp:positionH>
                <wp:positionV relativeFrom="paragraph">
                  <wp:posOffset>7918450</wp:posOffset>
                </wp:positionV>
                <wp:extent cx="0" cy="210820"/>
                <wp:effectExtent l="0" t="0" r="19050" b="17780"/>
                <wp:wrapNone/>
                <wp:docPr id="198694" name="object 70"/>
                <wp:cNvGraphicFramePr/>
                <a:graphic xmlns:a="http://schemas.openxmlformats.org/drawingml/2006/main">
                  <a:graphicData uri="http://schemas.microsoft.com/office/word/2010/wordprocessingShape">
                    <wps:wsp>
                      <wps:cNvSpPr/>
                      <wps:spPr>
                        <a:xfrm>
                          <a:off x="0" y="0"/>
                          <a:ext cx="0" cy="210820"/>
                        </a:xfrm>
                        <a:custGeom>
                          <a:avLst/>
                          <a:gdLst/>
                          <a:ahLst/>
                          <a:cxnLst/>
                          <a:rect l="l" t="t" r="r" b="b"/>
                          <a:pathLst>
                            <a:path h="210820">
                              <a:moveTo>
                                <a:pt x="0" y="210670"/>
                              </a:moveTo>
                              <a:lnTo>
                                <a:pt x="0" y="0"/>
                              </a:lnTo>
                            </a:path>
                          </a:pathLst>
                        </a:custGeom>
                        <a:ln w="12736">
                          <a:solidFill>
                            <a:srgbClr val="414042"/>
                          </a:solidFill>
                        </a:ln>
                      </wps:spPr>
                      <wps:bodyPr wrap="square" lIns="0" tIns="0" rIns="0" bIns="0" rtlCol="0"/>
                    </wps:wsp>
                  </a:graphicData>
                </a:graphic>
              </wp:anchor>
            </w:drawing>
          </mc:Choice>
          <mc:Fallback>
            <w:pict>
              <v:shape w14:anchorId="3CC26DEF" id="object 70" o:spid="_x0000_s1026" style="position:absolute;margin-left:237.5pt;margin-top:623.5pt;width:0;height:16.6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0,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" path="m,210670l,e" filled="f" strokecolor="#414042" strokeweight=".35378mm">
                <v:path arrowok="t"/>
              </v:shape>
            </w:pict>
          </mc:Fallback>
        </mc:AlternateContent>
      </w:r>
      <w:r w:rsidRPr="004E5322">
        <w:rPr>
          <w:rFonts w:cs="Calibri"/>
          <w:sz w:val="32"/>
          <w:szCs w:val="28"/>
        </w:rPr>
        <w:t xml:space="preserve"> </w:t>
      </w:r>
      <w:r w:rsidRPr="004E5322">
        <w:rPr>
          <w:rFonts w:cs="Calibri"/>
          <w:noProof/>
          <w:sz w:val="32"/>
          <w:szCs w:val="28"/>
          <w:lang w:eastAsia="en-US"/>
        </w:rPr>
        <mc:AlternateContent>
          <mc:Choice Requires="wps">
            <w:drawing>
              <wp:anchor distT="0" distB="0" distL="114300" distR="114300" simplePos="0" relativeHeight="251675648" behindDoc="0" locked="0" layoutInCell="1" allowOverlap="1" wp14:anchorId="7E3E791E" wp14:editId="3DB962F1">
                <wp:simplePos x="0" y="0"/>
                <wp:positionH relativeFrom="column">
                  <wp:posOffset>1609725</wp:posOffset>
                </wp:positionH>
                <wp:positionV relativeFrom="paragraph">
                  <wp:posOffset>137795</wp:posOffset>
                </wp:positionV>
                <wp:extent cx="419100" cy="466725"/>
                <wp:effectExtent l="0" t="0" r="0" b="9525"/>
                <wp:wrapNone/>
                <wp:docPr id="63" name="object 63"/>
                <wp:cNvGraphicFramePr/>
                <a:graphic xmlns:a="http://schemas.openxmlformats.org/drawingml/2006/main">
                  <a:graphicData uri="http://schemas.microsoft.com/office/word/2010/wordprocessingShape">
                    <wps:wsp>
                      <wps:cNvSpPr/>
                      <wps:spPr>
                        <a:xfrm>
                          <a:off x="0" y="0"/>
                          <a:ext cx="419100" cy="466725"/>
                        </a:xfrm>
                        <a:prstGeom prst="rect">
                          <a:avLst/>
                        </a:prstGeom>
                        <a:blipFill>
                          <a:blip r:embed="rId23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74EC8E2" id="object 63" o:spid="_x0000_s1026" style="position:absolute;margin-left:126.75pt;margin-top:10.85pt;width:33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" stroked="f">
                <v:fill r:id="rId231" o:title="" recolor="t" rotate="t" type="frame"/>
                <v:textbox inset="0,0,0,0"/>
              </v:rect>
            </w:pict>
          </mc:Fallback>
        </mc:AlternateContent>
      </w:r>
      <w:r w:rsidRPr="004E5322">
        <w:rPr>
          <w:rFonts w:cs="Calibri"/>
          <w:noProof/>
          <w:sz w:val="32"/>
          <w:szCs w:val="28"/>
          <w:lang w:eastAsia="en-US"/>
        </w:rPr>
        <mc:AlternateContent>
          <mc:Choice Requires="wps">
            <w:drawing>
              <wp:anchor distT="0" distB="0" distL="114300" distR="114300" simplePos="0" relativeHeight="251673600" behindDoc="0" locked="0" layoutInCell="1" allowOverlap="1" wp14:anchorId="0C1598E3" wp14:editId="3396EE12">
                <wp:simplePos x="0" y="0"/>
                <wp:positionH relativeFrom="margin">
                  <wp:align>left</wp:align>
                </wp:positionH>
                <wp:positionV relativeFrom="paragraph">
                  <wp:posOffset>275590</wp:posOffset>
                </wp:positionV>
                <wp:extent cx="352425" cy="276225"/>
                <wp:effectExtent l="0" t="0" r="0" b="9525"/>
                <wp:wrapNone/>
                <wp:docPr id="198690" name="object 62"/>
                <wp:cNvGraphicFramePr/>
                <a:graphic xmlns:a="http://schemas.openxmlformats.org/drawingml/2006/main">
                  <a:graphicData uri="http://schemas.microsoft.com/office/word/2010/wordprocessingShape">
                    <wps:wsp>
                      <wps:cNvSpPr/>
                      <wps:spPr>
                        <a:xfrm>
                          <a:off x="0" y="0"/>
                          <a:ext cx="352425" cy="276225"/>
                        </a:xfrm>
                        <a:prstGeom prst="rect">
                          <a:avLst/>
                        </a:prstGeom>
                        <a:blipFill>
                          <a:blip r:embed="rId22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5889D71" id="object 62" o:spid="_x0000_s1026" style="position:absolute;margin-left:0;margin-top:21.7pt;width:27.75pt;height:21.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" stroked="f">
                <v:fill r:id="rId229" o:title="" recolor="t" rotate="t" type="frame"/>
                <v:textbox inset="0,0,0,0"/>
                <w10:wrap anchorx="margin"/>
              </v:rect>
            </w:pict>
          </mc:Fallback>
        </mc:AlternateContent>
      </w:r>
    </w:p>
    <w:p w:rsidR="00FE5B3E" w:rsidRPr="004E5322" w:rsidRDefault="00FE5B3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0768" behindDoc="0" locked="0" layoutInCell="1" allowOverlap="1" wp14:anchorId="4037E575" wp14:editId="3B6A86D5">
                <wp:simplePos x="0" y="0"/>
                <wp:positionH relativeFrom="column">
                  <wp:posOffset>3619499</wp:posOffset>
                </wp:positionH>
                <wp:positionV relativeFrom="paragraph">
                  <wp:posOffset>220980</wp:posOffset>
                </wp:positionV>
                <wp:extent cx="45719" cy="495300"/>
                <wp:effectExtent l="0" t="0" r="0" b="19050"/>
                <wp:wrapNone/>
                <wp:docPr id="198696" name="object 70"/>
                <wp:cNvGraphicFramePr/>
                <a:graphic xmlns:a="http://schemas.openxmlformats.org/drawingml/2006/main">
                  <a:graphicData uri="http://schemas.microsoft.com/office/word/2010/wordprocessingShape">
                    <wps:wsp>
                      <wps:cNvSpPr/>
                      <wps:spPr>
                        <a:xfrm>
                          <a:off x="0" y="0"/>
                          <a:ext cx="45719" cy="495300"/>
                        </a:xfrm>
                        <a:custGeom>
                          <a:avLst/>
                          <a:gdLst/>
                          <a:ahLst/>
                          <a:cxnLst/>
                          <a:rect l="l" t="t" r="r" b="b"/>
                          <a:pathLst>
                            <a:path h="210820">
                              <a:moveTo>
                                <a:pt x="0" y="210670"/>
                              </a:moveTo>
                              <a:lnTo>
                                <a:pt x="0" y="0"/>
                              </a:lnTo>
                            </a:path>
                          </a:pathLst>
                        </a:custGeom>
                        <a:ln w="12736">
                          <a:solidFill>
                            <a:srgbClr val="414042"/>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77808450" id="object 70" o:spid="_x0000_s1026" style="position:absolute;margin-left:285pt;margin-top:17.4pt;width:3.6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2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" path="m,210670l,e" filled="f" strokecolor="#414042" strokeweight=".35378mm">
                <v:path arrowok="t"/>
              </v:shape>
            </w:pict>
          </mc:Fallback>
        </mc:AlternateContent>
      </w:r>
      <w:r w:rsidRPr="004E5322">
        <w:rPr>
          <w:rFonts w:cs="Calibri"/>
          <w:noProof/>
          <w:sz w:val="32"/>
          <w:szCs w:val="28"/>
          <w:lang w:eastAsia="en-US"/>
        </w:rPr>
        <mc:AlternateContent>
          <mc:Choice Requires="wps">
            <w:drawing>
              <wp:anchor distT="0" distB="0" distL="114300" distR="114300" simplePos="0" relativeHeight="251676672" behindDoc="0" locked="0" layoutInCell="1" allowOverlap="1" wp14:anchorId="00C35E3E" wp14:editId="6203213A">
                <wp:simplePos x="0" y="0"/>
                <wp:positionH relativeFrom="column">
                  <wp:posOffset>2028825</wp:posOffset>
                </wp:positionH>
                <wp:positionV relativeFrom="paragraph">
                  <wp:posOffset>59055</wp:posOffset>
                </wp:positionV>
                <wp:extent cx="1390650" cy="45719"/>
                <wp:effectExtent l="0" t="0" r="19050" b="12065"/>
                <wp:wrapNone/>
                <wp:docPr id="198692" name="object 67"/>
                <wp:cNvGraphicFramePr/>
                <a:graphic xmlns:a="http://schemas.openxmlformats.org/drawingml/2006/main">
                  <a:graphicData uri="http://schemas.microsoft.com/office/word/2010/wordprocessingShape">
                    <wps:wsp>
                      <wps:cNvSpPr/>
                      <wps:spPr>
                        <a:xfrm>
                          <a:off x="0" y="0"/>
                          <a:ext cx="1390650" cy="45719"/>
                        </a:xfrm>
                        <a:custGeom>
                          <a:avLst/>
                          <a:gdLst/>
                          <a:ahLst/>
                          <a:cxnLst/>
                          <a:rect l="l" t="t" r="r" b="b"/>
                          <a:pathLst>
                            <a:path w="568960" h="10795">
                              <a:moveTo>
                                <a:pt x="0" y="10180"/>
                              </a:moveTo>
                              <a:lnTo>
                                <a:pt x="568925" y="0"/>
                              </a:lnTo>
                            </a:path>
                          </a:pathLst>
                        </a:custGeom>
                        <a:ln w="12700">
                          <a:solidFill>
                            <a:srgbClr val="414042"/>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096E0C5E" id="object 67" o:spid="_x0000_s1026" style="position:absolute;margin-left:159.75pt;margin-top:4.65pt;width:109.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896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" path="m,10180l568925,e" filled="f" strokecolor="#414042" strokeweight="1pt">
                <v:path arrowok="t"/>
              </v:shape>
            </w:pict>
          </mc:Fallback>
        </mc:AlternateContent>
      </w:r>
      <w:r w:rsidRPr="004E5322">
        <w:rPr>
          <w:rFonts w:cs="Calibri"/>
          <w:sz w:val="32"/>
          <w:szCs w:val="28"/>
        </w:rPr>
        <w:t xml:space="preserve">  </w:t>
      </w:r>
      <w:r w:rsidRPr="004E5322">
        <w:rPr>
          <w:rFonts w:cs="Calibri"/>
          <w:noProof/>
          <w:sz w:val="32"/>
          <w:szCs w:val="28"/>
          <w:lang w:eastAsia="en-US"/>
        </w:rPr>
        <mc:AlternateContent>
          <mc:Choice Requires="wps">
            <w:drawing>
              <wp:anchor distT="0" distB="0" distL="114300" distR="114300" simplePos="0" relativeHeight="251674624" behindDoc="0" locked="0" layoutInCell="1" allowOverlap="1" wp14:anchorId="2D1E8A76" wp14:editId="07B28E63">
                <wp:simplePos x="0" y="0"/>
                <wp:positionH relativeFrom="margin">
                  <wp:posOffset>304800</wp:posOffset>
                </wp:positionH>
                <wp:positionV relativeFrom="paragraph">
                  <wp:posOffset>40004</wp:posOffset>
                </wp:positionV>
                <wp:extent cx="1276350" cy="47625"/>
                <wp:effectExtent l="0" t="0" r="19050" b="0"/>
                <wp:wrapNone/>
                <wp:docPr id="198691" name="object 66"/>
                <wp:cNvGraphicFramePr/>
                <a:graphic xmlns:a="http://schemas.openxmlformats.org/drawingml/2006/main">
                  <a:graphicData uri="http://schemas.microsoft.com/office/word/2010/wordprocessingShape">
                    <wps:wsp>
                      <wps:cNvSpPr/>
                      <wps:spPr>
                        <a:xfrm flipV="1">
                          <a:off x="0" y="0"/>
                          <a:ext cx="1276350" cy="47625"/>
                        </a:xfrm>
                        <a:custGeom>
                          <a:avLst/>
                          <a:gdLst/>
                          <a:ahLst/>
                          <a:cxnLst/>
                          <a:rect l="l" t="t" r="r" b="b"/>
                          <a:pathLst>
                            <a:path w="820419">
                              <a:moveTo>
                                <a:pt x="819922" y="0"/>
                              </a:moveTo>
                              <a:lnTo>
                                <a:pt x="0" y="0"/>
                              </a:lnTo>
                            </a:path>
                          </a:pathLst>
                        </a:custGeom>
                        <a:ln w="12700">
                          <a:solidFill>
                            <a:srgbClr val="414042"/>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6A242E0" id="object 66" o:spid="_x0000_s1026" style="position:absolute;margin-left:24pt;margin-top:3.15pt;width:100.5pt;height:3.75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820419,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" path="m819922,l,e" filled="f" strokecolor="#414042" strokeweight="1pt">
                <v:path arrowok="t"/>
                <w10:wrap anchorx="margin"/>
              </v:shape>
            </w:pict>
          </mc:Fallback>
        </mc:AlternateContent>
      </w:r>
    </w:p>
    <w:p w:rsidR="00FE5B3E" w:rsidRPr="004E5322" w:rsidRDefault="00FE5B3E" w:rsidP="00B92D5D">
      <w:pPr>
        <w:rPr>
          <w:rFonts w:cs="Calibri"/>
          <w:sz w:val="32"/>
          <w:szCs w:val="28"/>
        </w:rPr>
      </w:pPr>
    </w:p>
    <w:p w:rsidR="00FE5B3E" w:rsidRPr="004E5322" w:rsidRDefault="00FE5B3E" w:rsidP="00ED2E27">
      <w:r w:rsidRPr="004E5322">
        <w:t>The result S3 bucket that receives the transcoded file is a prime example of when you can use RRS.  The transcoded files are easily reproduced from the “source” video bucket.</w:t>
      </w:r>
    </w:p>
    <w:p w:rsidR="00FE5B3E" w:rsidRPr="004E5322" w:rsidRDefault="00FE5B3E" w:rsidP="00ED2E27">
      <w:pPr>
        <w:pStyle w:val="Heading2"/>
      </w:pPr>
      <w:r w:rsidRPr="004E5322">
        <w:t>Amazon Elastic Transcoder: Components of Elastic Transcoder</w:t>
      </w:r>
    </w:p>
    <w:p w:rsidR="00FE5B3E" w:rsidRPr="004E5322" w:rsidRDefault="00FE5B3E" w:rsidP="00ED2E27">
      <w:r w:rsidRPr="004E5322">
        <w:t>Jobs: A job is called via the API when you specify the type of encoding, video settings, and pre-</w:t>
      </w:r>
      <w:r w:rsidRPr="004E5322">
        <w:softHyphen/>
        <w:t>‐sets for videos you want to create. A single job can create up to 30 output video types.</w:t>
      </w:r>
    </w:p>
    <w:p w:rsidR="00FE5B3E" w:rsidRPr="004E5322" w:rsidRDefault="00FE5B3E" w:rsidP="00ED2E27">
      <w:r w:rsidRPr="004E5322">
        <w:t>Pipelines: Pipelines are where the jobs are submitted. Pipelines handle each job in the order in which they are submitted to the pipeline. The pipeline is where the destination and source buckets are configured for the outputted files. All jobs in a pipeline can be temporarily stopped just by “pausing” the entire pipeline.</w:t>
      </w:r>
    </w:p>
    <w:p w:rsidR="00FE5B3E" w:rsidRPr="004E5322" w:rsidRDefault="00FE5B3E" w:rsidP="00ED2E27">
      <w:r w:rsidRPr="004E5322">
        <w:t>Presets: Pre-</w:t>
      </w:r>
      <w:r w:rsidRPr="004E5322">
        <w:softHyphen/>
        <w:t>‐built templates for transcoding files into one format or another.  Notifications: Integrate into SNS for automation and job updates</w:t>
      </w:r>
    </w:p>
    <w:p w:rsidR="00FE5B3E" w:rsidRPr="004E5322" w:rsidRDefault="0041570E"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1792" behindDoc="0" locked="0" layoutInCell="1" allowOverlap="1" wp14:anchorId="680D244F" wp14:editId="5B36DB51">
                <wp:simplePos x="0" y="0"/>
                <wp:positionH relativeFrom="margin">
                  <wp:posOffset>771525</wp:posOffset>
                </wp:positionH>
                <wp:positionV relativeFrom="paragraph">
                  <wp:posOffset>82550</wp:posOffset>
                </wp:positionV>
                <wp:extent cx="3438525" cy="2609850"/>
                <wp:effectExtent l="0" t="0" r="9525" b="0"/>
                <wp:wrapNone/>
                <wp:docPr id="198700" name="object 35"/>
                <wp:cNvGraphicFramePr/>
                <a:graphic xmlns:a="http://schemas.openxmlformats.org/drawingml/2006/main">
                  <a:graphicData uri="http://schemas.microsoft.com/office/word/2010/wordprocessingShape">
                    <wps:wsp>
                      <wps:cNvSpPr/>
                      <wps:spPr>
                        <a:xfrm>
                          <a:off x="0" y="0"/>
                          <a:ext cx="3438525" cy="2609850"/>
                        </a:xfrm>
                        <a:prstGeom prst="rect">
                          <a:avLst/>
                        </a:prstGeom>
                        <a:blipFill>
                          <a:blip r:embed="rId23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798581C" id="object 35" o:spid="_x0000_s1026" style="position:absolute;margin-left:60.75pt;margin-top:6.5pt;width:270.75pt;height:20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" stroked="f">
                <v:fill r:id="rId233" o:title="" recolor="t" rotate="t" type="frame"/>
                <v:textbox inset="0,0,0,0"/>
                <w10:wrap anchorx="margin"/>
              </v:rect>
            </w:pict>
          </mc:Fallback>
        </mc:AlternateConten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Default="00FE5B3E" w:rsidP="00B92D5D">
      <w:pPr>
        <w:rPr>
          <w:rFonts w:cs="Calibri"/>
          <w:sz w:val="32"/>
          <w:szCs w:val="28"/>
        </w:rPr>
      </w:pPr>
    </w:p>
    <w:p w:rsidR="00EA3483" w:rsidRPr="004E5322" w:rsidRDefault="00EA3483" w:rsidP="00B92D5D">
      <w:pPr>
        <w:rPr>
          <w:rFonts w:cs="Calibri"/>
          <w:sz w:val="32"/>
          <w:szCs w:val="28"/>
        </w:rPr>
      </w:pPr>
    </w:p>
    <w:p w:rsidR="00FE5B3E" w:rsidRPr="004E5322" w:rsidRDefault="0041570E" w:rsidP="00B92D5D">
      <w:pPr>
        <w:rPr>
          <w:rFonts w:cs="Calibri"/>
          <w:sz w:val="32"/>
          <w:szCs w:val="28"/>
        </w:rPr>
      </w:pPr>
      <w:r w:rsidRPr="004E5322">
        <w:rPr>
          <w:rFonts w:cs="Calibri"/>
          <w:noProof/>
          <w:sz w:val="32"/>
          <w:szCs w:val="28"/>
          <w:lang w:eastAsia="en-US"/>
        </w:rPr>
        <w:lastRenderedPageBreak/>
        <mc:AlternateContent>
          <mc:Choice Requires="wps">
            <w:drawing>
              <wp:anchor distT="0" distB="0" distL="114300" distR="114300" simplePos="0" relativeHeight="251682816" behindDoc="0" locked="0" layoutInCell="1" allowOverlap="1" wp14:anchorId="62888C7D" wp14:editId="2B827DFD">
                <wp:simplePos x="0" y="0"/>
                <wp:positionH relativeFrom="margin">
                  <wp:align>left</wp:align>
                </wp:positionH>
                <wp:positionV relativeFrom="paragraph">
                  <wp:posOffset>12700</wp:posOffset>
                </wp:positionV>
                <wp:extent cx="5572125" cy="4981575"/>
                <wp:effectExtent l="0" t="0" r="9525" b="9525"/>
                <wp:wrapNone/>
                <wp:docPr id="198701" name="object 55"/>
                <wp:cNvGraphicFramePr/>
                <a:graphic xmlns:a="http://schemas.openxmlformats.org/drawingml/2006/main">
                  <a:graphicData uri="http://schemas.microsoft.com/office/word/2010/wordprocessingShape">
                    <wps:wsp>
                      <wps:cNvSpPr/>
                      <wps:spPr>
                        <a:xfrm>
                          <a:off x="0" y="0"/>
                          <a:ext cx="5572125" cy="4981575"/>
                        </a:xfrm>
                        <a:prstGeom prst="rect">
                          <a:avLst/>
                        </a:prstGeom>
                        <a:blipFill>
                          <a:blip r:embed="rId2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DF0BA99" id="object 55" o:spid="_x0000_s1026" style="position:absolute;margin-left:0;margin-top:1pt;width:438.75pt;height:392.2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" stroked="f">
                <v:fill r:id="rId235" o:title="" recolor="t" rotate="t" type="frame"/>
                <v:textbox inset="0,0,0,0"/>
                <w10:wrap anchorx="margin"/>
              </v:rect>
            </w:pict>
          </mc:Fallback>
        </mc:AlternateConten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ED2E27" w:rsidP="00B92D5D">
      <w:pPr>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3840" behindDoc="0" locked="0" layoutInCell="1" allowOverlap="1" wp14:anchorId="4A88EBC3" wp14:editId="01C97787">
                <wp:simplePos x="0" y="0"/>
                <wp:positionH relativeFrom="margin">
                  <wp:posOffset>295275</wp:posOffset>
                </wp:positionH>
                <wp:positionV relativeFrom="paragraph">
                  <wp:posOffset>259715</wp:posOffset>
                </wp:positionV>
                <wp:extent cx="4238625" cy="3181350"/>
                <wp:effectExtent l="0" t="0" r="9525" b="0"/>
                <wp:wrapNone/>
                <wp:docPr id="198702" name="object 20"/>
                <wp:cNvGraphicFramePr/>
                <a:graphic xmlns:a="http://schemas.openxmlformats.org/drawingml/2006/main">
                  <a:graphicData uri="http://schemas.microsoft.com/office/word/2010/wordprocessingShape">
                    <wps:wsp>
                      <wps:cNvSpPr/>
                      <wps:spPr>
                        <a:xfrm>
                          <a:off x="0" y="0"/>
                          <a:ext cx="4238625" cy="3181350"/>
                        </a:xfrm>
                        <a:prstGeom prst="rect">
                          <a:avLst/>
                        </a:prstGeom>
                        <a:blipFill>
                          <a:blip r:embed="rId236" cstate="print"/>
                          <a:stretch>
                            <a:fillRect/>
                          </a:stretch>
                        </a:blipFill>
                      </wps:spPr>
                      <wps:txbx>
                        <w:txbxContent>
                          <w:p w:rsidR="003A1469" w:rsidRDefault="003A1469" w:rsidP="00546409">
                            <w:pPr>
                              <w:jc w:val="center"/>
                            </w:pPr>
                          </w:p>
                          <w:p w:rsidR="003A1469" w:rsidRDefault="003A1469"/>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A88EBC3" id="object 20" o:spid="_x0000_s1030" style="position:absolute;margin-left:23.25pt;margin-top:20.45pt;width:333.75pt;height:2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&#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1p4e06x1vUNYgtUj1LUI4orq4BO6VYt3lg84+Xe3T1rR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" stroked="f">
                <v:fill r:id="rId237" o:title="" recolor="t" rotate="t" type="frame"/>
                <v:textbox inset="0,0,0,0">
                  <w:txbxContent>
                    <w:p w:rsidR="003A1469" w:rsidRDefault="003A1469" w:rsidP="00546409">
                      <w:pPr>
                        <w:jc w:val="center"/>
                      </w:pPr>
                    </w:p>
                    <w:p w:rsidR="003A1469" w:rsidRDefault="003A1469"/>
                  </w:txbxContent>
                </v:textbox>
                <w10:wrap anchorx="margin"/>
              </v:rect>
            </w:pict>
          </mc:Fallback>
        </mc:AlternateConten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546409" w:rsidRPr="004E5322" w:rsidRDefault="00546409" w:rsidP="00B92D5D">
      <w:pPr>
        <w:rPr>
          <w:rFonts w:cs="Calibri"/>
          <w:sz w:val="32"/>
          <w:szCs w:val="28"/>
        </w:rPr>
      </w:pPr>
    </w:p>
    <w:p w:rsidR="00546409" w:rsidRPr="004E5322" w:rsidRDefault="00546409" w:rsidP="00B92D5D">
      <w:pPr>
        <w:rPr>
          <w:rFonts w:cs="Calibri"/>
          <w:sz w:val="32"/>
          <w:szCs w:val="28"/>
        </w:rPr>
      </w:pPr>
    </w:p>
    <w:p w:rsidR="0041570E" w:rsidRPr="004E5322" w:rsidRDefault="0041570E" w:rsidP="00B92D5D">
      <w:pPr>
        <w:rPr>
          <w:rFonts w:cs="Calibri"/>
          <w:sz w:val="32"/>
          <w:szCs w:val="28"/>
        </w:rPr>
      </w:pPr>
    </w:p>
    <w:p w:rsidR="00546409" w:rsidRPr="004E5322" w:rsidRDefault="00546409" w:rsidP="00B92D5D">
      <w:pPr>
        <w:rPr>
          <w:rFonts w:cs="Calibri"/>
          <w:sz w:val="32"/>
          <w:szCs w:val="28"/>
        </w:rPr>
      </w:pPr>
    </w:p>
    <w:p w:rsidR="00FE5B3E" w:rsidRPr="004E5322" w:rsidRDefault="00FE5B3E" w:rsidP="00B92D5D">
      <w:pPr>
        <w:tabs>
          <w:tab w:val="left" w:pos="6870"/>
        </w:tabs>
        <w:rPr>
          <w:rFonts w:cs="Calibri"/>
          <w:sz w:val="32"/>
          <w:szCs w:val="28"/>
        </w:rPr>
      </w:pPr>
      <w:r w:rsidRPr="004E5322">
        <w:rPr>
          <w:rFonts w:cs="Calibri"/>
          <w:sz w:val="32"/>
          <w:szCs w:val="28"/>
        </w:rPr>
        <w:tab/>
      </w:r>
    </w:p>
    <w:p w:rsidR="0041570E" w:rsidRPr="004E5322" w:rsidRDefault="0041570E" w:rsidP="00B92D5D">
      <w:pPr>
        <w:tabs>
          <w:tab w:val="left" w:pos="6870"/>
        </w:tabs>
        <w:rPr>
          <w:rFonts w:cs="Calibri"/>
          <w:sz w:val="32"/>
          <w:szCs w:val="28"/>
        </w:rPr>
      </w:pPr>
    </w:p>
    <w:p w:rsidR="00FE5B3E" w:rsidRPr="00ED2E27" w:rsidRDefault="00FE5B3E" w:rsidP="00ED2E27">
      <w:pPr>
        <w:pStyle w:val="Heading1"/>
      </w:pPr>
      <w:r w:rsidRPr="00ED2E27">
        <w:lastRenderedPageBreak/>
        <w:t>Streaming With S3, CloudFront, and Transcoder</w:t>
      </w:r>
    </w:p>
    <w:p w:rsidR="00FE5B3E" w:rsidRPr="004E5322" w:rsidRDefault="00FE5B3E" w:rsidP="00B92D5D">
      <w:pPr>
        <w:tabs>
          <w:tab w:val="left" w:pos="6870"/>
        </w:tabs>
        <w:rPr>
          <w:rFonts w:cs="Calibri"/>
          <w:sz w:val="32"/>
          <w:szCs w:val="28"/>
        </w:rPr>
      </w:pPr>
    </w:p>
    <w:p w:rsidR="00FE5B3E" w:rsidRPr="004E5322" w:rsidRDefault="00FE5B3E" w:rsidP="00ED2E27">
      <w:pPr>
        <w:pStyle w:val="Heading2"/>
      </w:pPr>
      <w:r w:rsidRPr="004E5322">
        <w:t>On-</w:t>
      </w:r>
      <w:r w:rsidRPr="004E5322">
        <w:softHyphen/>
        <w:t>‐demand / Pre-</w:t>
      </w:r>
      <w:r w:rsidRPr="004E5322">
        <w:softHyphen/>
        <w:t>‐recorded video streaming</w:t>
      </w:r>
    </w:p>
    <w:p w:rsidR="00FE5B3E" w:rsidRPr="004E5322" w:rsidRDefault="00FE5B3E" w:rsidP="00B92D5D">
      <w:pPr>
        <w:tabs>
          <w:tab w:val="left" w:pos="6870"/>
        </w:tabs>
        <w:rPr>
          <w:rFonts w:cs="Calibri"/>
          <w:sz w:val="32"/>
          <w:szCs w:val="28"/>
        </w:rPr>
      </w:pPr>
      <w:r w:rsidRPr="004E5322">
        <w:rPr>
          <w:rFonts w:cs="Calibri"/>
          <w:noProof/>
          <w:sz w:val="28"/>
          <w:lang w:eastAsia="en-US"/>
        </w:rPr>
        <w:drawing>
          <wp:inline distT="0" distB="0" distL="0" distR="0" wp14:anchorId="20A0B453" wp14:editId="503288AD">
            <wp:extent cx="5943600" cy="2978785"/>
            <wp:effectExtent l="0" t="0" r="0" b="0"/>
            <wp:docPr id="198703" name="Picture 19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978785"/>
                    </a:xfrm>
                    <a:prstGeom prst="rect">
                      <a:avLst/>
                    </a:prstGeom>
                  </pic:spPr>
                </pic:pic>
              </a:graphicData>
            </a:graphic>
          </wp:inline>
        </w:drawing>
      </w:r>
    </w:p>
    <w:p w:rsidR="00FE5B3E" w:rsidRPr="004E5322" w:rsidRDefault="00FE5B3E" w:rsidP="00ED2E27">
      <w:r w:rsidRPr="004E5322">
        <w:t>Notice this: No EC2 instances required for streaming, an entire highly available and infinitely scale able solution</w:t>
      </w:r>
    </w:p>
    <w:p w:rsidR="00FE5B3E" w:rsidRPr="004E5322" w:rsidRDefault="00FE5B3E" w:rsidP="00ED2E27">
      <w:r w:rsidRPr="004E5322">
        <w:t>Remember: Download distribution for non-adobe RTMP streaming protocols streaming distribution for only adobe RTMP.</w:t>
      </w:r>
    </w:p>
    <w:p w:rsidR="00FE5B3E" w:rsidRPr="004E5322" w:rsidRDefault="00FE5B3E" w:rsidP="00B92D5D">
      <w:pPr>
        <w:tabs>
          <w:tab w:val="left" w:pos="6870"/>
        </w:tabs>
        <w:rPr>
          <w:rFonts w:cs="Calibri"/>
          <w:sz w:val="32"/>
          <w:szCs w:val="28"/>
        </w:rPr>
      </w:pPr>
    </w:p>
    <w:p w:rsidR="00FE5B3E" w:rsidRPr="004E5322" w:rsidRDefault="00FE5B3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41570E" w:rsidRPr="004E5322" w:rsidRDefault="0041570E" w:rsidP="00B92D5D">
      <w:pPr>
        <w:tabs>
          <w:tab w:val="left" w:pos="6870"/>
        </w:tabs>
        <w:rPr>
          <w:rFonts w:cs="Calibri"/>
          <w:sz w:val="32"/>
          <w:szCs w:val="28"/>
        </w:rPr>
      </w:pPr>
    </w:p>
    <w:p w:rsidR="00FE5B3E" w:rsidRPr="004E5322" w:rsidRDefault="00FE5B3E" w:rsidP="00ED2E27">
      <w:pPr>
        <w:pStyle w:val="Heading2"/>
      </w:pPr>
      <w:r w:rsidRPr="004E5322">
        <w:lastRenderedPageBreak/>
        <w:t>Live Streaming</w:t>
      </w:r>
    </w:p>
    <w:p w:rsidR="00FE5B3E" w:rsidRPr="004E5322" w:rsidRDefault="00FE5B3E" w:rsidP="00B92D5D">
      <w:pPr>
        <w:tabs>
          <w:tab w:val="left" w:pos="6870"/>
        </w:tabs>
        <w:rPr>
          <w:rFonts w:cs="Calibri"/>
          <w:sz w:val="32"/>
          <w:szCs w:val="28"/>
        </w:rPr>
      </w:pPr>
      <w:r w:rsidRPr="004E5322">
        <w:rPr>
          <w:rFonts w:cs="Calibri"/>
          <w:noProof/>
          <w:sz w:val="28"/>
          <w:lang w:eastAsia="en-US"/>
        </w:rPr>
        <w:drawing>
          <wp:inline distT="0" distB="0" distL="0" distR="0" wp14:anchorId="3DB23B5A" wp14:editId="799BB1C0">
            <wp:extent cx="5943600" cy="3502660"/>
            <wp:effectExtent l="0" t="0" r="0" b="2540"/>
            <wp:docPr id="198704" name="Picture 19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502660"/>
                    </a:xfrm>
                    <a:prstGeom prst="rect">
                      <a:avLst/>
                    </a:prstGeom>
                  </pic:spPr>
                </pic:pic>
              </a:graphicData>
            </a:graphic>
          </wp:inline>
        </w:drawing>
      </w:r>
    </w:p>
    <w:p w:rsidR="00FE5B3E" w:rsidRPr="004E5322" w:rsidRDefault="00FE5B3E" w:rsidP="00ED2E27">
      <w:r w:rsidRPr="004E5322">
        <w:t xml:space="preserve">Securing </w:t>
      </w:r>
      <w:proofErr w:type="spellStart"/>
      <w:r w:rsidRPr="004E5322">
        <w:t>Your</w:t>
      </w:r>
      <w:proofErr w:type="spellEnd"/>
      <w:r w:rsidRPr="004E5322">
        <w:t xml:space="preserve"> On-</w:t>
      </w:r>
      <w:r w:rsidRPr="004E5322">
        <w:softHyphen/>
        <w:t>‐Demand Videos</w:t>
      </w:r>
    </w:p>
    <w:p w:rsidR="00FE5B3E" w:rsidRPr="004E5322" w:rsidRDefault="00FE5B3E" w:rsidP="00ED2E27">
      <w:r w:rsidRPr="004E5322">
        <w:t>Encryption at rest</w:t>
      </w:r>
    </w:p>
    <w:p w:rsidR="00FE5B3E" w:rsidRPr="00ED2E27" w:rsidRDefault="00FE5B3E" w:rsidP="0076724F">
      <w:pPr>
        <w:pStyle w:val="ListParagraph"/>
        <w:numPr>
          <w:ilvl w:val="0"/>
          <w:numId w:val="271"/>
        </w:numPr>
        <w:rPr>
          <w:rFonts w:ascii="Calibri" w:hAnsi="Calibri" w:cs="Calibri"/>
          <w:sz w:val="24"/>
          <w:szCs w:val="24"/>
        </w:rPr>
      </w:pPr>
      <w:r w:rsidRPr="00ED2E27">
        <w:rPr>
          <w:rFonts w:ascii="Calibri" w:hAnsi="Calibri" w:cs="Calibri"/>
          <w:sz w:val="24"/>
          <w:szCs w:val="24"/>
        </w:rPr>
        <w:t>Use AWS KMS to decrypt source data and encrypt resulting output</w:t>
      </w:r>
    </w:p>
    <w:p w:rsidR="00FE5B3E" w:rsidRPr="00ED2E27" w:rsidRDefault="00FE5B3E" w:rsidP="0076724F">
      <w:pPr>
        <w:pStyle w:val="ListParagraph"/>
        <w:numPr>
          <w:ilvl w:val="0"/>
          <w:numId w:val="271"/>
        </w:numPr>
        <w:rPr>
          <w:rFonts w:ascii="Calibri" w:hAnsi="Calibri" w:cs="Calibri"/>
          <w:sz w:val="24"/>
          <w:szCs w:val="24"/>
        </w:rPr>
      </w:pPr>
      <w:r w:rsidRPr="00ED2E27">
        <w:rPr>
          <w:rFonts w:ascii="Calibri" w:hAnsi="Calibri" w:cs="Calibri"/>
          <w:sz w:val="24"/>
          <w:szCs w:val="24"/>
        </w:rPr>
        <w:t>Use origin access identity on your CloudFront distribution so content is only able to be  served via CloudFront, NOT S3 URLs</w:t>
      </w:r>
    </w:p>
    <w:p w:rsidR="00FE5B3E" w:rsidRPr="004E5322" w:rsidRDefault="00FE5B3E" w:rsidP="00ED2E27">
      <w:r w:rsidRPr="004E5322">
        <w:t>What about streaming protection?  Signed URLs:</w:t>
      </w:r>
    </w:p>
    <w:p w:rsidR="00FE5B3E" w:rsidRPr="00ED2E27" w:rsidRDefault="00FE5B3E" w:rsidP="0076724F">
      <w:pPr>
        <w:pStyle w:val="ListParagraph"/>
        <w:numPr>
          <w:ilvl w:val="0"/>
          <w:numId w:val="272"/>
        </w:numPr>
        <w:rPr>
          <w:rFonts w:ascii="Calibri" w:hAnsi="Calibri" w:cs="Calibri"/>
          <w:sz w:val="24"/>
          <w:szCs w:val="24"/>
        </w:rPr>
      </w:pPr>
      <w:r w:rsidRPr="00ED2E27">
        <w:rPr>
          <w:rFonts w:ascii="Calibri" w:hAnsi="Calibri" w:cs="Calibri"/>
          <w:sz w:val="24"/>
          <w:szCs w:val="24"/>
        </w:rPr>
        <w:t>Streaming RTMP data from a streaming distribution (Signed cookies are not supported)</w:t>
      </w:r>
    </w:p>
    <w:p w:rsidR="00FE5B3E" w:rsidRPr="00ED2E27" w:rsidRDefault="00FE5B3E" w:rsidP="0076724F">
      <w:pPr>
        <w:pStyle w:val="ListParagraph"/>
        <w:numPr>
          <w:ilvl w:val="0"/>
          <w:numId w:val="272"/>
        </w:numPr>
        <w:rPr>
          <w:rFonts w:ascii="Calibri" w:hAnsi="Calibri" w:cs="Calibri"/>
          <w:sz w:val="24"/>
          <w:szCs w:val="24"/>
        </w:rPr>
      </w:pPr>
      <w:r w:rsidRPr="00ED2E27">
        <w:rPr>
          <w:rFonts w:ascii="Calibri" w:hAnsi="Calibri" w:cs="Calibri"/>
          <w:sz w:val="24"/>
          <w:szCs w:val="24"/>
        </w:rPr>
        <w:t>Signed URLs for progressive download, security hole because it makes the file available  for download for as long as the video is available</w:t>
      </w:r>
    </w:p>
    <w:p w:rsidR="00FE5B3E" w:rsidRPr="00ED2E27" w:rsidRDefault="00FE5B3E" w:rsidP="0076724F">
      <w:pPr>
        <w:pStyle w:val="ListParagraph"/>
        <w:numPr>
          <w:ilvl w:val="0"/>
          <w:numId w:val="272"/>
        </w:numPr>
        <w:rPr>
          <w:rFonts w:ascii="Calibri" w:hAnsi="Calibri" w:cs="Calibri"/>
          <w:sz w:val="24"/>
          <w:szCs w:val="24"/>
        </w:rPr>
      </w:pPr>
      <w:r w:rsidRPr="00ED2E27">
        <w:rPr>
          <w:rFonts w:ascii="Calibri" w:hAnsi="Calibri" w:cs="Calibri"/>
          <w:sz w:val="24"/>
          <w:szCs w:val="24"/>
        </w:rPr>
        <w:t>If a client does not support cookies</w:t>
      </w:r>
    </w:p>
    <w:p w:rsidR="00FE5B3E" w:rsidRPr="004E5322" w:rsidRDefault="00FE5B3E" w:rsidP="00ED2E27">
      <w:r w:rsidRPr="004E5322">
        <w:t>Signed Cookies</w:t>
      </w:r>
    </w:p>
    <w:p w:rsidR="00FE5B3E" w:rsidRPr="00ED2E27" w:rsidRDefault="00FE5B3E" w:rsidP="0076724F">
      <w:pPr>
        <w:pStyle w:val="ListParagraph"/>
        <w:numPr>
          <w:ilvl w:val="0"/>
          <w:numId w:val="273"/>
        </w:numPr>
        <w:rPr>
          <w:rFonts w:ascii="Calibri" w:hAnsi="Calibri" w:cs="Calibri"/>
          <w:sz w:val="24"/>
          <w:szCs w:val="24"/>
        </w:rPr>
      </w:pPr>
      <w:r w:rsidRPr="00ED2E27">
        <w:rPr>
          <w:rFonts w:ascii="Calibri" w:hAnsi="Calibri" w:cs="Calibri"/>
          <w:sz w:val="24"/>
          <w:szCs w:val="24"/>
        </w:rPr>
        <w:t>Providing access to multiple files, for example ,chunk files of HLS, the signed cookies  will be “checked” for each served chunk</w:t>
      </w:r>
    </w:p>
    <w:p w:rsidR="00FE5B3E" w:rsidRDefault="00FE5B3E" w:rsidP="0076724F">
      <w:pPr>
        <w:pStyle w:val="ListParagraph"/>
        <w:numPr>
          <w:ilvl w:val="0"/>
          <w:numId w:val="273"/>
        </w:numPr>
        <w:rPr>
          <w:rFonts w:ascii="Calibri" w:hAnsi="Calibri" w:cs="Calibri"/>
          <w:sz w:val="24"/>
          <w:szCs w:val="24"/>
        </w:rPr>
      </w:pPr>
      <w:r w:rsidRPr="00ED2E27">
        <w:rPr>
          <w:rFonts w:ascii="Calibri" w:hAnsi="Calibri" w:cs="Calibri"/>
          <w:sz w:val="24"/>
          <w:szCs w:val="24"/>
        </w:rPr>
        <w:t>Does not require “custom signed” URLs the URL link can stay the same</w:t>
      </w:r>
    </w:p>
    <w:p w:rsidR="00882F96" w:rsidRDefault="00882F96" w:rsidP="00882F96">
      <w:pPr>
        <w:rPr>
          <w:rFonts w:cs="Calibri"/>
          <w:szCs w:val="24"/>
        </w:rPr>
      </w:pPr>
    </w:p>
    <w:p w:rsidR="00882F96" w:rsidRPr="00882F96" w:rsidRDefault="00882F96" w:rsidP="00882F96">
      <w:pPr>
        <w:rPr>
          <w:rFonts w:cs="Calibri"/>
          <w:szCs w:val="24"/>
        </w:rPr>
      </w:pPr>
    </w:p>
    <w:p w:rsidR="00FE5B3E" w:rsidRPr="00ED2E27" w:rsidRDefault="00FE5B3E" w:rsidP="00ED2E27">
      <w:pPr>
        <w:pStyle w:val="Heading1"/>
      </w:pPr>
      <w:r w:rsidRPr="00ED2E27">
        <w:lastRenderedPageBreak/>
        <w:t>AWS Data Pipeline</w:t>
      </w:r>
    </w:p>
    <w:p w:rsidR="00FE5B3E" w:rsidRPr="004E5322" w:rsidRDefault="00FE5B3E" w:rsidP="00ED2E27">
      <w:r w:rsidRPr="004E5322">
        <w:t xml:space="preserve">AWS Data Pipeline is used for automating the transfer and/or transformation of </w:t>
      </w:r>
      <w:proofErr w:type="gramStart"/>
      <w:r w:rsidRPr="004E5322">
        <w:t>data  Examples</w:t>
      </w:r>
      <w:proofErr w:type="gramEnd"/>
      <w:r w:rsidRPr="004E5322">
        <w:t>:</w:t>
      </w:r>
    </w:p>
    <w:p w:rsidR="00FE5B3E" w:rsidRPr="00ED2E27" w:rsidRDefault="00FE5B3E" w:rsidP="0076724F">
      <w:pPr>
        <w:pStyle w:val="ListParagraph"/>
        <w:numPr>
          <w:ilvl w:val="0"/>
          <w:numId w:val="274"/>
        </w:numPr>
        <w:rPr>
          <w:rFonts w:ascii="Calibri" w:hAnsi="Calibri" w:cs="Calibri"/>
          <w:sz w:val="24"/>
          <w:szCs w:val="24"/>
        </w:rPr>
      </w:pPr>
      <w:r w:rsidRPr="00ED2E27">
        <w:rPr>
          <w:rFonts w:ascii="Calibri" w:hAnsi="Calibri" w:cs="Calibri"/>
          <w:sz w:val="24"/>
          <w:szCs w:val="24"/>
        </w:rPr>
        <w:t>Migrating DynamoDB tables to another region (can also do this with DynamoDB  streams) also known as importing/exporting DynamoDB data</w:t>
      </w:r>
    </w:p>
    <w:p w:rsidR="00FE5B3E" w:rsidRPr="00ED2E27" w:rsidRDefault="00FE5B3E" w:rsidP="0076724F">
      <w:pPr>
        <w:pStyle w:val="ListParagraph"/>
        <w:numPr>
          <w:ilvl w:val="0"/>
          <w:numId w:val="274"/>
        </w:numPr>
        <w:rPr>
          <w:rFonts w:ascii="Calibri" w:hAnsi="Calibri" w:cs="Calibri"/>
          <w:sz w:val="24"/>
          <w:szCs w:val="24"/>
        </w:rPr>
      </w:pPr>
      <w:r w:rsidRPr="00ED2E27">
        <w:rPr>
          <w:rFonts w:ascii="Calibri" w:hAnsi="Calibri" w:cs="Calibri"/>
          <w:sz w:val="24"/>
          <w:szCs w:val="24"/>
        </w:rPr>
        <w:t>Exporting RDS tables</w:t>
      </w:r>
    </w:p>
    <w:p w:rsidR="00FE5B3E" w:rsidRPr="00ED2E27" w:rsidRDefault="00FE5B3E" w:rsidP="0076724F">
      <w:pPr>
        <w:pStyle w:val="ListParagraph"/>
        <w:numPr>
          <w:ilvl w:val="0"/>
          <w:numId w:val="274"/>
        </w:numPr>
        <w:rPr>
          <w:rFonts w:ascii="Calibri" w:hAnsi="Calibri" w:cs="Calibri"/>
          <w:sz w:val="24"/>
          <w:szCs w:val="24"/>
        </w:rPr>
      </w:pPr>
      <w:r w:rsidRPr="00ED2E27">
        <w:rPr>
          <w:rFonts w:ascii="Calibri" w:hAnsi="Calibri" w:cs="Calibri"/>
          <w:sz w:val="24"/>
          <w:szCs w:val="24"/>
        </w:rPr>
        <w:t xml:space="preserve">Taking data from an S3 bucket, for forming </w:t>
      </w:r>
      <w:proofErr w:type="gramStart"/>
      <w:r w:rsidRPr="00ED2E27">
        <w:rPr>
          <w:rFonts w:ascii="Calibri" w:hAnsi="Calibri" w:cs="Calibri"/>
          <w:sz w:val="24"/>
          <w:szCs w:val="24"/>
        </w:rPr>
        <w:t>ETL(</w:t>
      </w:r>
      <w:proofErr w:type="gramEnd"/>
      <w:r w:rsidRPr="00ED2E27">
        <w:rPr>
          <w:rFonts w:ascii="Calibri" w:hAnsi="Calibri" w:cs="Calibri"/>
          <w:sz w:val="24"/>
          <w:szCs w:val="24"/>
        </w:rPr>
        <w:t>extract transform and load),and  uploading to another resource such as RDS, DynamoDB, Elastic Map Reduce,etc.</w:t>
      </w:r>
    </w:p>
    <w:p w:rsidR="00FE5B3E" w:rsidRPr="00ED2E27" w:rsidRDefault="00FE5B3E" w:rsidP="0076724F">
      <w:pPr>
        <w:pStyle w:val="ListParagraph"/>
        <w:numPr>
          <w:ilvl w:val="0"/>
          <w:numId w:val="274"/>
        </w:numPr>
        <w:rPr>
          <w:rFonts w:ascii="Calibri" w:hAnsi="Calibri" w:cs="Calibri"/>
          <w:sz w:val="24"/>
          <w:szCs w:val="24"/>
        </w:rPr>
      </w:pPr>
      <w:r w:rsidRPr="00ED2E27">
        <w:rPr>
          <w:rFonts w:ascii="Calibri" w:hAnsi="Calibri" w:cs="Calibri"/>
          <w:sz w:val="24"/>
          <w:szCs w:val="24"/>
        </w:rPr>
        <w:t>Processing data using EMR with Hadoop streaming</w:t>
      </w:r>
    </w:p>
    <w:p w:rsidR="00FE5B3E" w:rsidRPr="004E5322" w:rsidRDefault="00FE5B3E" w:rsidP="00ED2E27">
      <w:r w:rsidRPr="004E5322">
        <w:t>Data pipeline key benefits:</w:t>
      </w:r>
    </w:p>
    <w:p w:rsidR="00FE5B3E" w:rsidRPr="00643527" w:rsidRDefault="00FE5B3E" w:rsidP="0076724F">
      <w:pPr>
        <w:pStyle w:val="ListParagraph"/>
        <w:numPr>
          <w:ilvl w:val="0"/>
          <w:numId w:val="275"/>
        </w:numPr>
        <w:rPr>
          <w:rFonts w:ascii="Calibri" w:hAnsi="Calibri" w:cs="Calibri"/>
          <w:sz w:val="24"/>
          <w:szCs w:val="24"/>
        </w:rPr>
      </w:pPr>
      <w:r w:rsidRPr="00643527">
        <w:rPr>
          <w:rFonts w:ascii="Calibri" w:hAnsi="Calibri" w:cs="Calibri"/>
          <w:sz w:val="24"/>
          <w:szCs w:val="24"/>
        </w:rPr>
        <w:t>Automate the movement of data between services</w:t>
      </w:r>
    </w:p>
    <w:p w:rsidR="00FE5B3E" w:rsidRPr="00643527" w:rsidRDefault="00FE5B3E" w:rsidP="0076724F">
      <w:pPr>
        <w:pStyle w:val="ListParagraph"/>
        <w:numPr>
          <w:ilvl w:val="0"/>
          <w:numId w:val="275"/>
        </w:numPr>
        <w:rPr>
          <w:rFonts w:ascii="Calibri" w:hAnsi="Calibri" w:cs="Calibri"/>
          <w:sz w:val="24"/>
          <w:szCs w:val="24"/>
        </w:rPr>
      </w:pPr>
      <w:r w:rsidRPr="00643527">
        <w:rPr>
          <w:rFonts w:ascii="Calibri" w:hAnsi="Calibri" w:cs="Calibri"/>
          <w:sz w:val="24"/>
          <w:szCs w:val="24"/>
        </w:rPr>
        <w:t>Move data to and from services and transform data</w:t>
      </w:r>
    </w:p>
    <w:p w:rsidR="00FE5B3E" w:rsidRPr="00643527" w:rsidRDefault="00FE5B3E" w:rsidP="0076724F">
      <w:pPr>
        <w:pStyle w:val="ListParagraph"/>
        <w:numPr>
          <w:ilvl w:val="0"/>
          <w:numId w:val="275"/>
        </w:numPr>
        <w:rPr>
          <w:rFonts w:ascii="Calibri" w:hAnsi="Calibri" w:cs="Calibri"/>
          <w:sz w:val="24"/>
          <w:szCs w:val="24"/>
        </w:rPr>
      </w:pPr>
      <w:r w:rsidRPr="00643527">
        <w:rPr>
          <w:rFonts w:ascii="Calibri" w:hAnsi="Calibri" w:cs="Calibri"/>
          <w:sz w:val="24"/>
          <w:szCs w:val="24"/>
        </w:rPr>
        <w:t>Set preconditions to “tasks” before the pipeline starts</w:t>
      </w:r>
    </w:p>
    <w:p w:rsidR="00FE5B3E" w:rsidRPr="004E5322" w:rsidRDefault="00FE5B3E" w:rsidP="0076724F">
      <w:pPr>
        <w:pStyle w:val="ListParagraph"/>
        <w:numPr>
          <w:ilvl w:val="2"/>
          <w:numId w:val="275"/>
        </w:numPr>
      </w:pPr>
      <w:r w:rsidRPr="004E5322">
        <w:t>I.E Wait until log files are delivered to S3 before starting the pipeline that sends  them to EMR for processing</w:t>
      </w:r>
    </w:p>
    <w:p w:rsidR="00FE5B3E" w:rsidRPr="004E5322" w:rsidRDefault="00FE5B3E" w:rsidP="00643527">
      <w:r w:rsidRPr="004E5322">
        <w:t>Can run a pipeline:</w:t>
      </w:r>
    </w:p>
    <w:p w:rsidR="00FE5B3E" w:rsidRPr="00643527" w:rsidRDefault="00FE5B3E" w:rsidP="0076724F">
      <w:pPr>
        <w:pStyle w:val="ListParagraph"/>
        <w:numPr>
          <w:ilvl w:val="0"/>
          <w:numId w:val="276"/>
        </w:numPr>
        <w:rPr>
          <w:rFonts w:ascii="Calibri" w:hAnsi="Calibri" w:cs="Calibri"/>
          <w:sz w:val="24"/>
          <w:szCs w:val="24"/>
        </w:rPr>
      </w:pPr>
      <w:r w:rsidRPr="00643527">
        <w:rPr>
          <w:rFonts w:ascii="Calibri" w:hAnsi="Calibri" w:cs="Calibri"/>
          <w:sz w:val="24"/>
          <w:szCs w:val="24"/>
        </w:rPr>
        <w:t>Once</w:t>
      </w:r>
    </w:p>
    <w:p w:rsidR="00FE5B3E" w:rsidRPr="00643527" w:rsidRDefault="00FE5B3E" w:rsidP="0076724F">
      <w:pPr>
        <w:pStyle w:val="ListParagraph"/>
        <w:numPr>
          <w:ilvl w:val="0"/>
          <w:numId w:val="276"/>
        </w:numPr>
        <w:rPr>
          <w:rFonts w:ascii="Calibri" w:hAnsi="Calibri" w:cs="Calibri"/>
          <w:sz w:val="24"/>
          <w:szCs w:val="24"/>
        </w:rPr>
      </w:pPr>
      <w:r w:rsidRPr="00643527">
        <w:rPr>
          <w:rFonts w:ascii="Calibri" w:hAnsi="Calibri" w:cs="Calibri"/>
          <w:sz w:val="24"/>
          <w:szCs w:val="24"/>
        </w:rPr>
        <w:t>Defined number of times</w:t>
      </w:r>
    </w:p>
    <w:p w:rsidR="00FE5B3E" w:rsidRPr="00643527" w:rsidRDefault="00FE5B3E" w:rsidP="0076724F">
      <w:pPr>
        <w:pStyle w:val="ListParagraph"/>
        <w:numPr>
          <w:ilvl w:val="0"/>
          <w:numId w:val="276"/>
        </w:numPr>
        <w:rPr>
          <w:rFonts w:ascii="Calibri" w:hAnsi="Calibri" w:cs="Calibri"/>
          <w:sz w:val="24"/>
          <w:szCs w:val="24"/>
        </w:rPr>
      </w:pPr>
      <w:r w:rsidRPr="00643527">
        <w:rPr>
          <w:rFonts w:ascii="Calibri" w:hAnsi="Calibri" w:cs="Calibri"/>
          <w:sz w:val="24"/>
          <w:szCs w:val="24"/>
        </w:rPr>
        <w:t>Run on activation</w:t>
      </w:r>
    </w:p>
    <w:p w:rsidR="00FE5B3E" w:rsidRPr="00643527" w:rsidRDefault="00FE5B3E" w:rsidP="0076724F">
      <w:pPr>
        <w:pStyle w:val="ListParagraph"/>
        <w:numPr>
          <w:ilvl w:val="0"/>
          <w:numId w:val="276"/>
        </w:numPr>
        <w:rPr>
          <w:rFonts w:ascii="Calibri" w:hAnsi="Calibri" w:cs="Calibri"/>
          <w:sz w:val="24"/>
          <w:szCs w:val="24"/>
        </w:rPr>
      </w:pPr>
      <w:r w:rsidRPr="00643527">
        <w:rPr>
          <w:rFonts w:ascii="Calibri" w:hAnsi="Calibri" w:cs="Calibri"/>
          <w:sz w:val="24"/>
          <w:szCs w:val="24"/>
        </w:rPr>
        <w:t>Run indefinitely</w:t>
      </w:r>
    </w:p>
    <w:p w:rsidR="00FE5B3E" w:rsidRDefault="00FE5B3E" w:rsidP="0076724F">
      <w:pPr>
        <w:pStyle w:val="ListParagraph"/>
        <w:numPr>
          <w:ilvl w:val="0"/>
          <w:numId w:val="276"/>
        </w:numPr>
        <w:rPr>
          <w:rFonts w:ascii="Calibri" w:hAnsi="Calibri" w:cs="Calibri"/>
          <w:sz w:val="24"/>
          <w:szCs w:val="24"/>
        </w:rPr>
      </w:pPr>
      <w:r w:rsidRPr="00643527">
        <w:rPr>
          <w:rFonts w:ascii="Calibri" w:hAnsi="Calibri" w:cs="Calibri"/>
          <w:sz w:val="24"/>
          <w:szCs w:val="24"/>
        </w:rPr>
        <w:t>Run repeatedly within a date range</w:t>
      </w:r>
    </w:p>
    <w:p w:rsidR="00882F96" w:rsidRPr="00643527" w:rsidRDefault="00882F96" w:rsidP="00882F96">
      <w:pPr>
        <w:pStyle w:val="ListParagraph"/>
        <w:rPr>
          <w:rFonts w:ascii="Calibri" w:hAnsi="Calibri" w:cs="Calibri"/>
          <w:sz w:val="24"/>
          <w:szCs w:val="24"/>
        </w:rPr>
      </w:pPr>
    </w:p>
    <w:p w:rsidR="00FE5B3E" w:rsidRPr="004E5322" w:rsidRDefault="00FE5B3E" w:rsidP="00643527">
      <w:pPr>
        <w:pStyle w:val="Heading2"/>
      </w:pPr>
      <w:r w:rsidRPr="004E5322">
        <w:t>Data pipeline use case examples</w:t>
      </w:r>
    </w:p>
    <w:p w:rsidR="00FE5B3E" w:rsidRPr="004E5322" w:rsidRDefault="00FE5B3E" w:rsidP="00643527">
      <w:r w:rsidRPr="004E5322">
        <w:t xml:space="preserve">Export and Import </w:t>
      </w:r>
      <w:r w:rsidR="00546409" w:rsidRPr="004E5322">
        <w:t>DynamoDB</w:t>
      </w:r>
      <w:r w:rsidRPr="004E5322">
        <w:t xml:space="preserve"> tables for backup/restore across regions</w:t>
      </w:r>
    </w:p>
    <w:p w:rsidR="00FE5B3E" w:rsidRPr="004E5322" w:rsidRDefault="00FE5B3E" w:rsidP="00643527">
      <w:r w:rsidRPr="004E5322">
        <w:t xml:space="preserve">Data pipeline use case </w:t>
      </w:r>
      <w:proofErr w:type="gramStart"/>
      <w:r w:rsidRPr="004E5322">
        <w:t>examples  Importing</w:t>
      </w:r>
      <w:proofErr w:type="gramEnd"/>
      <w:r w:rsidRPr="004E5322">
        <w:t xml:space="preserve"> data to Redshift:</w:t>
      </w:r>
    </w:p>
    <w:p w:rsidR="00FE5B3E" w:rsidRPr="00643527" w:rsidRDefault="00FE5B3E" w:rsidP="0076724F">
      <w:pPr>
        <w:pStyle w:val="ListParagraph"/>
        <w:numPr>
          <w:ilvl w:val="0"/>
          <w:numId w:val="277"/>
        </w:numPr>
        <w:rPr>
          <w:rFonts w:ascii="Calibri" w:hAnsi="Calibri" w:cs="Calibri"/>
          <w:sz w:val="24"/>
          <w:szCs w:val="24"/>
        </w:rPr>
      </w:pPr>
      <w:r w:rsidRPr="00643527">
        <w:rPr>
          <w:rFonts w:ascii="Calibri" w:hAnsi="Calibri" w:cs="Calibri"/>
          <w:sz w:val="24"/>
          <w:szCs w:val="24"/>
        </w:rPr>
        <w:t>Bulk copy data from DynamoDB or S3 to a new or existing Redshift table.</w:t>
      </w:r>
    </w:p>
    <w:p w:rsidR="00FE5B3E" w:rsidRPr="00643527" w:rsidRDefault="00FE5B3E" w:rsidP="0076724F">
      <w:pPr>
        <w:pStyle w:val="ListParagraph"/>
        <w:numPr>
          <w:ilvl w:val="0"/>
          <w:numId w:val="277"/>
        </w:numPr>
        <w:rPr>
          <w:rFonts w:ascii="Calibri" w:hAnsi="Calibri" w:cs="Calibri"/>
          <w:sz w:val="24"/>
          <w:szCs w:val="24"/>
        </w:rPr>
      </w:pPr>
      <w:r w:rsidRPr="00643527">
        <w:rPr>
          <w:rFonts w:ascii="Calibri" w:hAnsi="Calibri" w:cs="Calibri"/>
          <w:sz w:val="24"/>
          <w:szCs w:val="24"/>
        </w:rPr>
        <w:t>To move data from RDS to Redshift first move it to S3 as part of the pipeline</w:t>
      </w:r>
    </w:p>
    <w:p w:rsidR="00FE5B3E" w:rsidRDefault="00FE5B3E" w:rsidP="0076724F">
      <w:pPr>
        <w:pStyle w:val="ListParagraph"/>
        <w:numPr>
          <w:ilvl w:val="0"/>
          <w:numId w:val="277"/>
        </w:numPr>
        <w:rPr>
          <w:rFonts w:ascii="Calibri" w:hAnsi="Calibri" w:cs="Calibri"/>
          <w:sz w:val="24"/>
          <w:szCs w:val="24"/>
        </w:rPr>
      </w:pPr>
      <w:r w:rsidRPr="00643527">
        <w:rPr>
          <w:rFonts w:ascii="Calibri" w:hAnsi="Calibri" w:cs="Calibri"/>
          <w:sz w:val="24"/>
          <w:szCs w:val="24"/>
        </w:rPr>
        <w:t>Run SQL queries on the data that is stored within Redshift data and those query results  can be stored in a new table or modified in the existing table</w:t>
      </w:r>
    </w:p>
    <w:p w:rsidR="00643527" w:rsidRDefault="00643527" w:rsidP="00643527">
      <w:pPr>
        <w:pStyle w:val="ListParagraph"/>
        <w:rPr>
          <w:rFonts w:ascii="Calibri" w:hAnsi="Calibri" w:cs="Calibri"/>
          <w:sz w:val="24"/>
          <w:szCs w:val="24"/>
        </w:rPr>
      </w:pPr>
    </w:p>
    <w:p w:rsidR="00643527" w:rsidRDefault="00643527" w:rsidP="00643527">
      <w:pPr>
        <w:pStyle w:val="ListParagraph"/>
        <w:rPr>
          <w:rFonts w:ascii="Calibri" w:hAnsi="Calibri" w:cs="Calibri"/>
          <w:sz w:val="24"/>
          <w:szCs w:val="24"/>
        </w:rPr>
      </w:pPr>
    </w:p>
    <w:p w:rsidR="00643527" w:rsidRPr="00643527" w:rsidRDefault="00643527" w:rsidP="00643527">
      <w:pPr>
        <w:pStyle w:val="ListParagraph"/>
        <w:rPr>
          <w:rFonts w:ascii="Calibri" w:hAnsi="Calibri" w:cs="Calibri"/>
          <w:sz w:val="24"/>
          <w:szCs w:val="24"/>
        </w:rPr>
      </w:pPr>
    </w:p>
    <w:p w:rsidR="00FE5B3E" w:rsidRPr="004E5322" w:rsidRDefault="00FE5B3E" w:rsidP="0041570E">
      <w:pPr>
        <w:pStyle w:val="Heading2"/>
        <w:rPr>
          <w:rFonts w:cs="Calibri"/>
          <w:sz w:val="36"/>
        </w:rPr>
      </w:pPr>
      <w:r w:rsidRPr="004E5322">
        <w:rPr>
          <w:rFonts w:cs="Calibri"/>
          <w:sz w:val="36"/>
        </w:rPr>
        <w:lastRenderedPageBreak/>
        <w:t xml:space="preserve">Data pipeline use case examples: Clickstream </w:t>
      </w:r>
      <w:proofErr w:type="gramStart"/>
      <w:r w:rsidRPr="004E5322">
        <w:rPr>
          <w:rFonts w:cs="Calibri"/>
          <w:sz w:val="36"/>
        </w:rPr>
        <w:t>analysis(</w:t>
      </w:r>
      <w:proofErr w:type="gramEnd"/>
      <w:r w:rsidRPr="004E5322">
        <w:rPr>
          <w:rFonts w:cs="Calibri"/>
          <w:sz w:val="36"/>
        </w:rPr>
        <w:t>diagram)</w:t>
      </w:r>
    </w:p>
    <w:p w:rsidR="00FE5B3E" w:rsidRPr="004E5322" w:rsidRDefault="00FE5B3E" w:rsidP="00B92D5D">
      <w:pPr>
        <w:tabs>
          <w:tab w:val="left" w:pos="687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4864" behindDoc="0" locked="0" layoutInCell="1" allowOverlap="1" wp14:anchorId="3356264F" wp14:editId="0B086A63">
                <wp:simplePos x="0" y="0"/>
                <wp:positionH relativeFrom="column">
                  <wp:posOffset>2276475</wp:posOffset>
                </wp:positionH>
                <wp:positionV relativeFrom="paragraph">
                  <wp:posOffset>207010</wp:posOffset>
                </wp:positionV>
                <wp:extent cx="466725" cy="460375"/>
                <wp:effectExtent l="0" t="0" r="0" b="0"/>
                <wp:wrapNone/>
                <wp:docPr id="198706" name="object 22"/>
                <wp:cNvGraphicFramePr/>
                <a:graphic xmlns:a="http://schemas.openxmlformats.org/drawingml/2006/main">
                  <a:graphicData uri="http://schemas.microsoft.com/office/word/2010/wordprocessingShape">
                    <wps:wsp>
                      <wps:cNvSpPr/>
                      <wps:spPr>
                        <a:xfrm>
                          <a:off x="0" y="0"/>
                          <a:ext cx="466725" cy="460375"/>
                        </a:xfrm>
                        <a:prstGeom prst="rect">
                          <a:avLst/>
                        </a:prstGeom>
                        <a:blipFill>
                          <a:blip r:embed="rId24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907AC17" id="object 22" o:spid="_x0000_s1026" style="position:absolute;margin-left:179.25pt;margin-top:16.3pt;width:36.75pt;height:3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" stroked="f">
                <v:fill r:id="rId241" o:title="" recolor="t" rotate="t" type="frame"/>
                <v:textbox inset="0,0,0,0"/>
              </v:rect>
            </w:pict>
          </mc:Fallback>
        </mc:AlternateContent>
      </w:r>
    </w:p>
    <w:p w:rsidR="00FE5B3E" w:rsidRPr="004E5322" w:rsidRDefault="00643527" w:rsidP="00B92D5D">
      <w:pPr>
        <w:tabs>
          <w:tab w:val="left" w:pos="687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5888" behindDoc="0" locked="0" layoutInCell="1" allowOverlap="1" wp14:anchorId="0B3BF714" wp14:editId="16827BC1">
                <wp:simplePos x="0" y="0"/>
                <wp:positionH relativeFrom="page">
                  <wp:align>center</wp:align>
                </wp:positionH>
                <wp:positionV relativeFrom="margin">
                  <wp:posOffset>1155700</wp:posOffset>
                </wp:positionV>
                <wp:extent cx="628650" cy="352425"/>
                <wp:effectExtent l="0" t="0" r="0" b="0"/>
                <wp:wrapNone/>
                <wp:docPr id="200738" name="object 26"/>
                <wp:cNvGraphicFramePr/>
                <a:graphic xmlns:a="http://schemas.openxmlformats.org/drawingml/2006/main">
                  <a:graphicData uri="http://schemas.microsoft.com/office/word/2010/wordprocessingShape">
                    <wps:wsp>
                      <wps:cNvSpPr txBox="1"/>
                      <wps:spPr>
                        <a:xfrm>
                          <a:off x="0" y="0"/>
                          <a:ext cx="628650" cy="352425"/>
                        </a:xfrm>
                        <a:prstGeom prst="rect">
                          <a:avLst/>
                        </a:prstGeom>
                      </wps:spPr>
                      <wps:txbx>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AWS </w:t>
                            </w:r>
                            <w:proofErr w:type="gramStart"/>
                            <w:r w:rsidRPr="005C6EF3">
                              <w:rPr>
                                <w:rFonts w:asciiTheme="minorHAnsi" w:hAnsiTheme="minorHAnsi" w:cstheme="minorHAnsi"/>
                                <w:sz w:val="18"/>
                                <w:szCs w:val="18"/>
                              </w:rPr>
                              <w:t>Data  Pipe</w:t>
                            </w:r>
                            <w:proofErr w:type="gramEnd"/>
                            <w:r w:rsidRPr="005C6EF3">
                              <w:rPr>
                                <w:rFonts w:asciiTheme="minorHAnsi" w:hAnsiTheme="minorHAnsi" w:cstheme="minorHAnsi"/>
                                <w:sz w:val="18"/>
                                <w:szCs w:val="18"/>
                              </w:rPr>
                              <w:t xml:space="preserve"> line</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0B3BF714" id="object 26" o:spid="_x0000_s1031" type="#_x0000_t202" style="position:absolute;margin-left:0;margin-top:91pt;width:49.5pt;height:27.75pt;z-index:251685888;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" filled="f" stroked="f">
                <v:textbox inset="0,1pt,0,0">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AWS </w:t>
                      </w:r>
                      <w:proofErr w:type="gramStart"/>
                      <w:r w:rsidRPr="005C6EF3">
                        <w:rPr>
                          <w:rFonts w:asciiTheme="minorHAnsi" w:hAnsiTheme="minorHAnsi" w:cstheme="minorHAnsi"/>
                          <w:sz w:val="18"/>
                          <w:szCs w:val="18"/>
                        </w:rPr>
                        <w:t>Data  Pipe</w:t>
                      </w:r>
                      <w:proofErr w:type="gramEnd"/>
                      <w:r w:rsidRPr="005C6EF3">
                        <w:rPr>
                          <w:rFonts w:asciiTheme="minorHAnsi" w:hAnsiTheme="minorHAnsi" w:cstheme="minorHAnsi"/>
                          <w:sz w:val="18"/>
                          <w:szCs w:val="18"/>
                        </w:rPr>
                        <w:t xml:space="preserve"> line</w:t>
                      </w:r>
                    </w:p>
                  </w:txbxContent>
                </v:textbox>
                <w10:wrap anchorx="page" anchory="margin"/>
              </v:shape>
            </w:pict>
          </mc:Fallback>
        </mc:AlternateContent>
      </w:r>
    </w:p>
    <w:p w:rsidR="00FE5B3E" w:rsidRPr="004E5322" w:rsidRDefault="00FE5B3E" w:rsidP="00B92D5D">
      <w:pPr>
        <w:tabs>
          <w:tab w:val="left" w:pos="687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686912" behindDoc="0" locked="0" layoutInCell="1" allowOverlap="1" wp14:anchorId="40E411F1" wp14:editId="08912897">
                <wp:simplePos x="0" y="0"/>
                <wp:positionH relativeFrom="margin">
                  <wp:posOffset>0</wp:posOffset>
                </wp:positionH>
                <wp:positionV relativeFrom="paragraph">
                  <wp:posOffset>349885</wp:posOffset>
                </wp:positionV>
                <wp:extent cx="5324475" cy="45719"/>
                <wp:effectExtent l="0" t="0" r="28575" b="12065"/>
                <wp:wrapNone/>
                <wp:docPr id="198705" name="object 31"/>
                <wp:cNvGraphicFramePr/>
                <a:graphic xmlns:a="http://schemas.openxmlformats.org/drawingml/2006/main">
                  <a:graphicData uri="http://schemas.microsoft.com/office/word/2010/wordprocessingShape">
                    <wps:wsp>
                      <wps:cNvSpPr/>
                      <wps:spPr>
                        <a:xfrm>
                          <a:off x="0" y="0"/>
                          <a:ext cx="5324475" cy="45719"/>
                        </a:xfrm>
                        <a:custGeom>
                          <a:avLst/>
                          <a:gdLst/>
                          <a:ahLst/>
                          <a:cxnLst/>
                          <a:rect l="l" t="t" r="r" b="b"/>
                          <a:pathLst>
                            <a:path w="1677670" h="6985">
                              <a:moveTo>
                                <a:pt x="0" y="6457"/>
                              </a:moveTo>
                              <a:lnTo>
                                <a:pt x="1677224" y="0"/>
                              </a:lnTo>
                            </a:path>
                          </a:pathLst>
                        </a:custGeom>
                        <a:ln w="12761">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D71236F" id="object 31" o:spid="_x0000_s1026" style="position:absolute;margin-left:0;margin-top:27.55pt;width:419.25pt;height: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67767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" path="m,6457l1677224,e" filled="f" strokecolor="#4f81bd" strokeweight=".35447mm">
                <v:path arrowok="t"/>
                <w10:wrap anchorx="margin"/>
              </v:shape>
            </w:pict>
          </mc:Fallback>
        </mc:AlternateContent>
      </w:r>
      <w:r w:rsidRPr="004E5322">
        <w:rPr>
          <w:rFonts w:cs="Calibri"/>
          <w:noProof/>
          <w:sz w:val="32"/>
          <w:szCs w:val="28"/>
          <w:lang w:eastAsia="en-US"/>
        </w:rPr>
        <mc:AlternateContent>
          <mc:Choice Requires="wps">
            <w:drawing>
              <wp:anchor distT="0" distB="0" distL="114300" distR="114300" simplePos="0" relativeHeight="251687936" behindDoc="0" locked="0" layoutInCell="1" allowOverlap="1" wp14:anchorId="43CEDAC2" wp14:editId="71AB1D44">
                <wp:simplePos x="0" y="0"/>
                <wp:positionH relativeFrom="column">
                  <wp:posOffset>2504440</wp:posOffset>
                </wp:positionH>
                <wp:positionV relativeFrom="paragraph">
                  <wp:posOffset>0</wp:posOffset>
                </wp:positionV>
                <wp:extent cx="45719" cy="352425"/>
                <wp:effectExtent l="0" t="0" r="0" b="28575"/>
                <wp:wrapNone/>
                <wp:docPr id="198707" name="object 37"/>
                <wp:cNvGraphicFramePr/>
                <a:graphic xmlns:a="http://schemas.openxmlformats.org/drawingml/2006/main">
                  <a:graphicData uri="http://schemas.microsoft.com/office/word/2010/wordprocessingShape">
                    <wps:wsp>
                      <wps:cNvSpPr/>
                      <wps:spPr>
                        <a:xfrm>
                          <a:off x="0" y="0"/>
                          <a:ext cx="45719" cy="352425"/>
                        </a:xfrm>
                        <a:custGeom>
                          <a:avLst/>
                          <a:gdLst/>
                          <a:ahLst/>
                          <a:cxnLst/>
                          <a:rect l="l" t="t" r="r" b="b"/>
                          <a:pathLst>
                            <a:path h="50800">
                              <a:moveTo>
                                <a:pt x="0" y="0"/>
                              </a:moveTo>
                              <a:lnTo>
                                <a:pt x="0" y="50204"/>
                              </a:lnTo>
                            </a:path>
                          </a:pathLst>
                        </a:custGeom>
                        <a:ln w="12700">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5902847D" id="object 37" o:spid="_x0000_s1026" style="position:absolute;margin-left:197.2pt;margin-top:0;width:3.6pt;height:27.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" path="m,l,50204e" filled="f" strokecolor="#4f81bd" strokeweight="1pt">
                <v:path arrowok="t"/>
              </v:shape>
            </w:pict>
          </mc:Fallback>
        </mc:AlternateContent>
      </w:r>
      <w:r w:rsidRPr="004E5322">
        <w:rPr>
          <w:rFonts w:cs="Calibri"/>
          <w:noProof/>
          <w:sz w:val="32"/>
          <w:szCs w:val="28"/>
          <w:lang w:eastAsia="en-US"/>
        </w:rPr>
        <mc:AlternateContent>
          <mc:Choice Requires="wps">
            <w:drawing>
              <wp:anchor distT="0" distB="0" distL="114300" distR="114300" simplePos="0" relativeHeight="251688960" behindDoc="0" locked="0" layoutInCell="1" allowOverlap="1" wp14:anchorId="4C8E9CE8" wp14:editId="16265D01">
                <wp:simplePos x="0" y="0"/>
                <wp:positionH relativeFrom="margin">
                  <wp:posOffset>199390</wp:posOffset>
                </wp:positionH>
                <wp:positionV relativeFrom="paragraph">
                  <wp:posOffset>962660</wp:posOffset>
                </wp:positionV>
                <wp:extent cx="371475" cy="438150"/>
                <wp:effectExtent l="0" t="0" r="0" b="0"/>
                <wp:wrapNone/>
                <wp:docPr id="198708" name="object 21"/>
                <wp:cNvGraphicFramePr/>
                <a:graphic xmlns:a="http://schemas.openxmlformats.org/drawingml/2006/main">
                  <a:graphicData uri="http://schemas.microsoft.com/office/word/2010/wordprocessingShape">
                    <wps:wsp>
                      <wps:cNvSpPr/>
                      <wps:spPr>
                        <a:xfrm>
                          <a:off x="0" y="0"/>
                          <a:ext cx="371475" cy="438150"/>
                        </a:xfrm>
                        <a:prstGeom prst="rect">
                          <a:avLst/>
                        </a:prstGeom>
                        <a:blipFill>
                          <a:blip r:embed="rId22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9138CF9" id="object 21" o:spid="_x0000_s1026" style="position:absolute;margin-left:15.7pt;margin-top:75.8pt;width:29.25pt;height:34.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" stroked="f">
                <v:fill r:id="rId229" o:title="" recolor="t" rotate="t" type="frame"/>
                <v:textbox inset="0,0,0,0"/>
                <w10:wrap anchorx="margin"/>
              </v:rect>
            </w:pict>
          </mc:Fallback>
        </mc:AlternateContent>
      </w:r>
      <w:r w:rsidRPr="004E5322">
        <w:rPr>
          <w:rFonts w:cs="Calibri"/>
          <w:noProof/>
          <w:sz w:val="32"/>
          <w:szCs w:val="28"/>
          <w:lang w:eastAsia="en-US"/>
        </w:rPr>
        <mc:AlternateContent>
          <mc:Choice Requires="wps">
            <w:drawing>
              <wp:anchor distT="0" distB="0" distL="114300" distR="114300" simplePos="0" relativeHeight="251689984" behindDoc="0" locked="0" layoutInCell="1" allowOverlap="1" wp14:anchorId="58CAB858" wp14:editId="740EDEA8">
                <wp:simplePos x="0" y="0"/>
                <wp:positionH relativeFrom="column">
                  <wp:posOffset>1095375</wp:posOffset>
                </wp:positionH>
                <wp:positionV relativeFrom="paragraph">
                  <wp:posOffset>962660</wp:posOffset>
                </wp:positionV>
                <wp:extent cx="419100" cy="457200"/>
                <wp:effectExtent l="0" t="0" r="0" b="0"/>
                <wp:wrapNone/>
                <wp:docPr id="198709" name="object 20"/>
                <wp:cNvGraphicFramePr/>
                <a:graphic xmlns:a="http://schemas.openxmlformats.org/drawingml/2006/main">
                  <a:graphicData uri="http://schemas.microsoft.com/office/word/2010/wordprocessingShape">
                    <wps:wsp>
                      <wps:cNvSpPr/>
                      <wps:spPr>
                        <a:xfrm>
                          <a:off x="0" y="0"/>
                          <a:ext cx="419100" cy="457200"/>
                        </a:xfrm>
                        <a:prstGeom prst="rect">
                          <a:avLst/>
                        </a:prstGeom>
                        <a:blipFill>
                          <a:blip r:embed="rId24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411A17A" id="object 20" o:spid="_x0000_s1026" style="position:absolute;margin-left:86.25pt;margin-top:75.8pt;width:33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" stroked="f">
                <v:fill r:id="rId243" o:title="" recolor="t" rotate="t" type="frame"/>
                <v:textbox inset="0,0,0,0"/>
              </v:rect>
            </w:pict>
          </mc:Fallback>
        </mc:AlternateContent>
      </w:r>
      <w:r w:rsidRPr="004E5322">
        <w:rPr>
          <w:rFonts w:cs="Calibri"/>
          <w:noProof/>
          <w:sz w:val="32"/>
          <w:szCs w:val="28"/>
          <w:lang w:eastAsia="en-US"/>
        </w:rPr>
        <mc:AlternateContent>
          <mc:Choice Requires="wps">
            <w:drawing>
              <wp:anchor distT="0" distB="0" distL="114300" distR="114300" simplePos="0" relativeHeight="251691008" behindDoc="0" locked="0" layoutInCell="1" allowOverlap="1" wp14:anchorId="7980D94D" wp14:editId="5F1D4BFE">
                <wp:simplePos x="0" y="0"/>
                <wp:positionH relativeFrom="column">
                  <wp:posOffset>3324225</wp:posOffset>
                </wp:positionH>
                <wp:positionV relativeFrom="paragraph">
                  <wp:posOffset>895350</wp:posOffset>
                </wp:positionV>
                <wp:extent cx="400050" cy="447675"/>
                <wp:effectExtent l="0" t="0" r="0" b="9525"/>
                <wp:wrapNone/>
                <wp:docPr id="198710" name="object 25"/>
                <wp:cNvGraphicFramePr/>
                <a:graphic xmlns:a="http://schemas.openxmlformats.org/drawingml/2006/main">
                  <a:graphicData uri="http://schemas.microsoft.com/office/word/2010/wordprocessingShape">
                    <wps:wsp>
                      <wps:cNvSpPr/>
                      <wps:spPr>
                        <a:xfrm>
                          <a:off x="0" y="0"/>
                          <a:ext cx="400050" cy="447675"/>
                        </a:xfrm>
                        <a:prstGeom prst="rect">
                          <a:avLst/>
                        </a:prstGeom>
                        <a:blipFill>
                          <a:blip r:embed="rId22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723C653" id="object 25" o:spid="_x0000_s1026" style="position:absolute;margin-left:261.75pt;margin-top:70.5pt;width:31.5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" stroked="f">
                <v:fill r:id="rId229" o:title="" recolor="t" rotate="t" type="frame"/>
                <v:textbox inset="0,0,0,0"/>
              </v:rect>
            </w:pict>
          </mc:Fallback>
        </mc:AlternateContent>
      </w:r>
      <w:r w:rsidRPr="004E5322">
        <w:rPr>
          <w:rFonts w:cs="Calibri"/>
          <w:noProof/>
          <w:sz w:val="32"/>
          <w:szCs w:val="28"/>
          <w:lang w:eastAsia="en-US"/>
        </w:rPr>
        <mc:AlternateContent>
          <mc:Choice Requires="wps">
            <w:drawing>
              <wp:anchor distT="0" distB="0" distL="114300" distR="114300" simplePos="0" relativeHeight="251692032" behindDoc="0" locked="0" layoutInCell="1" allowOverlap="1" wp14:anchorId="01F93435" wp14:editId="50547C11">
                <wp:simplePos x="0" y="0"/>
                <wp:positionH relativeFrom="margin">
                  <wp:posOffset>4743450</wp:posOffset>
                </wp:positionH>
                <wp:positionV relativeFrom="paragraph">
                  <wp:posOffset>838835</wp:posOffset>
                </wp:positionV>
                <wp:extent cx="419100" cy="438150"/>
                <wp:effectExtent l="0" t="0" r="0" b="0"/>
                <wp:wrapNone/>
                <wp:docPr id="198711" name="object 24"/>
                <wp:cNvGraphicFramePr/>
                <a:graphic xmlns:a="http://schemas.openxmlformats.org/drawingml/2006/main">
                  <a:graphicData uri="http://schemas.microsoft.com/office/word/2010/wordprocessingShape">
                    <wps:wsp>
                      <wps:cNvSpPr/>
                      <wps:spPr>
                        <a:xfrm>
                          <a:off x="0" y="0"/>
                          <a:ext cx="419100" cy="438150"/>
                        </a:xfrm>
                        <a:prstGeom prst="rect">
                          <a:avLst/>
                        </a:prstGeom>
                        <a:blipFill>
                          <a:blip r:embed="rId24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E8688E3" id="object 24" o:spid="_x0000_s1026" style="position:absolute;margin-left:373.5pt;margin-top:66.05pt;width:33pt;height:34.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" stroked="f">
                <v:fill r:id="rId245" o:title="" recolor="t" rotate="t" type="frame"/>
                <v:textbox inset="0,0,0,0"/>
                <w10:wrap anchorx="margin"/>
              </v:rect>
            </w:pict>
          </mc:Fallback>
        </mc:AlternateContent>
      </w:r>
      <w:r w:rsidRPr="004E5322">
        <w:rPr>
          <w:rFonts w:cs="Calibri"/>
          <w:noProof/>
          <w:sz w:val="32"/>
          <w:szCs w:val="28"/>
          <w:lang w:eastAsia="en-US"/>
        </w:rPr>
        <mc:AlternateContent>
          <mc:Choice Requires="wps">
            <w:drawing>
              <wp:anchor distT="0" distB="0" distL="114300" distR="114300" simplePos="0" relativeHeight="251693056" behindDoc="0" locked="0" layoutInCell="1" allowOverlap="1" wp14:anchorId="54287577" wp14:editId="2F2F262E">
                <wp:simplePos x="0" y="0"/>
                <wp:positionH relativeFrom="margin">
                  <wp:posOffset>380365</wp:posOffset>
                </wp:positionH>
                <wp:positionV relativeFrom="paragraph">
                  <wp:posOffset>429260</wp:posOffset>
                </wp:positionV>
                <wp:extent cx="45719" cy="542925"/>
                <wp:effectExtent l="0" t="0" r="0" b="28575"/>
                <wp:wrapNone/>
                <wp:docPr id="198713" name="object 37"/>
                <wp:cNvGraphicFramePr/>
                <a:graphic xmlns:a="http://schemas.openxmlformats.org/drawingml/2006/main">
                  <a:graphicData uri="http://schemas.microsoft.com/office/word/2010/wordprocessingShape">
                    <wps:wsp>
                      <wps:cNvSpPr/>
                      <wps:spPr>
                        <a:xfrm>
                          <a:off x="0" y="0"/>
                          <a:ext cx="45719" cy="542925"/>
                        </a:xfrm>
                        <a:custGeom>
                          <a:avLst/>
                          <a:gdLst/>
                          <a:ahLst/>
                          <a:cxnLst/>
                          <a:rect l="l" t="t" r="r" b="b"/>
                          <a:pathLst>
                            <a:path h="50800">
                              <a:moveTo>
                                <a:pt x="0" y="0"/>
                              </a:moveTo>
                              <a:lnTo>
                                <a:pt x="0" y="50204"/>
                              </a:lnTo>
                            </a:path>
                          </a:pathLst>
                        </a:custGeom>
                        <a:ln w="12700">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7385EC3" id="object 37" o:spid="_x0000_s1026" style="position:absolute;margin-left:29.95pt;margin-top:33.8pt;width:3.6pt;height:42.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57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" path="m,l,50204e" filled="f" strokecolor="#4f81bd" strokeweight="1pt">
                <v:path arrowok="t"/>
                <w10:wrap anchorx="margin"/>
              </v:shape>
            </w:pict>
          </mc:Fallback>
        </mc:AlternateContent>
      </w:r>
      <w:r w:rsidRPr="004E5322">
        <w:rPr>
          <w:rFonts w:cs="Calibri"/>
          <w:noProof/>
          <w:sz w:val="32"/>
          <w:szCs w:val="28"/>
          <w:lang w:eastAsia="en-US"/>
        </w:rPr>
        <mc:AlternateContent>
          <mc:Choice Requires="wps">
            <w:drawing>
              <wp:anchor distT="0" distB="0" distL="114300" distR="114300" simplePos="0" relativeHeight="251694080" behindDoc="0" locked="0" layoutInCell="1" allowOverlap="1" wp14:anchorId="3ED88548" wp14:editId="137DFB71">
                <wp:simplePos x="0" y="0"/>
                <wp:positionH relativeFrom="column">
                  <wp:posOffset>1313815</wp:posOffset>
                </wp:positionH>
                <wp:positionV relativeFrom="paragraph">
                  <wp:posOffset>410210</wp:posOffset>
                </wp:positionV>
                <wp:extent cx="45719" cy="514350"/>
                <wp:effectExtent l="0" t="0" r="0" b="19050"/>
                <wp:wrapNone/>
                <wp:docPr id="198715" name="object 37"/>
                <wp:cNvGraphicFramePr/>
                <a:graphic xmlns:a="http://schemas.openxmlformats.org/drawingml/2006/main">
                  <a:graphicData uri="http://schemas.microsoft.com/office/word/2010/wordprocessingShape">
                    <wps:wsp>
                      <wps:cNvSpPr/>
                      <wps:spPr>
                        <a:xfrm>
                          <a:off x="0" y="0"/>
                          <a:ext cx="45719" cy="514350"/>
                        </a:xfrm>
                        <a:custGeom>
                          <a:avLst/>
                          <a:gdLst/>
                          <a:ahLst/>
                          <a:cxnLst/>
                          <a:rect l="l" t="t" r="r" b="b"/>
                          <a:pathLst>
                            <a:path h="50800">
                              <a:moveTo>
                                <a:pt x="0" y="0"/>
                              </a:moveTo>
                              <a:lnTo>
                                <a:pt x="0" y="50204"/>
                              </a:lnTo>
                            </a:path>
                          </a:pathLst>
                        </a:custGeom>
                        <a:ln w="12700">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0790C65" id="object 37" o:spid="_x0000_s1026" style="position:absolute;margin-left:103.45pt;margin-top:32.3pt;width:3.6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" path="m,l,50204e" filled="f" strokecolor="#4f81bd" strokeweight="1pt">
                <v:path arrowok="t"/>
              </v:shape>
            </w:pict>
          </mc:Fallback>
        </mc:AlternateContent>
      </w:r>
      <w:r w:rsidRPr="004E5322">
        <w:rPr>
          <w:rFonts w:cs="Calibri"/>
          <w:noProof/>
          <w:sz w:val="32"/>
          <w:szCs w:val="28"/>
          <w:lang w:eastAsia="en-US"/>
        </w:rPr>
        <mc:AlternateContent>
          <mc:Choice Requires="wps">
            <w:drawing>
              <wp:anchor distT="0" distB="0" distL="114300" distR="114300" simplePos="0" relativeHeight="251695104" behindDoc="0" locked="0" layoutInCell="1" allowOverlap="1" wp14:anchorId="6323E12F" wp14:editId="7282BEAF">
                <wp:simplePos x="0" y="0"/>
                <wp:positionH relativeFrom="column">
                  <wp:posOffset>3495040</wp:posOffset>
                </wp:positionH>
                <wp:positionV relativeFrom="paragraph">
                  <wp:posOffset>398145</wp:posOffset>
                </wp:positionV>
                <wp:extent cx="45719" cy="535940"/>
                <wp:effectExtent l="0" t="0" r="0" b="16510"/>
                <wp:wrapNone/>
                <wp:docPr id="198716" name="object 37"/>
                <wp:cNvGraphicFramePr/>
                <a:graphic xmlns:a="http://schemas.openxmlformats.org/drawingml/2006/main">
                  <a:graphicData uri="http://schemas.microsoft.com/office/word/2010/wordprocessingShape">
                    <wps:wsp>
                      <wps:cNvSpPr/>
                      <wps:spPr>
                        <a:xfrm>
                          <a:off x="0" y="0"/>
                          <a:ext cx="45719" cy="535940"/>
                        </a:xfrm>
                        <a:custGeom>
                          <a:avLst/>
                          <a:gdLst/>
                          <a:ahLst/>
                          <a:cxnLst/>
                          <a:rect l="l" t="t" r="r" b="b"/>
                          <a:pathLst>
                            <a:path h="50800">
                              <a:moveTo>
                                <a:pt x="0" y="0"/>
                              </a:moveTo>
                              <a:lnTo>
                                <a:pt x="0" y="50204"/>
                              </a:lnTo>
                            </a:path>
                          </a:pathLst>
                        </a:custGeom>
                        <a:ln w="12700">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67D53143" id="object 37" o:spid="_x0000_s1026" style="position:absolute;margin-left:275.2pt;margin-top:31.35pt;width:3.6pt;height:4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" path="m,l,50204e" filled="f" strokecolor="#4f81bd" strokeweight="1pt">
                <v:path arrowok="t"/>
              </v:shape>
            </w:pict>
          </mc:Fallback>
        </mc:AlternateContent>
      </w:r>
      <w:r w:rsidRPr="004E5322">
        <w:rPr>
          <w:rFonts w:cs="Calibri"/>
          <w:noProof/>
          <w:sz w:val="32"/>
          <w:szCs w:val="28"/>
          <w:lang w:eastAsia="en-US"/>
        </w:rPr>
        <mc:AlternateContent>
          <mc:Choice Requires="wps">
            <w:drawing>
              <wp:anchor distT="0" distB="0" distL="114300" distR="114300" simplePos="0" relativeHeight="251696128" behindDoc="0" locked="0" layoutInCell="1" allowOverlap="1" wp14:anchorId="1CDA2E05" wp14:editId="792445C3">
                <wp:simplePos x="0" y="0"/>
                <wp:positionH relativeFrom="column">
                  <wp:posOffset>4933315</wp:posOffset>
                </wp:positionH>
                <wp:positionV relativeFrom="paragraph">
                  <wp:posOffset>372110</wp:posOffset>
                </wp:positionV>
                <wp:extent cx="45719" cy="447675"/>
                <wp:effectExtent l="0" t="0" r="0" b="28575"/>
                <wp:wrapNone/>
                <wp:docPr id="198717" name="object 37"/>
                <wp:cNvGraphicFramePr/>
                <a:graphic xmlns:a="http://schemas.openxmlformats.org/drawingml/2006/main">
                  <a:graphicData uri="http://schemas.microsoft.com/office/word/2010/wordprocessingShape">
                    <wps:wsp>
                      <wps:cNvSpPr/>
                      <wps:spPr>
                        <a:xfrm>
                          <a:off x="0" y="0"/>
                          <a:ext cx="45719" cy="447675"/>
                        </a:xfrm>
                        <a:custGeom>
                          <a:avLst/>
                          <a:gdLst/>
                          <a:ahLst/>
                          <a:cxnLst/>
                          <a:rect l="l" t="t" r="r" b="b"/>
                          <a:pathLst>
                            <a:path h="50800">
                              <a:moveTo>
                                <a:pt x="0" y="0"/>
                              </a:moveTo>
                              <a:lnTo>
                                <a:pt x="0" y="50204"/>
                              </a:lnTo>
                            </a:path>
                          </a:pathLst>
                        </a:custGeom>
                        <a:ln w="12700">
                          <a:solidFill>
                            <a:srgbClr val="4F81BD"/>
                          </a:solidFill>
                        </a:ln>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shape w14:anchorId="19352ED8" id="object 37" o:spid="_x0000_s1026" style="position:absolute;margin-left:388.45pt;margin-top:29.3pt;width:3.6pt;height:3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" path="m,l,50204e" filled="f" strokecolor="#4f81bd" strokeweight="1pt">
                <v:path arrowok="t"/>
              </v:shape>
            </w:pict>
          </mc:Fallback>
        </mc:AlternateContent>
      </w:r>
    </w:p>
    <w:p w:rsidR="00FE5B3E" w:rsidRPr="004E5322" w:rsidRDefault="00FE5B3E" w:rsidP="00B92D5D">
      <w:pPr>
        <w:tabs>
          <w:tab w:val="left" w:pos="6870"/>
        </w:tabs>
        <w:rPr>
          <w:rFonts w:cs="Calibri"/>
          <w:sz w:val="32"/>
          <w:szCs w:val="28"/>
        </w:rPr>
      </w:pPr>
    </w:p>
    <w:p w:rsidR="00FE5B3E" w:rsidRPr="004E5322" w:rsidRDefault="00FE5B3E" w:rsidP="00B92D5D">
      <w:pPr>
        <w:tabs>
          <w:tab w:val="left" w:pos="6870"/>
        </w:tabs>
        <w:rPr>
          <w:rFonts w:cs="Calibri"/>
          <w:sz w:val="32"/>
          <w:szCs w:val="28"/>
        </w:rPr>
      </w:pPr>
    </w:p>
    <w:p w:rsidR="00FE5B3E" w:rsidRPr="004E5322" w:rsidRDefault="00FE5B3E" w:rsidP="00B92D5D">
      <w:pPr>
        <w:tabs>
          <w:tab w:val="left" w:pos="6870"/>
        </w:tabs>
        <w:rPr>
          <w:rFonts w:cs="Calibri"/>
          <w:sz w:val="32"/>
          <w:szCs w:val="28"/>
        </w:rPr>
      </w:pPr>
    </w:p>
    <w:p w:rsidR="00FE5B3E" w:rsidRPr="004E5322" w:rsidRDefault="00643527" w:rsidP="00B92D5D">
      <w:pPr>
        <w:tabs>
          <w:tab w:val="left" w:pos="687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700224" behindDoc="0" locked="0" layoutInCell="1" allowOverlap="1" wp14:anchorId="1A6BFC6A" wp14:editId="3BBF1B77">
                <wp:simplePos x="0" y="0"/>
                <wp:positionH relativeFrom="margin">
                  <wp:posOffset>4686300</wp:posOffset>
                </wp:positionH>
                <wp:positionV relativeFrom="margin">
                  <wp:posOffset>2895600</wp:posOffset>
                </wp:positionV>
                <wp:extent cx="933450" cy="752475"/>
                <wp:effectExtent l="0" t="0" r="0" b="0"/>
                <wp:wrapNone/>
                <wp:docPr id="200737" name="object 26"/>
                <wp:cNvGraphicFramePr/>
                <a:graphic xmlns:a="http://schemas.openxmlformats.org/drawingml/2006/main">
                  <a:graphicData uri="http://schemas.microsoft.com/office/word/2010/wordprocessingShape">
                    <wps:wsp>
                      <wps:cNvSpPr txBox="1"/>
                      <wps:spPr>
                        <a:xfrm>
                          <a:off x="0" y="0"/>
                          <a:ext cx="933450" cy="752475"/>
                        </a:xfrm>
                        <a:prstGeom prst="rect">
                          <a:avLst/>
                        </a:prstGeom>
                      </wps:spPr>
                      <wps:txbx>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Perform SQL queries against the data and </w:t>
                            </w:r>
                            <w:proofErr w:type="spellStart"/>
                            <w:r w:rsidRPr="005C6EF3">
                              <w:rPr>
                                <w:rFonts w:asciiTheme="minorHAnsi" w:hAnsiTheme="minorHAnsi" w:cstheme="minorHAnsi"/>
                                <w:sz w:val="18"/>
                                <w:szCs w:val="18"/>
                              </w:rPr>
                              <w:t>longterm</w:t>
                            </w:r>
                            <w:proofErr w:type="spellEnd"/>
                            <w:r w:rsidRPr="005C6EF3">
                              <w:rPr>
                                <w:rFonts w:asciiTheme="minorHAnsi" w:hAnsiTheme="minorHAnsi" w:cstheme="minorHAnsi"/>
                                <w:sz w:val="18"/>
                                <w:szCs w:val="18"/>
                              </w:rPr>
                              <w:t xml:space="preserve"> storage</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1A6BFC6A" id="_x0000_s1032" type="#_x0000_t202" style="position:absolute;margin-left:369pt;margin-top:228pt;width:73.5pt;height:59.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" filled="f" stroked="f">
                <v:textbox inset="0,1pt,0,0">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Perform SQL queries against the data and </w:t>
                      </w:r>
                      <w:proofErr w:type="spellStart"/>
                      <w:r w:rsidRPr="005C6EF3">
                        <w:rPr>
                          <w:rFonts w:asciiTheme="minorHAnsi" w:hAnsiTheme="minorHAnsi" w:cstheme="minorHAnsi"/>
                          <w:sz w:val="18"/>
                          <w:szCs w:val="18"/>
                        </w:rPr>
                        <w:t>longterm</w:t>
                      </w:r>
                      <w:proofErr w:type="spellEnd"/>
                      <w:r w:rsidRPr="005C6EF3">
                        <w:rPr>
                          <w:rFonts w:asciiTheme="minorHAnsi" w:hAnsiTheme="minorHAnsi" w:cstheme="minorHAnsi"/>
                          <w:sz w:val="18"/>
                          <w:szCs w:val="18"/>
                        </w:rPr>
                        <w:t xml:space="preserve"> storage</w:t>
                      </w:r>
                    </w:p>
                  </w:txbxContent>
                </v:textbox>
                <w10:wrap anchorx="margin" anchory="margin"/>
              </v:shape>
            </w:pict>
          </mc:Fallback>
        </mc:AlternateContent>
      </w:r>
      <w:r w:rsidRPr="004E5322">
        <w:rPr>
          <w:rFonts w:cs="Calibri"/>
          <w:noProof/>
          <w:sz w:val="32"/>
          <w:szCs w:val="28"/>
          <w:lang w:eastAsia="en-US"/>
        </w:rPr>
        <mc:AlternateContent>
          <mc:Choice Requires="wps">
            <w:drawing>
              <wp:anchor distT="0" distB="0" distL="114300" distR="114300" simplePos="0" relativeHeight="251699200" behindDoc="0" locked="0" layoutInCell="1" allowOverlap="1" wp14:anchorId="48E305B5" wp14:editId="485ED4A2">
                <wp:simplePos x="0" y="0"/>
                <wp:positionH relativeFrom="margin">
                  <wp:posOffset>3143250</wp:posOffset>
                </wp:positionH>
                <wp:positionV relativeFrom="page">
                  <wp:posOffset>3810000</wp:posOffset>
                </wp:positionV>
                <wp:extent cx="933450" cy="352425"/>
                <wp:effectExtent l="0" t="0" r="0" b="0"/>
                <wp:wrapNone/>
                <wp:docPr id="200736" name="object 26"/>
                <wp:cNvGraphicFramePr/>
                <a:graphic xmlns:a="http://schemas.openxmlformats.org/drawingml/2006/main">
                  <a:graphicData uri="http://schemas.microsoft.com/office/word/2010/wordprocessingShape">
                    <wps:wsp>
                      <wps:cNvSpPr txBox="1"/>
                      <wps:spPr>
                        <a:xfrm>
                          <a:off x="0" y="0"/>
                          <a:ext cx="933450" cy="352425"/>
                        </a:xfrm>
                        <a:prstGeom prst="rect">
                          <a:avLst/>
                        </a:prstGeom>
                      </wps:spPr>
                      <wps:txbx>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S3 Bucket </w:t>
                            </w:r>
                            <w:proofErr w:type="gramStart"/>
                            <w:r w:rsidRPr="005C6EF3">
                              <w:rPr>
                                <w:rFonts w:asciiTheme="minorHAnsi" w:hAnsiTheme="minorHAnsi" w:cstheme="minorHAnsi"/>
                                <w:sz w:val="18"/>
                                <w:szCs w:val="18"/>
                              </w:rPr>
                              <w:t>With</w:t>
                            </w:r>
                            <w:proofErr w:type="gramEnd"/>
                            <w:r w:rsidRPr="005C6EF3">
                              <w:rPr>
                                <w:rFonts w:asciiTheme="minorHAnsi" w:hAnsiTheme="minorHAnsi" w:cstheme="minorHAnsi"/>
                                <w:sz w:val="18"/>
                                <w:szCs w:val="18"/>
                              </w:rPr>
                              <w:t xml:space="preserve"> Form attend Logs</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48E305B5" id="_x0000_s1033" type="#_x0000_t202" style="position:absolute;margin-left:247.5pt;margin-top:300pt;width:73.5pt;height:27.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" filled="f" stroked="f">
                <v:textbox inset="0,1pt,0,0">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S3 Bucket </w:t>
                      </w:r>
                      <w:proofErr w:type="gramStart"/>
                      <w:r w:rsidRPr="005C6EF3">
                        <w:rPr>
                          <w:rFonts w:asciiTheme="minorHAnsi" w:hAnsiTheme="minorHAnsi" w:cstheme="minorHAnsi"/>
                          <w:sz w:val="18"/>
                          <w:szCs w:val="18"/>
                        </w:rPr>
                        <w:t>With</w:t>
                      </w:r>
                      <w:proofErr w:type="gramEnd"/>
                      <w:r w:rsidRPr="005C6EF3">
                        <w:rPr>
                          <w:rFonts w:asciiTheme="minorHAnsi" w:hAnsiTheme="minorHAnsi" w:cstheme="minorHAnsi"/>
                          <w:sz w:val="18"/>
                          <w:szCs w:val="18"/>
                        </w:rPr>
                        <w:t xml:space="preserve"> Form attend Logs</w:t>
                      </w:r>
                    </w:p>
                  </w:txbxContent>
                </v:textbox>
                <w10:wrap anchorx="margin" anchory="page"/>
              </v:shape>
            </w:pict>
          </mc:Fallback>
        </mc:AlternateContent>
      </w:r>
      <w:r w:rsidRPr="004E5322">
        <w:rPr>
          <w:rFonts w:cs="Calibri"/>
          <w:noProof/>
          <w:sz w:val="32"/>
          <w:szCs w:val="28"/>
          <w:lang w:eastAsia="en-US"/>
        </w:rPr>
        <mc:AlternateContent>
          <mc:Choice Requires="wps">
            <w:drawing>
              <wp:anchor distT="0" distB="0" distL="114300" distR="114300" simplePos="0" relativeHeight="251698176" behindDoc="0" locked="0" layoutInCell="1" allowOverlap="1" wp14:anchorId="7910298F" wp14:editId="7C174390">
                <wp:simplePos x="0" y="0"/>
                <wp:positionH relativeFrom="margin">
                  <wp:posOffset>990600</wp:posOffset>
                </wp:positionH>
                <wp:positionV relativeFrom="page">
                  <wp:posOffset>3810000</wp:posOffset>
                </wp:positionV>
                <wp:extent cx="933450" cy="333375"/>
                <wp:effectExtent l="0" t="0" r="0" b="0"/>
                <wp:wrapNone/>
                <wp:docPr id="143373" name="object 26"/>
                <wp:cNvGraphicFramePr/>
                <a:graphic xmlns:a="http://schemas.openxmlformats.org/drawingml/2006/main">
                  <a:graphicData uri="http://schemas.microsoft.com/office/word/2010/wordprocessingShape">
                    <wps:wsp>
                      <wps:cNvSpPr txBox="1"/>
                      <wps:spPr>
                        <a:xfrm>
                          <a:off x="0" y="0"/>
                          <a:ext cx="933450" cy="333375"/>
                        </a:xfrm>
                        <a:prstGeom prst="rect">
                          <a:avLst/>
                        </a:prstGeom>
                      </wps:spPr>
                      <wps:txbx>
                        <w:txbxContent>
                          <w:p w:rsidR="003A1469" w:rsidRDefault="003A1469" w:rsidP="00FE5B3E">
                            <w:pPr>
                              <w:pStyle w:val="NormalWeb"/>
                              <w:spacing w:before="20" w:beforeAutospacing="0" w:after="0" w:afterAutospacing="0" w:line="268" w:lineRule="auto"/>
                              <w:ind w:right="43"/>
                              <w:rPr>
                                <w:rFonts w:asciiTheme="minorHAnsi" w:hAnsiTheme="minorHAnsi" w:cstheme="minorHAnsi"/>
                                <w:sz w:val="18"/>
                                <w:szCs w:val="18"/>
                              </w:rPr>
                            </w:pPr>
                            <w:proofErr w:type="gramStart"/>
                            <w:r>
                              <w:rPr>
                                <w:rFonts w:asciiTheme="minorHAnsi" w:hAnsiTheme="minorHAnsi" w:cstheme="minorHAnsi"/>
                                <w:sz w:val="18"/>
                                <w:szCs w:val="18"/>
                              </w:rPr>
                              <w:t xml:space="preserve">EMR </w:t>
                            </w:r>
                            <w:r w:rsidRPr="005C6EF3">
                              <w:rPr>
                                <w:rFonts w:asciiTheme="minorHAnsi" w:hAnsiTheme="minorHAnsi" w:cstheme="minorHAnsi"/>
                                <w:sz w:val="18"/>
                                <w:szCs w:val="18"/>
                              </w:rPr>
                              <w:t xml:space="preserve"> for</w:t>
                            </w:r>
                            <w:proofErr w:type="gramEnd"/>
                          </w:p>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 </w:t>
                            </w:r>
                            <w:proofErr w:type="gramStart"/>
                            <w:r w:rsidRPr="005C6EF3">
                              <w:rPr>
                                <w:rFonts w:asciiTheme="minorHAnsi" w:hAnsiTheme="minorHAnsi" w:cstheme="minorHAnsi"/>
                                <w:sz w:val="18"/>
                                <w:szCs w:val="18"/>
                              </w:rPr>
                              <w:t>cleaning</w:t>
                            </w:r>
                            <w:proofErr w:type="gramEnd"/>
                            <w:r w:rsidRPr="005C6EF3">
                              <w:rPr>
                                <w:rFonts w:asciiTheme="minorHAnsi" w:hAnsiTheme="minorHAnsi" w:cstheme="minorHAnsi"/>
                                <w:sz w:val="18"/>
                                <w:szCs w:val="18"/>
                              </w:rPr>
                              <w:t xml:space="preserve"> logs</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7910298F" id="_x0000_s1034" type="#_x0000_t202" style="position:absolute;margin-left:78pt;margin-top:300pt;width:73.5pt;height:26.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" filled="f" stroked="f">
                <v:textbox inset="0,1pt,0,0">
                  <w:txbxContent>
                    <w:p w:rsidR="003A1469" w:rsidRDefault="003A1469" w:rsidP="00FE5B3E">
                      <w:pPr>
                        <w:pStyle w:val="NormalWeb"/>
                        <w:spacing w:before="20" w:beforeAutospacing="0" w:after="0" w:afterAutospacing="0" w:line="268" w:lineRule="auto"/>
                        <w:ind w:right="43"/>
                        <w:rPr>
                          <w:rFonts w:asciiTheme="minorHAnsi" w:hAnsiTheme="minorHAnsi" w:cstheme="minorHAnsi"/>
                          <w:sz w:val="18"/>
                          <w:szCs w:val="18"/>
                        </w:rPr>
                      </w:pPr>
                      <w:proofErr w:type="gramStart"/>
                      <w:r>
                        <w:rPr>
                          <w:rFonts w:asciiTheme="minorHAnsi" w:hAnsiTheme="minorHAnsi" w:cstheme="minorHAnsi"/>
                          <w:sz w:val="18"/>
                          <w:szCs w:val="18"/>
                        </w:rPr>
                        <w:t xml:space="preserve">EMR </w:t>
                      </w:r>
                      <w:r w:rsidRPr="005C6EF3">
                        <w:rPr>
                          <w:rFonts w:asciiTheme="minorHAnsi" w:hAnsiTheme="minorHAnsi" w:cstheme="minorHAnsi"/>
                          <w:sz w:val="18"/>
                          <w:szCs w:val="18"/>
                        </w:rPr>
                        <w:t xml:space="preserve"> for</w:t>
                      </w:r>
                      <w:proofErr w:type="gramEnd"/>
                    </w:p>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sidRPr="005C6EF3">
                        <w:rPr>
                          <w:rFonts w:asciiTheme="minorHAnsi" w:hAnsiTheme="minorHAnsi" w:cstheme="minorHAnsi"/>
                          <w:sz w:val="18"/>
                          <w:szCs w:val="18"/>
                        </w:rPr>
                        <w:t xml:space="preserve"> </w:t>
                      </w:r>
                      <w:proofErr w:type="gramStart"/>
                      <w:r w:rsidRPr="005C6EF3">
                        <w:rPr>
                          <w:rFonts w:asciiTheme="minorHAnsi" w:hAnsiTheme="minorHAnsi" w:cstheme="minorHAnsi"/>
                          <w:sz w:val="18"/>
                          <w:szCs w:val="18"/>
                        </w:rPr>
                        <w:t>cleaning</w:t>
                      </w:r>
                      <w:proofErr w:type="gramEnd"/>
                      <w:r w:rsidRPr="005C6EF3">
                        <w:rPr>
                          <w:rFonts w:asciiTheme="minorHAnsi" w:hAnsiTheme="minorHAnsi" w:cstheme="minorHAnsi"/>
                          <w:sz w:val="18"/>
                          <w:szCs w:val="18"/>
                        </w:rPr>
                        <w:t xml:space="preserve"> logs</w:t>
                      </w:r>
                    </w:p>
                  </w:txbxContent>
                </v:textbox>
                <w10:wrap anchorx="margin" anchory="page"/>
              </v:shape>
            </w:pict>
          </mc:Fallback>
        </mc:AlternateContent>
      </w:r>
      <w:r w:rsidRPr="004E5322">
        <w:rPr>
          <w:rFonts w:cs="Calibri"/>
          <w:noProof/>
          <w:sz w:val="32"/>
          <w:szCs w:val="28"/>
          <w:lang w:eastAsia="en-US"/>
        </w:rPr>
        <mc:AlternateContent>
          <mc:Choice Requires="wps">
            <w:drawing>
              <wp:anchor distT="0" distB="0" distL="114300" distR="114300" simplePos="0" relativeHeight="251697152" behindDoc="0" locked="0" layoutInCell="1" allowOverlap="1" wp14:anchorId="2387EBD1" wp14:editId="306E782F">
                <wp:simplePos x="0" y="0"/>
                <wp:positionH relativeFrom="margin">
                  <wp:align>left</wp:align>
                </wp:positionH>
                <wp:positionV relativeFrom="page">
                  <wp:posOffset>3810000</wp:posOffset>
                </wp:positionV>
                <wp:extent cx="933450" cy="704850"/>
                <wp:effectExtent l="0" t="0" r="0" b="0"/>
                <wp:wrapNone/>
                <wp:docPr id="198719" name="object 26"/>
                <wp:cNvGraphicFramePr/>
                <a:graphic xmlns:a="http://schemas.openxmlformats.org/drawingml/2006/main">
                  <a:graphicData uri="http://schemas.microsoft.com/office/word/2010/wordprocessingShape">
                    <wps:wsp>
                      <wps:cNvSpPr txBox="1"/>
                      <wps:spPr>
                        <a:xfrm>
                          <a:off x="0" y="0"/>
                          <a:ext cx="933450" cy="704850"/>
                        </a:xfrm>
                        <a:prstGeom prst="rect">
                          <a:avLst/>
                        </a:prstGeom>
                      </wps:spPr>
                      <wps:txbx>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Pr>
                                <w:rFonts w:asciiTheme="minorHAnsi" w:hAnsiTheme="minorHAnsi" w:cstheme="minorHAnsi"/>
                                <w:sz w:val="18"/>
                                <w:szCs w:val="18"/>
                              </w:rPr>
                              <w:t xml:space="preserve">Click stream logs (pushed from something like </w:t>
                            </w:r>
                            <w:proofErr w:type="spellStart"/>
                            <w:r>
                              <w:rPr>
                                <w:rFonts w:asciiTheme="minorHAnsi" w:hAnsiTheme="minorHAnsi" w:cstheme="minorHAnsi"/>
                                <w:sz w:val="18"/>
                                <w:szCs w:val="18"/>
                              </w:rPr>
                              <w:t>kensis</w:t>
                            </w:r>
                            <w:proofErr w:type="spellEnd"/>
                            <w:r>
                              <w:rPr>
                                <w:rFonts w:asciiTheme="minorHAnsi" w:hAnsiTheme="minorHAnsi" w:cstheme="minorHAnsi"/>
                                <w:sz w:val="18"/>
                                <w:szCs w:val="18"/>
                              </w:rPr>
                              <w:t xml:space="preserve">) </w:t>
                            </w:r>
                          </w:p>
                        </w:txbxContent>
                      </wps:txbx>
                      <wps:bodyPr vert="horz" wrap="square" lIns="0" tIns="12700" rIns="0" bIns="0" rtlCol="0">
                        <a:noAutofit/>
                      </wps:bodyPr>
                    </wps:wsp>
                  </a:graphicData>
                </a:graphic>
                <wp14:sizeRelH relativeFrom="margin">
                  <wp14:pctWidth>0</wp14:pctWidth>
                </wp14:sizeRelH>
                <wp14:sizeRelV relativeFrom="margin">
                  <wp14:pctHeight>0</wp14:pctHeight>
                </wp14:sizeRelV>
              </wp:anchor>
            </w:drawing>
          </mc:Choice>
          <mc:Fallback>
            <w:pict>
              <v:shape w14:anchorId="2387EBD1" id="_x0000_s1035" type="#_x0000_t202" style="position:absolute;margin-left:0;margin-top:300pt;width:73.5pt;height:55.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" filled="f" stroked="f">
                <v:textbox inset="0,1pt,0,0">
                  <w:txbxContent>
                    <w:p w:rsidR="003A1469" w:rsidRPr="000D2AA8" w:rsidRDefault="003A1469" w:rsidP="00FE5B3E">
                      <w:pPr>
                        <w:pStyle w:val="NormalWeb"/>
                        <w:spacing w:before="20" w:beforeAutospacing="0" w:after="0" w:afterAutospacing="0" w:line="268" w:lineRule="auto"/>
                        <w:ind w:right="43"/>
                        <w:rPr>
                          <w:rFonts w:asciiTheme="minorHAnsi" w:hAnsiTheme="minorHAnsi" w:cstheme="minorHAnsi"/>
                          <w:sz w:val="18"/>
                          <w:szCs w:val="18"/>
                        </w:rPr>
                      </w:pPr>
                      <w:r>
                        <w:rPr>
                          <w:rFonts w:asciiTheme="minorHAnsi" w:hAnsiTheme="minorHAnsi" w:cstheme="minorHAnsi"/>
                          <w:sz w:val="18"/>
                          <w:szCs w:val="18"/>
                        </w:rPr>
                        <w:t xml:space="preserve">Click stream logs (pushed from something like </w:t>
                      </w:r>
                      <w:proofErr w:type="spellStart"/>
                      <w:r>
                        <w:rPr>
                          <w:rFonts w:asciiTheme="minorHAnsi" w:hAnsiTheme="minorHAnsi" w:cstheme="minorHAnsi"/>
                          <w:sz w:val="18"/>
                          <w:szCs w:val="18"/>
                        </w:rPr>
                        <w:t>kensis</w:t>
                      </w:r>
                      <w:proofErr w:type="spellEnd"/>
                      <w:r>
                        <w:rPr>
                          <w:rFonts w:asciiTheme="minorHAnsi" w:hAnsiTheme="minorHAnsi" w:cstheme="minorHAnsi"/>
                          <w:sz w:val="18"/>
                          <w:szCs w:val="18"/>
                        </w:rPr>
                        <w:t xml:space="preserve">) </w:t>
                      </w:r>
                    </w:p>
                  </w:txbxContent>
                </v:textbox>
                <w10:wrap anchorx="margin" anchory="page"/>
              </v:shape>
            </w:pict>
          </mc:Fallback>
        </mc:AlternateContent>
      </w:r>
    </w:p>
    <w:p w:rsidR="00FE5B3E" w:rsidRPr="004E5322" w:rsidRDefault="00FE5B3E" w:rsidP="00B92D5D">
      <w:pPr>
        <w:tabs>
          <w:tab w:val="left" w:pos="6870"/>
        </w:tabs>
        <w:rPr>
          <w:rFonts w:cs="Calibri"/>
          <w:sz w:val="32"/>
          <w:szCs w:val="28"/>
        </w:rPr>
      </w:pPr>
    </w:p>
    <w:p w:rsidR="00FE5B3E" w:rsidRPr="004E5322" w:rsidRDefault="00FE5B3E" w:rsidP="00B92D5D">
      <w:pPr>
        <w:tabs>
          <w:tab w:val="left" w:pos="6870"/>
        </w:tabs>
        <w:rPr>
          <w:rFonts w:cs="Calibri"/>
          <w:sz w:val="32"/>
          <w:szCs w:val="28"/>
        </w:rPr>
      </w:pPr>
    </w:p>
    <w:p w:rsidR="00FE5B3E" w:rsidRPr="004E5322" w:rsidRDefault="00FE5B3E" w:rsidP="00882F96">
      <w:pPr>
        <w:pStyle w:val="Heading2"/>
      </w:pPr>
      <w:r w:rsidRPr="004E5322">
        <w:t>Technical Overview:</w:t>
      </w:r>
    </w:p>
    <w:p w:rsidR="00FE5B3E" w:rsidRPr="004E5322" w:rsidRDefault="00FE5B3E" w:rsidP="00643527">
      <w:r w:rsidRPr="004E5322">
        <w:t xml:space="preserve">Task Runners: An application “polling” the pipeline for tasks to perform and performs </w:t>
      </w:r>
      <w:proofErr w:type="gramStart"/>
      <w:r w:rsidRPr="004E5322">
        <w:t>that  task</w:t>
      </w:r>
      <w:proofErr w:type="gramEnd"/>
    </w:p>
    <w:p w:rsidR="00FE5B3E" w:rsidRPr="00643527" w:rsidRDefault="00FE5B3E" w:rsidP="0076724F">
      <w:pPr>
        <w:pStyle w:val="ListParagraph"/>
        <w:numPr>
          <w:ilvl w:val="0"/>
          <w:numId w:val="278"/>
        </w:numPr>
        <w:rPr>
          <w:rFonts w:ascii="Calibri" w:hAnsi="Calibri" w:cs="Calibri"/>
          <w:sz w:val="24"/>
          <w:szCs w:val="24"/>
        </w:rPr>
      </w:pPr>
      <w:r w:rsidRPr="00643527">
        <w:rPr>
          <w:rFonts w:ascii="Calibri" w:hAnsi="Calibri" w:cs="Calibri"/>
          <w:sz w:val="24"/>
          <w:szCs w:val="24"/>
        </w:rPr>
        <w:t>Can be launched by pre-</w:t>
      </w:r>
      <w:r w:rsidRPr="00643527">
        <w:rPr>
          <w:rFonts w:ascii="Calibri" w:hAnsi="Calibri" w:cs="Calibri"/>
          <w:sz w:val="24"/>
          <w:szCs w:val="24"/>
        </w:rPr>
        <w:softHyphen/>
        <w:t>‐built data pipeline templates</w:t>
      </w:r>
    </w:p>
    <w:p w:rsidR="00FE5B3E" w:rsidRPr="00643527" w:rsidRDefault="00FE5B3E" w:rsidP="0076724F">
      <w:pPr>
        <w:pStyle w:val="ListParagraph"/>
        <w:numPr>
          <w:ilvl w:val="0"/>
          <w:numId w:val="278"/>
        </w:numPr>
        <w:rPr>
          <w:rFonts w:ascii="Calibri" w:hAnsi="Calibri" w:cs="Calibri"/>
          <w:sz w:val="24"/>
          <w:szCs w:val="24"/>
        </w:rPr>
      </w:pPr>
      <w:r w:rsidRPr="00643527">
        <w:rPr>
          <w:rFonts w:ascii="Calibri" w:hAnsi="Calibri" w:cs="Calibri"/>
          <w:sz w:val="24"/>
          <w:szCs w:val="24"/>
        </w:rPr>
        <w:t>Can be added to EC2 instances or an on-</w:t>
      </w:r>
      <w:r w:rsidRPr="00643527">
        <w:rPr>
          <w:rFonts w:ascii="Calibri" w:hAnsi="Calibri" w:cs="Calibri"/>
          <w:sz w:val="24"/>
          <w:szCs w:val="24"/>
        </w:rPr>
        <w:softHyphen/>
        <w:t>‐premise server!</w:t>
      </w:r>
    </w:p>
    <w:p w:rsidR="00FE5B3E" w:rsidRPr="004E5322" w:rsidRDefault="00FE5B3E" w:rsidP="00643527">
      <w:r w:rsidRPr="004E5322">
        <w:t>Data Nodes: The location and type of data the pipeline uses as input and output</w:t>
      </w:r>
    </w:p>
    <w:p w:rsidR="00FE5B3E" w:rsidRPr="00643527" w:rsidRDefault="00FE5B3E" w:rsidP="0076724F">
      <w:pPr>
        <w:pStyle w:val="ListParagraph"/>
        <w:numPr>
          <w:ilvl w:val="0"/>
          <w:numId w:val="279"/>
        </w:numPr>
        <w:rPr>
          <w:rFonts w:ascii="Calibri" w:hAnsi="Calibri" w:cs="Calibri"/>
          <w:sz w:val="24"/>
          <w:szCs w:val="24"/>
        </w:rPr>
      </w:pPr>
      <w:r w:rsidRPr="00643527">
        <w:rPr>
          <w:rFonts w:ascii="Calibri" w:hAnsi="Calibri" w:cs="Calibri"/>
          <w:sz w:val="24"/>
          <w:szCs w:val="24"/>
        </w:rPr>
        <w:t>DynamoDB Data Node</w:t>
      </w:r>
    </w:p>
    <w:p w:rsidR="00FE5B3E" w:rsidRPr="00643527" w:rsidRDefault="00FE5B3E" w:rsidP="0076724F">
      <w:pPr>
        <w:pStyle w:val="ListParagraph"/>
        <w:numPr>
          <w:ilvl w:val="0"/>
          <w:numId w:val="279"/>
        </w:numPr>
        <w:rPr>
          <w:rFonts w:ascii="Calibri" w:hAnsi="Calibri" w:cs="Calibri"/>
          <w:sz w:val="24"/>
          <w:szCs w:val="24"/>
        </w:rPr>
      </w:pPr>
      <w:proofErr w:type="spellStart"/>
      <w:r w:rsidRPr="00643527">
        <w:rPr>
          <w:rFonts w:ascii="Calibri" w:hAnsi="Calibri" w:cs="Calibri"/>
          <w:sz w:val="24"/>
          <w:szCs w:val="24"/>
        </w:rPr>
        <w:t>MySql</w:t>
      </w:r>
      <w:proofErr w:type="spellEnd"/>
      <w:r w:rsidRPr="00643527">
        <w:rPr>
          <w:rFonts w:ascii="Calibri" w:hAnsi="Calibri" w:cs="Calibri"/>
          <w:sz w:val="24"/>
          <w:szCs w:val="24"/>
        </w:rPr>
        <w:t xml:space="preserve"> Data Node</w:t>
      </w:r>
    </w:p>
    <w:p w:rsidR="00FE5B3E" w:rsidRPr="00643527" w:rsidRDefault="00FE5B3E" w:rsidP="0076724F">
      <w:pPr>
        <w:pStyle w:val="ListParagraph"/>
        <w:numPr>
          <w:ilvl w:val="0"/>
          <w:numId w:val="279"/>
        </w:numPr>
        <w:rPr>
          <w:rFonts w:ascii="Calibri" w:hAnsi="Calibri" w:cs="Calibri"/>
          <w:sz w:val="24"/>
          <w:szCs w:val="24"/>
        </w:rPr>
      </w:pPr>
      <w:r w:rsidRPr="00643527">
        <w:rPr>
          <w:rFonts w:ascii="Calibri" w:hAnsi="Calibri" w:cs="Calibri"/>
          <w:sz w:val="24"/>
          <w:szCs w:val="24"/>
        </w:rPr>
        <w:t>Redshift Data Node</w:t>
      </w:r>
    </w:p>
    <w:p w:rsidR="00FE5B3E" w:rsidRPr="004E5322" w:rsidRDefault="00FE5B3E" w:rsidP="0076724F">
      <w:pPr>
        <w:pStyle w:val="ListParagraph"/>
        <w:numPr>
          <w:ilvl w:val="0"/>
          <w:numId w:val="279"/>
        </w:numPr>
      </w:pPr>
      <w:r w:rsidRPr="00643527">
        <w:rPr>
          <w:rFonts w:ascii="Calibri" w:hAnsi="Calibri" w:cs="Calibri"/>
          <w:sz w:val="24"/>
          <w:szCs w:val="24"/>
        </w:rPr>
        <w:t>S3DataNode</w:t>
      </w:r>
    </w:p>
    <w:p w:rsidR="00FE5B3E" w:rsidRPr="004E5322" w:rsidRDefault="00FE5B3E" w:rsidP="00643527">
      <w:r w:rsidRPr="004E5322">
        <w:t xml:space="preserve">Activities: This defines what is </w:t>
      </w:r>
      <w:proofErr w:type="spellStart"/>
      <w:r w:rsidRPr="004E5322">
        <w:t>suppose to</w:t>
      </w:r>
      <w:proofErr w:type="spellEnd"/>
      <w:r w:rsidRPr="004E5322">
        <w:t xml:space="preserve"> be done by the pipeline. Pre-</w:t>
      </w:r>
      <w:r w:rsidRPr="004E5322">
        <w:softHyphen/>
        <w:t xml:space="preserve">‐built activities </w:t>
      </w:r>
      <w:proofErr w:type="gramStart"/>
      <w:r w:rsidRPr="004E5322">
        <w:t>are  available</w:t>
      </w:r>
      <w:proofErr w:type="gramEnd"/>
      <w:r w:rsidRPr="004E5322">
        <w:t xml:space="preserve"> in data pipeline but you can also write custom scripts to perform custom tasks</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Copy data from one location to another</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Run an EMR Cluster</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Run a Hive query within an EMR cluster</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Run a Pig script on EMR cluster</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Copy data to and from Redshift tables</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Run custom shell commands</w:t>
      </w:r>
    </w:p>
    <w:p w:rsidR="00FE5B3E" w:rsidRPr="00643527" w:rsidRDefault="00FE5B3E" w:rsidP="0076724F">
      <w:pPr>
        <w:pStyle w:val="ListParagraph"/>
        <w:numPr>
          <w:ilvl w:val="0"/>
          <w:numId w:val="280"/>
        </w:numPr>
        <w:rPr>
          <w:rFonts w:ascii="Calibri" w:hAnsi="Calibri" w:cs="Calibri"/>
          <w:sz w:val="24"/>
          <w:szCs w:val="24"/>
        </w:rPr>
      </w:pPr>
      <w:r w:rsidRPr="00643527">
        <w:rPr>
          <w:rFonts w:ascii="Calibri" w:hAnsi="Calibri" w:cs="Calibri"/>
          <w:sz w:val="24"/>
          <w:szCs w:val="24"/>
        </w:rPr>
        <w:t>Run a SQL query on a supported database</w:t>
      </w:r>
    </w:p>
    <w:p w:rsidR="00FE5B3E" w:rsidRPr="004E5322" w:rsidRDefault="00FE5B3E" w:rsidP="00643527">
      <w:r w:rsidRPr="004E5322">
        <w:lastRenderedPageBreak/>
        <w:t>Databases: Supported databases</w:t>
      </w:r>
    </w:p>
    <w:p w:rsidR="00FE5B3E" w:rsidRPr="00643527" w:rsidRDefault="00FE5B3E" w:rsidP="0076724F">
      <w:pPr>
        <w:pStyle w:val="ListParagraph"/>
        <w:numPr>
          <w:ilvl w:val="0"/>
          <w:numId w:val="281"/>
        </w:numPr>
        <w:rPr>
          <w:rFonts w:ascii="Calibri" w:hAnsi="Calibri" w:cs="Calibri"/>
          <w:sz w:val="24"/>
          <w:szCs w:val="24"/>
        </w:rPr>
      </w:pPr>
      <w:r w:rsidRPr="00643527">
        <w:rPr>
          <w:rFonts w:ascii="Calibri" w:hAnsi="Calibri" w:cs="Calibri"/>
          <w:sz w:val="24"/>
          <w:szCs w:val="24"/>
        </w:rPr>
        <w:t>JDBC database</w:t>
      </w:r>
    </w:p>
    <w:p w:rsidR="00FE5B3E" w:rsidRPr="00643527" w:rsidRDefault="00FE5B3E" w:rsidP="0076724F">
      <w:pPr>
        <w:pStyle w:val="ListParagraph"/>
        <w:numPr>
          <w:ilvl w:val="0"/>
          <w:numId w:val="281"/>
        </w:numPr>
        <w:rPr>
          <w:rFonts w:ascii="Calibri" w:hAnsi="Calibri" w:cs="Calibri"/>
          <w:sz w:val="24"/>
          <w:szCs w:val="24"/>
        </w:rPr>
      </w:pPr>
      <w:r w:rsidRPr="00643527">
        <w:rPr>
          <w:rFonts w:ascii="Calibri" w:hAnsi="Calibri" w:cs="Calibri"/>
          <w:sz w:val="24"/>
          <w:szCs w:val="24"/>
        </w:rPr>
        <w:t>RDS Database</w:t>
      </w:r>
    </w:p>
    <w:p w:rsidR="00FE5B3E" w:rsidRPr="00643527" w:rsidRDefault="00FE5B3E" w:rsidP="0076724F">
      <w:pPr>
        <w:pStyle w:val="ListParagraph"/>
        <w:numPr>
          <w:ilvl w:val="0"/>
          <w:numId w:val="281"/>
        </w:numPr>
        <w:rPr>
          <w:rFonts w:ascii="Calibri" w:hAnsi="Calibri" w:cs="Calibri"/>
          <w:sz w:val="24"/>
          <w:szCs w:val="24"/>
        </w:rPr>
      </w:pPr>
      <w:r w:rsidRPr="00643527">
        <w:rPr>
          <w:rFonts w:ascii="Calibri" w:hAnsi="Calibri" w:cs="Calibri"/>
          <w:sz w:val="24"/>
          <w:szCs w:val="24"/>
        </w:rPr>
        <w:t>Redshift database</w:t>
      </w:r>
    </w:p>
    <w:p w:rsidR="00FE5B3E" w:rsidRPr="004E5322" w:rsidRDefault="00FE5B3E" w:rsidP="00643527">
      <w:r w:rsidRPr="004E5322">
        <w:t>Preconditions: An assertion that must be true in order for the pipeline to run.</w:t>
      </w:r>
    </w:p>
    <w:p w:rsidR="00FE5B3E" w:rsidRPr="004E5322" w:rsidRDefault="00FE5B3E" w:rsidP="00643527">
      <w:r w:rsidRPr="004E5322">
        <w:t>You can create a custom pre-</w:t>
      </w:r>
      <w:r w:rsidRPr="004E5322">
        <w:softHyphen/>
        <w:t>‐condition with a script or use a data pipeline precondition</w:t>
      </w:r>
    </w:p>
    <w:p w:rsidR="00FE5B3E" w:rsidRPr="00643527" w:rsidRDefault="00546409" w:rsidP="0076724F">
      <w:pPr>
        <w:pStyle w:val="ListParagraph"/>
        <w:numPr>
          <w:ilvl w:val="0"/>
          <w:numId w:val="282"/>
        </w:numPr>
        <w:rPr>
          <w:rFonts w:ascii="Calibri" w:hAnsi="Calibri" w:cs="Calibri"/>
          <w:sz w:val="24"/>
          <w:szCs w:val="24"/>
        </w:rPr>
      </w:pPr>
      <w:r w:rsidRPr="00643527">
        <w:rPr>
          <w:rFonts w:ascii="Calibri" w:hAnsi="Calibri" w:cs="Calibri"/>
          <w:sz w:val="24"/>
          <w:szCs w:val="24"/>
        </w:rPr>
        <w:t>DynamoDB</w:t>
      </w:r>
      <w:r w:rsidR="00FE5B3E" w:rsidRPr="00643527">
        <w:rPr>
          <w:rFonts w:ascii="Calibri" w:hAnsi="Calibri" w:cs="Calibri"/>
          <w:sz w:val="24"/>
          <w:szCs w:val="24"/>
        </w:rPr>
        <w:t xml:space="preserve"> Data Exists: Checks for data within a specific DynamoDB table</w:t>
      </w:r>
    </w:p>
    <w:p w:rsidR="00FE5B3E" w:rsidRPr="00643527" w:rsidRDefault="00FE5B3E" w:rsidP="0076724F">
      <w:pPr>
        <w:pStyle w:val="ListParagraph"/>
        <w:numPr>
          <w:ilvl w:val="0"/>
          <w:numId w:val="282"/>
        </w:numPr>
        <w:rPr>
          <w:rFonts w:ascii="Calibri" w:hAnsi="Calibri" w:cs="Calibri"/>
          <w:sz w:val="24"/>
          <w:szCs w:val="24"/>
        </w:rPr>
      </w:pPr>
      <w:r w:rsidRPr="00643527">
        <w:rPr>
          <w:rFonts w:ascii="Calibri" w:hAnsi="Calibri" w:cs="Calibri"/>
          <w:sz w:val="24"/>
          <w:szCs w:val="24"/>
        </w:rPr>
        <w:t>DynamoDB Table Exists: Checks to see if a DynamoDB table exists</w:t>
      </w:r>
    </w:p>
    <w:p w:rsidR="00FE5B3E" w:rsidRPr="00643527" w:rsidRDefault="00FE5B3E" w:rsidP="0076724F">
      <w:pPr>
        <w:pStyle w:val="ListParagraph"/>
        <w:numPr>
          <w:ilvl w:val="0"/>
          <w:numId w:val="282"/>
        </w:numPr>
        <w:rPr>
          <w:rFonts w:ascii="Calibri" w:hAnsi="Calibri" w:cs="Calibri"/>
          <w:sz w:val="24"/>
          <w:szCs w:val="24"/>
        </w:rPr>
      </w:pPr>
      <w:r w:rsidRPr="00643527">
        <w:rPr>
          <w:rFonts w:ascii="Calibri" w:hAnsi="Calibri" w:cs="Calibri"/>
          <w:sz w:val="24"/>
          <w:szCs w:val="24"/>
        </w:rPr>
        <w:t>S3KeyExists: See if an S3 key exists(object)</w:t>
      </w:r>
    </w:p>
    <w:p w:rsidR="00FE5B3E" w:rsidRPr="00643527" w:rsidRDefault="00FE5B3E" w:rsidP="0076724F">
      <w:pPr>
        <w:pStyle w:val="ListParagraph"/>
        <w:numPr>
          <w:ilvl w:val="0"/>
          <w:numId w:val="282"/>
        </w:numPr>
        <w:rPr>
          <w:rFonts w:ascii="Calibri" w:hAnsi="Calibri" w:cs="Calibri"/>
          <w:sz w:val="24"/>
          <w:szCs w:val="24"/>
        </w:rPr>
      </w:pPr>
      <w:r w:rsidRPr="00643527">
        <w:rPr>
          <w:rFonts w:ascii="Calibri" w:hAnsi="Calibri" w:cs="Calibri"/>
          <w:sz w:val="24"/>
          <w:szCs w:val="24"/>
        </w:rPr>
        <w:t>S3PrefixNotEmpty</w:t>
      </w:r>
    </w:p>
    <w:p w:rsidR="00FE5B3E" w:rsidRPr="004E5322" w:rsidRDefault="00FE5B3E" w:rsidP="00643527">
      <w:r w:rsidRPr="004E5322">
        <w:t>User Preconditions</w:t>
      </w:r>
    </w:p>
    <w:p w:rsidR="00FE5B3E" w:rsidRPr="004E5322" w:rsidRDefault="00FE5B3E" w:rsidP="00643527">
      <w:r w:rsidRPr="004E5322">
        <w:t>Exists: Checks to see if a data node exists</w:t>
      </w:r>
    </w:p>
    <w:p w:rsidR="00FE5B3E" w:rsidRPr="004E5322" w:rsidRDefault="00FE5B3E" w:rsidP="00643527">
      <w:r w:rsidRPr="004E5322">
        <w:t>Shell Com and Precondition: Executes a Linux bash command</w:t>
      </w:r>
    </w:p>
    <w:p w:rsidR="00FE5B3E" w:rsidRPr="004E5322" w:rsidRDefault="00FE5B3E" w:rsidP="00643527">
      <w:r w:rsidRPr="004E5322">
        <w:t>Resources: Computational resources which performs the specified pipeline activity.</w:t>
      </w:r>
    </w:p>
    <w:p w:rsidR="00FE5B3E" w:rsidRPr="00643527" w:rsidRDefault="00FE5B3E" w:rsidP="0076724F">
      <w:pPr>
        <w:pStyle w:val="ListParagraph"/>
        <w:numPr>
          <w:ilvl w:val="0"/>
          <w:numId w:val="283"/>
        </w:numPr>
        <w:rPr>
          <w:rFonts w:ascii="Calibri" w:hAnsi="Calibri" w:cs="Calibri"/>
          <w:sz w:val="24"/>
          <w:szCs w:val="24"/>
        </w:rPr>
      </w:pPr>
      <w:r w:rsidRPr="00643527">
        <w:rPr>
          <w:rFonts w:ascii="Calibri" w:hAnsi="Calibri" w:cs="Calibri"/>
          <w:sz w:val="24"/>
          <w:szCs w:val="24"/>
        </w:rPr>
        <w:t>Ec2Resource</w:t>
      </w:r>
    </w:p>
    <w:p w:rsidR="00FE5B3E" w:rsidRPr="00643527" w:rsidRDefault="00FE5B3E" w:rsidP="0076724F">
      <w:pPr>
        <w:pStyle w:val="ListParagraph"/>
        <w:numPr>
          <w:ilvl w:val="0"/>
          <w:numId w:val="283"/>
        </w:numPr>
        <w:rPr>
          <w:rFonts w:ascii="Calibri" w:hAnsi="Calibri" w:cs="Calibri"/>
          <w:sz w:val="24"/>
          <w:szCs w:val="24"/>
        </w:rPr>
      </w:pPr>
      <w:proofErr w:type="spellStart"/>
      <w:r w:rsidRPr="00643527">
        <w:rPr>
          <w:rFonts w:ascii="Calibri" w:hAnsi="Calibri" w:cs="Calibri"/>
          <w:sz w:val="24"/>
          <w:szCs w:val="24"/>
        </w:rPr>
        <w:t>EmrCluster</w:t>
      </w:r>
      <w:proofErr w:type="spellEnd"/>
    </w:p>
    <w:p w:rsidR="00FE5B3E" w:rsidRPr="004E5322" w:rsidRDefault="00FE5B3E" w:rsidP="00882F96">
      <w:pPr>
        <w:pStyle w:val="Heading2"/>
      </w:pPr>
      <w:r w:rsidRPr="004E5322">
        <w:t>Data pipeline Cost Considerations:</w:t>
      </w:r>
    </w:p>
    <w:p w:rsidR="00FE5B3E" w:rsidRPr="004E5322" w:rsidRDefault="00FE5B3E" w:rsidP="00643527">
      <w:r w:rsidRPr="004E5322">
        <w:t>Data pipeline utilizes EC2 instances for both EC2 based resources and EMR based resources</w:t>
      </w:r>
    </w:p>
    <w:p w:rsidR="00FE5B3E" w:rsidRPr="00643527" w:rsidRDefault="00FE5B3E" w:rsidP="0076724F">
      <w:pPr>
        <w:pStyle w:val="ListParagraph"/>
        <w:numPr>
          <w:ilvl w:val="0"/>
          <w:numId w:val="284"/>
        </w:numPr>
        <w:rPr>
          <w:rFonts w:ascii="Calibri" w:hAnsi="Calibri" w:cs="Calibri"/>
          <w:sz w:val="24"/>
          <w:szCs w:val="24"/>
        </w:rPr>
      </w:pPr>
      <w:r w:rsidRPr="00643527">
        <w:rPr>
          <w:rFonts w:ascii="Calibri" w:hAnsi="Calibri" w:cs="Calibri"/>
          <w:sz w:val="24"/>
          <w:szCs w:val="24"/>
        </w:rPr>
        <w:t>Purchase reserved instances to reduce the cost of EC2 based on usage</w:t>
      </w:r>
    </w:p>
    <w:p w:rsidR="00FE5B3E" w:rsidRPr="00643527" w:rsidRDefault="00FE5B3E" w:rsidP="0076724F">
      <w:pPr>
        <w:pStyle w:val="ListParagraph"/>
        <w:numPr>
          <w:ilvl w:val="0"/>
          <w:numId w:val="284"/>
        </w:numPr>
        <w:rPr>
          <w:rFonts w:ascii="Calibri" w:hAnsi="Calibri" w:cs="Calibri"/>
          <w:sz w:val="24"/>
          <w:szCs w:val="24"/>
        </w:rPr>
      </w:pPr>
      <w:r w:rsidRPr="00643527">
        <w:rPr>
          <w:rFonts w:ascii="Calibri" w:hAnsi="Calibri" w:cs="Calibri"/>
          <w:sz w:val="24"/>
          <w:szCs w:val="24"/>
        </w:rPr>
        <w:t>Use spot instances for the “task” EMR nodes</w:t>
      </w:r>
    </w:p>
    <w:p w:rsidR="00FE5B3E" w:rsidRPr="00643527" w:rsidRDefault="00FE5B3E" w:rsidP="0076724F">
      <w:pPr>
        <w:pStyle w:val="ListParagraph"/>
        <w:numPr>
          <w:ilvl w:val="2"/>
          <w:numId w:val="284"/>
        </w:numPr>
        <w:rPr>
          <w:rFonts w:ascii="Calibri" w:hAnsi="Calibri" w:cs="Calibri"/>
          <w:sz w:val="24"/>
          <w:szCs w:val="24"/>
        </w:rPr>
      </w:pPr>
      <w:r w:rsidRPr="00643527">
        <w:rPr>
          <w:rFonts w:ascii="Calibri" w:hAnsi="Calibri" w:cs="Calibri"/>
          <w:sz w:val="24"/>
          <w:szCs w:val="24"/>
        </w:rPr>
        <w:t>The data is persistent because the core nodes in an EMR cluster on on-</w:t>
      </w:r>
      <w:r w:rsidRPr="00643527">
        <w:rPr>
          <w:rFonts w:ascii="Calibri" w:hAnsi="Calibri" w:cs="Calibri"/>
          <w:sz w:val="24"/>
          <w:szCs w:val="24"/>
        </w:rPr>
        <w:softHyphen/>
        <w:t>‐demand so  risk of them being terminated due to being out bid is eliminated</w:t>
      </w:r>
    </w:p>
    <w:p w:rsidR="00FE5B3E" w:rsidRPr="004E5322" w:rsidRDefault="00FE5B3E" w:rsidP="00643527">
      <w:proofErr w:type="spellStart"/>
      <w:r w:rsidRPr="004E5322">
        <w:t>Trade offs</w:t>
      </w:r>
      <w:proofErr w:type="spellEnd"/>
      <w:r w:rsidRPr="004E5322">
        <w:t xml:space="preserve"> of reduced costs with spot instances:</w:t>
      </w:r>
    </w:p>
    <w:p w:rsidR="00FE5B3E" w:rsidRPr="00643527" w:rsidRDefault="00FE5B3E" w:rsidP="0076724F">
      <w:pPr>
        <w:pStyle w:val="ListParagraph"/>
        <w:numPr>
          <w:ilvl w:val="0"/>
          <w:numId w:val="285"/>
        </w:numPr>
        <w:rPr>
          <w:rFonts w:ascii="Calibri" w:hAnsi="Calibri" w:cs="Calibri"/>
          <w:sz w:val="24"/>
          <w:szCs w:val="24"/>
        </w:rPr>
      </w:pPr>
      <w:r w:rsidRPr="00643527">
        <w:rPr>
          <w:rFonts w:ascii="Calibri" w:hAnsi="Calibri" w:cs="Calibri"/>
          <w:sz w:val="24"/>
          <w:szCs w:val="24"/>
        </w:rPr>
        <w:t>If your using spot nodes, then it can take longer for the pipeline to start due to  waiting on successful bidding</w:t>
      </w:r>
    </w:p>
    <w:p w:rsidR="00FE5B3E" w:rsidRPr="00643527" w:rsidRDefault="00FE5B3E" w:rsidP="0076724F">
      <w:pPr>
        <w:pStyle w:val="ListParagraph"/>
        <w:numPr>
          <w:ilvl w:val="0"/>
          <w:numId w:val="285"/>
        </w:numPr>
        <w:rPr>
          <w:rFonts w:ascii="Calibri" w:hAnsi="Calibri" w:cs="Calibri"/>
          <w:sz w:val="24"/>
          <w:szCs w:val="24"/>
        </w:rPr>
      </w:pPr>
      <w:r w:rsidRPr="00643527">
        <w:rPr>
          <w:rFonts w:ascii="Calibri" w:hAnsi="Calibri" w:cs="Calibri"/>
          <w:sz w:val="24"/>
          <w:szCs w:val="24"/>
        </w:rPr>
        <w:t>A pipeline can fail and have to be retried if spot instances are outbid at anytime</w:t>
      </w:r>
    </w:p>
    <w:p w:rsidR="00FE5B3E" w:rsidRPr="00643527" w:rsidRDefault="00FE5B3E" w:rsidP="00643527">
      <w:pPr>
        <w:rPr>
          <w:rFonts w:cs="Calibri"/>
          <w:szCs w:val="24"/>
        </w:rPr>
      </w:pPr>
    </w:p>
    <w:p w:rsidR="00FE5B3E" w:rsidRDefault="00FE5B3E" w:rsidP="00B92D5D">
      <w:pPr>
        <w:tabs>
          <w:tab w:val="left" w:pos="6870"/>
        </w:tabs>
        <w:rPr>
          <w:rFonts w:cs="Calibri"/>
          <w:sz w:val="32"/>
          <w:szCs w:val="28"/>
        </w:rPr>
      </w:pPr>
    </w:p>
    <w:p w:rsidR="00643527" w:rsidRDefault="00643527" w:rsidP="00B92D5D">
      <w:pPr>
        <w:tabs>
          <w:tab w:val="left" w:pos="6870"/>
        </w:tabs>
        <w:rPr>
          <w:rFonts w:cs="Calibri"/>
          <w:sz w:val="32"/>
          <w:szCs w:val="28"/>
        </w:rPr>
      </w:pPr>
    </w:p>
    <w:p w:rsidR="00643527" w:rsidRPr="004E5322" w:rsidRDefault="00643527" w:rsidP="00B92D5D">
      <w:pPr>
        <w:tabs>
          <w:tab w:val="left" w:pos="6870"/>
        </w:tabs>
        <w:rPr>
          <w:rFonts w:cs="Calibri"/>
          <w:sz w:val="32"/>
          <w:szCs w:val="28"/>
        </w:rPr>
      </w:pPr>
    </w:p>
    <w:p w:rsidR="00FE5B3E" w:rsidRPr="00643527" w:rsidRDefault="00FE5B3E" w:rsidP="00643527">
      <w:pPr>
        <w:pStyle w:val="Heading1"/>
      </w:pPr>
      <w:r w:rsidRPr="00643527">
        <w:lastRenderedPageBreak/>
        <w:t>Using Data Pipeline To Replicate DynamoDB Data Across Regions</w:t>
      </w:r>
    </w:p>
    <w:p w:rsidR="00FE5B3E" w:rsidRPr="004E5322" w:rsidRDefault="00FE5B3E" w:rsidP="00B92D5D">
      <w:pPr>
        <w:rPr>
          <w:rFonts w:cs="Calibri"/>
          <w:sz w:val="28"/>
        </w:rPr>
      </w:pPr>
    </w:p>
    <w:p w:rsidR="00FE5B3E" w:rsidRPr="004E5322" w:rsidRDefault="00FE5B3E" w:rsidP="00643527">
      <w:r w:rsidRPr="004E5322">
        <w:t xml:space="preserve">First we have to create DynamoDB tables in two different </w:t>
      </w:r>
      <w:proofErr w:type="gramStart"/>
      <w:r w:rsidRPr="004E5322">
        <w:t>regions ,</w:t>
      </w:r>
      <w:proofErr w:type="gramEnd"/>
    </w:p>
    <w:p w:rsidR="00FE5B3E" w:rsidRPr="004E5322" w:rsidRDefault="00FE5B3E" w:rsidP="00B92D5D">
      <w:pPr>
        <w:rPr>
          <w:rFonts w:cs="Calibri"/>
          <w:sz w:val="32"/>
          <w:szCs w:val="28"/>
        </w:rPr>
      </w:pPr>
    </w:p>
    <w:p w:rsidR="00FE5B3E" w:rsidRPr="00643527" w:rsidRDefault="00FE5B3E" w:rsidP="0076724F">
      <w:pPr>
        <w:pStyle w:val="ListParagraph"/>
        <w:numPr>
          <w:ilvl w:val="0"/>
          <w:numId w:val="286"/>
        </w:numPr>
        <w:rPr>
          <w:rFonts w:ascii="Calibri" w:hAnsi="Calibri" w:cs="Calibri"/>
          <w:sz w:val="24"/>
          <w:szCs w:val="24"/>
        </w:rPr>
      </w:pPr>
      <w:r w:rsidRPr="00643527">
        <w:rPr>
          <w:rFonts w:ascii="Calibri" w:hAnsi="Calibri" w:cs="Calibri"/>
          <w:sz w:val="24"/>
          <w:szCs w:val="24"/>
        </w:rPr>
        <w:t xml:space="preserve">In my console  , I have create table DynamoDB in  </w:t>
      </w:r>
      <w:proofErr w:type="spellStart"/>
      <w:r w:rsidRPr="00643527">
        <w:rPr>
          <w:rFonts w:ascii="Calibri" w:hAnsi="Calibri" w:cs="Calibri"/>
          <w:sz w:val="24"/>
          <w:szCs w:val="24"/>
        </w:rPr>
        <w:t>N.California</w:t>
      </w:r>
      <w:proofErr w:type="spellEnd"/>
      <w:r w:rsidRPr="00643527">
        <w:rPr>
          <w:rFonts w:ascii="Calibri" w:hAnsi="Calibri" w:cs="Calibri"/>
          <w:sz w:val="24"/>
          <w:szCs w:val="24"/>
        </w:rPr>
        <w:t xml:space="preserve"> region,</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A3BA4F5" wp14:editId="2D340287">
            <wp:extent cx="5943600" cy="2122170"/>
            <wp:effectExtent l="0" t="0" r="0" b="0"/>
            <wp:docPr id="200739" name="Picture 20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22170"/>
                    </a:xfrm>
                    <a:prstGeom prst="rect">
                      <a:avLst/>
                    </a:prstGeom>
                  </pic:spPr>
                </pic:pic>
              </a:graphicData>
            </a:graphic>
          </wp:inline>
        </w:drawing>
      </w:r>
    </w:p>
    <w:p w:rsidR="00FE5B3E" w:rsidRPr="00643527" w:rsidRDefault="00FE5B3E" w:rsidP="0076724F">
      <w:pPr>
        <w:pStyle w:val="ListParagraph"/>
        <w:numPr>
          <w:ilvl w:val="0"/>
          <w:numId w:val="287"/>
        </w:numPr>
        <w:rPr>
          <w:rFonts w:ascii="Calibri" w:hAnsi="Calibri" w:cs="Calibri"/>
          <w:sz w:val="24"/>
          <w:szCs w:val="24"/>
        </w:rPr>
      </w:pPr>
      <w:r w:rsidRPr="00643527">
        <w:rPr>
          <w:rFonts w:ascii="Calibri" w:hAnsi="Calibri" w:cs="Calibri"/>
          <w:sz w:val="24"/>
          <w:szCs w:val="24"/>
        </w:rPr>
        <w:t>To click on test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3F51BF5F" wp14:editId="3E27808B">
            <wp:extent cx="5181600" cy="1773148"/>
            <wp:effectExtent l="0" t="0" r="0" b="0"/>
            <wp:docPr id="200742" name="Picture 20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03157" cy="1780525"/>
                    </a:xfrm>
                    <a:prstGeom prst="rect">
                      <a:avLst/>
                    </a:prstGeom>
                  </pic:spPr>
                </pic:pic>
              </a:graphicData>
            </a:graphic>
          </wp:inline>
        </w:drawing>
      </w:r>
    </w:p>
    <w:p w:rsidR="00FE5B3E" w:rsidRPr="00643527" w:rsidRDefault="00FE5B3E" w:rsidP="0076724F">
      <w:pPr>
        <w:pStyle w:val="ListParagraph"/>
        <w:numPr>
          <w:ilvl w:val="0"/>
          <w:numId w:val="288"/>
        </w:numPr>
        <w:rPr>
          <w:rFonts w:ascii="Calibri" w:hAnsi="Calibri" w:cs="Calibri"/>
          <w:sz w:val="24"/>
          <w:szCs w:val="24"/>
        </w:rPr>
      </w:pPr>
      <w:r w:rsidRPr="00643527">
        <w:rPr>
          <w:rFonts w:ascii="Calibri" w:hAnsi="Calibri" w:cs="Calibri"/>
          <w:sz w:val="24"/>
          <w:szCs w:val="24"/>
        </w:rPr>
        <w:t>In this region I have added one item “</w:t>
      </w:r>
      <w:proofErr w:type="spellStart"/>
      <w:r w:rsidRPr="00643527">
        <w:rPr>
          <w:rFonts w:ascii="Calibri" w:hAnsi="Calibri" w:cs="Calibri"/>
          <w:sz w:val="24"/>
          <w:szCs w:val="24"/>
        </w:rPr>
        <w:t>Test_test</w:t>
      </w:r>
      <w:proofErr w:type="spellEnd"/>
      <w:proofErr w:type="gramStart"/>
      <w:r w:rsidRPr="00643527">
        <w:rPr>
          <w:rFonts w:ascii="Calibri" w:hAnsi="Calibri" w:cs="Calibri"/>
          <w:sz w:val="24"/>
          <w:szCs w:val="24"/>
        </w:rPr>
        <w:t>” .</w:t>
      </w:r>
      <w:proofErr w:type="gramEnd"/>
    </w:p>
    <w:p w:rsidR="00FE5B3E" w:rsidRPr="00643527" w:rsidRDefault="00FE5B3E" w:rsidP="0076724F">
      <w:pPr>
        <w:pStyle w:val="ListParagraph"/>
        <w:numPr>
          <w:ilvl w:val="0"/>
          <w:numId w:val="288"/>
        </w:numPr>
        <w:rPr>
          <w:rFonts w:ascii="Calibri" w:hAnsi="Calibri" w:cs="Calibri"/>
          <w:sz w:val="24"/>
          <w:szCs w:val="24"/>
        </w:rPr>
      </w:pPr>
      <w:r w:rsidRPr="00643527">
        <w:rPr>
          <w:rFonts w:ascii="Calibri" w:hAnsi="Calibri" w:cs="Calibri"/>
          <w:sz w:val="24"/>
          <w:szCs w:val="24"/>
        </w:rPr>
        <w:t xml:space="preserve">After that I am going to us east </w:t>
      </w:r>
      <w:proofErr w:type="spellStart"/>
      <w:r w:rsidRPr="00643527">
        <w:rPr>
          <w:rFonts w:ascii="Calibri" w:hAnsi="Calibri" w:cs="Calibri"/>
          <w:sz w:val="24"/>
          <w:szCs w:val="24"/>
        </w:rPr>
        <w:t>N.virginia</w:t>
      </w:r>
      <w:proofErr w:type="spellEnd"/>
      <w:r w:rsidRPr="00643527">
        <w:rPr>
          <w:rFonts w:ascii="Calibri" w:hAnsi="Calibri" w:cs="Calibri"/>
          <w:sz w:val="24"/>
          <w:szCs w:val="24"/>
        </w:rPr>
        <w:t xml:space="preserve"> region.</w:t>
      </w:r>
    </w:p>
    <w:p w:rsidR="00FE5B3E" w:rsidRPr="00643527" w:rsidRDefault="00FE5B3E" w:rsidP="0076724F">
      <w:pPr>
        <w:pStyle w:val="ListParagraph"/>
        <w:numPr>
          <w:ilvl w:val="0"/>
          <w:numId w:val="288"/>
        </w:numPr>
        <w:rPr>
          <w:rFonts w:ascii="Calibri" w:hAnsi="Calibri" w:cs="Calibri"/>
          <w:sz w:val="24"/>
          <w:szCs w:val="24"/>
        </w:rPr>
      </w:pPr>
      <w:r w:rsidRPr="00643527">
        <w:rPr>
          <w:rFonts w:ascii="Calibri" w:hAnsi="Calibri" w:cs="Calibri"/>
          <w:sz w:val="24"/>
          <w:szCs w:val="24"/>
        </w:rPr>
        <w:t>Here I have created one table called as “</w:t>
      </w:r>
      <w:proofErr w:type="spellStart"/>
      <w:r w:rsidRPr="00643527">
        <w:rPr>
          <w:rFonts w:ascii="Calibri" w:hAnsi="Calibri" w:cs="Calibri"/>
          <w:sz w:val="24"/>
          <w:szCs w:val="24"/>
        </w:rPr>
        <w:t>virginia_test</w:t>
      </w:r>
      <w:proofErr w:type="spellEnd"/>
      <w:r w:rsidRPr="00643527">
        <w:rPr>
          <w:rFonts w:ascii="Calibri" w:hAnsi="Calibri" w:cs="Calibri"/>
          <w:sz w:val="24"/>
          <w:szCs w:val="24"/>
        </w:rPr>
        <w: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0C7B36F5" wp14:editId="6DF7FC0A">
            <wp:extent cx="5943600" cy="1616075"/>
            <wp:effectExtent l="0" t="0" r="0" b="3175"/>
            <wp:docPr id="200745" name="Picture 20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616075"/>
                    </a:xfrm>
                    <a:prstGeom prst="rect">
                      <a:avLst/>
                    </a:prstGeom>
                  </pic:spPr>
                </pic:pic>
              </a:graphicData>
            </a:graphic>
          </wp:inline>
        </w:drawing>
      </w:r>
    </w:p>
    <w:p w:rsidR="00FE5B3E" w:rsidRPr="00643527" w:rsidRDefault="00FE5B3E" w:rsidP="0076724F">
      <w:pPr>
        <w:pStyle w:val="ListParagraph"/>
        <w:numPr>
          <w:ilvl w:val="0"/>
          <w:numId w:val="289"/>
        </w:numPr>
        <w:rPr>
          <w:rFonts w:ascii="Calibri" w:hAnsi="Calibri" w:cs="Calibri"/>
          <w:sz w:val="24"/>
          <w:szCs w:val="24"/>
        </w:rPr>
      </w:pPr>
      <w:r w:rsidRPr="00643527">
        <w:rPr>
          <w:rFonts w:ascii="Calibri" w:hAnsi="Calibri" w:cs="Calibri"/>
          <w:sz w:val="24"/>
          <w:szCs w:val="24"/>
        </w:rPr>
        <w:lastRenderedPageBreak/>
        <w:t>But in this regain I won’t add any items in it.</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sz w:val="32"/>
          <w:szCs w:val="28"/>
        </w:rPr>
        <w:t xml:space="preserve"> </w:t>
      </w:r>
      <w:r w:rsidRPr="004E5322">
        <w:rPr>
          <w:rFonts w:cs="Calibri"/>
          <w:noProof/>
          <w:sz w:val="28"/>
          <w:lang w:eastAsia="en-US"/>
        </w:rPr>
        <w:drawing>
          <wp:inline distT="0" distB="0" distL="0" distR="0" wp14:anchorId="5D8CFDD2" wp14:editId="04F25A9A">
            <wp:extent cx="5943600" cy="1822450"/>
            <wp:effectExtent l="0" t="0" r="0" b="6350"/>
            <wp:docPr id="200746" name="Picture 20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822450"/>
                    </a:xfrm>
                    <a:prstGeom prst="rect">
                      <a:avLst/>
                    </a:prstGeom>
                  </pic:spPr>
                </pic:pic>
              </a:graphicData>
            </a:graphic>
          </wp:inline>
        </w:drawing>
      </w:r>
    </w:p>
    <w:p w:rsidR="00FE5B3E" w:rsidRPr="004E5322" w:rsidRDefault="00FE5B3E" w:rsidP="00B92D5D">
      <w:pPr>
        <w:rPr>
          <w:rFonts w:cs="Calibri"/>
          <w:sz w:val="32"/>
          <w:szCs w:val="28"/>
        </w:rPr>
      </w:pPr>
    </w:p>
    <w:p w:rsidR="00FE5B3E" w:rsidRPr="00643527" w:rsidRDefault="00FE5B3E" w:rsidP="0076724F">
      <w:pPr>
        <w:pStyle w:val="ListParagraph"/>
        <w:numPr>
          <w:ilvl w:val="0"/>
          <w:numId w:val="290"/>
        </w:numPr>
        <w:rPr>
          <w:rFonts w:ascii="Calibri" w:hAnsi="Calibri" w:cs="Calibri"/>
          <w:sz w:val="24"/>
          <w:szCs w:val="24"/>
        </w:rPr>
      </w:pPr>
      <w:r w:rsidRPr="00643527">
        <w:rPr>
          <w:rFonts w:ascii="Calibri" w:hAnsi="Calibri" w:cs="Calibri"/>
          <w:sz w:val="24"/>
          <w:szCs w:val="24"/>
        </w:rPr>
        <w:t xml:space="preserve">In </w:t>
      </w:r>
      <w:proofErr w:type="gramStart"/>
      <w:r w:rsidRPr="00643527">
        <w:rPr>
          <w:rFonts w:ascii="Calibri" w:hAnsi="Calibri" w:cs="Calibri"/>
          <w:sz w:val="24"/>
          <w:szCs w:val="24"/>
        </w:rPr>
        <w:t>next ,</w:t>
      </w:r>
      <w:proofErr w:type="gramEnd"/>
      <w:r w:rsidRPr="00643527">
        <w:rPr>
          <w:rFonts w:ascii="Calibri" w:hAnsi="Calibri" w:cs="Calibri"/>
          <w:sz w:val="24"/>
          <w:szCs w:val="24"/>
        </w:rPr>
        <w:t xml:space="preserve"> I am going to add data pipe line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608A7C57" wp14:editId="3BD110DD">
            <wp:extent cx="5943600" cy="2618105"/>
            <wp:effectExtent l="0" t="0" r="0" b="0"/>
            <wp:docPr id="200747" name="Picture 2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1810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546409" w:rsidRPr="004E5322" w:rsidRDefault="00546409" w:rsidP="00B92D5D">
      <w:pPr>
        <w:rPr>
          <w:rFonts w:cs="Calibri"/>
          <w:sz w:val="32"/>
          <w:szCs w:val="28"/>
        </w:rPr>
      </w:pPr>
    </w:p>
    <w:p w:rsidR="00546409" w:rsidRDefault="00546409" w:rsidP="00B92D5D">
      <w:pPr>
        <w:rPr>
          <w:rFonts w:cs="Calibri"/>
          <w:sz w:val="32"/>
          <w:szCs w:val="28"/>
        </w:rPr>
      </w:pPr>
    </w:p>
    <w:p w:rsidR="00643527" w:rsidRPr="004E5322" w:rsidRDefault="00643527" w:rsidP="00B92D5D">
      <w:pPr>
        <w:rPr>
          <w:rFonts w:cs="Calibri"/>
          <w:sz w:val="32"/>
          <w:szCs w:val="28"/>
        </w:rPr>
      </w:pPr>
    </w:p>
    <w:p w:rsidR="00FE5B3E" w:rsidRPr="00882F96" w:rsidRDefault="00FE5B3E" w:rsidP="00882F96">
      <w:pPr>
        <w:pStyle w:val="Heading1"/>
      </w:pPr>
      <w:r w:rsidRPr="00882F96">
        <w:lastRenderedPageBreak/>
        <w:t>Amazon RDS</w:t>
      </w:r>
      <w:r w:rsidR="00882F96" w:rsidRPr="00882F96">
        <w:tab/>
      </w:r>
    </w:p>
    <w:p w:rsidR="00FE5B3E" w:rsidRPr="004E5322" w:rsidRDefault="00FE5B3E" w:rsidP="00B92D5D">
      <w:pPr>
        <w:rPr>
          <w:rFonts w:cs="Calibri"/>
          <w:sz w:val="28"/>
        </w:rPr>
      </w:pPr>
    </w:p>
    <w:p w:rsidR="00FE5B3E" w:rsidRPr="004E5322" w:rsidRDefault="00FE5B3E" w:rsidP="00643527">
      <w:pPr>
        <w:pStyle w:val="Heading2"/>
      </w:pPr>
      <w:r w:rsidRPr="004E5322">
        <w:t>RDS Overview + Security</w:t>
      </w:r>
    </w:p>
    <w:p w:rsidR="00FE5B3E" w:rsidRPr="004E5322" w:rsidRDefault="00FE5B3E" w:rsidP="00643527">
      <w:r w:rsidRPr="004E5322">
        <w:t>AWS Professional Requirements:</w:t>
      </w:r>
    </w:p>
    <w:p w:rsidR="00FE5B3E" w:rsidRPr="00643527" w:rsidRDefault="00FE5B3E" w:rsidP="0076724F">
      <w:pPr>
        <w:pStyle w:val="ListParagraph"/>
        <w:numPr>
          <w:ilvl w:val="0"/>
          <w:numId w:val="290"/>
        </w:numPr>
        <w:rPr>
          <w:rFonts w:ascii="Calibri" w:hAnsi="Calibri" w:cs="Calibri"/>
          <w:sz w:val="24"/>
          <w:szCs w:val="24"/>
        </w:rPr>
      </w:pPr>
      <w:r w:rsidRPr="00643527">
        <w:rPr>
          <w:rFonts w:ascii="Calibri" w:hAnsi="Calibri" w:cs="Calibri"/>
          <w:sz w:val="24"/>
          <w:szCs w:val="24"/>
        </w:rPr>
        <w:t>Understand security design</w:t>
      </w:r>
    </w:p>
    <w:p w:rsidR="00FE5B3E" w:rsidRPr="00643527" w:rsidRDefault="00FE5B3E" w:rsidP="0076724F">
      <w:pPr>
        <w:pStyle w:val="ListParagraph"/>
        <w:numPr>
          <w:ilvl w:val="0"/>
          <w:numId w:val="290"/>
        </w:numPr>
        <w:rPr>
          <w:rFonts w:ascii="Calibri" w:hAnsi="Calibri" w:cs="Calibri"/>
          <w:sz w:val="24"/>
          <w:szCs w:val="24"/>
        </w:rPr>
      </w:pPr>
      <w:r w:rsidRPr="00643527">
        <w:rPr>
          <w:rFonts w:ascii="Calibri" w:hAnsi="Calibri" w:cs="Calibri"/>
          <w:sz w:val="24"/>
          <w:szCs w:val="24"/>
        </w:rPr>
        <w:t>Understand multi-</w:t>
      </w:r>
      <w:r w:rsidRPr="00643527">
        <w:rPr>
          <w:rFonts w:ascii="Calibri" w:hAnsi="Calibri" w:cs="Calibri"/>
          <w:sz w:val="24"/>
          <w:szCs w:val="24"/>
        </w:rPr>
        <w:softHyphen/>
        <w:t>‐region RDS environments and architectures</w:t>
      </w:r>
    </w:p>
    <w:p w:rsidR="00FE5B3E" w:rsidRPr="00643527" w:rsidRDefault="00FE5B3E" w:rsidP="0076724F">
      <w:pPr>
        <w:pStyle w:val="ListParagraph"/>
        <w:numPr>
          <w:ilvl w:val="0"/>
          <w:numId w:val="290"/>
        </w:numPr>
        <w:rPr>
          <w:rFonts w:ascii="Calibri" w:hAnsi="Calibri" w:cs="Calibri"/>
          <w:sz w:val="24"/>
          <w:szCs w:val="24"/>
        </w:rPr>
      </w:pPr>
      <w:r w:rsidRPr="00643527">
        <w:rPr>
          <w:rFonts w:ascii="Calibri" w:hAnsi="Calibri" w:cs="Calibri"/>
          <w:sz w:val="24"/>
          <w:szCs w:val="24"/>
        </w:rPr>
        <w:t>Understand hybrid on-</w:t>
      </w:r>
      <w:r w:rsidRPr="00643527">
        <w:rPr>
          <w:rFonts w:ascii="Calibri" w:hAnsi="Calibri" w:cs="Calibri"/>
          <w:sz w:val="24"/>
          <w:szCs w:val="24"/>
        </w:rPr>
        <w:softHyphen/>
        <w:t>‐premise to AWS architectures</w:t>
      </w:r>
    </w:p>
    <w:p w:rsidR="00FE5B3E" w:rsidRPr="00643527" w:rsidRDefault="00FE5B3E" w:rsidP="0076724F">
      <w:pPr>
        <w:pStyle w:val="ListParagraph"/>
        <w:numPr>
          <w:ilvl w:val="0"/>
          <w:numId w:val="290"/>
        </w:numPr>
        <w:rPr>
          <w:rFonts w:ascii="Calibri" w:hAnsi="Calibri" w:cs="Calibri"/>
          <w:sz w:val="24"/>
          <w:szCs w:val="24"/>
        </w:rPr>
      </w:pPr>
      <w:r w:rsidRPr="00643527">
        <w:rPr>
          <w:rFonts w:ascii="Calibri" w:hAnsi="Calibri" w:cs="Calibri"/>
          <w:sz w:val="24"/>
          <w:szCs w:val="24"/>
        </w:rPr>
        <w:t>Understand how to scale RDS instances</w:t>
      </w:r>
    </w:p>
    <w:p w:rsidR="00FE5B3E" w:rsidRPr="004E5322" w:rsidRDefault="00FE5B3E" w:rsidP="00643527">
      <w:r w:rsidRPr="004E5322">
        <w:t>This lesson focuses on security for RDS</w:t>
      </w:r>
    </w:p>
    <w:p w:rsidR="00FE5B3E" w:rsidRPr="004E5322" w:rsidRDefault="00FE5B3E" w:rsidP="00643527">
      <w:pPr>
        <w:pStyle w:val="Heading2"/>
      </w:pPr>
      <w:r w:rsidRPr="004E5322">
        <w:t>AWS RDS: Security</w:t>
      </w:r>
    </w:p>
    <w:p w:rsidR="00FE5B3E" w:rsidRPr="004E5322" w:rsidRDefault="00FE5B3E" w:rsidP="00643527">
      <w:r w:rsidRPr="004E5322">
        <w:t xml:space="preserve">Encryption (data at rest): Can be enabled on RDS instances to encrypt the underlying storage.  By default, this will also encrypt snapshots as they are created and no additional </w:t>
      </w:r>
      <w:proofErr w:type="gramStart"/>
      <w:r w:rsidRPr="004E5322">
        <w:t>configuration  needs</w:t>
      </w:r>
      <w:proofErr w:type="gramEnd"/>
      <w:r w:rsidRPr="004E5322">
        <w:t xml:space="preserve"> to be made on the client side for this to work.</w:t>
      </w:r>
    </w:p>
    <w:p w:rsidR="00FE5B3E" w:rsidRPr="004E5322" w:rsidRDefault="00FE5B3E" w:rsidP="00643527">
      <w:r w:rsidRPr="004E5322">
        <w:t>If encryption is enabled: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Keys are managed by AWS KMS</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Logs are encrypted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Snapshots are encrypted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Backups are encrypted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Read replicas are encrypted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Once created, the key used cannot be changed</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If the key is lost, then the DB can only be restored from a backup</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Encryption can only be specified at instance creation time</w:t>
      </w:r>
    </w:p>
    <w:p w:rsidR="00FE5B3E" w:rsidRPr="00643527" w:rsidRDefault="00FE5B3E" w:rsidP="0076724F">
      <w:pPr>
        <w:pStyle w:val="ListParagraph"/>
        <w:numPr>
          <w:ilvl w:val="0"/>
          <w:numId w:val="291"/>
        </w:numPr>
        <w:rPr>
          <w:rFonts w:ascii="Calibri" w:hAnsi="Calibri" w:cs="Calibri"/>
          <w:sz w:val="24"/>
          <w:szCs w:val="24"/>
        </w:rPr>
      </w:pPr>
      <w:r w:rsidRPr="00643527">
        <w:rPr>
          <w:rFonts w:ascii="Calibri" w:hAnsi="Calibri" w:cs="Calibri"/>
          <w:sz w:val="24"/>
          <w:szCs w:val="24"/>
        </w:rPr>
        <w:t>Cross region replicas and snapshot copy does not work since the key is only available in a single region</w:t>
      </w:r>
    </w:p>
    <w:p w:rsidR="00FE5B3E" w:rsidRPr="004E5322" w:rsidRDefault="00FE5B3E" w:rsidP="00B92D5D">
      <w:pPr>
        <w:rPr>
          <w:rFonts w:cs="Calibri"/>
          <w:sz w:val="32"/>
          <w:szCs w:val="28"/>
        </w:rPr>
      </w:pPr>
    </w:p>
    <w:p w:rsidR="00FE5B3E" w:rsidRPr="004E5322" w:rsidRDefault="00FE5B3E" w:rsidP="00643527">
      <w:r w:rsidRPr="004E5322">
        <w:t>RDS Databases that support at rest encryption on RDS:</w:t>
      </w:r>
    </w:p>
    <w:p w:rsidR="00FE5B3E" w:rsidRPr="00643527" w:rsidRDefault="00FE5B3E" w:rsidP="0076724F">
      <w:pPr>
        <w:pStyle w:val="ListParagraph"/>
        <w:numPr>
          <w:ilvl w:val="0"/>
          <w:numId w:val="292"/>
        </w:numPr>
        <w:rPr>
          <w:rFonts w:ascii="Calibri" w:hAnsi="Calibri" w:cs="Calibri"/>
          <w:sz w:val="24"/>
          <w:szCs w:val="24"/>
        </w:rPr>
      </w:pPr>
      <w:r w:rsidRPr="00643527">
        <w:rPr>
          <w:rFonts w:ascii="Calibri" w:hAnsi="Calibri" w:cs="Calibri"/>
          <w:sz w:val="24"/>
          <w:szCs w:val="24"/>
        </w:rPr>
        <w:t>MySQL</w:t>
      </w:r>
    </w:p>
    <w:p w:rsidR="00FE5B3E" w:rsidRPr="00643527" w:rsidRDefault="00FE5B3E" w:rsidP="0076724F">
      <w:pPr>
        <w:pStyle w:val="ListParagraph"/>
        <w:numPr>
          <w:ilvl w:val="0"/>
          <w:numId w:val="292"/>
        </w:numPr>
        <w:rPr>
          <w:rFonts w:ascii="Calibri" w:hAnsi="Calibri" w:cs="Calibri"/>
          <w:sz w:val="24"/>
          <w:szCs w:val="24"/>
        </w:rPr>
      </w:pPr>
      <w:r w:rsidRPr="00643527">
        <w:rPr>
          <w:rFonts w:ascii="Calibri" w:hAnsi="Calibri" w:cs="Calibri"/>
          <w:sz w:val="24"/>
          <w:szCs w:val="24"/>
        </w:rPr>
        <w:t>Oracle</w:t>
      </w:r>
    </w:p>
    <w:p w:rsidR="00FE5B3E" w:rsidRPr="00643527" w:rsidRDefault="00FE5B3E" w:rsidP="0076724F">
      <w:pPr>
        <w:pStyle w:val="ListParagraph"/>
        <w:numPr>
          <w:ilvl w:val="0"/>
          <w:numId w:val="292"/>
        </w:numPr>
        <w:rPr>
          <w:rFonts w:ascii="Calibri" w:hAnsi="Calibri" w:cs="Calibri"/>
          <w:sz w:val="24"/>
          <w:szCs w:val="24"/>
        </w:rPr>
      </w:pPr>
      <w:r w:rsidRPr="00643527">
        <w:rPr>
          <w:rFonts w:ascii="Calibri" w:hAnsi="Calibri" w:cs="Calibri"/>
          <w:sz w:val="24"/>
          <w:szCs w:val="24"/>
        </w:rPr>
        <w:t>SQL Server</w:t>
      </w:r>
    </w:p>
    <w:p w:rsidR="00FE5B3E" w:rsidRPr="00643527" w:rsidRDefault="00FE5B3E" w:rsidP="0076724F">
      <w:pPr>
        <w:pStyle w:val="ListParagraph"/>
        <w:numPr>
          <w:ilvl w:val="0"/>
          <w:numId w:val="292"/>
        </w:numPr>
        <w:rPr>
          <w:rFonts w:ascii="Calibri" w:hAnsi="Calibri" w:cs="Calibri"/>
          <w:sz w:val="24"/>
          <w:szCs w:val="24"/>
        </w:rPr>
      </w:pPr>
      <w:r w:rsidRPr="00643527">
        <w:rPr>
          <w:rFonts w:ascii="Calibri" w:hAnsi="Calibri" w:cs="Calibri"/>
          <w:sz w:val="24"/>
          <w:szCs w:val="24"/>
        </w:rPr>
        <w:t>PosgreSQL</w:t>
      </w:r>
    </w:p>
    <w:p w:rsidR="00FE5B3E" w:rsidRPr="004E5322" w:rsidRDefault="00FE5B3E" w:rsidP="0076724F">
      <w:pPr>
        <w:pStyle w:val="ListParagraph"/>
        <w:numPr>
          <w:ilvl w:val="0"/>
          <w:numId w:val="292"/>
        </w:numPr>
      </w:pPr>
      <w:r w:rsidRPr="00643527">
        <w:rPr>
          <w:rFonts w:ascii="Calibri" w:hAnsi="Calibri" w:cs="Calibri"/>
          <w:sz w:val="24"/>
          <w:szCs w:val="24"/>
        </w:rPr>
        <w:t>MariaDB</w:t>
      </w:r>
    </w:p>
    <w:p w:rsidR="00FE5B3E" w:rsidRPr="004E5322" w:rsidRDefault="00FE5B3E" w:rsidP="00643527">
      <w:r w:rsidRPr="004E5322">
        <w:lastRenderedPageBreak/>
        <w:t xml:space="preserve">Transparent Data Encryption (TDE): Automatically encrypts the data before it is written to </w:t>
      </w:r>
      <w:proofErr w:type="gramStart"/>
      <w:r w:rsidRPr="004E5322">
        <w:t>the  underlying</w:t>
      </w:r>
      <w:proofErr w:type="gramEnd"/>
      <w:r w:rsidRPr="004E5322">
        <w:t xml:space="preserve"> storage device and decrypts when it is read from the storage device.</w:t>
      </w:r>
    </w:p>
    <w:p w:rsidR="00FE5B3E" w:rsidRPr="004E5322" w:rsidRDefault="00FE5B3E" w:rsidP="00643527">
      <w:r w:rsidRPr="004E5322">
        <w:t>This is a native feature of:</w:t>
      </w:r>
    </w:p>
    <w:p w:rsidR="00FE5B3E" w:rsidRPr="00643527" w:rsidRDefault="00FE5B3E" w:rsidP="0076724F">
      <w:pPr>
        <w:pStyle w:val="ListParagraph"/>
        <w:numPr>
          <w:ilvl w:val="0"/>
          <w:numId w:val="293"/>
        </w:numPr>
        <w:rPr>
          <w:rFonts w:ascii="Calibri" w:hAnsi="Calibri" w:cs="Calibri"/>
          <w:sz w:val="24"/>
          <w:szCs w:val="24"/>
        </w:rPr>
      </w:pPr>
      <w:r w:rsidRPr="00643527">
        <w:rPr>
          <w:rFonts w:ascii="Calibri" w:hAnsi="Calibri" w:cs="Calibri"/>
          <w:sz w:val="24"/>
          <w:szCs w:val="24"/>
        </w:rPr>
        <w:t>Oracle: Requires key storage outside of KMS and integrates with CloudHSM for this</w:t>
      </w:r>
    </w:p>
    <w:p w:rsidR="00FE5B3E" w:rsidRPr="00643527" w:rsidRDefault="00FE5B3E" w:rsidP="0076724F">
      <w:pPr>
        <w:pStyle w:val="ListParagraph"/>
        <w:numPr>
          <w:ilvl w:val="0"/>
          <w:numId w:val="293"/>
        </w:numPr>
        <w:rPr>
          <w:rFonts w:ascii="Calibri" w:hAnsi="Calibri" w:cs="Calibri"/>
          <w:sz w:val="24"/>
          <w:szCs w:val="24"/>
        </w:rPr>
      </w:pPr>
      <w:r w:rsidRPr="00643527">
        <w:rPr>
          <w:rFonts w:ascii="Calibri" w:hAnsi="Calibri" w:cs="Calibri"/>
          <w:sz w:val="24"/>
          <w:szCs w:val="24"/>
        </w:rPr>
        <w:t>SQL Server: Requires a key but is managed by RDS after enabling TDE</w:t>
      </w:r>
    </w:p>
    <w:p w:rsidR="00FE5B3E" w:rsidRPr="004E5322" w:rsidRDefault="00FE5B3E" w:rsidP="00643527">
      <w:r w:rsidRPr="004E5322">
        <w:t xml:space="preserve">Encrypted </w:t>
      </w:r>
      <w:proofErr w:type="gramStart"/>
      <w:r w:rsidRPr="004E5322">
        <w:t>Connections(</w:t>
      </w:r>
      <w:proofErr w:type="gramEnd"/>
      <w:r w:rsidRPr="004E5322">
        <w:t>SSL): SSL end points can be used (and should be used) to connect from  the SQL client (the app making the SQL connection) to the RDS instance.</w:t>
      </w:r>
    </w:p>
    <w:p w:rsidR="00FE5B3E" w:rsidRPr="004E5322" w:rsidRDefault="00FE5B3E" w:rsidP="00643527">
      <w:r w:rsidRPr="004E5322">
        <w:t>An SSL certificate is created when the RDS instance is created.</w:t>
      </w:r>
    </w:p>
    <w:p w:rsidR="00FE5B3E" w:rsidRPr="004E5322" w:rsidRDefault="00FE5B3E" w:rsidP="00B92D5D">
      <w:pPr>
        <w:rPr>
          <w:rFonts w:cs="Calibri"/>
          <w:sz w:val="32"/>
          <w:szCs w:val="28"/>
        </w:rPr>
      </w:pPr>
    </w:p>
    <w:p w:rsidR="00FE5B3E" w:rsidRPr="00643527" w:rsidRDefault="00FE5B3E" w:rsidP="00643527">
      <w:pPr>
        <w:pStyle w:val="Heading1"/>
      </w:pPr>
      <w:r w:rsidRPr="00643527">
        <w:t>MySQL / MariaDB on RDS</w:t>
      </w:r>
    </w:p>
    <w:p w:rsidR="00FE5B3E" w:rsidRPr="004E5322" w:rsidRDefault="00FE5B3E" w:rsidP="00B92D5D">
      <w:pPr>
        <w:rPr>
          <w:rFonts w:cs="Calibri"/>
          <w:sz w:val="32"/>
          <w:szCs w:val="28"/>
        </w:rPr>
      </w:pPr>
    </w:p>
    <w:p w:rsidR="00FE5B3E" w:rsidRPr="004E5322" w:rsidRDefault="00FE5B3E" w:rsidP="00643527">
      <w:pPr>
        <w:pStyle w:val="Heading2"/>
      </w:pPr>
      <w:r w:rsidRPr="004E5322">
        <w:t>AWS RDS: MySQL + MariaDB</w:t>
      </w:r>
    </w:p>
    <w:p w:rsidR="00FE5B3E" w:rsidRPr="004E5322" w:rsidRDefault="00FE5B3E" w:rsidP="00643527">
      <w:r w:rsidRPr="004E5322">
        <w:t>AWS Professional Requirements:</w:t>
      </w:r>
    </w:p>
    <w:p w:rsidR="00FE5B3E" w:rsidRPr="00643527" w:rsidRDefault="00FE5B3E" w:rsidP="0076724F">
      <w:pPr>
        <w:pStyle w:val="ListParagraph"/>
        <w:numPr>
          <w:ilvl w:val="0"/>
          <w:numId w:val="294"/>
        </w:numPr>
        <w:rPr>
          <w:rFonts w:ascii="Calibri" w:hAnsi="Calibri" w:cs="Calibri"/>
          <w:sz w:val="24"/>
          <w:szCs w:val="24"/>
        </w:rPr>
      </w:pPr>
      <w:r w:rsidRPr="00643527">
        <w:rPr>
          <w:rFonts w:ascii="Calibri" w:hAnsi="Calibri" w:cs="Calibri"/>
          <w:sz w:val="24"/>
          <w:szCs w:val="24"/>
        </w:rPr>
        <w:t>Understand multi-</w:t>
      </w:r>
      <w:r w:rsidRPr="00643527">
        <w:rPr>
          <w:rFonts w:ascii="Calibri" w:hAnsi="Calibri" w:cs="Calibri"/>
          <w:sz w:val="24"/>
          <w:szCs w:val="24"/>
        </w:rPr>
        <w:softHyphen/>
        <w:t>‐region RDS environments and architectures</w:t>
      </w:r>
    </w:p>
    <w:p w:rsidR="00FE5B3E" w:rsidRPr="00643527" w:rsidRDefault="00FE5B3E" w:rsidP="0076724F">
      <w:pPr>
        <w:pStyle w:val="ListParagraph"/>
        <w:numPr>
          <w:ilvl w:val="0"/>
          <w:numId w:val="294"/>
        </w:numPr>
        <w:rPr>
          <w:rFonts w:ascii="Calibri" w:hAnsi="Calibri" w:cs="Calibri"/>
          <w:sz w:val="24"/>
          <w:szCs w:val="24"/>
        </w:rPr>
      </w:pPr>
      <w:r w:rsidRPr="00643527">
        <w:rPr>
          <w:rFonts w:ascii="Calibri" w:hAnsi="Calibri" w:cs="Calibri"/>
          <w:sz w:val="24"/>
          <w:szCs w:val="24"/>
        </w:rPr>
        <w:t>Understand hybrid on-</w:t>
      </w:r>
      <w:r w:rsidRPr="00643527">
        <w:rPr>
          <w:rFonts w:ascii="Calibri" w:hAnsi="Calibri" w:cs="Calibri"/>
          <w:sz w:val="24"/>
          <w:szCs w:val="24"/>
        </w:rPr>
        <w:softHyphen/>
        <w:t>‐premise to AWS architectures</w:t>
      </w:r>
    </w:p>
    <w:p w:rsidR="00FE5B3E" w:rsidRPr="00643527" w:rsidRDefault="00FE5B3E" w:rsidP="0076724F">
      <w:pPr>
        <w:pStyle w:val="ListParagraph"/>
        <w:numPr>
          <w:ilvl w:val="0"/>
          <w:numId w:val="294"/>
        </w:numPr>
        <w:rPr>
          <w:rFonts w:ascii="Calibri" w:hAnsi="Calibri" w:cs="Calibri"/>
          <w:sz w:val="24"/>
          <w:szCs w:val="24"/>
        </w:rPr>
      </w:pPr>
      <w:r w:rsidRPr="00643527">
        <w:rPr>
          <w:rFonts w:ascii="Calibri" w:hAnsi="Calibri" w:cs="Calibri"/>
          <w:sz w:val="24"/>
          <w:szCs w:val="24"/>
        </w:rPr>
        <w:t>Understand how to scale RDS instances</w:t>
      </w:r>
    </w:p>
    <w:p w:rsidR="00FE5B3E" w:rsidRPr="004E5322" w:rsidRDefault="00FE5B3E" w:rsidP="00643527">
      <w:r w:rsidRPr="004E5322">
        <w:t>MariaDB is a fork of MySQL</w:t>
      </w:r>
    </w:p>
    <w:p w:rsidR="00FE5B3E" w:rsidRPr="004E5322" w:rsidRDefault="00FE5B3E" w:rsidP="00A66CC0">
      <w:r w:rsidRPr="004E5322">
        <w:t xml:space="preserve">Read replicas: Read replicas can be created in any region supporting RDS. Data can be asynchronously replicated using the MySQL native replication features from the </w:t>
      </w:r>
      <w:proofErr w:type="gramStart"/>
      <w:r w:rsidRPr="004E5322">
        <w:t>master  instance</w:t>
      </w:r>
      <w:proofErr w:type="gramEnd"/>
      <w:r w:rsidRPr="004E5322">
        <w:t xml:space="preserve"> to any read replica (slave) instance within any region.</w:t>
      </w:r>
    </w:p>
    <w:p w:rsidR="00FE5B3E" w:rsidRPr="00A66CC0" w:rsidRDefault="00FE5B3E" w:rsidP="0076724F">
      <w:pPr>
        <w:pStyle w:val="ListParagraph"/>
        <w:numPr>
          <w:ilvl w:val="0"/>
          <w:numId w:val="295"/>
        </w:numPr>
        <w:rPr>
          <w:rFonts w:ascii="Calibri" w:hAnsi="Calibri" w:cs="Calibri"/>
          <w:sz w:val="24"/>
          <w:szCs w:val="24"/>
        </w:rPr>
      </w:pPr>
      <w:r w:rsidRPr="00A66CC0">
        <w:rPr>
          <w:rFonts w:ascii="Calibri" w:hAnsi="Calibri" w:cs="Calibri"/>
          <w:sz w:val="24"/>
          <w:szCs w:val="24"/>
        </w:rPr>
        <w:t>Improves disaster recovery (reduces the RTO and RPO of an application)</w:t>
      </w:r>
    </w:p>
    <w:p w:rsidR="00FE5B3E" w:rsidRPr="00A66CC0" w:rsidRDefault="00FE5B3E" w:rsidP="0076724F">
      <w:pPr>
        <w:pStyle w:val="ListParagraph"/>
        <w:numPr>
          <w:ilvl w:val="0"/>
          <w:numId w:val="295"/>
        </w:numPr>
        <w:rPr>
          <w:rFonts w:ascii="Calibri" w:hAnsi="Calibri" w:cs="Calibri"/>
          <w:sz w:val="24"/>
          <w:szCs w:val="24"/>
        </w:rPr>
      </w:pPr>
      <w:r w:rsidRPr="00A66CC0">
        <w:rPr>
          <w:rFonts w:ascii="Calibri" w:hAnsi="Calibri" w:cs="Calibri"/>
          <w:sz w:val="24"/>
          <w:szCs w:val="24"/>
        </w:rPr>
        <w:t>Helps with data migration from one region to another</w:t>
      </w:r>
    </w:p>
    <w:p w:rsidR="00FE5B3E" w:rsidRPr="00A66CC0" w:rsidRDefault="00FE5B3E" w:rsidP="0076724F">
      <w:pPr>
        <w:pStyle w:val="ListParagraph"/>
        <w:numPr>
          <w:ilvl w:val="0"/>
          <w:numId w:val="295"/>
        </w:numPr>
        <w:rPr>
          <w:rFonts w:ascii="Calibri" w:hAnsi="Calibri" w:cs="Calibri"/>
          <w:sz w:val="24"/>
          <w:szCs w:val="24"/>
        </w:rPr>
      </w:pPr>
      <w:r w:rsidRPr="00A66CC0">
        <w:rPr>
          <w:rFonts w:ascii="Calibri" w:hAnsi="Calibri" w:cs="Calibri"/>
          <w:sz w:val="24"/>
          <w:szCs w:val="24"/>
        </w:rPr>
        <w:t>Allows  RDS “reads” to scale out globally (writes still need to happen on the master)</w:t>
      </w:r>
    </w:p>
    <w:p w:rsidR="00FE5B3E" w:rsidRPr="00A66CC0" w:rsidRDefault="00FE5B3E" w:rsidP="0076724F">
      <w:pPr>
        <w:pStyle w:val="ListParagraph"/>
        <w:numPr>
          <w:ilvl w:val="0"/>
          <w:numId w:val="295"/>
        </w:numPr>
        <w:rPr>
          <w:rFonts w:ascii="Calibri" w:hAnsi="Calibri" w:cs="Calibri"/>
          <w:sz w:val="24"/>
          <w:szCs w:val="24"/>
        </w:rPr>
      </w:pPr>
      <w:r w:rsidRPr="00A66CC0">
        <w:rPr>
          <w:rFonts w:ascii="Calibri" w:hAnsi="Calibri" w:cs="Calibri"/>
          <w:sz w:val="24"/>
          <w:szCs w:val="24"/>
        </w:rPr>
        <w:t>Reduces load against the “master” database by sending read traffic to read replicas</w:t>
      </w:r>
    </w:p>
    <w:p w:rsidR="00FE5B3E" w:rsidRPr="00A66CC0" w:rsidRDefault="00FE5B3E" w:rsidP="0076724F">
      <w:pPr>
        <w:pStyle w:val="ListParagraph"/>
        <w:numPr>
          <w:ilvl w:val="0"/>
          <w:numId w:val="295"/>
        </w:numPr>
        <w:rPr>
          <w:rFonts w:ascii="Calibri" w:hAnsi="Calibri" w:cs="Calibri"/>
          <w:sz w:val="24"/>
          <w:szCs w:val="24"/>
        </w:rPr>
      </w:pPr>
      <w:r w:rsidRPr="00A66CC0">
        <w:rPr>
          <w:rFonts w:ascii="Calibri" w:hAnsi="Calibri" w:cs="Calibri"/>
          <w:sz w:val="24"/>
          <w:szCs w:val="24"/>
        </w:rPr>
        <w:t>Still best practice to use caching in front of the read replicas depending on your update  requirements</w:t>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5E80C068" wp14:editId="0C62329F">
            <wp:extent cx="5943600" cy="3099435"/>
            <wp:effectExtent l="0" t="0" r="0" b="5715"/>
            <wp:docPr id="200749" name="Picture 20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9943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A66CC0">
      <w:pPr>
        <w:pStyle w:val="Heading2"/>
      </w:pPr>
      <w:r w:rsidRPr="004E5322">
        <w:t>Replication as a disaster recover or data migration mechanism</w:t>
      </w:r>
    </w:p>
    <w:p w:rsidR="00FE5B3E" w:rsidRPr="004E5322" w:rsidRDefault="00FE5B3E" w:rsidP="00A66CC0">
      <w:r w:rsidRPr="004E5322">
        <w:t>Replication with MySQL can be used to export data to an on-</w:t>
      </w:r>
      <w:r w:rsidRPr="004E5322">
        <w:softHyphen/>
        <w:t>‐premise network</w:t>
      </w:r>
    </w:p>
    <w:p w:rsidR="00FE5B3E" w:rsidRPr="00A66CC0" w:rsidRDefault="00FE5B3E" w:rsidP="0076724F">
      <w:pPr>
        <w:pStyle w:val="ListParagraph"/>
        <w:numPr>
          <w:ilvl w:val="0"/>
          <w:numId w:val="296"/>
        </w:numPr>
        <w:rPr>
          <w:rFonts w:ascii="Calibri" w:hAnsi="Calibri" w:cs="Calibri"/>
          <w:sz w:val="24"/>
          <w:szCs w:val="24"/>
        </w:rPr>
      </w:pPr>
      <w:r w:rsidRPr="00A66CC0">
        <w:rPr>
          <w:rFonts w:ascii="Calibri" w:hAnsi="Calibri" w:cs="Calibri"/>
          <w:sz w:val="24"/>
          <w:szCs w:val="24"/>
        </w:rPr>
        <w:t>Configure the RDS MySQL instance</w:t>
      </w:r>
    </w:p>
    <w:p w:rsidR="00FE5B3E" w:rsidRPr="00A66CC0" w:rsidRDefault="00FE5B3E" w:rsidP="0076724F">
      <w:pPr>
        <w:pStyle w:val="ListParagraph"/>
        <w:numPr>
          <w:ilvl w:val="0"/>
          <w:numId w:val="296"/>
        </w:numPr>
        <w:rPr>
          <w:rFonts w:ascii="Calibri" w:hAnsi="Calibri" w:cs="Calibri"/>
          <w:sz w:val="24"/>
          <w:szCs w:val="24"/>
        </w:rPr>
      </w:pPr>
      <w:r w:rsidRPr="00A66CC0">
        <w:rPr>
          <w:rFonts w:ascii="Calibri" w:hAnsi="Calibri" w:cs="Calibri"/>
          <w:sz w:val="24"/>
          <w:szCs w:val="24"/>
        </w:rPr>
        <w:t>Configure the MySQL DB instance on RDS to be the replication source</w:t>
      </w:r>
    </w:p>
    <w:p w:rsidR="00FE5B3E" w:rsidRPr="00A66CC0" w:rsidRDefault="00FE5B3E" w:rsidP="0076724F">
      <w:pPr>
        <w:pStyle w:val="ListParagraph"/>
        <w:numPr>
          <w:ilvl w:val="0"/>
          <w:numId w:val="296"/>
        </w:numPr>
        <w:rPr>
          <w:rFonts w:ascii="Calibri" w:hAnsi="Calibri" w:cs="Calibri"/>
          <w:sz w:val="24"/>
          <w:szCs w:val="24"/>
        </w:rPr>
      </w:pPr>
      <w:r w:rsidRPr="00A66CC0">
        <w:rPr>
          <w:rFonts w:ascii="Calibri" w:hAnsi="Calibri" w:cs="Calibri"/>
          <w:sz w:val="24"/>
          <w:szCs w:val="24"/>
        </w:rPr>
        <w:t>Use MySQL dump and transfer the database from RDS to the on-</w:t>
      </w:r>
      <w:r w:rsidRPr="00A66CC0">
        <w:rPr>
          <w:rFonts w:ascii="Calibri" w:hAnsi="Calibri" w:cs="Calibri"/>
          <w:sz w:val="24"/>
          <w:szCs w:val="24"/>
        </w:rPr>
        <w:softHyphen/>
        <w:t>‐premise MySQL</w:t>
      </w:r>
    </w:p>
    <w:p w:rsidR="00FE5B3E" w:rsidRPr="00A66CC0" w:rsidRDefault="00FE5B3E" w:rsidP="0076724F">
      <w:pPr>
        <w:pStyle w:val="ListParagraph"/>
        <w:numPr>
          <w:ilvl w:val="0"/>
          <w:numId w:val="296"/>
        </w:numPr>
        <w:rPr>
          <w:rFonts w:ascii="Calibri" w:hAnsi="Calibri" w:cs="Calibri"/>
          <w:sz w:val="24"/>
          <w:szCs w:val="24"/>
        </w:rPr>
      </w:pPr>
      <w:r w:rsidRPr="00A66CC0">
        <w:rPr>
          <w:rFonts w:ascii="Calibri" w:hAnsi="Calibri" w:cs="Calibri"/>
          <w:sz w:val="24"/>
          <w:szCs w:val="24"/>
        </w:rPr>
        <w:t>Start replication to the instance running external to RDS (it is set as the slave)</w:t>
      </w:r>
    </w:p>
    <w:p w:rsidR="00FE5B3E" w:rsidRPr="00A66CC0" w:rsidRDefault="00FE5B3E" w:rsidP="0076724F">
      <w:pPr>
        <w:pStyle w:val="ListParagraph"/>
        <w:numPr>
          <w:ilvl w:val="0"/>
          <w:numId w:val="296"/>
        </w:numPr>
        <w:rPr>
          <w:rFonts w:ascii="Calibri" w:hAnsi="Calibri" w:cs="Calibri"/>
          <w:sz w:val="24"/>
          <w:szCs w:val="24"/>
        </w:rPr>
      </w:pPr>
      <w:r w:rsidRPr="00A66CC0">
        <w:rPr>
          <w:rFonts w:ascii="Calibri" w:hAnsi="Calibri" w:cs="Calibri"/>
          <w:sz w:val="24"/>
          <w:szCs w:val="24"/>
        </w:rPr>
        <w:t>After the export is completed stop replication</w:t>
      </w:r>
    </w:p>
    <w:p w:rsidR="00FE5B3E" w:rsidRPr="004E5322" w:rsidRDefault="00FE5B3E" w:rsidP="00A66CC0">
      <w:r w:rsidRPr="004E5322">
        <w:t>Replication for MySQL can also be configured from on-</w:t>
      </w:r>
      <w:r w:rsidRPr="004E5322">
        <w:softHyphen/>
        <w:t>‐premise to RDS</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Set the source MySQL instance to read-</w:t>
      </w:r>
      <w:r w:rsidRPr="00A66CC0">
        <w:rPr>
          <w:rFonts w:ascii="Calibri" w:hAnsi="Calibri" w:cs="Calibri"/>
          <w:sz w:val="24"/>
          <w:szCs w:val="24"/>
        </w:rPr>
        <w:softHyphen/>
        <w:t>‐only</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Determine the bin log location</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Use MySQL dump to copy existing database to RDS</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Make the source writeable again</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Configure the security group to allow for your external IP address to  communicate with the instance</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Create the MySQL replication user and grant permissions</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 xml:space="preserve">Configure the RDS instance to be a replica by using the </w:t>
      </w:r>
    </w:p>
    <w:p w:rsidR="00FE5B3E" w:rsidRPr="00A66CC0" w:rsidRDefault="00FE5B3E" w:rsidP="0076724F">
      <w:pPr>
        <w:pStyle w:val="ListParagraph"/>
        <w:numPr>
          <w:ilvl w:val="0"/>
          <w:numId w:val="297"/>
        </w:numPr>
        <w:rPr>
          <w:rFonts w:ascii="Calibri" w:hAnsi="Calibri" w:cs="Calibri"/>
          <w:sz w:val="24"/>
          <w:szCs w:val="24"/>
        </w:rPr>
      </w:pPr>
      <w:proofErr w:type="spellStart"/>
      <w:r w:rsidRPr="00A66CC0">
        <w:rPr>
          <w:rFonts w:ascii="Calibri" w:hAnsi="Calibri" w:cs="Calibri"/>
          <w:sz w:val="24"/>
          <w:szCs w:val="24"/>
        </w:rPr>
        <w:t>mysql.rds_set_external_master</w:t>
      </w:r>
      <w:proofErr w:type="spellEnd"/>
      <w:r w:rsidRPr="00A66CC0">
        <w:rPr>
          <w:rFonts w:ascii="Calibri" w:hAnsi="Calibri" w:cs="Calibri"/>
          <w:sz w:val="24"/>
          <w:szCs w:val="24"/>
        </w:rPr>
        <w:t xml:space="preserve"> command at the command line of the RDS</w:t>
      </w:r>
      <w:r w:rsidR="00A66CC0" w:rsidRPr="00A66CC0">
        <w:rPr>
          <w:rFonts w:ascii="Calibri" w:hAnsi="Calibri" w:cs="Calibri"/>
          <w:sz w:val="24"/>
          <w:szCs w:val="24"/>
        </w:rPr>
        <w:t xml:space="preserve"> </w:t>
      </w:r>
      <w:r w:rsidRPr="00A66CC0">
        <w:rPr>
          <w:rFonts w:ascii="Calibri" w:hAnsi="Calibri" w:cs="Calibri"/>
          <w:sz w:val="24"/>
          <w:szCs w:val="24"/>
        </w:rPr>
        <w:t>instance</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 xml:space="preserve">Issue the </w:t>
      </w:r>
      <w:proofErr w:type="spellStart"/>
      <w:r w:rsidRPr="00A66CC0">
        <w:rPr>
          <w:rFonts w:ascii="Calibri" w:hAnsi="Calibri" w:cs="Calibri"/>
          <w:sz w:val="24"/>
          <w:szCs w:val="24"/>
        </w:rPr>
        <w:t>mysql.rds_start_replication</w:t>
      </w:r>
      <w:proofErr w:type="spellEnd"/>
      <w:r w:rsidRPr="00A66CC0">
        <w:rPr>
          <w:rFonts w:ascii="Calibri" w:hAnsi="Calibri" w:cs="Calibri"/>
          <w:sz w:val="24"/>
          <w:szCs w:val="24"/>
        </w:rPr>
        <w:t xml:space="preserve"> command on the replication RDS instance</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On-</w:t>
      </w:r>
      <w:r w:rsidRPr="00A66CC0">
        <w:rPr>
          <w:rFonts w:ascii="Calibri" w:hAnsi="Calibri" w:cs="Calibri"/>
          <w:sz w:val="24"/>
          <w:szCs w:val="24"/>
        </w:rPr>
        <w:softHyphen/>
        <w:t>‐premise to RDS backup (using AWS as a failover)</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lastRenderedPageBreak/>
        <w:t>RDS MySQL to another region with read replicas</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Multi-</w:t>
      </w:r>
      <w:r w:rsidRPr="00A66CC0">
        <w:rPr>
          <w:rFonts w:ascii="Calibri" w:hAnsi="Calibri" w:cs="Calibri"/>
          <w:sz w:val="24"/>
          <w:szCs w:val="24"/>
        </w:rPr>
        <w:softHyphen/>
        <w:t>‐AZ failover for synchronous replication</w:t>
      </w:r>
    </w:p>
    <w:p w:rsidR="00FE5B3E" w:rsidRPr="00A66CC0" w:rsidRDefault="00FE5B3E" w:rsidP="0076724F">
      <w:pPr>
        <w:pStyle w:val="ListParagraph"/>
        <w:numPr>
          <w:ilvl w:val="0"/>
          <w:numId w:val="297"/>
        </w:numPr>
        <w:rPr>
          <w:rFonts w:ascii="Calibri" w:hAnsi="Calibri" w:cs="Calibri"/>
          <w:sz w:val="24"/>
          <w:szCs w:val="24"/>
        </w:rPr>
      </w:pPr>
      <w:r w:rsidRPr="00A66CC0">
        <w:rPr>
          <w:rFonts w:ascii="Calibri" w:hAnsi="Calibri" w:cs="Calibri"/>
          <w:sz w:val="24"/>
          <w:szCs w:val="24"/>
        </w:rPr>
        <w:t xml:space="preserve">MySQL replication for importing data to the cloud (also use  </w:t>
      </w:r>
      <w:proofErr w:type="spellStart"/>
      <w:r w:rsidRPr="00A66CC0">
        <w:rPr>
          <w:rFonts w:ascii="Calibri" w:hAnsi="Calibri" w:cs="Calibri"/>
          <w:sz w:val="24"/>
          <w:szCs w:val="24"/>
        </w:rPr>
        <w:t>mysqldump</w:t>
      </w:r>
      <w:proofErr w:type="spellEnd"/>
      <w:r w:rsidRPr="00A66CC0">
        <w:rPr>
          <w:rFonts w:ascii="Calibri" w:hAnsi="Calibri" w:cs="Calibri"/>
          <w:sz w:val="24"/>
          <w:szCs w:val="24"/>
        </w:rPr>
        <w:t>/</w:t>
      </w:r>
      <w:proofErr w:type="spellStart"/>
      <w:r w:rsidRPr="00A66CC0">
        <w:rPr>
          <w:rFonts w:ascii="Calibri" w:hAnsi="Calibri" w:cs="Calibri"/>
          <w:sz w:val="24"/>
          <w:szCs w:val="24"/>
        </w:rPr>
        <w:t>mysqlimport</w:t>
      </w:r>
      <w:proofErr w:type="spellEnd"/>
      <w:r w:rsidRPr="00A66CC0">
        <w:rPr>
          <w:rFonts w:ascii="Calibri" w:hAnsi="Calibri" w:cs="Calibri"/>
          <w:sz w:val="24"/>
          <w:szCs w:val="24"/>
        </w:rPr>
        <w:t>)</w:t>
      </w:r>
    </w:p>
    <w:p w:rsidR="00FE5B3E" w:rsidRPr="004E5322" w:rsidRDefault="00FE5B3E" w:rsidP="00A66CC0"/>
    <w:p w:rsidR="00FE5B3E" w:rsidRPr="004E5322" w:rsidRDefault="00FE5B3E" w:rsidP="00A66CC0">
      <w:r w:rsidRPr="004E5322">
        <w:t>Note: Replication for MySQL server only works on MySQL 5.6.13or later</w:t>
      </w:r>
    </w:p>
    <w:p w:rsidR="00FE5B3E" w:rsidRPr="004E5322" w:rsidRDefault="00FE5B3E" w:rsidP="00A66CC0"/>
    <w:p w:rsidR="00FE5B3E" w:rsidRPr="00A66CC0" w:rsidRDefault="00FE5B3E" w:rsidP="00A66CC0">
      <w:pPr>
        <w:pStyle w:val="Heading1"/>
      </w:pPr>
      <w:r w:rsidRPr="00A66CC0">
        <w:t>Oracle DB on RDS</w:t>
      </w:r>
    </w:p>
    <w:p w:rsidR="00FE5B3E" w:rsidRPr="004E5322" w:rsidRDefault="00FE5B3E" w:rsidP="00B92D5D">
      <w:pPr>
        <w:rPr>
          <w:rFonts w:cs="Calibri"/>
          <w:sz w:val="32"/>
          <w:szCs w:val="28"/>
        </w:rPr>
      </w:pPr>
    </w:p>
    <w:p w:rsidR="00FE5B3E" w:rsidRPr="00A66CC0" w:rsidRDefault="00FE5B3E" w:rsidP="00A66CC0">
      <w:pPr>
        <w:pStyle w:val="Heading2"/>
      </w:pPr>
      <w:r w:rsidRPr="00A66CC0">
        <w:t>AWS RDS: Oracle DB</w:t>
      </w:r>
    </w:p>
    <w:p w:rsidR="00FE5B3E" w:rsidRPr="004E5322" w:rsidRDefault="00FE5B3E" w:rsidP="00A66CC0">
      <w:r w:rsidRPr="004E5322">
        <w:t>AWS Professional Requirements:</w:t>
      </w:r>
    </w:p>
    <w:p w:rsidR="00FE5B3E" w:rsidRPr="00A66CC0" w:rsidRDefault="00FE5B3E" w:rsidP="0076724F">
      <w:pPr>
        <w:pStyle w:val="ListParagraph"/>
        <w:numPr>
          <w:ilvl w:val="0"/>
          <w:numId w:val="298"/>
        </w:numPr>
        <w:rPr>
          <w:rFonts w:ascii="Calibri" w:hAnsi="Calibri" w:cs="Calibri"/>
          <w:sz w:val="24"/>
          <w:szCs w:val="24"/>
        </w:rPr>
      </w:pPr>
      <w:r w:rsidRPr="00A66CC0">
        <w:rPr>
          <w:rFonts w:ascii="Calibri" w:hAnsi="Calibri" w:cs="Calibri"/>
          <w:sz w:val="24"/>
          <w:szCs w:val="24"/>
        </w:rPr>
        <w:t>Understand multi-</w:t>
      </w:r>
      <w:r w:rsidRPr="00A66CC0">
        <w:rPr>
          <w:rFonts w:ascii="Calibri" w:hAnsi="Calibri" w:cs="Calibri"/>
          <w:sz w:val="24"/>
          <w:szCs w:val="24"/>
        </w:rPr>
        <w:softHyphen/>
        <w:t>‐region RDS environments and architectures</w:t>
      </w:r>
    </w:p>
    <w:p w:rsidR="00FE5B3E" w:rsidRPr="00A66CC0" w:rsidRDefault="00FE5B3E" w:rsidP="0076724F">
      <w:pPr>
        <w:pStyle w:val="ListParagraph"/>
        <w:numPr>
          <w:ilvl w:val="0"/>
          <w:numId w:val="298"/>
        </w:numPr>
        <w:rPr>
          <w:rFonts w:ascii="Calibri" w:hAnsi="Calibri" w:cs="Calibri"/>
          <w:sz w:val="24"/>
          <w:szCs w:val="24"/>
        </w:rPr>
      </w:pPr>
      <w:r w:rsidRPr="00A66CC0">
        <w:rPr>
          <w:rFonts w:ascii="Calibri" w:hAnsi="Calibri" w:cs="Calibri"/>
          <w:sz w:val="24"/>
          <w:szCs w:val="24"/>
        </w:rPr>
        <w:t>Understand hybrid on-</w:t>
      </w:r>
      <w:r w:rsidRPr="00A66CC0">
        <w:rPr>
          <w:rFonts w:ascii="Calibri" w:hAnsi="Calibri" w:cs="Calibri"/>
          <w:sz w:val="24"/>
          <w:szCs w:val="24"/>
        </w:rPr>
        <w:softHyphen/>
        <w:t>‐premise to AWS architectures</w:t>
      </w:r>
    </w:p>
    <w:p w:rsidR="00FE5B3E" w:rsidRPr="00A66CC0" w:rsidRDefault="00FE5B3E" w:rsidP="0076724F">
      <w:pPr>
        <w:pStyle w:val="ListParagraph"/>
        <w:numPr>
          <w:ilvl w:val="0"/>
          <w:numId w:val="298"/>
        </w:numPr>
        <w:rPr>
          <w:rFonts w:ascii="Calibri" w:hAnsi="Calibri" w:cs="Calibri"/>
          <w:sz w:val="24"/>
          <w:szCs w:val="24"/>
        </w:rPr>
      </w:pPr>
      <w:r w:rsidRPr="00A66CC0">
        <w:rPr>
          <w:rFonts w:ascii="Calibri" w:hAnsi="Calibri" w:cs="Calibri"/>
          <w:sz w:val="24"/>
          <w:szCs w:val="24"/>
        </w:rPr>
        <w:t>Understand how to scale RDS instances</w:t>
      </w:r>
    </w:p>
    <w:p w:rsidR="00FE5B3E" w:rsidRPr="004E5322" w:rsidRDefault="00FE5B3E" w:rsidP="00A66CC0">
      <w:r w:rsidRPr="004E5322">
        <w:t xml:space="preserve">Available Oracle </w:t>
      </w:r>
      <w:proofErr w:type="spellStart"/>
      <w:r w:rsidRPr="004E5322">
        <w:t>DB’son</w:t>
      </w:r>
      <w:proofErr w:type="spellEnd"/>
      <w:r w:rsidRPr="004E5322">
        <w:t xml:space="preserve"> RDS:</w:t>
      </w:r>
    </w:p>
    <w:p w:rsidR="00FE5B3E" w:rsidRPr="00A66CC0" w:rsidRDefault="00FE5B3E" w:rsidP="0076724F">
      <w:pPr>
        <w:pStyle w:val="ListParagraph"/>
        <w:numPr>
          <w:ilvl w:val="0"/>
          <w:numId w:val="299"/>
        </w:numPr>
        <w:rPr>
          <w:rFonts w:ascii="Calibri" w:hAnsi="Calibri" w:cs="Calibri"/>
          <w:sz w:val="24"/>
          <w:szCs w:val="24"/>
        </w:rPr>
      </w:pPr>
      <w:r w:rsidRPr="00A66CC0">
        <w:rPr>
          <w:rFonts w:ascii="Calibri" w:hAnsi="Calibri" w:cs="Calibri"/>
          <w:sz w:val="24"/>
          <w:szCs w:val="24"/>
        </w:rPr>
        <w:t>Oracle EE: Oracle Enterprise Edition</w:t>
      </w:r>
    </w:p>
    <w:p w:rsidR="00FE5B3E" w:rsidRPr="00A66CC0" w:rsidRDefault="00FE5B3E" w:rsidP="0076724F">
      <w:pPr>
        <w:pStyle w:val="ListParagraph"/>
        <w:numPr>
          <w:ilvl w:val="0"/>
          <w:numId w:val="299"/>
        </w:numPr>
        <w:rPr>
          <w:rFonts w:ascii="Calibri" w:hAnsi="Calibri" w:cs="Calibri"/>
          <w:sz w:val="24"/>
          <w:szCs w:val="24"/>
        </w:rPr>
      </w:pPr>
      <w:r w:rsidRPr="00A66CC0">
        <w:rPr>
          <w:rFonts w:ascii="Calibri" w:hAnsi="Calibri" w:cs="Calibri"/>
          <w:sz w:val="24"/>
          <w:szCs w:val="24"/>
        </w:rPr>
        <w:t>Oracle SE: Oracle Standard Edition</w:t>
      </w:r>
    </w:p>
    <w:p w:rsidR="00FE5B3E" w:rsidRPr="00A66CC0" w:rsidRDefault="00FE5B3E" w:rsidP="0076724F">
      <w:pPr>
        <w:pStyle w:val="ListParagraph"/>
        <w:numPr>
          <w:ilvl w:val="0"/>
          <w:numId w:val="299"/>
        </w:numPr>
        <w:rPr>
          <w:rFonts w:ascii="Calibri" w:hAnsi="Calibri" w:cs="Calibri"/>
          <w:sz w:val="24"/>
          <w:szCs w:val="24"/>
        </w:rPr>
      </w:pPr>
      <w:r w:rsidRPr="00A66CC0">
        <w:rPr>
          <w:rFonts w:ascii="Calibri" w:hAnsi="Calibri" w:cs="Calibri"/>
          <w:sz w:val="24"/>
          <w:szCs w:val="24"/>
        </w:rPr>
        <w:t>Oracle SE One: Oracle Standard Edition One</w:t>
      </w:r>
    </w:p>
    <w:p w:rsidR="00FE5B3E" w:rsidRPr="004E5322" w:rsidRDefault="00FE5B3E" w:rsidP="00A66CC0">
      <w:r w:rsidRPr="004E5322">
        <w:t>Databases not supported:</w:t>
      </w:r>
    </w:p>
    <w:p w:rsidR="00FE5B3E" w:rsidRPr="00A66CC0" w:rsidRDefault="00FE5B3E" w:rsidP="0076724F">
      <w:pPr>
        <w:pStyle w:val="ListParagraph"/>
        <w:numPr>
          <w:ilvl w:val="0"/>
          <w:numId w:val="300"/>
        </w:numPr>
        <w:rPr>
          <w:rFonts w:ascii="Calibri" w:hAnsi="Calibri" w:cs="Calibri"/>
          <w:sz w:val="24"/>
          <w:szCs w:val="24"/>
        </w:rPr>
      </w:pPr>
      <w:r w:rsidRPr="00A66CC0">
        <w:rPr>
          <w:rFonts w:ascii="Calibri" w:hAnsi="Calibri" w:cs="Calibri"/>
          <w:sz w:val="24"/>
          <w:szCs w:val="24"/>
        </w:rPr>
        <w:t>Oracle RAC: A cluster database with shared cache architecture</w:t>
      </w:r>
    </w:p>
    <w:p w:rsidR="00FE5B3E" w:rsidRPr="004E5322" w:rsidRDefault="00FE5B3E" w:rsidP="00A66CC0">
      <w:r w:rsidRPr="004E5322">
        <w:t xml:space="preserve">Oracle RAC: This can run on EC2 instances even though multicast is required; you can use </w:t>
      </w:r>
      <w:proofErr w:type="gramStart"/>
      <w:r w:rsidRPr="004E5322">
        <w:t>VPN  (</w:t>
      </w:r>
      <w:proofErr w:type="spellStart"/>
      <w:proofErr w:type="gramEnd"/>
      <w:r w:rsidRPr="004E5322">
        <w:t>Ntop</w:t>
      </w:r>
      <w:proofErr w:type="spellEnd"/>
      <w:r w:rsidRPr="004E5322">
        <w:t xml:space="preserve"> N2n) to create at tunnel between the nodes. Placement groups would be required </w:t>
      </w:r>
      <w:r w:rsidR="0057469C" w:rsidRPr="004E5322">
        <w:t>since it</w:t>
      </w:r>
      <w:r w:rsidRPr="004E5322">
        <w:t xml:space="preserve"> is a cluster service. Data guard service can be used to extend high availability to the </w:t>
      </w:r>
      <w:proofErr w:type="gramStart"/>
      <w:r w:rsidRPr="004E5322">
        <w:t>RAC  design</w:t>
      </w:r>
      <w:proofErr w:type="gramEnd"/>
      <w:r w:rsidRPr="004E5322">
        <w:t>.</w:t>
      </w:r>
    </w:p>
    <w:p w:rsidR="00FE5B3E" w:rsidRPr="004E5322" w:rsidRDefault="00FE5B3E" w:rsidP="00A66CC0">
      <w:r w:rsidRPr="004E5322">
        <w:t>Importing databases into RDS Oracle instances:</w:t>
      </w:r>
    </w:p>
    <w:p w:rsidR="00FE5B3E" w:rsidRPr="00A66CC0" w:rsidRDefault="00FE5B3E" w:rsidP="0076724F">
      <w:pPr>
        <w:pStyle w:val="ListParagraph"/>
        <w:numPr>
          <w:ilvl w:val="0"/>
          <w:numId w:val="301"/>
        </w:numPr>
        <w:rPr>
          <w:rFonts w:ascii="Calibri" w:hAnsi="Calibri" w:cs="Calibri"/>
          <w:sz w:val="24"/>
          <w:szCs w:val="24"/>
        </w:rPr>
      </w:pPr>
      <w:r w:rsidRPr="00A66CC0">
        <w:rPr>
          <w:rFonts w:ascii="Calibri" w:hAnsi="Calibri" w:cs="Calibri"/>
          <w:sz w:val="24"/>
          <w:szCs w:val="24"/>
        </w:rPr>
        <w:t>Import small data bases with Oracle SQL Developer</w:t>
      </w:r>
    </w:p>
    <w:p w:rsidR="00FE5B3E" w:rsidRPr="00A66CC0" w:rsidRDefault="00FE5B3E" w:rsidP="0076724F">
      <w:pPr>
        <w:pStyle w:val="ListParagraph"/>
        <w:numPr>
          <w:ilvl w:val="0"/>
          <w:numId w:val="301"/>
        </w:numPr>
        <w:rPr>
          <w:rFonts w:ascii="Calibri" w:hAnsi="Calibri" w:cs="Calibri"/>
          <w:sz w:val="24"/>
          <w:szCs w:val="24"/>
        </w:rPr>
      </w:pPr>
      <w:r w:rsidRPr="00A66CC0">
        <w:rPr>
          <w:rFonts w:ascii="Calibri" w:hAnsi="Calibri" w:cs="Calibri"/>
          <w:sz w:val="24"/>
          <w:szCs w:val="24"/>
        </w:rPr>
        <w:t>Import large data bases with Oracle Data Dump</w:t>
      </w:r>
    </w:p>
    <w:p w:rsidR="00FE5B3E" w:rsidRPr="00A66CC0" w:rsidRDefault="00FE5B3E" w:rsidP="0076724F">
      <w:pPr>
        <w:pStyle w:val="ListParagraph"/>
        <w:numPr>
          <w:ilvl w:val="0"/>
          <w:numId w:val="302"/>
        </w:numPr>
        <w:rPr>
          <w:rFonts w:ascii="Calibri" w:hAnsi="Calibri" w:cs="Calibri"/>
          <w:sz w:val="24"/>
          <w:szCs w:val="24"/>
        </w:rPr>
      </w:pPr>
      <w:r w:rsidRPr="00A66CC0">
        <w:rPr>
          <w:rFonts w:ascii="Calibri" w:hAnsi="Calibri" w:cs="Calibri"/>
          <w:sz w:val="24"/>
          <w:szCs w:val="24"/>
        </w:rPr>
        <w:t>Import data from an Oracle EC2 to RDS Oracle DB instance</w:t>
      </w:r>
    </w:p>
    <w:p w:rsidR="00FE5B3E" w:rsidRPr="00A66CC0" w:rsidRDefault="00FE5B3E" w:rsidP="0076724F">
      <w:pPr>
        <w:pStyle w:val="ListParagraph"/>
        <w:numPr>
          <w:ilvl w:val="0"/>
          <w:numId w:val="302"/>
        </w:numPr>
        <w:rPr>
          <w:rFonts w:ascii="Calibri" w:hAnsi="Calibri" w:cs="Calibri"/>
          <w:sz w:val="24"/>
          <w:szCs w:val="24"/>
        </w:rPr>
      </w:pPr>
      <w:r w:rsidRPr="00A66CC0">
        <w:rPr>
          <w:rFonts w:ascii="Calibri" w:hAnsi="Calibri" w:cs="Calibri"/>
          <w:sz w:val="24"/>
          <w:szCs w:val="24"/>
        </w:rPr>
        <w:t>Import from database on Oracle DB instance to another Oracle DB instance</w:t>
      </w:r>
    </w:p>
    <w:p w:rsidR="00FE5B3E" w:rsidRDefault="00FE5B3E" w:rsidP="0076724F">
      <w:pPr>
        <w:pStyle w:val="ListParagraph"/>
        <w:numPr>
          <w:ilvl w:val="0"/>
          <w:numId w:val="302"/>
        </w:numPr>
        <w:rPr>
          <w:rFonts w:ascii="Calibri" w:hAnsi="Calibri" w:cs="Calibri"/>
          <w:sz w:val="24"/>
          <w:szCs w:val="24"/>
        </w:rPr>
      </w:pPr>
      <w:r w:rsidRPr="00A66CC0">
        <w:rPr>
          <w:rFonts w:ascii="Calibri" w:hAnsi="Calibri" w:cs="Calibri"/>
          <w:sz w:val="24"/>
          <w:szCs w:val="24"/>
        </w:rPr>
        <w:t>Import data from a local on-</w:t>
      </w:r>
      <w:r w:rsidRPr="00A66CC0">
        <w:rPr>
          <w:rFonts w:ascii="Calibri" w:hAnsi="Calibri" w:cs="Calibri"/>
          <w:sz w:val="24"/>
          <w:szCs w:val="24"/>
        </w:rPr>
        <w:softHyphen/>
        <w:t>‐premise DB to an RDS Oracle DB instance</w:t>
      </w:r>
    </w:p>
    <w:p w:rsidR="00A66CC0" w:rsidRDefault="00A66CC0" w:rsidP="00A66CC0">
      <w:pPr>
        <w:pStyle w:val="ListParagraph"/>
        <w:ind w:left="2160"/>
        <w:rPr>
          <w:rFonts w:ascii="Calibri" w:hAnsi="Calibri" w:cs="Calibri"/>
          <w:sz w:val="24"/>
          <w:szCs w:val="24"/>
        </w:rPr>
      </w:pPr>
    </w:p>
    <w:p w:rsidR="00A66CC0" w:rsidRDefault="00A66CC0" w:rsidP="00A66CC0">
      <w:pPr>
        <w:pStyle w:val="ListParagraph"/>
        <w:ind w:left="2160"/>
        <w:rPr>
          <w:rFonts w:ascii="Calibri" w:hAnsi="Calibri" w:cs="Calibri"/>
          <w:sz w:val="24"/>
          <w:szCs w:val="24"/>
        </w:rPr>
      </w:pPr>
    </w:p>
    <w:p w:rsidR="00A66CC0" w:rsidRDefault="00A66CC0" w:rsidP="00A66CC0">
      <w:pPr>
        <w:pStyle w:val="ListParagraph"/>
        <w:ind w:left="2160"/>
        <w:rPr>
          <w:rFonts w:ascii="Calibri" w:hAnsi="Calibri" w:cs="Calibri"/>
          <w:sz w:val="24"/>
          <w:szCs w:val="24"/>
        </w:rPr>
      </w:pPr>
    </w:p>
    <w:p w:rsidR="00A66CC0" w:rsidRPr="00A66CC0" w:rsidRDefault="00A66CC0" w:rsidP="00A66CC0">
      <w:pPr>
        <w:pStyle w:val="ListParagraph"/>
        <w:ind w:left="2160"/>
        <w:rPr>
          <w:rFonts w:ascii="Calibri" w:hAnsi="Calibri" w:cs="Calibri"/>
          <w:sz w:val="24"/>
          <w:szCs w:val="24"/>
        </w:rPr>
      </w:pPr>
    </w:p>
    <w:p w:rsidR="00FE5B3E" w:rsidRPr="004E5322" w:rsidRDefault="00FE5B3E" w:rsidP="00B92D5D">
      <w:pPr>
        <w:rPr>
          <w:rFonts w:cs="Calibri"/>
          <w:sz w:val="32"/>
          <w:szCs w:val="28"/>
        </w:rPr>
      </w:pPr>
      <w:r w:rsidRPr="004E5322">
        <w:rPr>
          <w:rFonts w:cs="Calibri"/>
          <w:sz w:val="32"/>
          <w:szCs w:val="28"/>
        </w:rPr>
        <w:lastRenderedPageBreak/>
        <w:t>Oracle does not support:</w:t>
      </w:r>
    </w:p>
    <w:p w:rsidR="00FE5B3E" w:rsidRPr="004E5322" w:rsidRDefault="00FE5B3E" w:rsidP="0076724F">
      <w:pPr>
        <w:numPr>
          <w:ilvl w:val="1"/>
          <w:numId w:val="42"/>
        </w:numPr>
        <w:spacing w:before="0" w:after="160" w:line="259" w:lineRule="auto"/>
        <w:rPr>
          <w:rFonts w:cs="Calibri"/>
          <w:sz w:val="32"/>
          <w:szCs w:val="28"/>
        </w:rPr>
      </w:pPr>
      <w:r w:rsidRPr="004E5322">
        <w:rPr>
          <w:rFonts w:cs="Calibri"/>
          <w:sz w:val="32"/>
          <w:szCs w:val="28"/>
        </w:rPr>
        <w:t>Cross region replication on RDS</w:t>
      </w:r>
    </w:p>
    <w:p w:rsidR="00FE5B3E" w:rsidRPr="004E5322" w:rsidRDefault="00FE5B3E" w:rsidP="00B92D5D">
      <w:pPr>
        <w:rPr>
          <w:rFonts w:cs="Calibri"/>
          <w:sz w:val="32"/>
          <w:szCs w:val="28"/>
        </w:rPr>
      </w:pPr>
      <w:r w:rsidRPr="004E5322">
        <w:rPr>
          <w:rFonts w:cs="Calibri"/>
          <w:sz w:val="32"/>
          <w:szCs w:val="28"/>
        </w:rPr>
        <w:t xml:space="preserve">AWS RDS: Backing </w:t>
      </w:r>
      <w:proofErr w:type="gramStart"/>
      <w:r w:rsidRPr="004E5322">
        <w:rPr>
          <w:rFonts w:cs="Calibri"/>
          <w:sz w:val="32"/>
          <w:szCs w:val="28"/>
        </w:rPr>
        <w:t>Up</w:t>
      </w:r>
      <w:proofErr w:type="gramEnd"/>
      <w:r w:rsidRPr="004E5322">
        <w:rPr>
          <w:rFonts w:cs="Calibri"/>
          <w:sz w:val="32"/>
          <w:szCs w:val="28"/>
        </w:rPr>
        <w:t xml:space="preserve"> Oracle DB Using RMAN and AWS</w:t>
      </w:r>
    </w:p>
    <w:p w:rsidR="00FE5B3E" w:rsidRPr="004E5322" w:rsidRDefault="00FE5B3E" w:rsidP="00B92D5D">
      <w:pPr>
        <w:rPr>
          <w:rFonts w:cs="Calibri"/>
          <w:sz w:val="32"/>
          <w:szCs w:val="28"/>
        </w:rPr>
      </w:pPr>
      <w:r w:rsidRPr="004E5322">
        <w:rPr>
          <w:rFonts w:cs="Calibri"/>
          <w:sz w:val="32"/>
          <w:szCs w:val="28"/>
        </w:rPr>
        <w:t xml:space="preserve">RMAN (Recovery Manage) is a backup and recovery manager included in all Oracle </w:t>
      </w:r>
      <w:proofErr w:type="gramStart"/>
      <w:r w:rsidRPr="004E5322">
        <w:rPr>
          <w:rFonts w:cs="Calibri"/>
          <w:sz w:val="32"/>
          <w:szCs w:val="28"/>
        </w:rPr>
        <w:t>versions  from</w:t>
      </w:r>
      <w:proofErr w:type="gramEnd"/>
      <w:r w:rsidRPr="004E5322">
        <w:rPr>
          <w:rFonts w:cs="Calibri"/>
          <w:sz w:val="32"/>
          <w:szCs w:val="28"/>
        </w:rPr>
        <w:t xml:space="preserve"> Oracle 8 on.</w:t>
      </w:r>
    </w:p>
    <w:p w:rsidR="00FE5B3E" w:rsidRPr="004E5322" w:rsidRDefault="00FE5B3E" w:rsidP="0076724F">
      <w:pPr>
        <w:numPr>
          <w:ilvl w:val="0"/>
          <w:numId w:val="43"/>
        </w:numPr>
        <w:spacing w:before="0" w:after="160" w:line="259" w:lineRule="auto"/>
        <w:rPr>
          <w:rFonts w:cs="Calibri"/>
          <w:sz w:val="32"/>
          <w:szCs w:val="28"/>
        </w:rPr>
      </w:pPr>
      <w:r w:rsidRPr="004E5322">
        <w:rPr>
          <w:rFonts w:cs="Calibri"/>
          <w:sz w:val="32"/>
          <w:szCs w:val="28"/>
        </w:rPr>
        <w:t>With on-</w:t>
      </w:r>
      <w:r w:rsidRPr="004E5322">
        <w:rPr>
          <w:rFonts w:cs="Calibri"/>
          <w:sz w:val="32"/>
          <w:szCs w:val="28"/>
        </w:rPr>
        <w:softHyphen/>
        <w:t>‐premise Oracle servers, use RMAN to backup data to Amazon S3 as part of a hybrid  environment</w:t>
      </w:r>
    </w:p>
    <w:p w:rsidR="00FE5B3E" w:rsidRPr="004E5322" w:rsidRDefault="00FE5B3E" w:rsidP="0076724F">
      <w:pPr>
        <w:numPr>
          <w:ilvl w:val="0"/>
          <w:numId w:val="43"/>
        </w:numPr>
        <w:spacing w:before="0" w:after="160" w:line="259" w:lineRule="auto"/>
        <w:rPr>
          <w:rFonts w:cs="Calibri"/>
          <w:sz w:val="32"/>
          <w:szCs w:val="28"/>
        </w:rPr>
      </w:pPr>
      <w:r w:rsidRPr="004E5322">
        <w:rPr>
          <w:rFonts w:cs="Calibri"/>
          <w:sz w:val="32"/>
          <w:szCs w:val="28"/>
        </w:rPr>
        <w:t>With RDS based Oracle servers, use DBS snapshots for point-</w:t>
      </w:r>
      <w:r w:rsidRPr="004E5322">
        <w:rPr>
          <w:rFonts w:cs="Calibri"/>
          <w:sz w:val="32"/>
          <w:szCs w:val="28"/>
        </w:rPr>
        <w:softHyphen/>
        <w:t>‐in-</w:t>
      </w:r>
      <w:r w:rsidRPr="004E5322">
        <w:rPr>
          <w:rFonts w:cs="Calibri"/>
          <w:sz w:val="32"/>
          <w:szCs w:val="28"/>
        </w:rPr>
        <w:softHyphen/>
        <w:t>‐time snapshots</w:t>
      </w:r>
    </w:p>
    <w:p w:rsidR="00FE5B3E" w:rsidRPr="004E5322" w:rsidRDefault="00FE5B3E" w:rsidP="0076724F">
      <w:pPr>
        <w:numPr>
          <w:ilvl w:val="0"/>
          <w:numId w:val="43"/>
        </w:numPr>
        <w:spacing w:before="0" w:after="160" w:line="259" w:lineRule="auto"/>
        <w:rPr>
          <w:rFonts w:cs="Calibri"/>
          <w:sz w:val="32"/>
          <w:szCs w:val="28"/>
        </w:rPr>
      </w:pPr>
      <w:r w:rsidRPr="004E5322">
        <w:rPr>
          <w:rFonts w:cs="Calibri"/>
          <w:sz w:val="32"/>
          <w:szCs w:val="28"/>
        </w:rPr>
        <w:t>RMAN can also be used with Oracle EC2 instances</w:t>
      </w:r>
    </w:p>
    <w:p w:rsidR="00FE5B3E" w:rsidRPr="00882F96" w:rsidRDefault="00FE5B3E" w:rsidP="00882F96">
      <w:pPr>
        <w:pStyle w:val="Heading1"/>
      </w:pPr>
      <w:r w:rsidRPr="004E5322">
        <w:t>MSSQL on RDS</w:t>
      </w:r>
      <w:r w:rsidR="00882F96">
        <w:tab/>
      </w:r>
    </w:p>
    <w:p w:rsidR="00FE5B3E" w:rsidRPr="004E5322" w:rsidRDefault="00FE5B3E" w:rsidP="00B92D5D">
      <w:pPr>
        <w:rPr>
          <w:rFonts w:cs="Calibri"/>
          <w:sz w:val="28"/>
        </w:rPr>
      </w:pPr>
    </w:p>
    <w:p w:rsidR="00FE5B3E" w:rsidRPr="00882F96" w:rsidRDefault="00FE5B3E" w:rsidP="00882F96">
      <w:pPr>
        <w:pStyle w:val="Heading2"/>
      </w:pPr>
      <w:r w:rsidRPr="00882F96">
        <w:t>AWS RDS: MSSQL</w:t>
      </w:r>
    </w:p>
    <w:p w:rsidR="00FE5B3E" w:rsidRPr="004E5322" w:rsidRDefault="00FE5B3E" w:rsidP="00882F96">
      <w:r w:rsidRPr="004E5322">
        <w:t>AWS Professional Requirements:</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Understand multi-</w:t>
      </w:r>
      <w:r w:rsidRPr="00882F96">
        <w:rPr>
          <w:rFonts w:ascii="Calibri" w:hAnsi="Calibri" w:cs="Calibri"/>
          <w:sz w:val="24"/>
          <w:szCs w:val="24"/>
        </w:rPr>
        <w:softHyphen/>
        <w:t>‐region RDS environments and architectures</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Understand hybrid on-</w:t>
      </w:r>
      <w:r w:rsidRPr="00882F96">
        <w:rPr>
          <w:rFonts w:ascii="Calibri" w:hAnsi="Calibri" w:cs="Calibri"/>
          <w:sz w:val="24"/>
          <w:szCs w:val="24"/>
        </w:rPr>
        <w:softHyphen/>
        <w:t>‐premise to AWS architectures</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Understand how to scale RDS instances</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Supports point-</w:t>
      </w:r>
      <w:r w:rsidRPr="00882F96">
        <w:rPr>
          <w:rFonts w:ascii="Calibri" w:hAnsi="Calibri" w:cs="Calibri"/>
          <w:sz w:val="24"/>
          <w:szCs w:val="24"/>
        </w:rPr>
        <w:softHyphen/>
        <w:t>‐in-</w:t>
      </w:r>
      <w:r w:rsidRPr="00882F96">
        <w:rPr>
          <w:rFonts w:ascii="Calibri" w:hAnsi="Calibri" w:cs="Calibri"/>
          <w:sz w:val="24"/>
          <w:szCs w:val="24"/>
        </w:rPr>
        <w:softHyphen/>
        <w:t>‐time automatic backups and manual snapshot backups</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Supports Multi-</w:t>
      </w:r>
      <w:r w:rsidRPr="00882F96">
        <w:rPr>
          <w:rFonts w:ascii="Calibri" w:hAnsi="Calibri" w:cs="Calibri"/>
          <w:sz w:val="24"/>
          <w:szCs w:val="24"/>
        </w:rPr>
        <w:softHyphen/>
        <w:t>‐AZ deployment options which uses the SQL Server Mirroring native to  SQL server for high-</w:t>
      </w:r>
      <w:r w:rsidRPr="00882F96">
        <w:rPr>
          <w:rFonts w:ascii="Calibri" w:hAnsi="Calibri" w:cs="Calibri"/>
          <w:sz w:val="24"/>
          <w:szCs w:val="24"/>
        </w:rPr>
        <w:softHyphen/>
        <w:t>‐availability and failover</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Read replicas are NOT supported on SQL server -</w:t>
      </w:r>
      <w:r w:rsidRPr="00882F96">
        <w:rPr>
          <w:rFonts w:ascii="Calibri" w:hAnsi="Calibri" w:cs="Calibri"/>
          <w:sz w:val="24"/>
          <w:szCs w:val="24"/>
        </w:rPr>
        <w:softHyphen/>
        <w:t>‐&gt; scaling will require increasing instance  size</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Multi-</w:t>
      </w:r>
      <w:r w:rsidRPr="00882F96">
        <w:rPr>
          <w:rFonts w:ascii="Calibri" w:hAnsi="Calibri" w:cs="Calibri"/>
          <w:sz w:val="24"/>
          <w:szCs w:val="24"/>
        </w:rPr>
        <w:softHyphen/>
        <w:t>‐region disaster recovery and backups will require using import/export tools  provided by SQL server</w:t>
      </w:r>
    </w:p>
    <w:p w:rsidR="00FE5B3E" w:rsidRPr="00882F96" w:rsidRDefault="00FE5B3E" w:rsidP="0076724F">
      <w:pPr>
        <w:pStyle w:val="ListParagraph"/>
        <w:numPr>
          <w:ilvl w:val="0"/>
          <w:numId w:val="303"/>
        </w:numPr>
        <w:rPr>
          <w:rFonts w:ascii="Calibri" w:hAnsi="Calibri" w:cs="Calibri"/>
          <w:sz w:val="24"/>
          <w:szCs w:val="24"/>
        </w:rPr>
      </w:pPr>
      <w:r w:rsidRPr="00882F96">
        <w:rPr>
          <w:rFonts w:ascii="Calibri" w:hAnsi="Calibri" w:cs="Calibri"/>
          <w:sz w:val="24"/>
          <w:szCs w:val="24"/>
        </w:rPr>
        <w:t>In order to have multi-</w:t>
      </w:r>
      <w:r w:rsidRPr="00882F96">
        <w:rPr>
          <w:rFonts w:ascii="Calibri" w:hAnsi="Calibri" w:cs="Calibri"/>
          <w:sz w:val="24"/>
          <w:szCs w:val="24"/>
        </w:rPr>
        <w:softHyphen/>
        <w:t>‐region disaster recovery you can copy a snapshot from RDS to another region</w:t>
      </w:r>
    </w:p>
    <w:p w:rsidR="00FE5B3E" w:rsidRPr="004E5322" w:rsidRDefault="00FE5B3E" w:rsidP="00B92D5D">
      <w:pPr>
        <w:rPr>
          <w:rFonts w:cs="Calibri"/>
          <w:sz w:val="32"/>
          <w:szCs w:val="28"/>
        </w:rPr>
      </w:pPr>
    </w:p>
    <w:p w:rsidR="00FE5B3E" w:rsidRPr="00882F96" w:rsidRDefault="00FE5B3E" w:rsidP="00882F96">
      <w:pPr>
        <w:pStyle w:val="Heading2"/>
      </w:pPr>
      <w:r w:rsidRPr="00882F96">
        <w:lastRenderedPageBreak/>
        <w:t>AWS RDS: Importing MSSQL data</w:t>
      </w:r>
    </w:p>
    <w:p w:rsidR="00FE5B3E" w:rsidRPr="004E5322" w:rsidRDefault="00FE5B3E" w:rsidP="00882F96">
      <w:r w:rsidRPr="004E5322">
        <w:t xml:space="preserve">NOT as easy as the other open source technologies since MSSQL server is not supported </w:t>
      </w:r>
      <w:proofErr w:type="gramStart"/>
      <w:r w:rsidRPr="004E5322">
        <w:t>on  RDS</w:t>
      </w:r>
      <w:proofErr w:type="gramEnd"/>
      <w:r w:rsidRPr="004E5322">
        <w:t>.</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Turn off all applications talking to the database</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Disable key constraints</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Disable backups</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Create an empty table for each table being imported from on-</w:t>
      </w:r>
      <w:r w:rsidRPr="00882F96">
        <w:rPr>
          <w:rFonts w:ascii="Calibri" w:hAnsi="Calibri" w:cs="Calibri"/>
          <w:sz w:val="24"/>
          <w:szCs w:val="24"/>
        </w:rPr>
        <w:softHyphen/>
        <w:t>‐premise to RDS</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Export your tables and databases into “flat files” it’s a built in function as part of MSSQL server studio (on-</w:t>
      </w:r>
      <w:r w:rsidRPr="00882F96">
        <w:rPr>
          <w:rFonts w:ascii="Calibri" w:hAnsi="Calibri" w:cs="Calibri"/>
          <w:sz w:val="24"/>
          <w:szCs w:val="24"/>
        </w:rPr>
        <w:softHyphen/>
        <w:t>‐premise)</w:t>
      </w:r>
    </w:p>
    <w:p w:rsidR="00FE5B3E" w:rsidRPr="00882F96" w:rsidRDefault="00FE5B3E" w:rsidP="0076724F">
      <w:pPr>
        <w:pStyle w:val="ListParagraph"/>
        <w:numPr>
          <w:ilvl w:val="0"/>
          <w:numId w:val="304"/>
        </w:numPr>
        <w:rPr>
          <w:rFonts w:ascii="Calibri" w:hAnsi="Calibri" w:cs="Calibri"/>
          <w:sz w:val="24"/>
          <w:szCs w:val="24"/>
        </w:rPr>
      </w:pPr>
      <w:r w:rsidRPr="00882F96">
        <w:rPr>
          <w:rFonts w:ascii="Calibri" w:hAnsi="Calibri" w:cs="Calibri"/>
          <w:sz w:val="24"/>
          <w:szCs w:val="24"/>
        </w:rPr>
        <w:t>Import those flat files into the new MSSSQL RDS instance</w:t>
      </w:r>
    </w:p>
    <w:p w:rsidR="00FE5B3E" w:rsidRPr="004E5322" w:rsidRDefault="00FE5B3E" w:rsidP="00882F96">
      <w:r w:rsidRPr="004E5322">
        <w:t>Note supported MSSQL functions:</w:t>
      </w:r>
    </w:p>
    <w:p w:rsidR="00FE5B3E" w:rsidRPr="00882F96" w:rsidRDefault="00FE5B3E" w:rsidP="0076724F">
      <w:pPr>
        <w:pStyle w:val="ListParagraph"/>
        <w:numPr>
          <w:ilvl w:val="0"/>
          <w:numId w:val="305"/>
        </w:numPr>
        <w:rPr>
          <w:rFonts w:ascii="Calibri" w:hAnsi="Calibri" w:cs="Calibri"/>
          <w:sz w:val="24"/>
          <w:szCs w:val="24"/>
        </w:rPr>
      </w:pPr>
      <w:r w:rsidRPr="00882F96">
        <w:rPr>
          <w:rFonts w:ascii="Calibri" w:hAnsi="Calibri" w:cs="Calibri"/>
          <w:sz w:val="24"/>
          <w:szCs w:val="24"/>
        </w:rPr>
        <w:t>Restore data from file</w:t>
      </w:r>
    </w:p>
    <w:p w:rsidR="00FE5B3E" w:rsidRPr="00882F96" w:rsidRDefault="00FE5B3E" w:rsidP="0076724F">
      <w:pPr>
        <w:pStyle w:val="ListParagraph"/>
        <w:numPr>
          <w:ilvl w:val="0"/>
          <w:numId w:val="305"/>
        </w:numPr>
        <w:rPr>
          <w:rFonts w:ascii="Calibri" w:hAnsi="Calibri" w:cs="Calibri"/>
          <w:sz w:val="24"/>
          <w:szCs w:val="24"/>
        </w:rPr>
      </w:pPr>
      <w:r w:rsidRPr="00882F96">
        <w:rPr>
          <w:rFonts w:ascii="Calibri" w:hAnsi="Calibri" w:cs="Calibri"/>
          <w:sz w:val="24"/>
          <w:szCs w:val="24"/>
        </w:rPr>
        <w:t>FILESTREAM</w:t>
      </w:r>
    </w:p>
    <w:p w:rsidR="00FE5B3E" w:rsidRPr="00882F96" w:rsidRDefault="00FE5B3E" w:rsidP="00882F96">
      <w:pPr>
        <w:pStyle w:val="Heading1"/>
      </w:pPr>
      <w:r w:rsidRPr="00882F96">
        <w:t>AWS CloudSearch</w:t>
      </w:r>
    </w:p>
    <w:p w:rsidR="00FE5B3E" w:rsidRPr="004E5322" w:rsidRDefault="00FE5B3E" w:rsidP="00882F96">
      <w:r w:rsidRPr="004E5322">
        <w:t xml:space="preserve">AWS CloudSearch is a fully hosted solution provided by AWS. CloudSearch is used for </w:t>
      </w:r>
      <w:proofErr w:type="gramStart"/>
      <w:r w:rsidRPr="004E5322">
        <w:t>indexing  documents</w:t>
      </w:r>
      <w:proofErr w:type="gramEnd"/>
      <w:r w:rsidRPr="004E5322">
        <w:t xml:space="preserve"> and information contained within the documents for search within an application.</w:t>
      </w:r>
    </w:p>
    <w:p w:rsidR="00FE5B3E" w:rsidRPr="004E5322" w:rsidRDefault="00FE5B3E" w:rsidP="00882F96">
      <w:r w:rsidRPr="004E5322">
        <w:t>CloudSearch provides search features similar to Apache SOLR and CloudSearch is powered by SOLR.</w:t>
      </w:r>
    </w:p>
    <w:p w:rsidR="00FE5B3E" w:rsidRPr="004E5322" w:rsidRDefault="00FE5B3E" w:rsidP="00882F96">
      <w:r w:rsidRPr="004E5322">
        <w:t>Search features include:</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Full text  search</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Boolean   search</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Prefix  search</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Range  Search</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Term boosting (assign higher importance to specific key words)</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Faceting (essentially “drill down” and “filter” searches)</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Highlighting (highlights all items found on a page based off of the search)</w:t>
      </w:r>
    </w:p>
    <w:p w:rsidR="00FE5B3E" w:rsidRPr="00882F96" w:rsidRDefault="00FE5B3E" w:rsidP="0076724F">
      <w:pPr>
        <w:pStyle w:val="ListParagraph"/>
        <w:numPr>
          <w:ilvl w:val="0"/>
          <w:numId w:val="306"/>
        </w:numPr>
        <w:rPr>
          <w:rFonts w:ascii="Calibri" w:hAnsi="Calibri" w:cs="Calibri"/>
          <w:sz w:val="24"/>
          <w:szCs w:val="24"/>
        </w:rPr>
      </w:pPr>
      <w:r w:rsidRPr="00882F96">
        <w:rPr>
          <w:rFonts w:ascii="Calibri" w:hAnsi="Calibri" w:cs="Calibri"/>
          <w:sz w:val="24"/>
          <w:szCs w:val="24"/>
        </w:rPr>
        <w:t>Autocomplete Suggestions</w:t>
      </w:r>
    </w:p>
    <w:p w:rsidR="00FE5B3E" w:rsidRPr="004E5322" w:rsidRDefault="00FE5B3E" w:rsidP="00882F96">
      <w:r w:rsidRPr="004E5322">
        <w:t>Document types that can be indexed by CloudSearch</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CSV</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PDF</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HTML</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Excel</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PowerPoint</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Word</w:t>
      </w:r>
    </w:p>
    <w:p w:rsidR="00FE5B3E" w:rsidRPr="00882F96" w:rsidRDefault="00FE5B3E" w:rsidP="0076724F">
      <w:pPr>
        <w:pStyle w:val="ListParagraph"/>
        <w:numPr>
          <w:ilvl w:val="0"/>
          <w:numId w:val="307"/>
        </w:numPr>
        <w:rPr>
          <w:rFonts w:ascii="Calibri" w:hAnsi="Calibri" w:cs="Calibri"/>
          <w:sz w:val="24"/>
          <w:szCs w:val="24"/>
        </w:rPr>
      </w:pPr>
      <w:r w:rsidRPr="00882F96">
        <w:rPr>
          <w:rFonts w:ascii="Calibri" w:hAnsi="Calibri" w:cs="Calibri"/>
          <w:sz w:val="24"/>
          <w:szCs w:val="24"/>
        </w:rPr>
        <w:t>Regular Text</w:t>
      </w:r>
    </w:p>
    <w:p w:rsidR="00FE5B3E" w:rsidRPr="004E5322" w:rsidRDefault="00FE5B3E" w:rsidP="00882F96">
      <w:r w:rsidRPr="004E5322">
        <w:lastRenderedPageBreak/>
        <w:t>CloudSearch can be used to search DynamoDB tables</w:t>
      </w:r>
    </w:p>
    <w:p w:rsidR="00FE5B3E" w:rsidRPr="00882F96" w:rsidRDefault="00FE5B3E" w:rsidP="0076724F">
      <w:pPr>
        <w:pStyle w:val="ListParagraph"/>
        <w:numPr>
          <w:ilvl w:val="0"/>
          <w:numId w:val="308"/>
        </w:numPr>
        <w:rPr>
          <w:rFonts w:ascii="Calibri" w:hAnsi="Calibri" w:cs="Calibri"/>
          <w:sz w:val="24"/>
          <w:szCs w:val="24"/>
        </w:rPr>
      </w:pPr>
      <w:r w:rsidRPr="00882F96">
        <w:rPr>
          <w:rFonts w:ascii="Calibri" w:hAnsi="Calibri" w:cs="Calibri"/>
          <w:sz w:val="24"/>
          <w:szCs w:val="24"/>
        </w:rPr>
        <w:t>When updates to DynamoDB data occurs send the updates to CloudSearch</w:t>
      </w:r>
    </w:p>
    <w:p w:rsidR="00FE5B3E" w:rsidRPr="00882F96" w:rsidRDefault="00FE5B3E" w:rsidP="0076724F">
      <w:pPr>
        <w:pStyle w:val="ListParagraph"/>
        <w:numPr>
          <w:ilvl w:val="0"/>
          <w:numId w:val="308"/>
        </w:numPr>
        <w:rPr>
          <w:rFonts w:ascii="Calibri" w:hAnsi="Calibri" w:cs="Calibri"/>
          <w:sz w:val="24"/>
          <w:szCs w:val="24"/>
        </w:rPr>
      </w:pPr>
      <w:r w:rsidRPr="00882F96">
        <w:rPr>
          <w:rFonts w:ascii="Calibri" w:hAnsi="Calibri" w:cs="Calibri"/>
          <w:sz w:val="24"/>
          <w:szCs w:val="24"/>
        </w:rPr>
        <w:t>Periodically send the updates to CloudSearch</w:t>
      </w:r>
    </w:p>
    <w:p w:rsidR="00FE5B3E" w:rsidRPr="004E5322" w:rsidRDefault="00FE5B3E" w:rsidP="00882F96">
      <w:r w:rsidRPr="004E5322">
        <w:t>Note: The CloudSearch data is indexed within cloud search. If changes occur to indexed items they will need to be re-</w:t>
      </w:r>
      <w:r w:rsidRPr="004E5322">
        <w:softHyphen/>
        <w:t>‐uploaded to CloudSearch for indexing.</w:t>
      </w:r>
    </w:p>
    <w:p w:rsidR="00FE5B3E" w:rsidRPr="004E5322" w:rsidRDefault="00FE5B3E" w:rsidP="00B92D5D">
      <w:pPr>
        <w:rPr>
          <w:rFonts w:cs="Calibri"/>
          <w:sz w:val="32"/>
          <w:szCs w:val="28"/>
        </w:rPr>
      </w:pPr>
    </w:p>
    <w:p w:rsidR="00FE5B3E" w:rsidRPr="004E5322" w:rsidRDefault="00FE5B3E" w:rsidP="00882F96">
      <w:r w:rsidRPr="004E5322">
        <w:t>Scaling:</w:t>
      </w:r>
    </w:p>
    <w:p w:rsidR="00FE5B3E" w:rsidRPr="00882F96" w:rsidRDefault="00FE5B3E" w:rsidP="0076724F">
      <w:pPr>
        <w:pStyle w:val="ListParagraph"/>
        <w:numPr>
          <w:ilvl w:val="0"/>
          <w:numId w:val="309"/>
        </w:numPr>
        <w:rPr>
          <w:rFonts w:ascii="Calibri" w:hAnsi="Calibri" w:cs="Calibri"/>
          <w:sz w:val="24"/>
          <w:szCs w:val="24"/>
        </w:rPr>
      </w:pPr>
      <w:r w:rsidRPr="00882F96">
        <w:rPr>
          <w:rFonts w:ascii="Calibri" w:hAnsi="Calibri" w:cs="Calibri"/>
          <w:sz w:val="24"/>
          <w:szCs w:val="24"/>
        </w:rPr>
        <w:t>CloudSearch will automatically scale based off of the increase in data and search load  on the nodes</w:t>
      </w:r>
    </w:p>
    <w:p w:rsidR="00FE5B3E" w:rsidRPr="00882F96" w:rsidRDefault="00FE5B3E" w:rsidP="0076724F">
      <w:pPr>
        <w:pStyle w:val="ListParagraph"/>
        <w:numPr>
          <w:ilvl w:val="0"/>
          <w:numId w:val="309"/>
        </w:numPr>
        <w:rPr>
          <w:rFonts w:ascii="Calibri" w:hAnsi="Calibri" w:cs="Calibri"/>
          <w:sz w:val="24"/>
          <w:szCs w:val="24"/>
        </w:rPr>
      </w:pPr>
      <w:r w:rsidRPr="00882F96">
        <w:rPr>
          <w:rFonts w:ascii="Calibri" w:hAnsi="Calibri" w:cs="Calibri"/>
          <w:sz w:val="24"/>
          <w:szCs w:val="24"/>
        </w:rPr>
        <w:t>You can manually scale out to additional nodes in the interface if there is an  anticipation of increase in search traffic</w:t>
      </w:r>
    </w:p>
    <w:p w:rsidR="00FE5B3E" w:rsidRPr="00882F96" w:rsidRDefault="00FE5B3E" w:rsidP="0076724F">
      <w:pPr>
        <w:pStyle w:val="ListParagraph"/>
        <w:numPr>
          <w:ilvl w:val="0"/>
          <w:numId w:val="309"/>
        </w:numPr>
        <w:rPr>
          <w:rFonts w:ascii="Calibri" w:hAnsi="Calibri" w:cs="Calibri"/>
          <w:sz w:val="24"/>
          <w:szCs w:val="24"/>
        </w:rPr>
      </w:pPr>
      <w:r w:rsidRPr="00882F96">
        <w:rPr>
          <w:rFonts w:ascii="Calibri" w:hAnsi="Calibri" w:cs="Calibri"/>
          <w:sz w:val="24"/>
          <w:szCs w:val="24"/>
        </w:rPr>
        <w:t>Multi-</w:t>
      </w:r>
      <w:r w:rsidRPr="00882F96">
        <w:rPr>
          <w:rFonts w:ascii="Calibri" w:hAnsi="Calibri" w:cs="Calibri"/>
          <w:sz w:val="24"/>
          <w:szCs w:val="24"/>
        </w:rPr>
        <w:softHyphen/>
        <w:t>‐AZ is available by the “click of a button” to automatically add high availability</w:t>
      </w:r>
    </w:p>
    <w:p w:rsidR="00FE5B3E" w:rsidRPr="00882F96" w:rsidRDefault="00FE5B3E" w:rsidP="0076724F">
      <w:pPr>
        <w:pStyle w:val="ListParagraph"/>
        <w:numPr>
          <w:ilvl w:val="0"/>
          <w:numId w:val="309"/>
        </w:numPr>
        <w:rPr>
          <w:rFonts w:ascii="Calibri" w:hAnsi="Calibri" w:cs="Calibri"/>
          <w:sz w:val="24"/>
          <w:szCs w:val="24"/>
        </w:rPr>
      </w:pPr>
      <w:r w:rsidRPr="00882F96">
        <w:rPr>
          <w:rFonts w:ascii="Calibri" w:hAnsi="Calibri" w:cs="Calibri"/>
          <w:sz w:val="24"/>
          <w:szCs w:val="24"/>
        </w:rPr>
        <w:t>The core of CloudSearch is just running software on EC2 instances so there are costs  associated with those nodes which is the cost of CloudSearch</w:t>
      </w:r>
    </w:p>
    <w:p w:rsidR="004D79D2" w:rsidRPr="00882F96" w:rsidRDefault="004D79D2" w:rsidP="00882F96">
      <w:pPr>
        <w:pStyle w:val="Heading1"/>
      </w:pPr>
      <w:r w:rsidRPr="00882F96">
        <w:t>Amazon Elastic Map Reduce</w:t>
      </w:r>
    </w:p>
    <w:p w:rsidR="004D79D2" w:rsidRPr="00882F96" w:rsidRDefault="004D79D2" w:rsidP="00882F96">
      <w:pPr>
        <w:pStyle w:val="Heading2"/>
      </w:pPr>
      <w:r w:rsidRPr="00882F96">
        <w:t>Elastic MapReduce</w:t>
      </w:r>
    </w:p>
    <w:p w:rsidR="004D79D2" w:rsidRPr="00882F96" w:rsidRDefault="004D79D2" w:rsidP="0076724F">
      <w:pPr>
        <w:pStyle w:val="ListParagraph"/>
        <w:numPr>
          <w:ilvl w:val="0"/>
          <w:numId w:val="310"/>
        </w:numPr>
        <w:rPr>
          <w:rFonts w:ascii="Calibri" w:hAnsi="Calibri" w:cs="Calibri"/>
          <w:sz w:val="24"/>
          <w:szCs w:val="24"/>
        </w:rPr>
      </w:pPr>
      <w:r w:rsidRPr="00882F96">
        <w:rPr>
          <w:rFonts w:ascii="Calibri" w:hAnsi="Calibri" w:cs="Calibri"/>
          <w:sz w:val="24"/>
          <w:szCs w:val="24"/>
        </w:rPr>
        <w:t>EMR by AWS is a hosted version of the Apache Hadoop Clustering software</w:t>
      </w:r>
    </w:p>
    <w:p w:rsidR="004D79D2" w:rsidRPr="00882F96" w:rsidRDefault="004D79D2" w:rsidP="0076724F">
      <w:pPr>
        <w:pStyle w:val="ListParagraph"/>
        <w:numPr>
          <w:ilvl w:val="0"/>
          <w:numId w:val="310"/>
        </w:numPr>
        <w:rPr>
          <w:rFonts w:ascii="Calibri" w:hAnsi="Calibri" w:cs="Calibri"/>
          <w:sz w:val="24"/>
          <w:szCs w:val="24"/>
        </w:rPr>
      </w:pPr>
      <w:r w:rsidRPr="00882F96">
        <w:rPr>
          <w:rFonts w:ascii="Calibri" w:hAnsi="Calibri" w:cs="Calibri"/>
          <w:sz w:val="24"/>
          <w:szCs w:val="24"/>
        </w:rPr>
        <w:t>EMR is a fully managed and highly scalable service by AWS</w:t>
      </w:r>
    </w:p>
    <w:p w:rsidR="004D79D2" w:rsidRPr="00882F96" w:rsidRDefault="004D79D2" w:rsidP="0076724F">
      <w:pPr>
        <w:pStyle w:val="ListParagraph"/>
        <w:numPr>
          <w:ilvl w:val="0"/>
          <w:numId w:val="310"/>
        </w:numPr>
        <w:rPr>
          <w:rFonts w:ascii="Calibri" w:hAnsi="Calibri" w:cs="Calibri"/>
          <w:sz w:val="24"/>
          <w:szCs w:val="24"/>
        </w:rPr>
      </w:pPr>
      <w:r w:rsidRPr="00882F96">
        <w:rPr>
          <w:rFonts w:ascii="Calibri" w:hAnsi="Calibri" w:cs="Calibri"/>
          <w:sz w:val="24"/>
          <w:szCs w:val="24"/>
        </w:rPr>
        <w:t>EMR is used frequently for batch processing type applications and can easily integrate into Data Pipeline or is used for processing incoming data</w:t>
      </w:r>
    </w:p>
    <w:p w:rsidR="004D79D2" w:rsidRPr="004E5322" w:rsidRDefault="004D79D2" w:rsidP="00882F96">
      <w:r w:rsidRPr="004E5322">
        <w:t>Common use cases for EMR include</w:t>
      </w:r>
    </w:p>
    <w:p w:rsidR="004D79D2" w:rsidRPr="004E5322" w:rsidRDefault="004D79D2" w:rsidP="00882F96">
      <w:r w:rsidRPr="004E5322">
        <w:t>• Social and Mobile Data analysis</w:t>
      </w:r>
    </w:p>
    <w:p w:rsidR="004D79D2" w:rsidRPr="004E5322" w:rsidRDefault="004D79D2" w:rsidP="00882F96">
      <w:r w:rsidRPr="004E5322">
        <w:t>• Log analysis</w:t>
      </w:r>
    </w:p>
    <w:p w:rsidR="004D79D2" w:rsidRPr="004E5322" w:rsidRDefault="004D79D2" w:rsidP="00882F96">
      <w:r w:rsidRPr="004E5322">
        <w:t>• Clickstream analysis</w:t>
      </w:r>
    </w:p>
    <w:p w:rsidR="004D79D2" w:rsidRPr="004E5322" w:rsidRDefault="004D79D2" w:rsidP="00882F96">
      <w:r w:rsidRPr="004E5322">
        <w:t>• Sentiment analysis</w:t>
      </w:r>
    </w:p>
    <w:p w:rsidR="004D79D2" w:rsidRPr="004E5322" w:rsidRDefault="004D79D2" w:rsidP="00B92D5D">
      <w:pPr>
        <w:rPr>
          <w:rFonts w:cs="Calibri"/>
          <w:sz w:val="32"/>
          <w:szCs w:val="28"/>
        </w:rPr>
      </w:pPr>
    </w:p>
    <w:p w:rsidR="004D79D2" w:rsidRPr="00882F96" w:rsidRDefault="004D79D2" w:rsidP="00882F96">
      <w:pPr>
        <w:pStyle w:val="Heading2"/>
      </w:pPr>
      <w:r w:rsidRPr="00882F96">
        <w:t>Hadoop Components</w:t>
      </w:r>
    </w:p>
    <w:p w:rsidR="004D79D2" w:rsidRPr="004E5322" w:rsidRDefault="004D79D2" w:rsidP="00882F96">
      <w:proofErr w:type="gramStart"/>
      <w:r w:rsidRPr="004E5322">
        <w:t>HDFS(</w:t>
      </w:r>
      <w:proofErr w:type="gramEnd"/>
      <w:r w:rsidRPr="004E5322">
        <w:t>Hadoop Distributed File System)</w:t>
      </w:r>
    </w:p>
    <w:p w:rsidR="00CA418D" w:rsidRPr="00882F96" w:rsidRDefault="00EB53CE" w:rsidP="0076724F">
      <w:pPr>
        <w:pStyle w:val="ListParagraph"/>
        <w:numPr>
          <w:ilvl w:val="0"/>
          <w:numId w:val="311"/>
        </w:numPr>
        <w:rPr>
          <w:rFonts w:ascii="Calibri" w:hAnsi="Calibri" w:cs="Calibri"/>
          <w:sz w:val="24"/>
          <w:szCs w:val="24"/>
        </w:rPr>
      </w:pPr>
      <w:r w:rsidRPr="00882F96">
        <w:rPr>
          <w:rFonts w:ascii="Calibri" w:hAnsi="Calibri" w:cs="Calibri"/>
          <w:sz w:val="24"/>
          <w:szCs w:val="24"/>
        </w:rPr>
        <w:t>Distributed file system that aggregates the file storage of cluster data across nodes within the cluster</w:t>
      </w:r>
    </w:p>
    <w:p w:rsidR="00CA418D" w:rsidRPr="00882F96" w:rsidRDefault="00EB53CE" w:rsidP="0076724F">
      <w:pPr>
        <w:pStyle w:val="ListParagraph"/>
        <w:numPr>
          <w:ilvl w:val="0"/>
          <w:numId w:val="311"/>
        </w:numPr>
        <w:rPr>
          <w:rFonts w:ascii="Calibri" w:hAnsi="Calibri" w:cs="Calibri"/>
          <w:sz w:val="24"/>
          <w:szCs w:val="24"/>
        </w:rPr>
      </w:pPr>
      <w:r w:rsidRPr="00882F96">
        <w:rPr>
          <w:rFonts w:ascii="Calibri" w:hAnsi="Calibri" w:cs="Calibri"/>
          <w:sz w:val="24"/>
          <w:szCs w:val="24"/>
        </w:rPr>
        <w:lastRenderedPageBreak/>
        <w:t>Multiple copies of the data are stored across the nodes to ensure durability of the  node data</w:t>
      </w:r>
    </w:p>
    <w:p w:rsidR="00CA418D" w:rsidRPr="00882F96" w:rsidRDefault="00EB53CE" w:rsidP="0076724F">
      <w:pPr>
        <w:pStyle w:val="ListParagraph"/>
        <w:numPr>
          <w:ilvl w:val="0"/>
          <w:numId w:val="311"/>
        </w:numPr>
        <w:rPr>
          <w:rFonts w:ascii="Calibri" w:hAnsi="Calibri" w:cs="Calibri"/>
          <w:sz w:val="24"/>
          <w:szCs w:val="24"/>
        </w:rPr>
      </w:pPr>
      <w:r w:rsidRPr="00882F96">
        <w:rPr>
          <w:rFonts w:ascii="Calibri" w:hAnsi="Calibri" w:cs="Calibri"/>
          <w:sz w:val="24"/>
          <w:szCs w:val="24"/>
        </w:rPr>
        <w:t>Data can be easily accessed in parallel since it is stored across multiple nodes thus increasing performance</w:t>
      </w:r>
    </w:p>
    <w:p w:rsidR="004D79D2" w:rsidRPr="004E5322" w:rsidRDefault="004D79D2" w:rsidP="00882F96">
      <w:proofErr w:type="spellStart"/>
      <w:r w:rsidRPr="004E5322">
        <w:t>MapReduce</w:t>
      </w:r>
      <w:proofErr w:type="spellEnd"/>
      <w:r w:rsidRPr="004E5322">
        <w:t>: Is the programming model used for processing large data sets written in Java and core map</w:t>
      </w:r>
    </w:p>
    <w:p w:rsidR="004D79D2" w:rsidRPr="004E5322" w:rsidRDefault="004D79D2" w:rsidP="00B92D5D">
      <w:pPr>
        <w:rPr>
          <w:rFonts w:cs="Calibri"/>
          <w:sz w:val="32"/>
          <w:szCs w:val="28"/>
        </w:rPr>
      </w:pPr>
    </w:p>
    <w:p w:rsidR="004D79D2" w:rsidRPr="00882F96" w:rsidRDefault="004D79D2" w:rsidP="00882F96">
      <w:pPr>
        <w:pStyle w:val="Heading2"/>
      </w:pPr>
      <w:r w:rsidRPr="00882F96">
        <w:t xml:space="preserve">Hadoop Data Services </w:t>
      </w:r>
    </w:p>
    <w:p w:rsidR="004D79D2" w:rsidRPr="004E5322" w:rsidRDefault="004D79D2" w:rsidP="00882F96">
      <w:r w:rsidRPr="004E5322">
        <w:t>Hive: A data processing component that uses an SQL “type” query language to analyze and process data. It creates a simple mechanism for processing extremely large data sets.</w:t>
      </w:r>
    </w:p>
    <w:p w:rsidR="004D79D2" w:rsidRPr="004E5322" w:rsidRDefault="004D79D2" w:rsidP="00882F96">
      <w:r w:rsidRPr="004E5322">
        <w:t xml:space="preserve">Pig: Is used for writing actual </w:t>
      </w:r>
      <w:proofErr w:type="spellStart"/>
      <w:r w:rsidRPr="004E5322">
        <w:t>MapReduce</w:t>
      </w:r>
      <w:proofErr w:type="spellEnd"/>
      <w:r w:rsidRPr="004E5322">
        <w:t xml:space="preserve"> programs (core programs are written in java and provide the fastest speed but are complex and large to write</w:t>
      </w:r>
    </w:p>
    <w:p w:rsidR="004D79D2" w:rsidRPr="004E5322" w:rsidRDefault="004D79D2" w:rsidP="00882F96"/>
    <w:p w:rsidR="004D79D2" w:rsidRPr="004E5322" w:rsidRDefault="004D79D2" w:rsidP="00882F96">
      <w:r w:rsidRPr="004E5322">
        <w:t>EMR is used for processing large data sets using a simple programming language to find “trends” in given data.</w:t>
      </w:r>
    </w:p>
    <w:p w:rsidR="004D79D2" w:rsidRPr="004E5322" w:rsidRDefault="004D79D2" w:rsidP="00214CCC">
      <w:pPr>
        <w:pStyle w:val="Heading3"/>
      </w:pPr>
      <w:r w:rsidRPr="004E5322">
        <w:t>EMR works as a cluster that is made up of several components</w:t>
      </w:r>
    </w:p>
    <w:p w:rsidR="004D79D2" w:rsidRPr="004E5322" w:rsidRDefault="004D79D2" w:rsidP="00882F96">
      <w:r w:rsidRPr="004E5322">
        <w:t>• Master node: The “master” node manages data distribution</w:t>
      </w:r>
    </w:p>
    <w:p w:rsidR="004D79D2" w:rsidRPr="004E5322" w:rsidRDefault="004D79D2" w:rsidP="00882F96">
      <w:proofErr w:type="gramStart"/>
      <w:r w:rsidRPr="004E5322">
        <w:t>to</w:t>
      </w:r>
      <w:proofErr w:type="gramEnd"/>
      <w:r w:rsidRPr="004E5322">
        <w:t xml:space="preserve"> the additional core/slave nodes in the cluster to perform the labor intensive</w:t>
      </w:r>
    </w:p>
    <w:p w:rsidR="004D79D2" w:rsidRPr="004E5322" w:rsidRDefault="004D79D2" w:rsidP="00882F96">
      <w:r w:rsidRPr="004E5322">
        <w:t>• Core node: Stores data on HDFS from tasks run on the nodes and are managed by the master notes</w:t>
      </w:r>
    </w:p>
    <w:p w:rsidR="004D79D2" w:rsidRPr="004E5322" w:rsidRDefault="004D79D2" w:rsidP="00882F96">
      <w:r w:rsidRPr="004E5322">
        <w:t>• Task node: Task nodes are managed by the master node, no data is stored and HDFS is not on the task nodes. Task nodes perform data tasks and send the result data back to core nodes for HDFS storage/output</w:t>
      </w:r>
    </w:p>
    <w:p w:rsidR="004D79D2" w:rsidRPr="004E5322" w:rsidRDefault="004D79D2" w:rsidP="00882F96">
      <w:r w:rsidRPr="004E5322">
        <w:t>• EMRFS: Can be used instead of HDFS for storage/output on amazon S3</w:t>
      </w:r>
    </w:p>
    <w:p w:rsidR="004D79D2" w:rsidRPr="004E5322" w:rsidRDefault="004D79D2" w:rsidP="00882F96">
      <w:r w:rsidRPr="004E5322">
        <w:t>EMR Spot Instances: Spot instances can be used as part of an</w:t>
      </w:r>
      <w:r w:rsidR="00882F96">
        <w:t xml:space="preserve"> </w:t>
      </w:r>
      <w:r w:rsidRPr="004E5322">
        <w:t>EMR cluster to reduce costs. However, how and when you choose to use spot instances is determined based off of the cluster’s use case and needs.</w:t>
      </w:r>
    </w:p>
    <w:p w:rsidR="004D79D2" w:rsidRPr="004E5322" w:rsidRDefault="004D79D2" w:rsidP="00882F96">
      <w:r w:rsidRPr="004E5322">
        <w:t xml:space="preserve">1. </w:t>
      </w:r>
      <w:proofErr w:type="gramStart"/>
      <w:r w:rsidRPr="004E5322">
        <w:t>Is</w:t>
      </w:r>
      <w:proofErr w:type="gramEnd"/>
      <w:r w:rsidRPr="004E5322">
        <w:t xml:space="preserve"> the cluster temporary or will it be long running?</w:t>
      </w:r>
    </w:p>
    <w:p w:rsidR="004D79D2" w:rsidRPr="004E5322" w:rsidRDefault="004D79D2" w:rsidP="00882F96">
      <w:r w:rsidRPr="004E5322">
        <w:t xml:space="preserve">2. </w:t>
      </w:r>
      <w:proofErr w:type="gramStart"/>
      <w:r w:rsidRPr="004E5322">
        <w:t>Is</w:t>
      </w:r>
      <w:proofErr w:type="gramEnd"/>
      <w:r w:rsidRPr="004E5322">
        <w:t xml:space="preserve"> it data critical or are the results urgent?</w:t>
      </w:r>
    </w:p>
    <w:p w:rsidR="004D79D2" w:rsidRPr="004E5322" w:rsidRDefault="004D79D2" w:rsidP="00882F96">
      <w:r w:rsidRPr="004E5322">
        <w:t>3. Is cost more important?</w:t>
      </w:r>
    </w:p>
    <w:p w:rsidR="004D79D2" w:rsidRPr="004E5322" w:rsidRDefault="004D79D2" w:rsidP="00882F96">
      <w:r w:rsidRPr="004E5322">
        <w:t>4. Is it a combination of one or more above?</w:t>
      </w:r>
    </w:p>
    <w:p w:rsidR="004D79D2" w:rsidRPr="004E5322" w:rsidRDefault="004D79D2" w:rsidP="00882F96">
      <w:r w:rsidRPr="004E5322">
        <w:lastRenderedPageBreak/>
        <w:t>Depending on the architecture requirements a combination of spot and on-</w:t>
      </w:r>
      <w:r w:rsidRPr="004E5322">
        <w:softHyphen/>
        <w:t>‐demand instances between master, core, and task nodes can be used for EMR clusters.</w:t>
      </w:r>
    </w:p>
    <w:p w:rsidR="004D79D2" w:rsidRPr="004E5322" w:rsidRDefault="004D79D2" w:rsidP="00882F96">
      <w:r w:rsidRPr="004E5322">
        <w:t>• Is the application a test application?</w:t>
      </w:r>
    </w:p>
    <w:p w:rsidR="004D79D2" w:rsidRPr="004E5322" w:rsidRDefault="004D79D2" w:rsidP="00882F96">
      <w:r w:rsidRPr="004E5322">
        <w:t>• Does the data for processing exist on a persistent data store?</w:t>
      </w:r>
    </w:p>
    <w:p w:rsidR="004D79D2" w:rsidRPr="004E5322" w:rsidRDefault="004D79D2" w:rsidP="00882F96">
      <w:r w:rsidRPr="004E5322">
        <w:t xml:space="preserve">• Can the application handle termination in the middle </w:t>
      </w:r>
      <w:proofErr w:type="gramStart"/>
      <w:r w:rsidRPr="004E5322">
        <w:t>of  Map</w:t>
      </w:r>
      <w:proofErr w:type="gramEnd"/>
      <w:r w:rsidRPr="004E5322">
        <w:t xml:space="preserve"> Reduce jobs?</w:t>
      </w:r>
    </w:p>
    <w:p w:rsidR="00FE5B3E" w:rsidRPr="00882F96" w:rsidRDefault="00FE5B3E" w:rsidP="00882F96">
      <w:pPr>
        <w:pStyle w:val="Heading1"/>
      </w:pPr>
      <w:r w:rsidRPr="00882F96">
        <w:t>CloudFormation Templates</w:t>
      </w:r>
    </w:p>
    <w:p w:rsidR="00FE5B3E" w:rsidRPr="00882F96" w:rsidRDefault="00FE5B3E" w:rsidP="00882F96">
      <w:pPr>
        <w:pStyle w:val="Heading2"/>
      </w:pPr>
      <w:r w:rsidRPr="00882F96">
        <w:t>CloudFormation: Deployment practices</w:t>
      </w:r>
    </w:p>
    <w:p w:rsidR="00FE5B3E" w:rsidRPr="004E5322" w:rsidRDefault="00FE5B3E" w:rsidP="00882F96">
      <w:r w:rsidRPr="004E5322">
        <w:t>Nested templates</w:t>
      </w:r>
    </w:p>
    <w:p w:rsidR="00FE5B3E" w:rsidRPr="004E5322" w:rsidRDefault="00FE5B3E" w:rsidP="00882F96">
      <w:r w:rsidRPr="004E5322">
        <w:t xml:space="preserve"> Use the resource AWS:</w:t>
      </w:r>
      <w:proofErr w:type="gramStart"/>
      <w:r w:rsidRPr="004E5322">
        <w:t>:CloudFormation</w:t>
      </w:r>
      <w:proofErr w:type="gramEnd"/>
      <w:r w:rsidRPr="004E5322">
        <w:t>::Stack to call another template from within a template</w:t>
      </w:r>
    </w:p>
    <w:p w:rsidR="00FE5B3E" w:rsidRPr="004E5322" w:rsidRDefault="00FE5B3E" w:rsidP="00882F96"/>
    <w:p w:rsidR="00FE5B3E" w:rsidRPr="004E5322" w:rsidRDefault="00FE5B3E" w:rsidP="00882F96">
      <w:r w:rsidRPr="004E5322">
        <w:t>Separate CloudFormation templates based off of job function and reuse them</w:t>
      </w:r>
    </w:p>
    <w:p w:rsidR="00FE5B3E" w:rsidRPr="004E5322" w:rsidRDefault="00FE5B3E" w:rsidP="00882F96">
      <w:r w:rsidRPr="004E5322">
        <w:t>Multi-region design might require duplicate environments using CloudFormation templates and mapping to region specific information is best practice</w:t>
      </w:r>
    </w:p>
    <w:p w:rsidR="00FE5B3E" w:rsidRPr="004E5322" w:rsidRDefault="00FE5B3E" w:rsidP="00882F96">
      <w:r w:rsidRPr="004E5322">
        <w:t xml:space="preserve">What if you need to update the number of minimum instances in an auto scaling </w:t>
      </w:r>
      <w:proofErr w:type="gramStart"/>
      <w:r w:rsidRPr="004E5322">
        <w:t>configuration ?</w:t>
      </w:r>
      <w:proofErr w:type="gramEnd"/>
    </w:p>
    <w:p w:rsidR="00FE5B3E" w:rsidRPr="004E5322" w:rsidRDefault="00FE5B3E" w:rsidP="00882F96">
      <w:r w:rsidRPr="004E5322">
        <w:t xml:space="preserve">  Run an "update" on the CloudFormation template rather than modifying underlying resources or having to rebuild/create the template</w:t>
      </w:r>
    </w:p>
    <w:p w:rsidR="00FE5B3E" w:rsidRPr="00882F96" w:rsidRDefault="00FE5B3E" w:rsidP="00882F96">
      <w:pPr>
        <w:pStyle w:val="Heading2"/>
      </w:pPr>
      <w:r w:rsidRPr="00882F96">
        <w:t>CloudFormation: Backup or Retain resources when a CloudFormation template is deleted</w:t>
      </w:r>
    </w:p>
    <w:p w:rsidR="00FE5B3E" w:rsidRPr="004E5322" w:rsidRDefault="00FE5B3E" w:rsidP="00882F96">
      <w:r w:rsidRPr="004E5322">
        <w:t xml:space="preserve">CloudFormation deletion policies allow a resource created by a CloudFormation templates to either not be removed or to </w:t>
      </w:r>
      <w:proofErr w:type="spellStart"/>
      <w:r w:rsidRPr="004E5322">
        <w:t>backup</w:t>
      </w:r>
      <w:proofErr w:type="spellEnd"/>
      <w:r w:rsidRPr="004E5322">
        <w:t xml:space="preserve"> a resource before removing.</w:t>
      </w:r>
    </w:p>
    <w:p w:rsidR="00FE5B3E" w:rsidRPr="004E5322" w:rsidRDefault="00FE5B3E" w:rsidP="00882F96">
      <w:r w:rsidRPr="004E5322">
        <w:t>Deletion policy:</w:t>
      </w:r>
    </w:p>
    <w:p w:rsidR="00FE5B3E" w:rsidRPr="004E5322" w:rsidRDefault="00FE5B3E" w:rsidP="00882F96">
      <w:r w:rsidRPr="004E5322">
        <w:t xml:space="preserve"> Retain: Do not remove a resource when a CloudFormation template is deleted that was created by the CloudFormation template. Works with most AWS resources and if it is not supported, the CloudFormation template will just delete the resource.</w:t>
      </w:r>
    </w:p>
    <w:p w:rsidR="00FE5B3E" w:rsidRPr="004E5322" w:rsidRDefault="00FE5B3E" w:rsidP="00882F96">
      <w:r w:rsidRPr="004E5322">
        <w:t xml:space="preserve"> Snapshot: Performs a final snapshot against the associated resource when a stack is deleted</w:t>
      </w:r>
    </w:p>
    <w:p w:rsidR="00FE5B3E" w:rsidRPr="00882F96" w:rsidRDefault="00FE5B3E" w:rsidP="0076724F">
      <w:pPr>
        <w:pStyle w:val="ListParagraph"/>
        <w:numPr>
          <w:ilvl w:val="0"/>
          <w:numId w:val="312"/>
        </w:numPr>
        <w:rPr>
          <w:rFonts w:ascii="Calibri" w:hAnsi="Calibri" w:cs="Calibri"/>
          <w:sz w:val="24"/>
          <w:szCs w:val="24"/>
        </w:rPr>
      </w:pPr>
      <w:r w:rsidRPr="00882F96">
        <w:rPr>
          <w:rFonts w:ascii="Calibri" w:hAnsi="Calibri" w:cs="Calibri"/>
          <w:sz w:val="24"/>
          <w:szCs w:val="24"/>
        </w:rPr>
        <w:t>EBS volume</w:t>
      </w:r>
    </w:p>
    <w:p w:rsidR="00FE5B3E" w:rsidRPr="00882F96" w:rsidRDefault="00FE5B3E" w:rsidP="0076724F">
      <w:pPr>
        <w:pStyle w:val="ListParagraph"/>
        <w:numPr>
          <w:ilvl w:val="0"/>
          <w:numId w:val="312"/>
        </w:numPr>
        <w:rPr>
          <w:rFonts w:ascii="Calibri" w:hAnsi="Calibri" w:cs="Calibri"/>
          <w:sz w:val="24"/>
          <w:szCs w:val="24"/>
        </w:rPr>
      </w:pPr>
      <w:r w:rsidRPr="00882F96">
        <w:rPr>
          <w:rFonts w:ascii="Calibri" w:hAnsi="Calibri" w:cs="Calibri"/>
          <w:sz w:val="24"/>
          <w:szCs w:val="24"/>
        </w:rPr>
        <w:t>DB instance</w:t>
      </w:r>
    </w:p>
    <w:p w:rsidR="00FE5B3E" w:rsidRPr="00882F96" w:rsidRDefault="00FE5B3E" w:rsidP="0076724F">
      <w:pPr>
        <w:pStyle w:val="ListParagraph"/>
        <w:numPr>
          <w:ilvl w:val="0"/>
          <w:numId w:val="312"/>
        </w:numPr>
        <w:rPr>
          <w:rFonts w:ascii="Calibri" w:hAnsi="Calibri" w:cs="Calibri"/>
          <w:sz w:val="24"/>
          <w:szCs w:val="24"/>
        </w:rPr>
      </w:pPr>
      <w:r w:rsidRPr="00882F96">
        <w:rPr>
          <w:rFonts w:ascii="Calibri" w:hAnsi="Calibri" w:cs="Calibri"/>
          <w:sz w:val="24"/>
          <w:szCs w:val="24"/>
        </w:rPr>
        <w:t>DB cluster</w:t>
      </w:r>
    </w:p>
    <w:p w:rsidR="00FE5B3E" w:rsidRPr="00882F96" w:rsidRDefault="00FE5B3E" w:rsidP="0076724F">
      <w:pPr>
        <w:pStyle w:val="ListParagraph"/>
        <w:numPr>
          <w:ilvl w:val="0"/>
          <w:numId w:val="312"/>
        </w:numPr>
        <w:rPr>
          <w:rFonts w:ascii="Calibri" w:hAnsi="Calibri" w:cs="Calibri"/>
          <w:sz w:val="24"/>
          <w:szCs w:val="24"/>
        </w:rPr>
      </w:pPr>
      <w:r w:rsidRPr="00882F96">
        <w:rPr>
          <w:rFonts w:ascii="Calibri" w:hAnsi="Calibri" w:cs="Calibri"/>
          <w:sz w:val="24"/>
          <w:szCs w:val="24"/>
        </w:rPr>
        <w:t>Redshift Cluster</w:t>
      </w:r>
    </w:p>
    <w:p w:rsidR="00FE5B3E" w:rsidRPr="004E5322" w:rsidRDefault="00FE5B3E" w:rsidP="00B92D5D">
      <w:pPr>
        <w:pStyle w:val="ListParagraph"/>
        <w:rPr>
          <w:rFonts w:ascii="Calibri" w:hAnsi="Calibri" w:cs="Calibri"/>
          <w:sz w:val="32"/>
          <w:szCs w:val="28"/>
        </w:rPr>
      </w:pPr>
    </w:p>
    <w:p w:rsidR="00FE5B3E" w:rsidRPr="00882F96" w:rsidRDefault="00FE5B3E" w:rsidP="00882F96">
      <w:pPr>
        <w:pStyle w:val="Heading1"/>
      </w:pPr>
      <w:r w:rsidRPr="00882F96">
        <w:lastRenderedPageBreak/>
        <w:t>CloudFormation Hands-On</w:t>
      </w:r>
    </w:p>
    <w:p w:rsidR="00FE5B3E" w:rsidRPr="004E5322" w:rsidRDefault="00FE5B3E" w:rsidP="00B92D5D">
      <w:pPr>
        <w:pStyle w:val="ListParagraph"/>
        <w:rPr>
          <w:rFonts w:ascii="Calibri" w:hAnsi="Calibri" w:cs="Calibri"/>
          <w:sz w:val="32"/>
          <w:szCs w:val="28"/>
        </w:rPr>
      </w:pPr>
    </w:p>
    <w:p w:rsidR="00FE5B3E" w:rsidRPr="00882F96" w:rsidRDefault="00FE5B3E" w:rsidP="0076724F">
      <w:pPr>
        <w:pStyle w:val="ListParagraph"/>
        <w:numPr>
          <w:ilvl w:val="0"/>
          <w:numId w:val="313"/>
        </w:numPr>
        <w:rPr>
          <w:rFonts w:ascii="Calibri" w:hAnsi="Calibri" w:cs="Calibri"/>
          <w:noProof/>
          <w:sz w:val="24"/>
          <w:szCs w:val="24"/>
        </w:rPr>
      </w:pPr>
      <w:proofErr w:type="gramStart"/>
      <w:r w:rsidRPr="00882F96">
        <w:rPr>
          <w:rFonts w:ascii="Calibri" w:hAnsi="Calibri" w:cs="Calibri"/>
          <w:sz w:val="24"/>
          <w:szCs w:val="24"/>
        </w:rPr>
        <w:t>First ,</w:t>
      </w:r>
      <w:proofErr w:type="gramEnd"/>
      <w:r w:rsidRPr="00882F96">
        <w:rPr>
          <w:rFonts w:ascii="Calibri" w:hAnsi="Calibri" w:cs="Calibri"/>
          <w:sz w:val="24"/>
          <w:szCs w:val="24"/>
        </w:rPr>
        <w:t xml:space="preserve"> Go to the AWS Management console and select “CloudFormation service”.</w:t>
      </w:r>
      <w:r w:rsidRPr="00882F96">
        <w:rPr>
          <w:rFonts w:ascii="Calibri" w:hAnsi="Calibri" w:cs="Calibri"/>
          <w:noProof/>
          <w:sz w:val="24"/>
          <w:szCs w:val="24"/>
        </w:rPr>
        <w:t xml:space="preserve"> </w:t>
      </w:r>
      <w:r w:rsidRPr="00882F96">
        <w:rPr>
          <w:rFonts w:ascii="Calibri" w:hAnsi="Calibri" w:cs="Calibri"/>
          <w:noProof/>
          <w:sz w:val="24"/>
          <w:szCs w:val="24"/>
        </w:rPr>
        <w:drawing>
          <wp:inline distT="0" distB="0" distL="0" distR="0" wp14:anchorId="2E3CB343" wp14:editId="69B5DF57">
            <wp:extent cx="5943600" cy="2609215"/>
            <wp:effectExtent l="0" t="0" r="0" b="635"/>
            <wp:docPr id="200750" name="Picture 20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09215"/>
                    </a:xfrm>
                    <a:prstGeom prst="rect">
                      <a:avLst/>
                    </a:prstGeom>
                  </pic:spPr>
                </pic:pic>
              </a:graphicData>
            </a:graphic>
          </wp:inline>
        </w:drawing>
      </w:r>
    </w:p>
    <w:p w:rsidR="00FE5B3E" w:rsidRPr="004E5322" w:rsidRDefault="00FE5B3E" w:rsidP="00B92D5D">
      <w:pPr>
        <w:pStyle w:val="ListParagraph"/>
        <w:rPr>
          <w:rFonts w:ascii="Calibri" w:hAnsi="Calibri" w:cs="Calibri"/>
          <w:noProof/>
          <w:sz w:val="24"/>
        </w:rPr>
      </w:pPr>
    </w:p>
    <w:p w:rsidR="00FE5B3E" w:rsidRPr="00882F96" w:rsidRDefault="00FE5B3E" w:rsidP="0076724F">
      <w:pPr>
        <w:pStyle w:val="ListParagraph"/>
        <w:numPr>
          <w:ilvl w:val="0"/>
          <w:numId w:val="314"/>
        </w:numPr>
        <w:rPr>
          <w:rFonts w:ascii="Calibri" w:hAnsi="Calibri" w:cs="Calibri"/>
          <w:sz w:val="24"/>
          <w:szCs w:val="24"/>
        </w:rPr>
      </w:pPr>
      <w:r w:rsidRPr="00882F96">
        <w:rPr>
          <w:rFonts w:ascii="Calibri" w:hAnsi="Calibri" w:cs="Calibri"/>
          <w:sz w:val="24"/>
          <w:szCs w:val="24"/>
        </w:rPr>
        <w:t>Click on the “Create Stack” button</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0145E9D2" wp14:editId="7227CF43">
            <wp:extent cx="5943600" cy="2494915"/>
            <wp:effectExtent l="0" t="0" r="0" b="635"/>
            <wp:docPr id="200751" name="Picture 20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494915"/>
                    </a:xfrm>
                    <a:prstGeom prst="rect">
                      <a:avLst/>
                    </a:prstGeom>
                  </pic:spPr>
                </pic:pic>
              </a:graphicData>
            </a:graphic>
          </wp:inline>
        </w:drawing>
      </w:r>
    </w:p>
    <w:p w:rsidR="00FE5B3E" w:rsidRPr="00882F96" w:rsidRDefault="00FE5B3E" w:rsidP="0076724F">
      <w:pPr>
        <w:pStyle w:val="ListParagraph"/>
        <w:numPr>
          <w:ilvl w:val="0"/>
          <w:numId w:val="315"/>
        </w:numPr>
        <w:rPr>
          <w:rFonts w:ascii="Calibri" w:hAnsi="Calibri" w:cs="Calibri"/>
          <w:sz w:val="24"/>
          <w:szCs w:val="24"/>
        </w:rPr>
      </w:pPr>
      <w:r w:rsidRPr="00882F96">
        <w:rPr>
          <w:rFonts w:ascii="Calibri" w:hAnsi="Calibri" w:cs="Calibri"/>
          <w:sz w:val="24"/>
          <w:szCs w:val="24"/>
        </w:rPr>
        <w:t>Select the sample template as “</w:t>
      </w:r>
      <w:proofErr w:type="spellStart"/>
      <w:r w:rsidRPr="00882F96">
        <w:rPr>
          <w:rFonts w:ascii="Calibri" w:hAnsi="Calibri" w:cs="Calibri"/>
          <w:sz w:val="24"/>
          <w:szCs w:val="24"/>
        </w:rPr>
        <w:t>CloudFormer</w:t>
      </w:r>
      <w:proofErr w:type="spellEnd"/>
      <w:r w:rsidRPr="00882F96">
        <w:rPr>
          <w:rFonts w:ascii="Calibri" w:hAnsi="Calibri" w:cs="Calibri"/>
          <w:sz w:val="24"/>
          <w:szCs w:val="24"/>
        </w:rPr>
        <w:t>”.</w:t>
      </w:r>
    </w:p>
    <w:p w:rsidR="00FE5B3E" w:rsidRPr="00882F96" w:rsidRDefault="00FE5B3E" w:rsidP="0076724F">
      <w:pPr>
        <w:pStyle w:val="ListParagraph"/>
        <w:numPr>
          <w:ilvl w:val="0"/>
          <w:numId w:val="316"/>
        </w:numPr>
        <w:rPr>
          <w:rFonts w:ascii="Calibri" w:hAnsi="Calibri" w:cs="Calibri"/>
          <w:sz w:val="24"/>
          <w:szCs w:val="24"/>
        </w:rPr>
      </w:pPr>
      <w:r w:rsidRPr="00882F96">
        <w:rPr>
          <w:rFonts w:ascii="Calibri" w:hAnsi="Calibri" w:cs="Calibri"/>
          <w:sz w:val="24"/>
          <w:szCs w:val="24"/>
        </w:rPr>
        <w:t>Click on next ,</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7C474376" wp14:editId="54F3F07D">
            <wp:extent cx="5943600" cy="2474595"/>
            <wp:effectExtent l="0" t="0" r="0" b="1905"/>
            <wp:docPr id="200752" name="Picture 20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474595"/>
                    </a:xfrm>
                    <a:prstGeom prst="rect">
                      <a:avLst/>
                    </a:prstGeom>
                  </pic:spPr>
                </pic:pic>
              </a:graphicData>
            </a:graphic>
          </wp:inline>
        </w:drawing>
      </w:r>
    </w:p>
    <w:p w:rsidR="00FE5B3E" w:rsidRPr="004E5322" w:rsidRDefault="00FE5B3E" w:rsidP="00B92D5D">
      <w:pPr>
        <w:rPr>
          <w:rFonts w:cs="Calibri"/>
          <w:sz w:val="32"/>
          <w:szCs w:val="28"/>
        </w:rPr>
      </w:pPr>
    </w:p>
    <w:p w:rsidR="00FE5B3E" w:rsidRPr="004E5322" w:rsidRDefault="00FE5B3E" w:rsidP="00B92D5D">
      <w:pPr>
        <w:rPr>
          <w:rFonts w:cs="Calibri"/>
          <w:sz w:val="32"/>
          <w:szCs w:val="28"/>
        </w:rPr>
      </w:pPr>
    </w:p>
    <w:p w:rsidR="00FE5B3E" w:rsidRPr="00882F96" w:rsidRDefault="00FE5B3E" w:rsidP="0076724F">
      <w:pPr>
        <w:pStyle w:val="ListParagraph"/>
        <w:numPr>
          <w:ilvl w:val="0"/>
          <w:numId w:val="317"/>
        </w:numPr>
        <w:rPr>
          <w:rFonts w:ascii="Calibri" w:hAnsi="Calibri" w:cs="Calibri"/>
          <w:sz w:val="24"/>
          <w:szCs w:val="24"/>
        </w:rPr>
      </w:pPr>
      <w:r w:rsidRPr="00882F96">
        <w:rPr>
          <w:rFonts w:ascii="Calibri" w:hAnsi="Calibri" w:cs="Calibri"/>
          <w:sz w:val="24"/>
          <w:szCs w:val="24"/>
        </w:rPr>
        <w:t xml:space="preserve">I have given stack name as “ CloudFormation”  and </w:t>
      </w:r>
      <w:proofErr w:type="spellStart"/>
      <w:r w:rsidRPr="00882F96">
        <w:rPr>
          <w:rFonts w:ascii="Calibri" w:hAnsi="Calibri" w:cs="Calibri"/>
          <w:sz w:val="24"/>
          <w:szCs w:val="24"/>
        </w:rPr>
        <w:t>vpc</w:t>
      </w:r>
      <w:proofErr w:type="spellEnd"/>
      <w:r w:rsidRPr="00882F96">
        <w:rPr>
          <w:rFonts w:ascii="Calibri" w:hAnsi="Calibri" w:cs="Calibri"/>
          <w:sz w:val="24"/>
          <w:szCs w:val="24"/>
        </w:rPr>
        <w:t xml:space="preserve"> selection “default”</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2D5DD788" wp14:editId="04225A5F">
            <wp:extent cx="5943600" cy="2434590"/>
            <wp:effectExtent l="0" t="0" r="0" b="3810"/>
            <wp:docPr id="200753" name="Picture 20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434590"/>
                    </a:xfrm>
                    <a:prstGeom prst="rect">
                      <a:avLst/>
                    </a:prstGeom>
                  </pic:spPr>
                </pic:pic>
              </a:graphicData>
            </a:graphic>
          </wp:inline>
        </w:drawing>
      </w:r>
    </w:p>
    <w:p w:rsidR="00FE5B3E" w:rsidRPr="00882F96" w:rsidRDefault="00FE5B3E" w:rsidP="0076724F">
      <w:pPr>
        <w:pStyle w:val="ListParagraph"/>
        <w:numPr>
          <w:ilvl w:val="0"/>
          <w:numId w:val="318"/>
        </w:numPr>
        <w:rPr>
          <w:rFonts w:ascii="Calibri" w:hAnsi="Calibri" w:cs="Calibri"/>
          <w:sz w:val="24"/>
          <w:szCs w:val="24"/>
        </w:rPr>
      </w:pPr>
      <w:r w:rsidRPr="00882F96">
        <w:rPr>
          <w:rFonts w:ascii="Calibri" w:hAnsi="Calibri" w:cs="Calibri"/>
          <w:sz w:val="24"/>
          <w:szCs w:val="24"/>
        </w:rPr>
        <w:t>Click on next button  ,</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lastRenderedPageBreak/>
        <w:drawing>
          <wp:inline distT="0" distB="0" distL="0" distR="0" wp14:anchorId="34F19972" wp14:editId="33988754">
            <wp:extent cx="5943600" cy="2524760"/>
            <wp:effectExtent l="0" t="0" r="0" b="8890"/>
            <wp:docPr id="200754" name="Picture 20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24760"/>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E5322" w:rsidRDefault="00FE5B3E" w:rsidP="0076724F">
      <w:pPr>
        <w:pStyle w:val="ListParagraph"/>
        <w:numPr>
          <w:ilvl w:val="0"/>
          <w:numId w:val="319"/>
        </w:numPr>
      </w:pPr>
      <w:r w:rsidRPr="004E5322">
        <w:t>Tag the template with proper naming convention (for ease of use).</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7D8C5DFB" wp14:editId="0CFE566E">
            <wp:extent cx="5943600" cy="2021205"/>
            <wp:effectExtent l="0" t="0" r="0" b="0"/>
            <wp:docPr id="200755" name="Picture 2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21205"/>
                    </a:xfrm>
                    <a:prstGeom prst="rect">
                      <a:avLst/>
                    </a:prstGeom>
                  </pic:spPr>
                </pic:pic>
              </a:graphicData>
            </a:graphic>
          </wp:inline>
        </w:drawing>
      </w:r>
    </w:p>
    <w:p w:rsidR="00FE5B3E" w:rsidRPr="004E5322" w:rsidRDefault="00FE5B3E" w:rsidP="00B92D5D">
      <w:pPr>
        <w:pStyle w:val="ListParagraph"/>
        <w:rPr>
          <w:rFonts w:ascii="Calibri" w:hAnsi="Calibri" w:cs="Calibri"/>
          <w:sz w:val="32"/>
          <w:szCs w:val="28"/>
        </w:rPr>
      </w:pPr>
    </w:p>
    <w:p w:rsidR="00FE5B3E" w:rsidRPr="004E5322" w:rsidRDefault="00FE5B3E" w:rsidP="0076724F">
      <w:pPr>
        <w:pStyle w:val="ListParagraph"/>
        <w:numPr>
          <w:ilvl w:val="0"/>
          <w:numId w:val="320"/>
        </w:numPr>
      </w:pPr>
      <w:r w:rsidRPr="004E5322">
        <w:t>Click on next button ,</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14467156" wp14:editId="6D76ACA2">
            <wp:extent cx="5943600" cy="2590800"/>
            <wp:effectExtent l="0" t="0" r="0" b="0"/>
            <wp:docPr id="200757" name="Picture 20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90800"/>
                    </a:xfrm>
                    <a:prstGeom prst="rect">
                      <a:avLst/>
                    </a:prstGeom>
                  </pic:spPr>
                </pic:pic>
              </a:graphicData>
            </a:graphic>
          </wp:inline>
        </w:drawing>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7CC9AC1F" wp14:editId="5FDD2968">
            <wp:extent cx="5943600" cy="2679700"/>
            <wp:effectExtent l="0" t="0" r="0" b="6350"/>
            <wp:docPr id="200758" name="Picture 20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79700"/>
                    </a:xfrm>
                    <a:prstGeom prst="rect">
                      <a:avLst/>
                    </a:prstGeom>
                  </pic:spPr>
                </pic:pic>
              </a:graphicData>
            </a:graphic>
          </wp:inline>
        </w:drawing>
      </w:r>
    </w:p>
    <w:p w:rsidR="00FE5B3E" w:rsidRPr="00882F96" w:rsidRDefault="00FE5B3E" w:rsidP="0076724F">
      <w:pPr>
        <w:pStyle w:val="ListParagraph"/>
        <w:numPr>
          <w:ilvl w:val="0"/>
          <w:numId w:val="321"/>
        </w:numPr>
        <w:rPr>
          <w:rFonts w:ascii="Calibri" w:hAnsi="Calibri" w:cs="Calibri"/>
          <w:sz w:val="24"/>
          <w:szCs w:val="24"/>
        </w:rPr>
      </w:pPr>
      <w:r w:rsidRPr="00882F96">
        <w:rPr>
          <w:rFonts w:ascii="Calibri" w:hAnsi="Calibri" w:cs="Calibri"/>
          <w:sz w:val="24"/>
          <w:szCs w:val="24"/>
        </w:rPr>
        <w:t>Finally, click on the “create” button &amp; the stack is ready.</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28A5645" wp14:editId="501C6696">
            <wp:extent cx="5943600" cy="2584450"/>
            <wp:effectExtent l="0" t="0" r="0" b="6350"/>
            <wp:docPr id="200759" name="Picture 20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584450"/>
                    </a:xfrm>
                    <a:prstGeom prst="rect">
                      <a:avLst/>
                    </a:prstGeom>
                  </pic:spPr>
                </pic:pic>
              </a:graphicData>
            </a:graphic>
          </wp:inline>
        </w:drawing>
      </w:r>
    </w:p>
    <w:p w:rsidR="00FE5B3E" w:rsidRPr="004E5322" w:rsidRDefault="00FE5B3E" w:rsidP="00B92D5D">
      <w:pPr>
        <w:rPr>
          <w:rFonts w:cs="Calibri"/>
          <w:sz w:val="32"/>
          <w:szCs w:val="28"/>
        </w:rPr>
      </w:pPr>
    </w:p>
    <w:p w:rsidR="00FE5B3E" w:rsidRPr="00882F96" w:rsidRDefault="00FE5B3E" w:rsidP="0076724F">
      <w:pPr>
        <w:pStyle w:val="ListParagraph"/>
        <w:numPr>
          <w:ilvl w:val="0"/>
          <w:numId w:val="322"/>
        </w:numPr>
        <w:rPr>
          <w:rFonts w:ascii="Calibri" w:hAnsi="Calibri" w:cs="Calibri"/>
          <w:sz w:val="24"/>
          <w:szCs w:val="24"/>
        </w:rPr>
      </w:pPr>
      <w:r w:rsidRPr="00882F96">
        <w:rPr>
          <w:rFonts w:ascii="Calibri" w:hAnsi="Calibri" w:cs="Calibri"/>
          <w:sz w:val="24"/>
          <w:szCs w:val="24"/>
        </w:rPr>
        <w:t>CloudFormation creation in process ,its take few minutes to complete</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6C987A4E" wp14:editId="3098FF2B">
            <wp:extent cx="5943600" cy="2395855"/>
            <wp:effectExtent l="0" t="0" r="0" b="4445"/>
            <wp:docPr id="200761" name="Picture 2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395855"/>
                    </a:xfrm>
                    <a:prstGeom prst="rect">
                      <a:avLst/>
                    </a:prstGeom>
                  </pic:spPr>
                </pic:pic>
              </a:graphicData>
            </a:graphic>
          </wp:inline>
        </w:drawing>
      </w:r>
    </w:p>
    <w:p w:rsidR="00FE5B3E" w:rsidRPr="00882F96" w:rsidRDefault="00FE5B3E" w:rsidP="0076724F">
      <w:pPr>
        <w:pStyle w:val="ListParagraph"/>
        <w:numPr>
          <w:ilvl w:val="0"/>
          <w:numId w:val="323"/>
        </w:numPr>
        <w:rPr>
          <w:rFonts w:ascii="Calibri" w:hAnsi="Calibri" w:cs="Calibri"/>
          <w:sz w:val="24"/>
          <w:szCs w:val="24"/>
        </w:rPr>
      </w:pPr>
      <w:r w:rsidRPr="00882F96">
        <w:rPr>
          <w:rFonts w:ascii="Calibri" w:hAnsi="Calibri" w:cs="Calibri"/>
          <w:sz w:val="24"/>
          <w:szCs w:val="24"/>
        </w:rPr>
        <w:t>The “URL</w:t>
      </w:r>
      <w:proofErr w:type="gramStart"/>
      <w:r w:rsidRPr="00882F96">
        <w:rPr>
          <w:rFonts w:ascii="Calibri" w:hAnsi="Calibri" w:cs="Calibri"/>
          <w:sz w:val="24"/>
          <w:szCs w:val="24"/>
        </w:rPr>
        <w:t>”  is</w:t>
      </w:r>
      <w:proofErr w:type="gramEnd"/>
      <w:r w:rsidRPr="00882F96">
        <w:rPr>
          <w:rFonts w:ascii="Calibri" w:hAnsi="Calibri" w:cs="Calibri"/>
          <w:sz w:val="24"/>
          <w:szCs w:val="24"/>
        </w:rPr>
        <w:t xml:space="preserve"> the link of the </w:t>
      </w:r>
      <w:proofErr w:type="spellStart"/>
      <w:r w:rsidRPr="00882F96">
        <w:rPr>
          <w:rFonts w:ascii="Calibri" w:hAnsi="Calibri" w:cs="Calibri"/>
          <w:sz w:val="24"/>
          <w:szCs w:val="24"/>
        </w:rPr>
        <w:t>CloudFormer</w:t>
      </w:r>
      <w:proofErr w:type="spellEnd"/>
      <w:r w:rsidRPr="00882F96">
        <w:rPr>
          <w:rFonts w:ascii="Calibri" w:hAnsi="Calibri" w:cs="Calibri"/>
          <w:sz w:val="24"/>
          <w:szCs w:val="24"/>
        </w:rPr>
        <w:t xml:space="preserve"> Tool ( it is running on an t1.micro instance in our AWS Account.</w:t>
      </w:r>
    </w:p>
    <w:p w:rsidR="00FE5B3E" w:rsidRPr="004E5322" w:rsidRDefault="00FE5B3E" w:rsidP="00B92D5D">
      <w:pPr>
        <w:pStyle w:val="ListParagraph"/>
        <w:rPr>
          <w:rFonts w:ascii="Calibri" w:hAnsi="Calibri" w:cs="Calibri"/>
          <w:sz w:val="32"/>
          <w:szCs w:val="28"/>
        </w:rPr>
      </w:pPr>
      <w:r w:rsidRPr="004E5322">
        <w:rPr>
          <w:rFonts w:ascii="Calibri" w:hAnsi="Calibri" w:cs="Calibri"/>
          <w:noProof/>
          <w:sz w:val="24"/>
        </w:rPr>
        <w:drawing>
          <wp:inline distT="0" distB="0" distL="0" distR="0" wp14:anchorId="7881DFC5" wp14:editId="29728FE3">
            <wp:extent cx="5943600" cy="3435985"/>
            <wp:effectExtent l="0" t="0" r="0" b="0"/>
            <wp:docPr id="200762" name="Picture 20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35985"/>
                    </a:xfrm>
                    <a:prstGeom prst="rect">
                      <a:avLst/>
                    </a:prstGeom>
                  </pic:spPr>
                </pic:pic>
              </a:graphicData>
            </a:graphic>
          </wp:inline>
        </w:drawing>
      </w:r>
    </w:p>
    <w:p w:rsidR="00FE5B3E" w:rsidRPr="00882F96" w:rsidRDefault="00FE5B3E" w:rsidP="0076724F">
      <w:pPr>
        <w:pStyle w:val="ListParagraph"/>
        <w:numPr>
          <w:ilvl w:val="0"/>
          <w:numId w:val="324"/>
        </w:numPr>
        <w:rPr>
          <w:rFonts w:ascii="Calibri" w:hAnsi="Calibri" w:cs="Calibri"/>
          <w:sz w:val="24"/>
          <w:szCs w:val="24"/>
        </w:rPr>
      </w:pPr>
      <w:r w:rsidRPr="00882F96">
        <w:rPr>
          <w:rFonts w:ascii="Calibri" w:hAnsi="Calibri" w:cs="Calibri"/>
          <w:sz w:val="24"/>
          <w:szCs w:val="24"/>
        </w:rPr>
        <w:t>Click on the “create Template button” and proceed further.</w:t>
      </w:r>
    </w:p>
    <w:p w:rsidR="00FE5B3E" w:rsidRPr="00882F96" w:rsidRDefault="00FE5B3E" w:rsidP="0076724F">
      <w:pPr>
        <w:pStyle w:val="ListParagraph"/>
        <w:numPr>
          <w:ilvl w:val="0"/>
          <w:numId w:val="324"/>
        </w:numPr>
        <w:rPr>
          <w:rFonts w:ascii="Calibri" w:hAnsi="Calibri" w:cs="Calibri"/>
          <w:sz w:val="24"/>
          <w:szCs w:val="24"/>
        </w:rPr>
      </w:pPr>
      <w:r w:rsidRPr="00882F96">
        <w:rPr>
          <w:rFonts w:ascii="Calibri" w:hAnsi="Calibri" w:cs="Calibri"/>
          <w:sz w:val="24"/>
          <w:szCs w:val="24"/>
        </w:rPr>
        <w:t xml:space="preserve">You will see a “Analyzing your account” screen &amp; this step will take some time </w:t>
      </w:r>
      <w:proofErr w:type="gramStart"/>
      <w:r w:rsidRPr="00882F96">
        <w:rPr>
          <w:rFonts w:ascii="Calibri" w:hAnsi="Calibri" w:cs="Calibri"/>
          <w:sz w:val="24"/>
          <w:szCs w:val="24"/>
        </w:rPr>
        <w:t>( Be</w:t>
      </w:r>
      <w:proofErr w:type="gramEnd"/>
      <w:r w:rsidRPr="00882F96">
        <w:rPr>
          <w:rFonts w:ascii="Calibri" w:hAnsi="Calibri" w:cs="Calibri"/>
          <w:sz w:val="24"/>
          <w:szCs w:val="24"/>
        </w:rPr>
        <w:t xml:space="preserve"> patient).</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2B06D31B" wp14:editId="3FDD6BE7">
            <wp:extent cx="5943600" cy="3462655"/>
            <wp:effectExtent l="0" t="0" r="0" b="4445"/>
            <wp:docPr id="200763" name="Picture 20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462655"/>
                    </a:xfrm>
                    <a:prstGeom prst="rect">
                      <a:avLst/>
                    </a:prstGeom>
                  </pic:spPr>
                </pic:pic>
              </a:graphicData>
            </a:graphic>
          </wp:inline>
        </w:drawing>
      </w:r>
    </w:p>
    <w:p w:rsidR="00FE5B3E" w:rsidRPr="00882F96" w:rsidRDefault="00FE5B3E" w:rsidP="0076724F">
      <w:pPr>
        <w:pStyle w:val="ListParagraph"/>
        <w:numPr>
          <w:ilvl w:val="0"/>
          <w:numId w:val="325"/>
        </w:numPr>
        <w:rPr>
          <w:rFonts w:ascii="Calibri" w:hAnsi="Calibri" w:cs="Calibri"/>
          <w:sz w:val="24"/>
          <w:szCs w:val="24"/>
        </w:rPr>
      </w:pPr>
      <w:r w:rsidRPr="00882F96">
        <w:rPr>
          <w:rFonts w:ascii="Calibri" w:hAnsi="Calibri" w:cs="Calibri"/>
          <w:sz w:val="24"/>
          <w:szCs w:val="24"/>
        </w:rPr>
        <w:t xml:space="preserve">Give the template a Description </w:t>
      </w:r>
      <w:proofErr w:type="gramStart"/>
      <w:r w:rsidRPr="00882F96">
        <w:rPr>
          <w:rFonts w:ascii="Calibri" w:hAnsi="Calibri" w:cs="Calibri"/>
          <w:sz w:val="24"/>
          <w:szCs w:val="24"/>
        </w:rPr>
        <w:t>( as</w:t>
      </w:r>
      <w:proofErr w:type="gramEnd"/>
      <w:r w:rsidRPr="00882F96">
        <w:rPr>
          <w:rFonts w:ascii="Calibri" w:hAnsi="Calibri" w:cs="Calibri"/>
          <w:sz w:val="24"/>
          <w:szCs w:val="24"/>
        </w:rPr>
        <w:t xml:space="preserve"> per your convenience).</w:t>
      </w:r>
    </w:p>
    <w:p w:rsidR="00FE5B3E" w:rsidRPr="00882F96" w:rsidRDefault="00FE5B3E" w:rsidP="0076724F">
      <w:pPr>
        <w:pStyle w:val="ListParagraph"/>
        <w:numPr>
          <w:ilvl w:val="0"/>
          <w:numId w:val="325"/>
        </w:numPr>
        <w:rPr>
          <w:rFonts w:ascii="Calibri" w:hAnsi="Calibri" w:cs="Calibri"/>
          <w:sz w:val="24"/>
          <w:szCs w:val="24"/>
        </w:rPr>
      </w:pPr>
      <w:r w:rsidRPr="00882F96">
        <w:rPr>
          <w:rFonts w:ascii="Calibri" w:hAnsi="Calibri" w:cs="Calibri"/>
          <w:sz w:val="24"/>
          <w:szCs w:val="24"/>
        </w:rPr>
        <w:t>Do not select any resource as of now.</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2C81667E" wp14:editId="7B45C6FD">
            <wp:extent cx="5943600" cy="3509645"/>
            <wp:effectExtent l="0" t="0" r="0" b="0"/>
            <wp:docPr id="200764" name="Picture 2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509645"/>
                    </a:xfrm>
                    <a:prstGeom prst="rect">
                      <a:avLst/>
                    </a:prstGeom>
                  </pic:spPr>
                </pic:pic>
              </a:graphicData>
            </a:graphic>
          </wp:inline>
        </w:drawing>
      </w:r>
    </w:p>
    <w:p w:rsidR="00FE5B3E" w:rsidRPr="00882F96" w:rsidRDefault="00FE5B3E" w:rsidP="0076724F">
      <w:pPr>
        <w:pStyle w:val="ListParagraph"/>
        <w:numPr>
          <w:ilvl w:val="0"/>
          <w:numId w:val="326"/>
        </w:numPr>
        <w:rPr>
          <w:rFonts w:ascii="Calibri" w:hAnsi="Calibri" w:cs="Calibri"/>
          <w:sz w:val="24"/>
          <w:szCs w:val="24"/>
        </w:rPr>
      </w:pPr>
      <w:r w:rsidRPr="00882F96">
        <w:rPr>
          <w:rFonts w:ascii="Calibri" w:hAnsi="Calibri" w:cs="Calibri"/>
          <w:sz w:val="24"/>
          <w:szCs w:val="24"/>
        </w:rPr>
        <w:t>Click on continue button.</w:t>
      </w:r>
    </w:p>
    <w:p w:rsidR="00FE5B3E" w:rsidRPr="00882F96" w:rsidRDefault="00FE5B3E" w:rsidP="0076724F">
      <w:pPr>
        <w:pStyle w:val="ListParagraph"/>
        <w:numPr>
          <w:ilvl w:val="0"/>
          <w:numId w:val="327"/>
        </w:numPr>
        <w:rPr>
          <w:rFonts w:ascii="Calibri" w:hAnsi="Calibri" w:cs="Calibri"/>
          <w:sz w:val="24"/>
          <w:szCs w:val="24"/>
        </w:rPr>
      </w:pPr>
      <w:r w:rsidRPr="00882F96">
        <w:rPr>
          <w:rFonts w:ascii="Calibri" w:hAnsi="Calibri" w:cs="Calibri"/>
          <w:sz w:val="24"/>
          <w:szCs w:val="24"/>
        </w:rPr>
        <w:t xml:space="preserve">At first, it will ask you to select the VPC. So, all the related subnets, network interface &amp; security group will be automatically selected </w:t>
      </w:r>
      <w:proofErr w:type="gramStart"/>
      <w:r w:rsidRPr="00882F96">
        <w:rPr>
          <w:rFonts w:ascii="Calibri" w:hAnsi="Calibri" w:cs="Calibri"/>
          <w:sz w:val="24"/>
          <w:szCs w:val="24"/>
        </w:rPr>
        <w:t>( although</w:t>
      </w:r>
      <w:proofErr w:type="gramEnd"/>
      <w:r w:rsidRPr="00882F96">
        <w:rPr>
          <w:rFonts w:ascii="Calibri" w:hAnsi="Calibri" w:cs="Calibri"/>
          <w:sz w:val="24"/>
          <w:szCs w:val="24"/>
        </w:rPr>
        <w:t xml:space="preserve"> we can customize it).</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3EEFC23C" wp14:editId="0EFB480C">
            <wp:extent cx="5943600" cy="2649220"/>
            <wp:effectExtent l="0" t="0" r="0" b="0"/>
            <wp:docPr id="200765" name="Picture 20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49220"/>
                    </a:xfrm>
                    <a:prstGeom prst="rect">
                      <a:avLst/>
                    </a:prstGeom>
                  </pic:spPr>
                </pic:pic>
              </a:graphicData>
            </a:graphic>
          </wp:inline>
        </w:drawing>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 xml:space="preserve">Now just keep clicking on “Continue” button. </w:t>
      </w:r>
      <w:proofErr w:type="spellStart"/>
      <w:r w:rsidRPr="00882F96">
        <w:rPr>
          <w:rFonts w:ascii="Calibri" w:hAnsi="Calibri" w:cs="Calibri"/>
          <w:sz w:val="24"/>
          <w:szCs w:val="24"/>
        </w:rPr>
        <w:t>CloudFormer</w:t>
      </w:r>
      <w:proofErr w:type="spellEnd"/>
      <w:r w:rsidRPr="00882F96">
        <w:rPr>
          <w:rFonts w:ascii="Calibri" w:hAnsi="Calibri" w:cs="Calibri"/>
          <w:sz w:val="24"/>
          <w:szCs w:val="24"/>
        </w:rPr>
        <w:t xml:space="preserve"> takes care of the dependencies.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In subsequent steps, it will ask you to select the following:</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VPC Network (VPC Subnets, Internet Gateways, Customer Gateways, DHCP options)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VPC Security (Network ACLs, Rote Tables)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Network (ELB, Elastic IP , Network Interfaces)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Compute (Auto Scaling Groups, EC2 Instances)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Storage (EBS Volumes, RDS Instances, DynamoDB Tables, S3 Buckets)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 xml:space="preserve">Services (SQS, SNS Topics, </w:t>
      </w:r>
      <w:proofErr w:type="spellStart"/>
      <w:r w:rsidRPr="00882F96">
        <w:rPr>
          <w:rFonts w:ascii="Calibri" w:hAnsi="Calibri" w:cs="Calibri"/>
          <w:sz w:val="24"/>
          <w:szCs w:val="24"/>
        </w:rPr>
        <w:t>SimpleDB</w:t>
      </w:r>
      <w:proofErr w:type="spellEnd"/>
      <w:r w:rsidRPr="00882F96">
        <w:rPr>
          <w:rFonts w:ascii="Calibri" w:hAnsi="Calibri" w:cs="Calibri"/>
          <w:sz w:val="24"/>
          <w:szCs w:val="24"/>
        </w:rPr>
        <w:t xml:space="preserve"> Domains)</w:t>
      </w:r>
    </w:p>
    <w:p w:rsidR="00FE5B3E" w:rsidRPr="00882F96" w:rsidRDefault="00FE5B3E" w:rsidP="0076724F">
      <w:pPr>
        <w:pStyle w:val="ListParagraph"/>
        <w:numPr>
          <w:ilvl w:val="0"/>
          <w:numId w:val="328"/>
        </w:numPr>
        <w:rPr>
          <w:rFonts w:ascii="Calibri" w:hAnsi="Calibri" w:cs="Calibri"/>
          <w:sz w:val="24"/>
          <w:szCs w:val="24"/>
        </w:rPr>
      </w:pPr>
      <w:proofErr w:type="spellStart"/>
      <w:r w:rsidRPr="00882F96">
        <w:rPr>
          <w:rFonts w:ascii="Calibri" w:hAnsi="Calibri" w:cs="Calibri"/>
          <w:sz w:val="24"/>
          <w:szCs w:val="24"/>
        </w:rPr>
        <w:t>Config</w:t>
      </w:r>
      <w:proofErr w:type="spellEnd"/>
      <w:r w:rsidRPr="00882F96">
        <w:rPr>
          <w:rFonts w:ascii="Calibri" w:hAnsi="Calibri" w:cs="Calibri"/>
          <w:sz w:val="24"/>
          <w:szCs w:val="24"/>
        </w:rPr>
        <w:t xml:space="preserve"> (Auto Scaling Launch Configurations, RDS Subnet groups, RDS Parameter Groups)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 xml:space="preserve">Security (EC2 Security Groups, RDS Security Groups, SQS Queue Policies, SNS </w:t>
      </w:r>
      <w:proofErr w:type="spellStart"/>
      <w:r w:rsidRPr="00882F96">
        <w:rPr>
          <w:rFonts w:ascii="Calibri" w:hAnsi="Calibri" w:cs="Calibri"/>
          <w:sz w:val="24"/>
          <w:szCs w:val="24"/>
        </w:rPr>
        <w:t>Tpic</w:t>
      </w:r>
      <w:proofErr w:type="spellEnd"/>
      <w:r w:rsidRPr="00882F96">
        <w:rPr>
          <w:rFonts w:ascii="Calibri" w:hAnsi="Calibri" w:cs="Calibri"/>
          <w:sz w:val="24"/>
          <w:szCs w:val="24"/>
        </w:rPr>
        <w:t xml:space="preserve"> Policies, S3 Bucket Policies)</w:t>
      </w:r>
    </w:p>
    <w:p w:rsidR="00FE5B3E" w:rsidRPr="00882F96" w:rsidRDefault="00FE5B3E" w:rsidP="0076724F">
      <w:pPr>
        <w:pStyle w:val="ListParagraph"/>
        <w:numPr>
          <w:ilvl w:val="0"/>
          <w:numId w:val="328"/>
        </w:numPr>
        <w:rPr>
          <w:rFonts w:ascii="Calibri" w:hAnsi="Calibri" w:cs="Calibri"/>
          <w:sz w:val="24"/>
          <w:szCs w:val="24"/>
        </w:rPr>
      </w:pPr>
      <w:r w:rsidRPr="00882F96">
        <w:rPr>
          <w:rFonts w:ascii="Calibri" w:hAnsi="Calibri" w:cs="Calibri"/>
          <w:sz w:val="24"/>
          <w:szCs w:val="24"/>
        </w:rPr>
        <w:t>Optional Resources (</w:t>
      </w:r>
      <w:proofErr w:type="spellStart"/>
      <w:r w:rsidRPr="00882F96">
        <w:rPr>
          <w:rFonts w:ascii="Calibri" w:hAnsi="Calibri" w:cs="Calibri"/>
          <w:sz w:val="24"/>
          <w:szCs w:val="24"/>
        </w:rPr>
        <w:t>AutoScaling</w:t>
      </w:r>
      <w:proofErr w:type="spellEnd"/>
      <w:r w:rsidRPr="00882F96">
        <w:rPr>
          <w:rFonts w:ascii="Calibri" w:hAnsi="Calibri" w:cs="Calibri"/>
          <w:sz w:val="24"/>
          <w:szCs w:val="24"/>
        </w:rPr>
        <w:t xml:space="preserve"> Policies, CloudWatch Alarms)</w:t>
      </w:r>
    </w:p>
    <w:p w:rsidR="00FE5B3E" w:rsidRPr="004E5322" w:rsidRDefault="00FE5B3E" w:rsidP="00B92D5D">
      <w:pPr>
        <w:rPr>
          <w:rFonts w:cs="Calibri"/>
          <w:sz w:val="32"/>
          <w:szCs w:val="28"/>
        </w:rPr>
      </w:pPr>
      <w:r w:rsidRPr="004E5322">
        <w:rPr>
          <w:rFonts w:cs="Calibri"/>
          <w:noProof/>
          <w:sz w:val="28"/>
          <w:lang w:eastAsia="en-US"/>
        </w:rPr>
        <w:lastRenderedPageBreak/>
        <w:drawing>
          <wp:inline distT="0" distB="0" distL="0" distR="0" wp14:anchorId="5907BC70" wp14:editId="18D50ADA">
            <wp:extent cx="5943600" cy="36480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48075"/>
                    </a:xfrm>
                    <a:prstGeom prst="rect">
                      <a:avLst/>
                    </a:prstGeom>
                  </pic:spPr>
                </pic:pic>
              </a:graphicData>
            </a:graphic>
          </wp:inline>
        </w:drawing>
      </w:r>
    </w:p>
    <w:p w:rsidR="00FE5B3E" w:rsidRPr="004E5322" w:rsidRDefault="00FE5B3E" w:rsidP="00882F96">
      <w:r w:rsidRPr="004E5322">
        <w:t>At last, you will see a summary page with all your selected setting.</w:t>
      </w:r>
    </w:p>
    <w:p w:rsidR="00FE5B3E" w:rsidRPr="004E5322" w:rsidRDefault="00FE5B3E" w:rsidP="00B92D5D">
      <w:pPr>
        <w:rPr>
          <w:rFonts w:cs="Calibri"/>
          <w:sz w:val="32"/>
          <w:szCs w:val="28"/>
        </w:rPr>
      </w:pPr>
      <w:r w:rsidRPr="004E5322">
        <w:rPr>
          <w:rFonts w:cs="Calibri"/>
          <w:noProof/>
          <w:sz w:val="28"/>
          <w:lang w:eastAsia="en-US"/>
        </w:rPr>
        <w:drawing>
          <wp:inline distT="0" distB="0" distL="0" distR="0" wp14:anchorId="400E11D4" wp14:editId="76CEDA8A">
            <wp:extent cx="5943600" cy="2443480"/>
            <wp:effectExtent l="0" t="0" r="0" b="0"/>
            <wp:docPr id="200767" name="Picture 20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443480"/>
                    </a:xfrm>
                    <a:prstGeom prst="rect">
                      <a:avLst/>
                    </a:prstGeom>
                  </pic:spPr>
                </pic:pic>
              </a:graphicData>
            </a:graphic>
          </wp:inline>
        </w:drawing>
      </w:r>
    </w:p>
    <w:p w:rsidR="00FE5B3E" w:rsidRPr="00882F96" w:rsidRDefault="00FE5B3E" w:rsidP="0076724F">
      <w:pPr>
        <w:pStyle w:val="ListParagraph"/>
        <w:numPr>
          <w:ilvl w:val="0"/>
          <w:numId w:val="329"/>
        </w:numPr>
        <w:rPr>
          <w:rFonts w:ascii="Calibri" w:hAnsi="Calibri" w:cs="Calibri"/>
          <w:sz w:val="24"/>
          <w:szCs w:val="24"/>
        </w:rPr>
      </w:pPr>
      <w:r w:rsidRPr="00882F96">
        <w:rPr>
          <w:rFonts w:ascii="Calibri" w:hAnsi="Calibri" w:cs="Calibri"/>
          <w:sz w:val="24"/>
          <w:szCs w:val="24"/>
        </w:rPr>
        <w:t>CloudFront will display your template, click on “Save Template”.</w:t>
      </w:r>
    </w:p>
    <w:p w:rsidR="00FE5B3E" w:rsidRPr="004E5322" w:rsidRDefault="00FE5B3E" w:rsidP="00B92D5D">
      <w:pPr>
        <w:tabs>
          <w:tab w:val="left" w:pos="8040"/>
        </w:tabs>
        <w:rPr>
          <w:rFonts w:cs="Calibri"/>
          <w:sz w:val="28"/>
        </w:rPr>
      </w:pPr>
      <w:r w:rsidRPr="004E5322">
        <w:rPr>
          <w:rFonts w:cs="Calibri"/>
          <w:sz w:val="28"/>
        </w:rPr>
        <w:tab/>
      </w:r>
    </w:p>
    <w:p w:rsidR="00FE5B3E" w:rsidRPr="004E5322" w:rsidRDefault="00FE5B3E" w:rsidP="00B92D5D">
      <w:pPr>
        <w:tabs>
          <w:tab w:val="left" w:pos="8040"/>
        </w:tabs>
        <w:rPr>
          <w:rFonts w:cs="Calibri"/>
          <w:sz w:val="28"/>
        </w:rPr>
      </w:pPr>
    </w:p>
    <w:p w:rsidR="00FE5B3E" w:rsidRPr="00882F96" w:rsidRDefault="00FE5B3E" w:rsidP="0076724F">
      <w:pPr>
        <w:pStyle w:val="ListParagraph"/>
        <w:numPr>
          <w:ilvl w:val="0"/>
          <w:numId w:val="330"/>
        </w:numPr>
        <w:rPr>
          <w:rFonts w:ascii="Calibri" w:hAnsi="Calibri" w:cs="Calibri"/>
          <w:sz w:val="24"/>
          <w:szCs w:val="24"/>
        </w:rPr>
      </w:pPr>
      <w:r w:rsidRPr="00882F96">
        <w:rPr>
          <w:rFonts w:ascii="Calibri" w:hAnsi="Calibri" w:cs="Calibri"/>
          <w:sz w:val="24"/>
          <w:szCs w:val="24"/>
        </w:rPr>
        <w:t>On the next screen, select “Launch Stack”.</w:t>
      </w:r>
    </w:p>
    <w:p w:rsidR="00FE5B3E" w:rsidRPr="004E5322" w:rsidRDefault="00FE5B3E" w:rsidP="00B92D5D">
      <w:pPr>
        <w:tabs>
          <w:tab w:val="left" w:pos="8040"/>
        </w:tabs>
        <w:rPr>
          <w:rFonts w:cs="Calibri"/>
          <w:sz w:val="32"/>
          <w:szCs w:val="28"/>
        </w:rPr>
      </w:pPr>
      <w:r w:rsidRPr="004E5322">
        <w:rPr>
          <w:rFonts w:cs="Calibri"/>
          <w:noProof/>
          <w:sz w:val="28"/>
          <w:lang w:eastAsia="en-US"/>
        </w:rPr>
        <w:lastRenderedPageBreak/>
        <w:drawing>
          <wp:inline distT="0" distB="0" distL="0" distR="0" wp14:anchorId="78A2C8E1" wp14:editId="18015D8C">
            <wp:extent cx="5943600" cy="1217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217930"/>
                    </a:xfrm>
                    <a:prstGeom prst="rect">
                      <a:avLst/>
                    </a:prstGeom>
                  </pic:spPr>
                </pic:pic>
              </a:graphicData>
            </a:graphic>
          </wp:inline>
        </w:drawing>
      </w:r>
    </w:p>
    <w:p w:rsidR="00FE5B3E" w:rsidRPr="004E5322" w:rsidRDefault="00FE5B3E" w:rsidP="00B92D5D">
      <w:pPr>
        <w:tabs>
          <w:tab w:val="left" w:pos="8040"/>
        </w:tabs>
        <w:rPr>
          <w:rFonts w:cs="Calibri"/>
          <w:sz w:val="32"/>
          <w:szCs w:val="28"/>
        </w:rPr>
      </w:pPr>
    </w:p>
    <w:p w:rsidR="00FE5B3E" w:rsidRPr="00882F96" w:rsidRDefault="00FE5B3E" w:rsidP="0076724F">
      <w:pPr>
        <w:pStyle w:val="ListParagraph"/>
        <w:numPr>
          <w:ilvl w:val="0"/>
          <w:numId w:val="331"/>
        </w:numPr>
        <w:rPr>
          <w:rFonts w:ascii="Calibri" w:hAnsi="Calibri" w:cs="Calibri"/>
          <w:sz w:val="24"/>
          <w:szCs w:val="24"/>
        </w:rPr>
      </w:pPr>
      <w:r w:rsidRPr="00882F96">
        <w:rPr>
          <w:rFonts w:ascii="Calibri" w:hAnsi="Calibri" w:cs="Calibri"/>
          <w:sz w:val="24"/>
          <w:szCs w:val="24"/>
        </w:rPr>
        <w:t>Now, just use the stack just created to launch the infrastructure.</w:t>
      </w:r>
    </w:p>
    <w:p w:rsidR="00FE5B3E" w:rsidRPr="004E5322" w:rsidRDefault="00FE5B3E" w:rsidP="00B92D5D">
      <w:pPr>
        <w:tabs>
          <w:tab w:val="left" w:pos="8040"/>
        </w:tabs>
        <w:rPr>
          <w:rFonts w:cs="Calibri"/>
          <w:sz w:val="32"/>
          <w:szCs w:val="28"/>
        </w:rPr>
      </w:pPr>
      <w:r w:rsidRPr="004E5322">
        <w:rPr>
          <w:rFonts w:cs="Calibri"/>
          <w:noProof/>
          <w:sz w:val="28"/>
          <w:lang w:eastAsia="en-US"/>
        </w:rPr>
        <w:drawing>
          <wp:inline distT="0" distB="0" distL="0" distR="0" wp14:anchorId="076E7671" wp14:editId="33C27178">
            <wp:extent cx="5943600" cy="2394585"/>
            <wp:effectExtent l="0" t="0" r="0" b="5715"/>
            <wp:docPr id="135168" name="Picture 1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394585"/>
                    </a:xfrm>
                    <a:prstGeom prst="rect">
                      <a:avLst/>
                    </a:prstGeom>
                  </pic:spPr>
                </pic:pic>
              </a:graphicData>
            </a:graphic>
          </wp:inline>
        </w:drawing>
      </w:r>
    </w:p>
    <w:p w:rsidR="00FE5B3E" w:rsidRPr="00882F96" w:rsidRDefault="00FE5B3E" w:rsidP="0076724F">
      <w:pPr>
        <w:pStyle w:val="ListParagraph"/>
        <w:numPr>
          <w:ilvl w:val="0"/>
          <w:numId w:val="332"/>
        </w:numPr>
        <w:rPr>
          <w:rFonts w:ascii="Calibri" w:hAnsi="Calibri" w:cs="Calibri"/>
          <w:sz w:val="24"/>
          <w:szCs w:val="24"/>
        </w:rPr>
      </w:pPr>
      <w:r w:rsidRPr="00882F96">
        <w:rPr>
          <w:rFonts w:ascii="Calibri" w:hAnsi="Calibri" w:cs="Calibri"/>
          <w:sz w:val="24"/>
          <w:szCs w:val="24"/>
        </w:rPr>
        <w:t>Tag the instance for easy identification.</w:t>
      </w:r>
    </w:p>
    <w:p w:rsidR="00FE5B3E" w:rsidRPr="00882F96" w:rsidRDefault="00FE5B3E" w:rsidP="0076724F">
      <w:pPr>
        <w:pStyle w:val="ListParagraph"/>
        <w:numPr>
          <w:ilvl w:val="0"/>
          <w:numId w:val="333"/>
        </w:numPr>
        <w:rPr>
          <w:rFonts w:ascii="Calibri" w:hAnsi="Calibri" w:cs="Calibri"/>
          <w:sz w:val="24"/>
          <w:szCs w:val="24"/>
        </w:rPr>
      </w:pPr>
      <w:r w:rsidRPr="00882F96">
        <w:rPr>
          <w:rFonts w:ascii="Calibri" w:hAnsi="Calibri" w:cs="Calibri"/>
          <w:sz w:val="24"/>
          <w:szCs w:val="24"/>
        </w:rPr>
        <w:t>On the Review page, click on the “Create” button. You will see the following screen:</w:t>
      </w:r>
    </w:p>
    <w:p w:rsidR="00FE5B3E" w:rsidRPr="004E5322" w:rsidRDefault="00FE5B3E" w:rsidP="00B92D5D">
      <w:pPr>
        <w:tabs>
          <w:tab w:val="left" w:pos="8040"/>
        </w:tabs>
        <w:rPr>
          <w:rFonts w:cs="Calibri"/>
          <w:sz w:val="32"/>
          <w:szCs w:val="28"/>
        </w:rPr>
      </w:pPr>
      <w:r w:rsidRPr="004E5322">
        <w:rPr>
          <w:rFonts w:cs="Calibri"/>
          <w:noProof/>
          <w:sz w:val="28"/>
          <w:lang w:eastAsia="en-US"/>
        </w:rPr>
        <w:drawing>
          <wp:inline distT="0" distB="0" distL="0" distR="0" wp14:anchorId="4587C6B6" wp14:editId="04DEFDDA">
            <wp:extent cx="5943600" cy="2251710"/>
            <wp:effectExtent l="0" t="0" r="0" b="0"/>
            <wp:docPr id="135169" name="Picture 13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251710"/>
                    </a:xfrm>
                    <a:prstGeom prst="rect">
                      <a:avLst/>
                    </a:prstGeom>
                  </pic:spPr>
                </pic:pic>
              </a:graphicData>
            </a:graphic>
          </wp:inline>
        </w:drawing>
      </w:r>
    </w:p>
    <w:p w:rsidR="00FE5B3E" w:rsidRPr="004E5322" w:rsidRDefault="00FE5B3E" w:rsidP="00B92D5D">
      <w:pPr>
        <w:tabs>
          <w:tab w:val="left" w:pos="8040"/>
        </w:tabs>
        <w:rPr>
          <w:rFonts w:cs="Calibri"/>
          <w:sz w:val="32"/>
          <w:szCs w:val="28"/>
        </w:rPr>
      </w:pPr>
    </w:p>
    <w:p w:rsidR="00FE5B3E" w:rsidRPr="004E5322" w:rsidRDefault="00FE5B3E" w:rsidP="00B92D5D">
      <w:pPr>
        <w:tabs>
          <w:tab w:val="left" w:pos="8040"/>
        </w:tabs>
        <w:rPr>
          <w:rFonts w:cs="Calibri"/>
          <w:sz w:val="32"/>
          <w:szCs w:val="28"/>
        </w:rPr>
      </w:pPr>
      <w:r w:rsidRPr="004E5322">
        <w:rPr>
          <w:rFonts w:cs="Calibri"/>
          <w:noProof/>
          <w:sz w:val="28"/>
          <w:lang w:eastAsia="en-US"/>
        </w:rPr>
        <w:lastRenderedPageBreak/>
        <w:drawing>
          <wp:inline distT="0" distB="0" distL="0" distR="0" wp14:anchorId="79BD3D7A" wp14:editId="6BEC74BE">
            <wp:extent cx="5943600" cy="1621790"/>
            <wp:effectExtent l="0" t="0" r="0" b="0"/>
            <wp:docPr id="135170" name="Picture 1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621790"/>
                    </a:xfrm>
                    <a:prstGeom prst="rect">
                      <a:avLst/>
                    </a:prstGeom>
                  </pic:spPr>
                </pic:pic>
              </a:graphicData>
            </a:graphic>
          </wp:inline>
        </w:drawing>
      </w:r>
    </w:p>
    <w:p w:rsidR="00FE5B3E" w:rsidRPr="00882F96" w:rsidRDefault="00FE5B3E" w:rsidP="0076724F">
      <w:pPr>
        <w:pStyle w:val="ListParagraph"/>
        <w:numPr>
          <w:ilvl w:val="0"/>
          <w:numId w:val="334"/>
        </w:numPr>
        <w:rPr>
          <w:rFonts w:ascii="Calibri" w:hAnsi="Calibri" w:cs="Calibri"/>
          <w:sz w:val="24"/>
          <w:szCs w:val="24"/>
        </w:rPr>
      </w:pPr>
      <w:r w:rsidRPr="00882F96">
        <w:rPr>
          <w:rFonts w:ascii="Calibri" w:hAnsi="Calibri" w:cs="Calibri"/>
          <w:sz w:val="24"/>
          <w:szCs w:val="24"/>
        </w:rPr>
        <w:t xml:space="preserve">Now, go to the EC2 Dashboard &amp; search for the created instance with the tag </w:t>
      </w:r>
      <w:proofErr w:type="gramStart"/>
      <w:r w:rsidRPr="00882F96">
        <w:rPr>
          <w:rFonts w:ascii="Calibri" w:hAnsi="Calibri" w:cs="Calibri"/>
          <w:sz w:val="24"/>
          <w:szCs w:val="24"/>
        </w:rPr>
        <w:t>( in</w:t>
      </w:r>
      <w:proofErr w:type="gramEnd"/>
      <w:r w:rsidRPr="00882F96">
        <w:rPr>
          <w:rFonts w:ascii="Calibri" w:hAnsi="Calibri" w:cs="Calibri"/>
          <w:sz w:val="24"/>
          <w:szCs w:val="24"/>
        </w:rPr>
        <w:t xml:space="preserve"> our case, it was “instance from </w:t>
      </w:r>
      <w:proofErr w:type="spellStart"/>
      <w:r w:rsidRPr="00882F96">
        <w:rPr>
          <w:rFonts w:ascii="Calibri" w:hAnsi="Calibri" w:cs="Calibri"/>
          <w:sz w:val="24"/>
          <w:szCs w:val="24"/>
        </w:rPr>
        <w:t>cloudformer</w:t>
      </w:r>
      <w:proofErr w:type="spellEnd"/>
      <w:r w:rsidRPr="00882F96">
        <w:rPr>
          <w:rFonts w:ascii="Calibri" w:hAnsi="Calibri" w:cs="Calibri"/>
          <w:sz w:val="24"/>
          <w:szCs w:val="24"/>
        </w:rPr>
        <w:t>”).</w:t>
      </w:r>
    </w:p>
    <w:p w:rsidR="003D4914" w:rsidRPr="004E5322" w:rsidRDefault="003D4914" w:rsidP="003D4914">
      <w:pPr>
        <w:tabs>
          <w:tab w:val="left" w:pos="8040"/>
        </w:tabs>
        <w:rPr>
          <w:rFonts w:cs="Calibri"/>
          <w:sz w:val="32"/>
          <w:szCs w:val="28"/>
        </w:rPr>
      </w:pPr>
    </w:p>
    <w:p w:rsidR="003D4914" w:rsidRPr="00882F96" w:rsidRDefault="003D4914" w:rsidP="00882F96">
      <w:pPr>
        <w:pStyle w:val="Heading1"/>
      </w:pPr>
      <w:r w:rsidRPr="00882F96">
        <w:t>OpsWorks Deployment And Concepts</w:t>
      </w:r>
    </w:p>
    <w:p w:rsidR="003D4914" w:rsidRPr="004E5322" w:rsidRDefault="003D4914" w:rsidP="003D4914">
      <w:pPr>
        <w:tabs>
          <w:tab w:val="left" w:pos="8040"/>
        </w:tabs>
        <w:rPr>
          <w:rFonts w:cs="Calibri"/>
          <w:sz w:val="32"/>
          <w:szCs w:val="28"/>
        </w:rPr>
      </w:pPr>
      <w:r w:rsidRPr="004E5322">
        <w:rPr>
          <w:rFonts w:cs="Calibri"/>
          <w:noProof/>
          <w:sz w:val="32"/>
          <w:szCs w:val="28"/>
          <w:lang w:eastAsia="en-US"/>
        </w:rPr>
        <w:drawing>
          <wp:inline distT="0" distB="0" distL="0" distR="0" wp14:anchorId="69478DF0" wp14:editId="791D2632">
            <wp:extent cx="739155" cy="886986"/>
            <wp:effectExtent l="0" t="0" r="3810" b="8890"/>
            <wp:docPr id="200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739155" cy="886986"/>
                    </a:xfrm>
                    <a:prstGeom prst="rect">
                      <a:avLst/>
                    </a:prstGeom>
                  </pic:spPr>
                </pic:pic>
              </a:graphicData>
            </a:graphic>
          </wp:inline>
        </w:drawing>
      </w:r>
    </w:p>
    <w:p w:rsidR="003D4914" w:rsidRPr="004E5322" w:rsidRDefault="003D4914" w:rsidP="003D4914">
      <w:pPr>
        <w:tabs>
          <w:tab w:val="left" w:pos="8040"/>
        </w:tabs>
        <w:rPr>
          <w:rFonts w:cs="Calibri"/>
          <w:sz w:val="32"/>
          <w:szCs w:val="28"/>
        </w:rPr>
      </w:pPr>
    </w:p>
    <w:p w:rsidR="003D4914" w:rsidRPr="004E5322" w:rsidRDefault="003D4914" w:rsidP="00882F96">
      <w:r w:rsidRPr="004E5322">
        <w:t xml:space="preserve">AWS </w:t>
      </w:r>
      <w:proofErr w:type="spellStart"/>
      <w:r w:rsidRPr="004E5322">
        <w:t>OpsWorks</w:t>
      </w:r>
      <w:proofErr w:type="spellEnd"/>
      <w:r w:rsidRPr="004E5322">
        <w:t>– Application stack configuration management using (Chef) and pre-</w:t>
      </w:r>
      <w:r w:rsidRPr="004E5322">
        <w:softHyphen/>
        <w:t>‐built recipes by AWS or your own custom recipes.</w:t>
      </w:r>
    </w:p>
    <w:p w:rsidR="003D4914" w:rsidRPr="004E5322" w:rsidRDefault="003D4914" w:rsidP="00882F96">
      <w:r w:rsidRPr="004E5322">
        <w:t>•Pre-</w:t>
      </w:r>
      <w:r w:rsidRPr="004E5322">
        <w:softHyphen/>
        <w:t xml:space="preserve">‐built stacks and layers using </w:t>
      </w:r>
      <w:proofErr w:type="gramStart"/>
      <w:r w:rsidRPr="004E5322">
        <w:t>AWS  resources</w:t>
      </w:r>
      <w:proofErr w:type="gramEnd"/>
      <w:r w:rsidRPr="004E5322">
        <w:t xml:space="preserve"> including AWS deploy Chef recipes</w:t>
      </w:r>
    </w:p>
    <w:p w:rsidR="003D4914" w:rsidRPr="004E5322" w:rsidRDefault="003D4914" w:rsidP="00882F96">
      <w:r w:rsidRPr="004E5322">
        <w:t>•Ability to bring your own custom recipes from a GIT repository for customization of each layer</w:t>
      </w:r>
    </w:p>
    <w:p w:rsidR="003D4914" w:rsidRPr="004E5322" w:rsidRDefault="003D4914" w:rsidP="00882F96">
      <w:r w:rsidRPr="004E5322">
        <w:t>•Useful for grouping application components together in different components called “layers”. Layers are used to determine which recipes are deployed on the associated instances. An instance can belong to multiple layers.</w:t>
      </w:r>
    </w:p>
    <w:p w:rsidR="003D4914" w:rsidRPr="004E5322" w:rsidRDefault="003D4914" w:rsidP="00882F96">
      <w:r w:rsidRPr="004E5322">
        <w:t>•</w:t>
      </w:r>
      <w:r w:rsidRPr="004E5322">
        <w:rPr>
          <w:noProof/>
          <w:sz w:val="28"/>
          <w:lang w:eastAsia="en-US"/>
        </w:rPr>
        <w:t xml:space="preserve"> </w:t>
      </w:r>
      <w:r w:rsidRPr="004E5322">
        <w:t>Simplify management of large scale multi-</w:t>
      </w:r>
      <w:r w:rsidRPr="004E5322">
        <w:softHyphen/>
        <w:t>‐tier applications and facilitate continuous integration DevOps principles</w:t>
      </w:r>
    </w:p>
    <w:p w:rsidR="003D4914" w:rsidRPr="004E5322" w:rsidRDefault="003D4914" w:rsidP="003D4914">
      <w:pPr>
        <w:tabs>
          <w:tab w:val="left" w:pos="8040"/>
        </w:tabs>
        <w:rPr>
          <w:rFonts w:cs="Calibri"/>
          <w:sz w:val="32"/>
          <w:szCs w:val="28"/>
        </w:rPr>
      </w:pPr>
    </w:p>
    <w:p w:rsidR="003D4914" w:rsidRPr="004E5322" w:rsidRDefault="003D4914" w:rsidP="003D4914">
      <w:pPr>
        <w:tabs>
          <w:tab w:val="left" w:pos="8040"/>
        </w:tabs>
        <w:rPr>
          <w:rFonts w:cs="Calibri"/>
          <w:sz w:val="32"/>
          <w:szCs w:val="28"/>
        </w:rPr>
      </w:pPr>
    </w:p>
    <w:p w:rsidR="003D4914" w:rsidRPr="004E5322" w:rsidRDefault="003D4914" w:rsidP="003D4914">
      <w:pPr>
        <w:tabs>
          <w:tab w:val="left" w:pos="8040"/>
        </w:tabs>
        <w:rPr>
          <w:rFonts w:cs="Calibri"/>
          <w:sz w:val="32"/>
          <w:szCs w:val="28"/>
        </w:rPr>
      </w:pPr>
    </w:p>
    <w:p w:rsidR="003D4914" w:rsidRPr="00882F96" w:rsidRDefault="003D4914" w:rsidP="00882F96">
      <w:pPr>
        <w:pStyle w:val="Heading2"/>
      </w:pPr>
      <w:r w:rsidRPr="00882F96">
        <w:lastRenderedPageBreak/>
        <w:t>Lifecycle events cause specific recipes to be run on all associated instances</w:t>
      </w:r>
    </w:p>
    <w:p w:rsidR="003D4914" w:rsidRPr="004E5322" w:rsidRDefault="003D4914" w:rsidP="00882F96">
      <w:r w:rsidRPr="004E5322">
        <w:t>•Setup: Recipes that are executed once an instance is booted</w:t>
      </w:r>
    </w:p>
    <w:p w:rsidR="003D4914" w:rsidRPr="004E5322" w:rsidRDefault="003D4914" w:rsidP="00882F96">
      <w:r w:rsidRPr="004E5322">
        <w:t>•Configure: Recipes that are executed when “configuration” events</w:t>
      </w:r>
    </w:p>
    <w:p w:rsidR="003D4914" w:rsidRPr="004E5322" w:rsidRDefault="003D4914" w:rsidP="00882F96">
      <w:r w:rsidRPr="004E5322">
        <w:t>•Deploy: Recipes that are executed with the deploy command</w:t>
      </w:r>
    </w:p>
    <w:p w:rsidR="003D4914" w:rsidRPr="004E5322" w:rsidRDefault="003D4914" w:rsidP="00882F96">
      <w:r w:rsidRPr="004E5322">
        <w:t>•</w:t>
      </w:r>
      <w:proofErr w:type="spellStart"/>
      <w:r w:rsidRPr="004E5322">
        <w:t>Undeploy</w:t>
      </w:r>
      <w:proofErr w:type="spellEnd"/>
      <w:r w:rsidRPr="004E5322">
        <w:t xml:space="preserve">: Recipes that are executed when </w:t>
      </w:r>
      <w:proofErr w:type="spellStart"/>
      <w:r w:rsidRPr="004E5322">
        <w:t>undeploy</w:t>
      </w:r>
      <w:proofErr w:type="spellEnd"/>
      <w:r w:rsidRPr="004E5322">
        <w:t xml:space="preserve"> is run</w:t>
      </w:r>
    </w:p>
    <w:p w:rsidR="003D4914" w:rsidRPr="004E5322" w:rsidRDefault="003D4914" w:rsidP="00882F96">
      <w:r w:rsidRPr="004E5322">
        <w:t xml:space="preserve">•Shutdown: Recipes that are executed when instances are </w:t>
      </w:r>
      <w:proofErr w:type="spellStart"/>
      <w:r w:rsidRPr="004E5322">
        <w:t>shutdown</w:t>
      </w:r>
      <w:proofErr w:type="spellEnd"/>
      <w:r w:rsidRPr="004E5322">
        <w:t xml:space="preserve"> and before the instance is terminated</w:t>
      </w:r>
    </w:p>
    <w:p w:rsidR="003D4914" w:rsidRPr="004E5322" w:rsidRDefault="003D4914" w:rsidP="003D4914">
      <w:pPr>
        <w:tabs>
          <w:tab w:val="left" w:pos="8040"/>
        </w:tabs>
        <w:rPr>
          <w:rFonts w:cs="Calibri"/>
          <w:sz w:val="32"/>
          <w:szCs w:val="28"/>
        </w:rPr>
      </w:pPr>
    </w:p>
    <w:p w:rsidR="003D4914" w:rsidRPr="00882F96" w:rsidRDefault="003D4914" w:rsidP="00882F96">
      <w:pPr>
        <w:pStyle w:val="Heading2"/>
      </w:pPr>
      <w:r w:rsidRPr="00882F96">
        <w:t xml:space="preserve">Types of code deployments In OpsWorks </w:t>
      </w:r>
    </w:p>
    <w:p w:rsidR="003D4914" w:rsidRPr="004E5322" w:rsidRDefault="003D4914" w:rsidP="00882F96">
      <w:r w:rsidRPr="004E5322">
        <w:t xml:space="preserve">Rolling </w:t>
      </w:r>
      <w:proofErr w:type="gramStart"/>
      <w:r w:rsidRPr="004E5322">
        <w:t>Deployment :</w:t>
      </w:r>
      <w:proofErr w:type="gramEnd"/>
    </w:p>
    <w:p w:rsidR="003D4914" w:rsidRPr="004E5322" w:rsidRDefault="003D4914" w:rsidP="00882F96">
      <w:r w:rsidRPr="004E5322">
        <w:t>•Roll out the code to individual or subset of instances one at time</w:t>
      </w:r>
    </w:p>
    <w:p w:rsidR="003D4914" w:rsidRPr="004E5322" w:rsidRDefault="003D4914" w:rsidP="00882F96">
      <w:r w:rsidRPr="004E5322">
        <w:t>•Can remove the instances from the load balancer while they are being deployed to avoid any issues</w:t>
      </w:r>
    </w:p>
    <w:p w:rsidR="003D4914" w:rsidRPr="004E5322" w:rsidRDefault="003D4914" w:rsidP="003D4914">
      <w:pPr>
        <w:tabs>
          <w:tab w:val="left" w:pos="8040"/>
        </w:tabs>
        <w:rPr>
          <w:rFonts w:cs="Calibri"/>
          <w:sz w:val="32"/>
          <w:szCs w:val="28"/>
        </w:rPr>
      </w:pPr>
      <w:r w:rsidRPr="004E5322">
        <w:rPr>
          <w:rFonts w:cs="Calibri"/>
          <w:noProof/>
          <w:sz w:val="32"/>
          <w:szCs w:val="28"/>
          <w:lang w:eastAsia="en-US"/>
        </w:rPr>
        <mc:AlternateContent>
          <mc:Choice Requires="wpg">
            <w:drawing>
              <wp:anchor distT="0" distB="0" distL="114300" distR="114300" simplePos="0" relativeHeight="251702272" behindDoc="0" locked="0" layoutInCell="1" allowOverlap="1" wp14:anchorId="6E4F4F96" wp14:editId="73AD1E68">
                <wp:simplePos x="0" y="0"/>
                <wp:positionH relativeFrom="column">
                  <wp:posOffset>0</wp:posOffset>
                </wp:positionH>
                <wp:positionV relativeFrom="paragraph">
                  <wp:posOffset>-635</wp:posOffset>
                </wp:positionV>
                <wp:extent cx="3466153" cy="2805998"/>
                <wp:effectExtent l="0" t="0" r="20320" b="13970"/>
                <wp:wrapNone/>
                <wp:docPr id="200744" name="Group 33"/>
                <wp:cNvGraphicFramePr/>
                <a:graphic xmlns:a="http://schemas.openxmlformats.org/drawingml/2006/main">
                  <a:graphicData uri="http://schemas.microsoft.com/office/word/2010/wordprocessingGroup">
                    <wpg:wgp>
                      <wpg:cNvGrpSpPr/>
                      <wpg:grpSpPr>
                        <a:xfrm>
                          <a:off x="0" y="0"/>
                          <a:ext cx="3466153" cy="2805998"/>
                          <a:chOff x="0" y="0"/>
                          <a:chExt cx="2180570" cy="1526872"/>
                        </a:xfrm>
                      </wpg:grpSpPr>
                      <wps:wsp>
                        <wps:cNvPr id="200748" name="object 42"/>
                        <wps:cNvSpPr/>
                        <wps:spPr>
                          <a:xfrm>
                            <a:off x="1452206" y="999823"/>
                            <a:ext cx="241300" cy="241299"/>
                          </a:xfrm>
                          <a:prstGeom prst="rect">
                            <a:avLst/>
                          </a:prstGeom>
                          <a:blipFill>
                            <a:blip r:embed="rId273" cstate="print"/>
                            <a:stretch>
                              <a:fillRect/>
                            </a:stretch>
                          </a:blipFill>
                        </wps:spPr>
                        <wps:bodyPr wrap="square" lIns="0" tIns="0" rIns="0" bIns="0" rtlCol="0"/>
                      </wps:wsp>
                      <wps:wsp>
                        <wps:cNvPr id="200756" name="object 42"/>
                        <wps:cNvSpPr/>
                        <wps:spPr>
                          <a:xfrm>
                            <a:off x="1879189" y="999823"/>
                            <a:ext cx="241300" cy="241299"/>
                          </a:xfrm>
                          <a:prstGeom prst="rect">
                            <a:avLst/>
                          </a:prstGeom>
                          <a:blipFill>
                            <a:blip r:embed="rId273" cstate="print"/>
                            <a:stretch>
                              <a:fillRect/>
                            </a:stretch>
                          </a:blipFill>
                        </wps:spPr>
                        <wps:bodyPr wrap="square" lIns="0" tIns="0" rIns="0" bIns="0" rtlCol="0"/>
                      </wps:wsp>
                      <wps:wsp>
                        <wps:cNvPr id="200760" name="object 42"/>
                        <wps:cNvSpPr/>
                        <wps:spPr>
                          <a:xfrm>
                            <a:off x="93717" y="993112"/>
                            <a:ext cx="241300" cy="241299"/>
                          </a:xfrm>
                          <a:prstGeom prst="rect">
                            <a:avLst/>
                          </a:prstGeom>
                          <a:blipFill>
                            <a:blip r:embed="rId273" cstate="print"/>
                            <a:stretch>
                              <a:fillRect/>
                            </a:stretch>
                          </a:blipFill>
                        </wps:spPr>
                        <wps:bodyPr wrap="square" lIns="0" tIns="0" rIns="0" bIns="0" rtlCol="0"/>
                      </wps:wsp>
                      <wps:wsp>
                        <wps:cNvPr id="200766" name="object 42"/>
                        <wps:cNvSpPr/>
                        <wps:spPr>
                          <a:xfrm>
                            <a:off x="520700" y="993113"/>
                            <a:ext cx="241300" cy="241299"/>
                          </a:xfrm>
                          <a:prstGeom prst="rect">
                            <a:avLst/>
                          </a:prstGeom>
                          <a:blipFill>
                            <a:blip r:embed="rId273" cstate="print"/>
                            <a:stretch>
                              <a:fillRect/>
                            </a:stretch>
                          </a:blipFill>
                        </wps:spPr>
                        <wps:bodyPr wrap="square" lIns="0" tIns="0" rIns="0" bIns="0" rtlCol="0"/>
                      </wps:wsp>
                      <wps:wsp>
                        <wps:cNvPr id="135175" name="object 23"/>
                        <wps:cNvSpPr/>
                        <wps:spPr>
                          <a:xfrm>
                            <a:off x="1418570" y="707361"/>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5176" name="object 23"/>
                        <wps:cNvSpPr/>
                        <wps:spPr>
                          <a:xfrm>
                            <a:off x="0" y="714072"/>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5177" name="Straight Connector 135177"/>
                        <wps:cNvCnPr>
                          <a:stCxn id="200760" idx="0"/>
                        </wps:cNvCnPr>
                        <wps:spPr>
                          <a:xfrm flipV="1">
                            <a:off x="214367" y="520338"/>
                            <a:ext cx="703440" cy="4727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78" name="Straight Connector 135178"/>
                        <wps:cNvCnPr>
                          <a:stCxn id="200766" idx="0"/>
                        </wps:cNvCnPr>
                        <wps:spPr>
                          <a:xfrm flipV="1">
                            <a:off x="641350" y="520338"/>
                            <a:ext cx="276457"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79" name="Straight Connector 135179"/>
                        <wps:cNvCnPr>
                          <a:stCxn id="200748" idx="0"/>
                        </wps:cNvCnPr>
                        <wps:spPr>
                          <a:xfrm flipH="1" flipV="1">
                            <a:off x="1289624" y="520338"/>
                            <a:ext cx="283232" cy="479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80" name="Straight Connector 135180"/>
                        <wps:cNvCnPr>
                          <a:stCxn id="200756" idx="0"/>
                        </wps:cNvCnPr>
                        <wps:spPr>
                          <a:xfrm flipH="1" flipV="1">
                            <a:off x="1289624" y="520338"/>
                            <a:ext cx="710215" cy="47948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181" name="Picture 135181"/>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860372" y="0"/>
                            <a:ext cx="486865" cy="584239"/>
                          </a:xfrm>
                          <a:prstGeom prst="rect">
                            <a:avLst/>
                          </a:prstGeom>
                        </pic:spPr>
                      </pic:pic>
                    </wpg:wgp>
                  </a:graphicData>
                </a:graphic>
              </wp:anchor>
            </w:drawing>
          </mc:Choice>
          <mc:Fallback>
            <w:pict>
              <v:group w14:anchorId="11E3B438" id="Group 33" o:spid="_x0000_s1026" style="position:absolute;margin-left:0;margin-top:-.05pt;width:272.95pt;height:220.95pt;z-index:251702272" coordsize="21805,1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">
                <v:rect id="object 42" o:spid="_x0000_s1027" style="position:absolute;left:14522;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co8cA&#10;AADfAAAADwAAAGRycy9kb3ducmV2LnhtbESPwWrCQBCG74LvsEyhN91U1ErqKloQheKhtiDeptlp&#10;EpqdDdk1iW/fOQgeh3/+b+ZbrntXqZaaUHo28DJOQBFn3pacG/j+2o0WoEJEtlh5JgM3CrBeDQdL&#10;TK3v+JPaU8yVQDikaKCIsU61DllBDsPY18SS/frGYZSxybVtsBO4q/QkSebaYclyocCa3gvK/k5X&#10;Z+Ajb2v+2e47P7mcN5fkON1dZ96Y56d+8wYqUh8fy/f2wRoQ4utUHhYfcQG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DXKPHAAAA3wAAAA8AAAAAAAAAAAAAAAAAmAIAAGRy&#10;cy9kb3ducmV2LnhtbFBLBQYAAAAABAAEAPUAAACMAwAAAAA=&#10;" stroked="f">
                  <v:fill r:id="rId275" o:title="" recolor="t" rotate="t" type="frame"/>
                  <v:textbox inset="0,0,0,0"/>
                </v:rect>
                <v:rect id="object 42" o:spid="_x0000_s1028" style="position:absolute;left:18791;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7l8gA&#10;AADfAAAADwAAAGRycy9kb3ducmV2LnhtbESPQWvCQBSE74L/YXlCb81GaVKJrqIFaaF4aFoQb8/s&#10;axKafRuya5L++65Q8DjMzDfMejuaRvTUudqygnkUgyAurK65VPD1eXhcgnAeWWNjmRT8koPtZjpZ&#10;Y6btwB/U574UAcIuQwWV920mpSsqMugi2xIH79t2Bn2QXSl1h0OAm0Yu4jiVBmsOCxW29FJR8ZNf&#10;jYL3sm/5sn8d7OJ82p3j49PhmlilHmbjbgXC0+jv4f/2m1YQiM9JCrc/4Q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fuXyAAAAN8AAAAPAAAAAAAAAAAAAAAAAJgCAABk&#10;cnMvZG93bnJldi54bWxQSwUGAAAAAAQABAD1AAAAjQMAAAAA&#10;" stroked="f">
                  <v:fill r:id="rId275" o:title="" recolor="t" rotate="t" type="frame"/>
                  <v:textbox inset="0,0,0,0"/>
                </v:rect>
                <v:rect id="object 42" o:spid="_x0000_s1029" style="position:absolute;left:937;top:9931;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AMxccA&#10;AADfAAAADwAAAGRycy9kb3ducmV2LnhtbESPQWvCQBCF74L/YRmht7pRWiupq2hBWpAeqoJ4m2an&#10;SWh2NmTXJP575yB4HN687/EtVr2rVEtNKD0bmIwTUMSZtyXnBo6H7fMcVIjIFivPZOBKAVbL4WCB&#10;qfUd/1C7j7kSCIcUDRQx1qnWISvIYRj7mliyP984jHI2ubYNdgJ3lZ4myUw7LFkWCqzpo6Dsf39x&#10;BnZ5W/Pv5rPz0/NpfU6+X7aXV2/M06hfv4OK1MfH8739ZQ0I8W0mBuIjLq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ADMXHAAAA3wAAAA8AAAAAAAAAAAAAAAAAmAIAAGRy&#10;cy9kb3ducmV2LnhtbFBLBQYAAAAABAAEAPUAAACMAwAAAAA=&#10;" stroked="f">
                  <v:fill r:id="rId275" o:title="" recolor="t" rotate="t" type="frame"/>
                  <v:textbox inset="0,0,0,0"/>
                </v:rect>
                <v:rect id="object 42" o:spid="_x0000_s1030" style="position:absolute;left:5207;top:9931;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KsYA&#10;AADfAAAADwAAAGRycy9kb3ducmV2LnhtbESPQWvCQBSE74L/YXmCN90ompbUVWxBFKQHbUG8PbOv&#10;STD7NmTXJP57tyB4HGbmG2ax6kwpGqpdYVnBZByBIE6tLjhT8PuzGb2DcB5ZY2mZFNzJwWrZ7y0w&#10;0bblAzVHn4kAYZeggtz7KpHSpTkZdGNbEQfvz9YGfZB1JnWNbYCbUk6jKJYGCw4LOVb0lVN6Pd6M&#10;gn3WVHz53LZ2ej6tz9H3bHObW6WGg279AcJT51/hZ3unFQTiWxzD/5/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xKsYAAADfAAAADwAAAAAAAAAAAAAAAACYAgAAZHJz&#10;L2Rvd25yZXYueG1sUEsFBgAAAAAEAAQA9QAAAIsDAAAAAA==&#10;" stroked="f">
                  <v:fill r:id="rId275" o:title="" recolor="t" rotate="t" type="frame"/>
                  <v:textbox inset="0,0,0,0"/>
                </v:rect>
                <v:shape id="object 23" o:spid="_x0000_s1031" style="position:absolute;left:14185;top:7073;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46cQA&#10;AADfAAAADwAAAGRycy9kb3ducmV2LnhtbERPXWvCMBR9F/Yfwh3sbU2dc7PVKEMYzKexKsPHS3Pb&#10;FJub0sRa/70ZDHw8nO/VZrStGKj3jWMF0yQFQVw63XCt4LD/fF6A8AFZY+uYFFzJw2b9MFlhrt2F&#10;f2goQi1iCPscFZgQulxKXxqy6BPXEUeucr3FEGFfS93jJYbbVr6k6Zu02HBsMNjR1lB5Ks5WweJc&#10;7OqSpfk9Zt/XISteXTUclXp6HD+WIAKN4S7+d3/pOH82n77P4e9PBC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nOOnEAAAA3wAAAA8AAAAAAAAAAAAAAAAAmAIAAGRycy9k&#10;b3ducmV2LnhtbFBLBQYAAAAABAAEAPUAAACJAw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shape id="object 23" o:spid="_x0000_s1032" style="position:absolute;top:7140;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mnsQA&#10;AADfAAAADwAAAGRycy9kb3ducmV2LnhtbERPXWvCMBR9F/Yfwh3szabOzdlqlCEM5tNYleHjpblt&#10;is1NaWKt/94MBns8nO/1drStGKj3jWMFsyQFQVw63XCt4Hj4mC5B+ICssXVMCm7kYbt5mKwx1+7K&#10;3zQUoRYxhH2OCkwIXS6lLw1Z9InriCNXud5iiLCvpe7xGsNtK5/TdCEtNhwbDHa0M1Sei4tVsLwU&#10;+7pkaX5O2ddtyIoXVw0npZ4ex/cViEBj+Bf/uT91nD9/nb0t4Pd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1pp7EAAAA3wAAAA8AAAAAAAAAAAAAAAAAmAIAAGRycy9k&#10;b3ducmV2LnhtbFBLBQYAAAAABAAEAPUAAACJAw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line id="Straight Connector 135177" o:spid="_x0000_s1033" style="position:absolute;flip:y;visibility:visible;mso-wrap-style:square" from="2143,5203" to="9178,9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S8UAAADfAAAADwAAAGRycy9kb3ducmV2LnhtbERPy2rCQBTdC/2H4QrudGIlPlJHkaIg&#10;SIX6WLi7zVyT1MydkBk1/r0jFLo8nPd03phS3Kh2hWUF/V4Egji1uuBMwWG/6o5BOI+ssbRMCh7k&#10;YD57a00x0fbO33Tb+UyEEHYJKsi9rxIpXZqTQdezFXHgzrY26AOsM6lrvIdwU8r3KBpKgwWHhhwr&#10;+swpveyuRsFKf/3weOK2p6Mthpv1b3VcxrFSnXaz+ADhqfH/4j/3Wof5g7g/GsHrTwA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US8UAAADfAAAADwAAAAAAAAAA&#10;AAAAAAChAgAAZHJzL2Rvd25yZXYueG1sUEsFBgAAAAAEAAQA+QAAAJMDAAAAAA==&#10;" strokecolor="#b53d68 [3204]" strokeweight=".5pt">
                  <v:stroke joinstyle="miter"/>
                </v:line>
                <v:line id="Straight Connector 135178" o:spid="_x0000_s1034" style="position:absolute;flip:y;visibility:visible;mso-wrap-style:square" from="6413,5203" to="9178,9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AOcUAAADfAAAADwAAAGRycy9kb3ducmV2LnhtbERPTWvCQBC9F/wPywjedGNLrI2uUkoF&#10;oSjU1kNvY3ZMYrOzIbtq+u+dg9Dj433Pl52r1YXaUHk2MB4loIhzbysuDHx/rYZTUCEiW6w9k4E/&#10;CrBc9B7mmFl/5U+67GKhJIRDhgbKGJtM65CX5DCMfEMs3NG3DqPAttC2xauEu1o/JslEO6xYGkps&#10;6K2k/Hd3dgZWdnPg6UvY/ux9NflYn5r9e5oaM+h3rzNQkbr4L76711bmP6XjZxksfwSAXt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AOcUAAADfAAAADwAAAAAAAAAA&#10;AAAAAAChAgAAZHJzL2Rvd25yZXYueG1sUEsFBgAAAAAEAAQA+QAAAJMDAAAAAA==&#10;" strokecolor="#b53d68 [3204]" strokeweight=".5pt">
                  <v:stroke joinstyle="miter"/>
                </v:line>
                <v:line id="Straight Connector 135179" o:spid="_x0000_s1035" style="position:absolute;flip:x y;visibility:visible;mso-wrap-style:square" from="12896,5203" to="1572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isUAAADfAAAADwAAAGRycy9kb3ducmV2LnhtbERPz0vDMBS+C/4P4QlexCWdrNa6bMhg&#10;4A4etun90TzbYvPSJXGt++uXgbDjx/d7vhxtJ47kQ+tYQzZRIIgrZ1quNXzu148FiBCRDXaOScMf&#10;BVgubm/mWBo38JaOu1iLFMKhRA1NjH0pZagashgmridO3LfzFmOCvpbG45DCbSenSuXSYsupocGe&#10;Vg1VP7tfq2FDp1n78JV9FLUa3Lo4HHyucq3v78a3VxCRxngV/7vfTZr/NMueX+DyJwGQi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f+isUAAADfAAAADwAAAAAAAAAA&#10;AAAAAAChAgAAZHJzL2Rvd25yZXYueG1sUEsFBgAAAAAEAAQA+QAAAJMDAAAAAA==&#10;" strokecolor="#b53d68 [3204]" strokeweight=".5pt">
                  <v:stroke joinstyle="miter"/>
                </v:line>
                <v:line id="Straight Connector 135180" o:spid="_x0000_s1036" style="position:absolute;flip:x y;visibility:visible;mso-wrap-style:square" from="12896,5203" to="1999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gnMMMAAADfAAAADwAAAGRycy9kb3ducmV2LnhtbERPTUvDQBC9C/0PywhexO6m0hBit6UI&#10;hXrwYNX7kB2TYHY23V2b6K93DoLHx/ve7GY/qAvF1Ae2UCwNKOImuJ5bC2+vh7sKVMrIDofAZOGb&#10;Euy2i6sN1i5M/EKXU26VhHCq0UKX81hrnZqOPKZlGImF+wjRYxYYW+0iThLuB70yptQee5aGDkd6&#10;7Kj5PH15C0/0s+5v34vnqjVTOFTncyxNae3N9bx/AJVpzv/iP/fRyfz7dVHJA/kjAP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4JzDDAAAA3wAAAA8AAAAAAAAAAAAA&#10;AAAAoQIAAGRycy9kb3ducmV2LnhtbFBLBQYAAAAABAAEAPkAAACRAwAAAAA=&#10;" strokecolor="#b53d68 [3204]" strokeweight=".5pt">
                  <v:stroke joinstyle="miter"/>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181" o:spid="_x0000_s1037" type="#_x0000_t75" style="position:absolute;left:8603;width:4869;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W4FPDAAAA3wAAAA8AAABkcnMvZG93bnJldi54bWxET1trwjAUfhf2H8IZ+KZpJ17ojCIbyp4U&#10;dXs/NmdtWXNSkth2/94Igo8f33257k0tWnK+sqwgHScgiHOrKy4UfJ+3owUIH5A11pZJwT95WK9e&#10;BkvMtO34SO0pFCKGsM9QQRlCk0np85IM+rFtiCP3a53BEKErpHbYxXBTy7ckmUmDFceGEhv6KCn/&#10;O12Ngt21avrd5eA6Of3cb+r5ZfvTzpUavvabdxCB+vAUP9xfOs6fTNNFCvc/EYB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JbgU8MAAADfAAAADwAAAAAAAAAAAAAAAACf&#10;AgAAZHJzL2Rvd25yZXYueG1sUEsFBgAAAAAEAAQA9wAAAI8DAAAAAA==&#10;">
                  <v:imagedata r:id="rId276" o:title=""/>
                  <v:path arrowok="t"/>
                </v:shape>
              </v:group>
            </w:pict>
          </mc:Fallback>
        </mc:AlternateContent>
      </w:r>
    </w:p>
    <w:p w:rsidR="003D4914" w:rsidRPr="004E5322" w:rsidRDefault="003D4914" w:rsidP="003D4914">
      <w:pPr>
        <w:tabs>
          <w:tab w:val="left" w:pos="8040"/>
        </w:tabs>
        <w:rPr>
          <w:rFonts w:cs="Calibri"/>
          <w:sz w:val="32"/>
          <w:szCs w:val="28"/>
        </w:rPr>
      </w:pPr>
    </w:p>
    <w:p w:rsidR="00FE5B3E" w:rsidRPr="004E5322" w:rsidRDefault="00FE5B3E"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r w:rsidRPr="004E5322">
        <w:rPr>
          <w:rFonts w:cs="Calibri"/>
          <w:noProof/>
          <w:sz w:val="32"/>
          <w:szCs w:val="28"/>
          <w:lang w:eastAsia="en-US"/>
        </w:rPr>
        <mc:AlternateContent>
          <mc:Choice Requires="wpg">
            <w:drawing>
              <wp:anchor distT="0" distB="0" distL="114300" distR="114300" simplePos="0" relativeHeight="251704320" behindDoc="0" locked="0" layoutInCell="1" allowOverlap="1" wp14:anchorId="537471CB" wp14:editId="353E55E2">
                <wp:simplePos x="0" y="0"/>
                <wp:positionH relativeFrom="column">
                  <wp:posOffset>76200</wp:posOffset>
                </wp:positionH>
                <wp:positionV relativeFrom="paragraph">
                  <wp:posOffset>167005</wp:posOffset>
                </wp:positionV>
                <wp:extent cx="3466153" cy="2805998"/>
                <wp:effectExtent l="0" t="0" r="20320" b="13970"/>
                <wp:wrapNone/>
                <wp:docPr id="135182" name="Group 33"/>
                <wp:cNvGraphicFramePr/>
                <a:graphic xmlns:a="http://schemas.openxmlformats.org/drawingml/2006/main">
                  <a:graphicData uri="http://schemas.microsoft.com/office/word/2010/wordprocessingGroup">
                    <wpg:wgp>
                      <wpg:cNvGrpSpPr/>
                      <wpg:grpSpPr>
                        <a:xfrm>
                          <a:off x="0" y="0"/>
                          <a:ext cx="3466153" cy="2805998"/>
                          <a:chOff x="0" y="0"/>
                          <a:chExt cx="2180570" cy="1526872"/>
                        </a:xfrm>
                      </wpg:grpSpPr>
                      <wps:wsp>
                        <wps:cNvPr id="135183" name="object 42"/>
                        <wps:cNvSpPr/>
                        <wps:spPr>
                          <a:xfrm>
                            <a:off x="1452206" y="999823"/>
                            <a:ext cx="241300" cy="241299"/>
                          </a:xfrm>
                          <a:prstGeom prst="rect">
                            <a:avLst/>
                          </a:prstGeom>
                          <a:blipFill>
                            <a:blip r:embed="rId273" cstate="print"/>
                            <a:stretch>
                              <a:fillRect/>
                            </a:stretch>
                          </a:blipFill>
                        </wps:spPr>
                        <wps:bodyPr wrap="square" lIns="0" tIns="0" rIns="0" bIns="0" rtlCol="0"/>
                      </wps:wsp>
                      <wps:wsp>
                        <wps:cNvPr id="135184" name="object 42"/>
                        <wps:cNvSpPr/>
                        <wps:spPr>
                          <a:xfrm>
                            <a:off x="1879189" y="999823"/>
                            <a:ext cx="241300" cy="241299"/>
                          </a:xfrm>
                          <a:prstGeom prst="rect">
                            <a:avLst/>
                          </a:prstGeom>
                          <a:blipFill>
                            <a:blip r:embed="rId273" cstate="print"/>
                            <a:stretch>
                              <a:fillRect/>
                            </a:stretch>
                          </a:blipFill>
                        </wps:spPr>
                        <wps:bodyPr wrap="square" lIns="0" tIns="0" rIns="0" bIns="0" rtlCol="0"/>
                      </wps:wsp>
                      <wps:wsp>
                        <wps:cNvPr id="135185" name="object 42"/>
                        <wps:cNvSpPr/>
                        <wps:spPr>
                          <a:xfrm>
                            <a:off x="93717" y="993112"/>
                            <a:ext cx="241300" cy="241299"/>
                          </a:xfrm>
                          <a:prstGeom prst="rect">
                            <a:avLst/>
                          </a:prstGeom>
                          <a:blipFill>
                            <a:blip r:embed="rId273" cstate="print"/>
                            <a:stretch>
                              <a:fillRect/>
                            </a:stretch>
                          </a:blipFill>
                          <a:ln>
                            <a:solidFill>
                              <a:srgbClr val="0070C0"/>
                            </a:solidFill>
                          </a:ln>
                        </wps:spPr>
                        <wps:bodyPr wrap="square" lIns="0" tIns="0" rIns="0" bIns="0" rtlCol="0"/>
                      </wps:wsp>
                      <wps:wsp>
                        <wps:cNvPr id="135186" name="object 42"/>
                        <wps:cNvSpPr/>
                        <wps:spPr>
                          <a:xfrm>
                            <a:off x="485543" y="983927"/>
                            <a:ext cx="241300" cy="241299"/>
                          </a:xfrm>
                          <a:prstGeom prst="rect">
                            <a:avLst/>
                          </a:prstGeom>
                          <a:blipFill>
                            <a:blip r:embed="rId273" cstate="print"/>
                            <a:stretch>
                              <a:fillRect/>
                            </a:stretch>
                          </a:blipFill>
                          <a:ln>
                            <a:solidFill>
                              <a:srgbClr val="0070C0"/>
                            </a:solidFill>
                          </a:ln>
                        </wps:spPr>
                        <wps:bodyPr wrap="square" lIns="0" tIns="0" rIns="0" bIns="0" rtlCol="0"/>
                      </wps:wsp>
                      <wps:wsp>
                        <wps:cNvPr id="135187" name="object 23"/>
                        <wps:cNvSpPr/>
                        <wps:spPr>
                          <a:xfrm>
                            <a:off x="1418570" y="707361"/>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5188" name="object 23"/>
                        <wps:cNvSpPr/>
                        <wps:spPr>
                          <a:xfrm>
                            <a:off x="0" y="714072"/>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5189" name="Straight Connector 135189"/>
                        <wps:cNvCnPr>
                          <a:stCxn id="135185" idx="0"/>
                        </wps:cNvCnPr>
                        <wps:spPr>
                          <a:xfrm flipV="1">
                            <a:off x="214367" y="520338"/>
                            <a:ext cx="703440" cy="4727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91" name="Straight Connector 135191"/>
                        <wps:cNvCnPr/>
                        <wps:spPr>
                          <a:xfrm flipV="1">
                            <a:off x="622251" y="524949"/>
                            <a:ext cx="276457"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92" name="Straight Connector 135192"/>
                        <wps:cNvCnPr>
                          <a:stCxn id="135183" idx="0"/>
                        </wps:cNvCnPr>
                        <wps:spPr>
                          <a:xfrm flipH="1" flipV="1">
                            <a:off x="1289624" y="520338"/>
                            <a:ext cx="283232" cy="479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193" name="Straight Connector 135193"/>
                        <wps:cNvCnPr>
                          <a:stCxn id="135184" idx="0"/>
                        </wps:cNvCnPr>
                        <wps:spPr>
                          <a:xfrm flipH="1" flipV="1">
                            <a:off x="1289624" y="520338"/>
                            <a:ext cx="710215" cy="47948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194" name="Picture 135194"/>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860372" y="0"/>
                            <a:ext cx="486865" cy="584239"/>
                          </a:xfrm>
                          <a:prstGeom prst="rect">
                            <a:avLst/>
                          </a:prstGeom>
                        </pic:spPr>
                      </pic:pic>
                    </wpg:wgp>
                  </a:graphicData>
                </a:graphic>
              </wp:anchor>
            </w:drawing>
          </mc:Choice>
          <mc:Fallback>
            <w:pict>
              <v:group w14:anchorId="0C3B03B5" id="Group 33" o:spid="_x0000_s1026" style="position:absolute;margin-left:6pt;margin-top:13.15pt;width:272.95pt;height:220.95pt;z-index:251704320" coordsize="21805,1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">
                <v:rect id="object 42" o:spid="_x0000_s1027" style="position:absolute;left:14522;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Rj+cMA&#10;AADfAAAADwAAAGRycy9kb3ducmV2LnhtbERPy4rCMBTdC/5DuAPuxtQn0jGKCjID4sIHiLtrc6ct&#10;09yUJrb1740w4PJw3vNlawpRU+VyywoG/QgEcWJ1zqmC82n7OQPhPLLGwjIpeJCD5aLbmWOsbcMH&#10;qo8+FSGEXYwKMu/LWEqXZGTQ9W1JHLhfWxn0AVap1BU2IdwUchhFU2kw59CQYUmbjJK/490o2KV1&#10;ybf1d2OH18vqGu3H2/vEKtX7aFdfIDy1/i3+d//oMH80GcxG8PoTA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Rj+cMAAADfAAAADwAAAAAAAAAAAAAAAACYAgAAZHJzL2Rv&#10;d25yZXYueG1sUEsFBgAAAAAEAAQA9QAAAIgDAAAAAA==&#10;" stroked="f">
                  <v:fill r:id="rId275" o:title="" recolor="t" rotate="t" type="frame"/>
                  <v:textbox inset="0,0,0,0"/>
                </v:rect>
                <v:rect id="object 42" o:spid="_x0000_s1028" style="position:absolute;left:18791;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37jcUA&#10;AADfAAAADwAAAGRycy9kb3ducmV2LnhtbERPy2rCQBTdC/7DcAvd1UmsFkkdgxZCC8VFVRB318xt&#10;Epq5EzKTR/++IxRcHs57nY6mFj21rrKsIJ5FIIhzqysuFJyO2dMKhPPIGmvLpOCXHKSb6WSNibYD&#10;f1F/8IUIIewSVFB63yRSurwkg25mG+LAfdvWoA+wLaRucQjhppbzKHqRBisODSU29FZS/nPojILP&#10;om/4unsf7Pxy3l6i/SLrllapx4dx+wrC0+jv4n/3hw7zn5fxagG3PwG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fuNxQAAAN8AAAAPAAAAAAAAAAAAAAAAAJgCAABkcnMv&#10;ZG93bnJldi54bWxQSwUGAAAAAAQABAD1AAAAigMAAAAA&#10;" stroked="f">
                  <v:fill r:id="rId275" o:title="" recolor="t" rotate="t" type="frame"/>
                  <v:textbox inset="0,0,0,0"/>
                </v:rect>
                <v:rect id="object 42" o:spid="_x0000_s1029" style="position:absolute;left:937;top:9931;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dBCMMA&#10;AADfAAAADwAAAGRycy9kb3ducmV2LnhtbERPXWvCMBR9H+w/hDvY20zrqJjOKEMQfBrYuT1fmru2&#10;rLkpSbTVX78Iwh4P53u1mWwvzuRD51hDPstAENfOdNxoOH7uXpYgQkQ22DsmDRcKsFk/PqywNG7k&#10;A52r2IgUwqFEDW2MQyllqFuyGGZuIE7cj/MWY4K+kcbjmMJtL+dZtpAWO04NLQ60ban+rU5Wwyi/&#10;1PUjt/3hW1XFYperRnml9fPT9P4GItIU/8V3996k+a9Fvizg9i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dBCMMAAADfAAAADwAAAAAAAAAAAAAAAACYAgAAZHJzL2Rv&#10;d25yZXYueG1sUEsFBgAAAAAEAAQA9QAAAIgDAAAAAA==&#10;" strokecolor="#0070c0">
                  <v:fill r:id="rId275" o:title="" recolor="t" rotate="t" type="frame"/>
                  <v:textbox inset="0,0,0,0"/>
                </v:rect>
                <v:rect id="object 42" o:spid="_x0000_s1030" style="position:absolute;left:4855;top:9839;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ff8MA&#10;AADfAAAADwAAAGRycy9kb3ducmV2LnhtbERPXWvCMBR9H+w/hCvsbabdsJjOKGMg7Emwuj1fmru2&#10;2NyUJLPdfr0RBB8P53u1mWwvzuRD51hDPs9AENfOdNxoOB62z0sQISIb7B2Thj8KsFk/PqywNG7k&#10;PZ2r2IgUwqFEDW2MQyllqFuyGOZuIE7cj/MWY4K+kcbjmMJtL1+yrJAWO04NLQ700VJ9qn6thlF+&#10;qf9dbvv9t6oWxTZXjfJK66fZ9P4GItIU7+Kb+9Ok+a+LfFnA9U8CI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Xff8MAAADfAAAADwAAAAAAAAAAAAAAAACYAgAAZHJzL2Rv&#10;d25yZXYueG1sUEsFBgAAAAAEAAQA9QAAAIgDAAAAAA==&#10;" strokecolor="#0070c0">
                  <v:fill r:id="rId275" o:title="" recolor="t" rotate="t" type="frame"/>
                  <v:textbox inset="0,0,0,0"/>
                </v:rect>
                <v:shape id="object 23" o:spid="_x0000_s1031" style="position:absolute;left:14185;top:7073;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zIsMA&#10;AADfAAAADwAAAGRycy9kb3ducmV2LnhtbERPXWvCMBR9H/gfwhV8m6m6aa1GGQPBPQ2riI+X5toU&#10;m5vSxFr//TIY7PFwvtfb3taio9ZXjhVMxgkI4sLpiksFp+PuNQXhA7LG2jEpeJKH7WbwssZMuwcf&#10;qMtDKWII+wwVmBCaTEpfGLLox64hjtzVtRZDhG0pdYuPGG5rOU2SubRYcWww2NCnoeKW362C9J5/&#10;lQVLc74sv5/dMn9z1+6i1GjYf6xABOrDv/jPvddx/ux9ki7g908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xzIsMAAADfAAAADwAAAAAAAAAAAAAAAACYAgAAZHJzL2Rv&#10;d25yZXYueG1sUEsFBgAAAAAEAAQA9QAAAIgDA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shape id="object 23" o:spid="_x0000_s1032" style="position:absolute;top:7140;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PnUMMA&#10;AADfAAAADwAAAGRycy9kb3ducmV2LnhtbERPTWvCQBC9C/0PyxS86ca2lpi6SikU7EmMpXgcsmM2&#10;NDsbsmuM/75zKHh8vO/1dvStGqiPTWADi3kGirgKtuHawPfxc5aDignZYhuYDNwownbzMFljYcOV&#10;DzSUqVYSwrFAAy6lrtA6Vo48xnnoiIU7h95jEtjX2vZ4lXDf6qcse9UeG5YGhx19OKp+y4s3kF/K&#10;r7pi7X5Oq/1tWJUv4TycjJk+ju9voBKN6S7+d++szH9eLnIZLH8EgN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PnUMMAAADfAAAADwAAAAAAAAAAAAAAAACYAgAAZHJzL2Rv&#10;d25yZXYueG1sUEsFBgAAAAAEAAQA9QAAAIgDA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line id="Straight Connector 135189" o:spid="_x0000_s1033" style="position:absolute;flip:y;visibility:visible;mso-wrap-style:square" from="2143,5203" to="9178,9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YVhcUAAADfAAAADwAAAGRycy9kb3ducmV2LnhtbERPTWvCQBC9C/6HZQredGMlEtOsUkoF&#10;oVSomoO3MTtNUrOzIbvV9N+7gtDj431nq9404kKdqy0rmE4iEMSF1TWXCg779TgB4TyyxsYyKfgj&#10;B6vlcJBhqu2Vv+iy86UIIexSVFB536ZSuqIig25iW+LAfdvOoA+wK6Xu8BrCTSOfo2guDdYcGips&#10;6a2i4rz7NQrW+vPEycJtj7mt5x+bnzZ/j2OlRk/96wsIT73/Fz/cGx3mz+JpsoD7nwB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YVhcUAAADfAAAADwAAAAAAAAAA&#10;AAAAAAChAgAAZHJzL2Rvd25yZXYueG1sUEsFBgAAAAAEAAQA+QAAAJMDAAAAAA==&#10;" strokecolor="#b53d68 [3204]" strokeweight=".5pt">
                  <v:stroke joinstyle="miter"/>
                </v:line>
                <v:line id="Straight Connector 135191" o:spid="_x0000_s1034" style="position:absolute;flip:y;visibility:visible;mso-wrap-style:square" from="6222,5249" to="8987,9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mPXsQAAADfAAAADwAAAGRycy9kb3ducmV2LnhtbERPTWvCQBC9C/0Pywi96SaWiEZXKUVB&#10;EAVtPXgbs2MSm50N2VXjv+8WBI+P9z2dt6YSN2pcaVlB3I9AEGdWl5wr+Ple9kYgnEfWWFkmBQ9y&#10;MJ+9daaYanvnHd32PhchhF2KCgrv61RKlxVk0PVtTRy4s20M+gCbXOoG7yHcVHIQRUNpsOTQUGBN&#10;XwVlv/urUbDUmxOPxm57PNhyuF5d6sMiSZR677afExCeWv8SP90rHeZ/JPE4hv8/AY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Y9exAAAAN8AAAAPAAAAAAAAAAAA&#10;AAAAAKECAABkcnMvZG93bnJldi54bWxQSwUGAAAAAAQABAD5AAAAkgMAAAAA&#10;" strokecolor="#b53d68 [3204]" strokeweight=".5pt">
                  <v:stroke joinstyle="miter"/>
                </v:line>
                <v:line id="Straight Connector 135192" o:spid="_x0000_s1035" style="position:absolute;flip:x y;visibility:visible;mso-wrap-style:square" from="12896,5203" to="1572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KAcQAAADfAAAADwAAAGRycy9kb3ducmV2LnhtbERPz0vDMBS+C/4P4QlexCadrHTdsiHC&#10;QA8eNvX+aN7asualS+Ja/euNMNjx4/u92ky2F2fyoXOsIc8UCOLamY4bDZ8f28cSRIjIBnvHpOGH&#10;AmzWtzcrrIwbeUfnfWxECuFQoYY2xqGSMtQtWQyZG4gTd3DeYkzQN9J4HFO47eVMqUJa7Dg1tDjQ&#10;S0v1cf9tNbzR77x7+Mrfy0aNblueTr5Qhdb3d9PzEkSkKV7FF/erSfOf5vliBv9/E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4oBxAAAAN8AAAAPAAAAAAAAAAAA&#10;AAAAAKECAABkcnMvZG93bnJldi54bWxQSwUGAAAAAAQABAD5AAAAkgMAAAAA&#10;" strokecolor="#b53d68 [3204]" strokeweight=".5pt">
                  <v:stroke joinstyle="miter"/>
                </v:line>
                <v:line id="Straight Connector 135193" o:spid="_x0000_s1036" style="position:absolute;flip:x y;visibility:visible;mso-wrap-style:square" from="12896,5203" to="1999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MvmsQAAADfAAAADwAAAGRycy9kb3ducmV2LnhtbERPz2vCMBS+C/sfwhvsIjPpxFKrUcZA&#10;mIcd5rb7o3m2xealJpnt9tebwcDjx/d7vR1tJy7kQ+tYQzZTIIgrZ1quNXx+7B4LECEiG+wck4Yf&#10;CrDd3E3WWBo38DtdDrEWKYRDiRqaGPtSylA1ZDHMXE+cuKPzFmOCvpbG45DCbSeflMqlxZZTQ4M9&#10;vTRUnQ7fVsOefhft9Ct7K2o1uF1xPvtc5Vo/3I/PKxCRxngT/7tfTZo/X2TLOfz9SQDk5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8y+axAAAAN8AAAAPAAAAAAAAAAAA&#10;AAAAAKECAABkcnMvZG93bnJldi54bWxQSwUGAAAAAAQABAD5AAAAkgMAAAAA&#10;" strokecolor="#b53d68 [3204]" strokeweight=".5pt">
                  <v:stroke joinstyle="miter"/>
                </v:line>
                <v:shape id="Picture 135194" o:spid="_x0000_s1037" type="#_x0000_t75" style="position:absolute;left:8603;width:4869;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1RbDAAAA3wAAAA8AAABkcnMvZG93bnJldi54bWxET11rwjAUfRf8D+EKvs3UOadWo8iG4tPG&#10;3Hy/Nte22NyUJLbdv1+EgY+H873adKYSDTlfWlYwHiUgiDOrS84V/HzvnuYgfEDWWFkmBb/kYbPu&#10;91aYatvyFzXHkIsYwj5FBUUIdSqlzwoy6Ee2Jo7cxTqDIUKXS+2wjeGmks9J8ioNlhwbCqzpraDs&#10;erwZBftbWXf786dr5fT9Y1vNzrtTM1NqOOi2SxCBuvAQ/7sPOs6fTMeLF7j/iQD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jVFsMAAADfAAAADwAAAAAAAAAAAAAAAACf&#10;AgAAZHJzL2Rvd25yZXYueG1sUEsFBgAAAAAEAAQA9wAAAI8DAAAAAA==&#10;">
                  <v:imagedata r:id="rId276" o:title=""/>
                  <v:path arrowok="t"/>
                </v:shape>
              </v:group>
            </w:pict>
          </mc:Fallback>
        </mc:AlternateContent>
      </w: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CA418D" w:rsidRPr="004E5322" w:rsidRDefault="00EB53CE" w:rsidP="0076724F">
      <w:pPr>
        <w:pStyle w:val="ListParagraph"/>
        <w:numPr>
          <w:ilvl w:val="0"/>
          <w:numId w:val="335"/>
        </w:numPr>
      </w:pPr>
      <w:r w:rsidRPr="004E5322">
        <w:t>Remove the instances from the load balancer and deploy the new app code</w:t>
      </w:r>
    </w:p>
    <w:p w:rsidR="003D4914" w:rsidRPr="004E5322" w:rsidRDefault="003D4914" w:rsidP="00B92D5D">
      <w:pPr>
        <w:tabs>
          <w:tab w:val="left" w:pos="8040"/>
        </w:tabs>
        <w:rPr>
          <w:rFonts w:cs="Calibri"/>
          <w:sz w:val="32"/>
          <w:szCs w:val="28"/>
        </w:rPr>
      </w:pPr>
      <w:r w:rsidRPr="004E5322">
        <w:rPr>
          <w:rFonts w:cs="Calibri"/>
          <w:noProof/>
          <w:sz w:val="32"/>
          <w:szCs w:val="28"/>
          <w:lang w:eastAsia="en-US"/>
        </w:rPr>
        <mc:AlternateContent>
          <mc:Choice Requires="wpg">
            <w:drawing>
              <wp:anchor distT="0" distB="0" distL="114300" distR="114300" simplePos="0" relativeHeight="251706368" behindDoc="0" locked="0" layoutInCell="1" allowOverlap="1" wp14:anchorId="3371907A" wp14:editId="26C055D7">
                <wp:simplePos x="0" y="0"/>
                <wp:positionH relativeFrom="column">
                  <wp:posOffset>-276225</wp:posOffset>
                </wp:positionH>
                <wp:positionV relativeFrom="paragraph">
                  <wp:posOffset>90805</wp:posOffset>
                </wp:positionV>
                <wp:extent cx="3466153" cy="2805998"/>
                <wp:effectExtent l="0" t="0" r="20320" b="13970"/>
                <wp:wrapNone/>
                <wp:docPr id="135196" name="Group 33"/>
                <wp:cNvGraphicFramePr/>
                <a:graphic xmlns:a="http://schemas.openxmlformats.org/drawingml/2006/main">
                  <a:graphicData uri="http://schemas.microsoft.com/office/word/2010/wordprocessingGroup">
                    <wpg:wgp>
                      <wpg:cNvGrpSpPr/>
                      <wpg:grpSpPr>
                        <a:xfrm>
                          <a:off x="0" y="0"/>
                          <a:ext cx="3466153" cy="2805998"/>
                          <a:chOff x="0" y="0"/>
                          <a:chExt cx="2180570" cy="1526872"/>
                        </a:xfrm>
                      </wpg:grpSpPr>
                      <wps:wsp>
                        <wps:cNvPr id="135197" name="object 42"/>
                        <wps:cNvSpPr/>
                        <wps:spPr>
                          <a:xfrm>
                            <a:off x="1452206" y="999823"/>
                            <a:ext cx="241300" cy="241299"/>
                          </a:xfrm>
                          <a:prstGeom prst="rect">
                            <a:avLst/>
                          </a:prstGeom>
                          <a:blipFill>
                            <a:blip r:embed="rId273" cstate="print"/>
                            <a:stretch>
                              <a:fillRect/>
                            </a:stretch>
                          </a:blipFill>
                          <a:ln>
                            <a:solidFill>
                              <a:srgbClr val="0070C0"/>
                            </a:solidFill>
                          </a:ln>
                        </wps:spPr>
                        <wps:bodyPr wrap="square" lIns="0" tIns="0" rIns="0" bIns="0" rtlCol="0"/>
                      </wps:wsp>
                      <wps:wsp>
                        <wps:cNvPr id="135198" name="object 42"/>
                        <wps:cNvSpPr/>
                        <wps:spPr>
                          <a:xfrm>
                            <a:off x="1879189" y="999823"/>
                            <a:ext cx="241300" cy="241299"/>
                          </a:xfrm>
                          <a:prstGeom prst="rect">
                            <a:avLst/>
                          </a:prstGeom>
                          <a:blipFill>
                            <a:blip r:embed="rId273" cstate="print"/>
                            <a:stretch>
                              <a:fillRect/>
                            </a:stretch>
                          </a:blipFill>
                          <a:ln>
                            <a:solidFill>
                              <a:srgbClr val="0070C0"/>
                            </a:solidFill>
                          </a:ln>
                        </wps:spPr>
                        <wps:bodyPr wrap="square" lIns="0" tIns="0" rIns="0" bIns="0" rtlCol="0"/>
                      </wps:wsp>
                      <wps:wsp>
                        <wps:cNvPr id="135199" name="object 42"/>
                        <wps:cNvSpPr/>
                        <wps:spPr>
                          <a:xfrm>
                            <a:off x="93717" y="993112"/>
                            <a:ext cx="241300" cy="241299"/>
                          </a:xfrm>
                          <a:prstGeom prst="rect">
                            <a:avLst/>
                          </a:prstGeom>
                          <a:blipFill>
                            <a:blip r:embed="rId273" cstate="print"/>
                            <a:stretch>
                              <a:fillRect/>
                            </a:stretch>
                          </a:blipFill>
                        </wps:spPr>
                        <wps:bodyPr wrap="square" lIns="0" tIns="0" rIns="0" bIns="0" rtlCol="0"/>
                      </wps:wsp>
                      <wps:wsp>
                        <wps:cNvPr id="137248" name="object 42"/>
                        <wps:cNvSpPr/>
                        <wps:spPr>
                          <a:xfrm>
                            <a:off x="520700" y="993113"/>
                            <a:ext cx="241300" cy="241299"/>
                          </a:xfrm>
                          <a:prstGeom prst="rect">
                            <a:avLst/>
                          </a:prstGeom>
                          <a:blipFill>
                            <a:blip r:embed="rId273" cstate="print"/>
                            <a:stretch>
                              <a:fillRect/>
                            </a:stretch>
                          </a:blipFill>
                        </wps:spPr>
                        <wps:bodyPr wrap="square" lIns="0" tIns="0" rIns="0" bIns="0" rtlCol="0"/>
                      </wps:wsp>
                      <wps:wsp>
                        <wps:cNvPr id="137249" name="object 23"/>
                        <wps:cNvSpPr/>
                        <wps:spPr>
                          <a:xfrm>
                            <a:off x="1418570" y="707361"/>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7250" name="object 23"/>
                        <wps:cNvSpPr/>
                        <wps:spPr>
                          <a:xfrm>
                            <a:off x="0" y="714072"/>
                            <a:ext cx="762000" cy="812800"/>
                          </a:xfrm>
                          <a:custGeom>
                            <a:avLst/>
                            <a:gdLst/>
                            <a:ahLst/>
                            <a:cxnLst/>
                            <a:rect l="l" t="t" r="r" b="b"/>
                            <a:pathLst>
                              <a:path w="762000" h="812800">
                                <a:moveTo>
                                  <a:pt x="0" y="75174"/>
                                </a:moveTo>
                                <a:lnTo>
                                  <a:pt x="5879" y="45913"/>
                                </a:lnTo>
                                <a:lnTo>
                                  <a:pt x="21912" y="22018"/>
                                </a:lnTo>
                                <a:lnTo>
                                  <a:pt x="45692" y="5907"/>
                                </a:lnTo>
                                <a:lnTo>
                                  <a:pt x="74812" y="0"/>
                                </a:lnTo>
                                <a:lnTo>
                                  <a:pt x="687187" y="0"/>
                                </a:lnTo>
                                <a:lnTo>
                                  <a:pt x="716307" y="5907"/>
                                </a:lnTo>
                                <a:lnTo>
                                  <a:pt x="740087" y="22018"/>
                                </a:lnTo>
                                <a:lnTo>
                                  <a:pt x="756120" y="45913"/>
                                </a:lnTo>
                                <a:lnTo>
                                  <a:pt x="761999" y="75174"/>
                                </a:lnTo>
                                <a:lnTo>
                                  <a:pt x="761999" y="737625"/>
                                </a:lnTo>
                                <a:lnTo>
                                  <a:pt x="756120" y="766886"/>
                                </a:lnTo>
                                <a:lnTo>
                                  <a:pt x="740087" y="790781"/>
                                </a:lnTo>
                                <a:lnTo>
                                  <a:pt x="716307" y="806892"/>
                                </a:lnTo>
                                <a:lnTo>
                                  <a:pt x="687187" y="812800"/>
                                </a:lnTo>
                                <a:lnTo>
                                  <a:pt x="74812" y="812800"/>
                                </a:lnTo>
                                <a:lnTo>
                                  <a:pt x="45692" y="806892"/>
                                </a:lnTo>
                                <a:lnTo>
                                  <a:pt x="21912" y="790781"/>
                                </a:lnTo>
                                <a:lnTo>
                                  <a:pt x="5879" y="766886"/>
                                </a:lnTo>
                                <a:lnTo>
                                  <a:pt x="0" y="737625"/>
                                </a:lnTo>
                                <a:lnTo>
                                  <a:pt x="0" y="75174"/>
                                </a:lnTo>
                                <a:close/>
                              </a:path>
                            </a:pathLst>
                          </a:custGeom>
                          <a:ln w="12728">
                            <a:solidFill>
                              <a:srgbClr val="F7981F"/>
                            </a:solidFill>
                          </a:ln>
                        </wps:spPr>
                        <wps:bodyPr wrap="square" lIns="0" tIns="0" rIns="0" bIns="0" rtlCol="0"/>
                      </wps:wsp>
                      <wps:wsp>
                        <wps:cNvPr id="137251" name="Straight Connector 137251"/>
                        <wps:cNvCnPr>
                          <a:stCxn id="135199" idx="0"/>
                        </wps:cNvCnPr>
                        <wps:spPr>
                          <a:xfrm flipV="1">
                            <a:off x="214367" y="520338"/>
                            <a:ext cx="703440" cy="4727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52" name="Straight Connector 137252"/>
                        <wps:cNvCnPr>
                          <a:stCxn id="137248" idx="0"/>
                        </wps:cNvCnPr>
                        <wps:spPr>
                          <a:xfrm flipV="1">
                            <a:off x="641350" y="520338"/>
                            <a:ext cx="276457" cy="472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53" name="Straight Connector 137253"/>
                        <wps:cNvCnPr>
                          <a:stCxn id="135197" idx="0"/>
                        </wps:cNvCnPr>
                        <wps:spPr>
                          <a:xfrm flipH="1" flipV="1">
                            <a:off x="1289624" y="520338"/>
                            <a:ext cx="283232" cy="479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54" name="Straight Connector 137254"/>
                        <wps:cNvCnPr>
                          <a:stCxn id="135198" idx="0"/>
                        </wps:cNvCnPr>
                        <wps:spPr>
                          <a:xfrm flipH="1" flipV="1">
                            <a:off x="1289624" y="520338"/>
                            <a:ext cx="710215" cy="47948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7255" name="Picture 137255"/>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860372" y="0"/>
                            <a:ext cx="486865" cy="584239"/>
                          </a:xfrm>
                          <a:prstGeom prst="rect">
                            <a:avLst/>
                          </a:prstGeom>
                        </pic:spPr>
                      </pic:pic>
                    </wpg:wgp>
                  </a:graphicData>
                </a:graphic>
              </wp:anchor>
            </w:drawing>
          </mc:Choice>
          <mc:Fallback>
            <w:pict>
              <v:group w14:anchorId="51D03400" id="Group 33" o:spid="_x0000_s1026" style="position:absolute;margin-left:-21.75pt;margin-top:7.15pt;width:272.95pt;height:220.95pt;z-index:251706368" coordsize="21805,1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">
                <v:rect id="object 42" o:spid="_x0000_s1027" style="position:absolute;left:14522;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sOcMA&#10;AADfAAAADwAAAGRycy9kb3ducmV2LnhtbERPW2vCMBR+H/gfwhF8m2kVL+mMIgNhTwOr2/OhObZl&#10;zUlJMtvt1y+DwR4/vvvuMNpO3MmH1rGGfJ6BIK6cabnWcL2cHrcgQkQ22DkmDV8U4LCfPOywMG7g&#10;M93LWIsUwqFADU2MfSFlqBqyGOauJ07czXmLMUFfS+NxSOG2k4ssW0uLLaeGBnt6bqj6KD+thkG+&#10;qe/X3Hbnd1Wu1qdc1corrWfT8fgEItIY/8V/7heT5i9XudrA758E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sOcMAAADfAAAADwAAAAAAAAAAAAAAAACYAgAAZHJzL2Rv&#10;d25yZXYueG1sUEsFBgAAAAAEAAQA9QAAAIgDAAAAAA==&#10;" strokecolor="#0070c0">
                  <v:fill r:id="rId275" o:title="" recolor="t" rotate="t" type="frame"/>
                  <v:textbox inset="0,0,0,0"/>
                </v:rect>
                <v:rect id="object 42" o:spid="_x0000_s1028" style="position:absolute;left:18791;top:9998;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94S8IA&#10;AADfAAAADwAAAGRycy9kb3ducmV2LnhtbERPTUvDQBC9C/6HZQRvdhOlpRu7LaVQ8CQ0tp6H7JgE&#10;s7Nhd22iv945CB4f73uzm/2grhRTH9hCuShAETfB9dxaOL8dH9agUkZ2OAQmC9+UYLe9vdlg5cLE&#10;J7rWuVUSwqlCC13OY6V1ajrymBZhJBbuI0SPWWBstYs4Sbgf9GNRrLTHnqWhw5EOHTWf9Ze3MOmL&#10;+Xkt/XB6N/VydSxNa6Kx9v5u3j+DyjTnf/Gf+8XJ/KdlaWS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3hLwgAAAN8AAAAPAAAAAAAAAAAAAAAAAJgCAABkcnMvZG93&#10;bnJldi54bWxQSwUGAAAAAAQABAD1AAAAhwMAAAAA&#10;" strokecolor="#0070c0">
                  <v:fill r:id="rId275" o:title="" recolor="t" rotate="t" type="frame"/>
                  <v:textbox inset="0,0,0,0"/>
                </v:rect>
                <v:rect id="object 42" o:spid="_x0000_s1029" style="position:absolute;left:937;top:9931;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XCzsUA&#10;AADfAAAADwAAAGRycy9kb3ducmV2LnhtbERPTWvCQBC9C/0PyxS86UarpaauYguiIB5MC+JtzE6T&#10;0OxsyK5J/PeuIHh8vO/5sjOlaKh2hWUFo2EEgji1uuBMwe/PevABwnlkjaVlUnAlB8vFS2+OsbYt&#10;H6hJfCZCCLsYFeTeV7GULs3JoBvaijhwf7Y26AOsM6lrbEO4KeU4it6lwYJDQ44VfeeU/icXo2CX&#10;NRWfvzatHZ+Oq1O0n6wvU6tU/7VbfYLw1Pmn+OHe6jD/bTqazeD+JwC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cLOxQAAAN8AAAAPAAAAAAAAAAAAAAAAAJgCAABkcnMv&#10;ZG93bnJldi54bWxQSwUGAAAAAAQABAD1AAAAigMAAAAA&#10;" stroked="f">
                  <v:fill r:id="rId275" o:title="" recolor="t" rotate="t" type="frame"/>
                  <v:textbox inset="0,0,0,0"/>
                </v:rect>
                <v:rect id="object 42" o:spid="_x0000_s1030" style="position:absolute;left:5207;top:9931;width:2413;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sxsUA&#10;AADfAAAADwAAAGRycy9kb3ducmV2LnhtbERPTWvCQBC9C/0PyxR6001TWyV1FVuQFoqHqiDexuw0&#10;Cc3OhuyapP++cxA8Pt73YjW4WnXUhsqzgcdJAoo497biwsBhvxnPQYWIbLH2TAb+KMBqeTdaYGZ9&#10;z9/U7WKhJIRDhgbKGJtM65CX5DBMfEMs3I9vHUaBbaFti72Eu1qnSfKiHVYsDSU29F5S/ru7OANf&#10;Rdfw+e2j9+npuD4l2+nm8uyNebgf1q+gIg3xJr66P63Mf5qlUxksfwS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azGxQAAAN8AAAAPAAAAAAAAAAAAAAAAAJgCAABkcnMv&#10;ZG93bnJldi54bWxQSwUGAAAAAAQABAD1AAAAigMAAAAA&#10;" stroked="f">
                  <v:fill r:id="rId275" o:title="" recolor="t" rotate="t" type="frame"/>
                  <v:textbox inset="0,0,0,0"/>
                </v:rect>
                <v:shape id="object 23" o:spid="_x0000_s1031" style="position:absolute;left:14185;top:7073;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fhcMA&#10;AADfAAAADwAAAGRycy9kb3ducmV2LnhtbERPXWvCMBR9F/wP4Qp7s6lONts1igiD7WmsjuHjpblt&#10;is1NaWKt/34ZDPZ4ON/FfrKdGGnwrWMFqyQFQVw53XKj4Ov0utyC8AFZY+eYFNzJw343nxWYa3fj&#10;TxrL0IgYwj5HBSaEPpfSV4Ys+sT1xJGr3WAxRDg0Ug94i+G2k+s0fZIWW44NBns6Gqou5dUq2F7L&#10;96Ziab7P2cd9zMqNq8ezUg+L6fACItAU/sV/7jcd5z8+rzcZ/P6JA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IfhcMAAADfAAAADwAAAAAAAAAAAAAAAACYAgAAZHJzL2Rv&#10;d25yZXYueG1sUEsFBgAAAAAEAAQA9QAAAIgDA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shape id="object 23" o:spid="_x0000_s1032" style="position:absolute;top:7140;width:7620;height:8128;visibility:visible;mso-wrap-style:square;v-text-anchor:top" coordsize="76200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EgxcMA&#10;AADfAAAADwAAAGRycy9kb3ducmV2LnhtbERPS2vCQBC+F/oflin0Vje1DzW6SikU6qk0ingcsmM2&#10;mJ0N2TXGf+8cBI8f33uxGnyjeupiHdjA6ygDRVwGW3NlYLv5eZmCignZYhOYDFwowmr5+LDA3IYz&#10;/1NfpEpJCMccDbiU2lzrWDryGEehJRbuEDqPSWBXadvhWcJ9o8dZ9qk91iwNDlv6dlQei5M3MD0V&#10;66pk7Xb72d+lnxXv4dDvjXl+Gr7moBIN6S6+uX+tzH+bjD/kgfwRAH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EgxcMAAADfAAAADwAAAAAAAAAAAAAAAACYAgAAZHJzL2Rv&#10;d25yZXYueG1sUEsFBgAAAAAEAAQA9QAAAIgDAAAAAA==&#10;" path="m,75174l5879,45913,21912,22018,45692,5907,74812,,687187,r29120,5907l740087,22018r16033,23895l761999,75174r,662451l756120,766886r-16033,23895l716307,806892r-29120,5908l74812,812800,45692,806892,21912,790781,5879,766886,,737625,,75174xe" filled="f" strokecolor="#f7981f" strokeweight=".35356mm">
                  <v:path arrowok="t"/>
                </v:shape>
                <v:line id="Straight Connector 137251" o:spid="_x0000_s1033" style="position:absolute;flip:y;visibility:visible;mso-wrap-style:square" from="2143,5203" to="9178,9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SEMYAAADfAAAADwAAAGRycy9kb3ducmV2LnhtbERPy2rCQBTdC/2H4Qrd1Ykp8ZE6BikV&#10;BKlgWhfubjPXJDVzJ2RGTf++Uyi4PJz3IutNI67UudqygvEoAkFcWF1zqeDzY/00A+E8ssbGMin4&#10;IQfZ8mGwwFTbG+/pmvtShBB2KSqovG9TKV1RkUE3si1x4E62M+gD7EqpO7yFcNPIOIom0mDNoaHC&#10;ll4rKs75xShY6/cvns3d7niw9WS7+W4Pb0mi1OOwX72A8NT7u/jfvdFh/vM0Tsbw9ycA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k0hDGAAAA3wAAAA8AAAAAAAAA&#10;AAAAAAAAoQIAAGRycy9kb3ducmV2LnhtbFBLBQYAAAAABAAEAPkAAACUAwAAAAA=&#10;" strokecolor="#b53d68 [3204]" strokeweight=".5pt">
                  <v:stroke joinstyle="miter"/>
                </v:line>
                <v:line id="Straight Connector 137252" o:spid="_x0000_s1034" style="position:absolute;flip:y;visibility:visible;mso-wrap-style:square" from="6413,5203" to="9178,9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ZMZ8UAAADfAAAADwAAAGRycy9kb3ducmV2LnhtbERPTWvCQBC9C/0PyxS86aaRWE1dpYiC&#10;IBW0evA2ZqdJ2uxsyK4a/71bEDw+3vdk1ppKXKhxpWUFb/0IBHFmdcm5gv33sjcC4TyyxsoyKbiR&#10;g9n0pTPBVNsrb+my87kIIexSVFB4X6dSuqwgg65va+LA/djGoA+wyaVu8BrCTSXjKBpKgyWHhgJr&#10;mheU/e3ORsFSf514NHab48GWw/Xqtz4skkSp7mv7+QHCU+uf4od7pcP8wXucxPD/JwCQ0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ZMZ8UAAADfAAAADwAAAAAAAAAA&#10;AAAAAAChAgAAZHJzL2Rvd25yZXYueG1sUEsFBgAAAAAEAAQA+QAAAJMDAAAAAA==&#10;" strokecolor="#b53d68 [3204]" strokeweight=".5pt">
                  <v:stroke joinstyle="miter"/>
                </v:line>
                <v:line id="Straight Connector 137253" o:spid="_x0000_s1035" style="position:absolute;flip:x y;visibility:visible;mso-wrap-style:square" from="12896,5203" to="1572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5y1MQAAADfAAAADwAAAGRycy9kb3ducmV2LnhtbERPz2vCMBS+C/sfwhvsIpqoWEs1yhgI&#10;28HDdLs/mmdb1rzUJLPd/vpFGHj8+H5vdoNtxZV8aBxrmE0VCOLSmYYrDR+n/SQHESKywdYxafih&#10;ALvtw2iDhXE9v9P1GCuRQjgUqKGOsSukDGVNFsPUdcSJOztvMSboK2k89inctnKuVCYtNpwaauzo&#10;paby6/htNbzR77IZf84OeaV6t88vF5+pTOunx+F5DSLSEO/if/erSfMXq/lyAbc/CY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3nLUxAAAAN8AAAAPAAAAAAAAAAAA&#10;AAAAAKECAABkcnMvZG93bnJldi54bWxQSwUGAAAAAAQABAD5AAAAkgMAAAAA&#10;" strokecolor="#b53d68 [3204]" strokeweight=".5pt">
                  <v:stroke joinstyle="miter"/>
                </v:line>
                <v:line id="Straight Connector 137254" o:spid="_x0000_s1036" style="position:absolute;flip:x y;visibility:visible;mso-wrap-style:square" from="12896,5203" to="19998,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qoMUAAADfAAAADwAAAGRycy9kb3ducmV2LnhtbERPz2vCMBS+D/Y/hDfYZWiim7VUo4yB&#10;MA876Ob90TzbYvNSk8x2++vNYODx4/u9XA+2FRfyoXGsYTJWIIhLZxquNHx9bkY5iBCRDbaOScMP&#10;BViv7u+WWBjX844u+1iJFMKhQA11jF0hZShrshjGriNO3NF5izFBX0njsU/htpVTpTJpseHUUGNH&#10;bzWVp/231bCl31nzdJh85JXq3SY/n32mMq0fH4bXBYhIQ7yJ/93vJs1/nk9nL/D3Jw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fqoMUAAADfAAAADwAAAAAAAAAA&#10;AAAAAAChAgAAZHJzL2Rvd25yZXYueG1sUEsFBgAAAAAEAAQA+QAAAJMDAAAAAA==&#10;" strokecolor="#b53d68 [3204]" strokeweight=".5pt">
                  <v:stroke joinstyle="miter"/>
                </v:line>
                <v:shape id="Picture 137255" o:spid="_x0000_s1037" type="#_x0000_t75" style="position:absolute;left:8603;width:4869;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ZLcPDAAAA3wAAAA8AAABkcnMvZG93bnJldi54bWxET1trwjAUfh/4H8IR9jbTObpKZxTZUHza&#10;8PZ+bM7asuakJLGt/34RBB8/vvt8OZhGdOR8bVnB6yQBQVxYXXOp4HhYv8xA+ICssbFMCq7kYbkY&#10;Pc0x17bnHXX7UIoYwj5HBVUIbS6lLyoy6Ce2JY7cr3UGQ4SulNphH8NNI6dJ8i4N1hwbKmzps6Li&#10;b38xCjaXuh025x/Xy/Tre9Vk5/Wpy5R6Hg+rDxCBhvAQ391bHee/ZdM0hdufCEA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1ktw8MAAADfAAAADwAAAAAAAAAAAAAAAACf&#10;AgAAZHJzL2Rvd25yZXYueG1sUEsFBgAAAAAEAAQA9wAAAI8DAAAAAA==&#10;">
                  <v:imagedata r:id="rId276" o:title=""/>
                  <v:path arrowok="t"/>
                </v:shape>
              </v:group>
            </w:pict>
          </mc:Fallback>
        </mc:AlternateContent>
      </w: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CA418D" w:rsidRPr="00882F96" w:rsidRDefault="00EB53CE" w:rsidP="0076724F">
      <w:pPr>
        <w:pStyle w:val="ListParagraph"/>
        <w:numPr>
          <w:ilvl w:val="0"/>
          <w:numId w:val="335"/>
        </w:numPr>
        <w:rPr>
          <w:rFonts w:ascii="Calibri" w:hAnsi="Calibri" w:cs="Calibri"/>
          <w:sz w:val="24"/>
          <w:szCs w:val="24"/>
        </w:rPr>
      </w:pPr>
      <w:r w:rsidRPr="00882F96">
        <w:rPr>
          <w:rFonts w:ascii="Calibri" w:hAnsi="Calibri" w:cs="Calibri"/>
          <w:sz w:val="24"/>
          <w:szCs w:val="24"/>
        </w:rPr>
        <w:t>Once testing verifies app deployment is good then add then back and  do the same for the other set</w:t>
      </w:r>
    </w:p>
    <w:p w:rsidR="003D4914" w:rsidRPr="004E5322" w:rsidRDefault="003D4914" w:rsidP="00B92D5D">
      <w:pPr>
        <w:tabs>
          <w:tab w:val="left" w:pos="8040"/>
        </w:tabs>
        <w:rPr>
          <w:rFonts w:cs="Calibri"/>
          <w:sz w:val="32"/>
          <w:szCs w:val="28"/>
        </w:rPr>
      </w:pPr>
    </w:p>
    <w:p w:rsidR="003D4914" w:rsidRPr="00882F96" w:rsidRDefault="003D4914" w:rsidP="00882F96">
      <w:pPr>
        <w:pStyle w:val="Heading2"/>
      </w:pPr>
      <w:r w:rsidRPr="00882F96">
        <w:lastRenderedPageBreak/>
        <w:t xml:space="preserve">Separate </w:t>
      </w:r>
      <w:proofErr w:type="gramStart"/>
      <w:r w:rsidRPr="00882F96">
        <w:t>Stacks(</w:t>
      </w:r>
      <w:proofErr w:type="gramEnd"/>
      <w:r w:rsidRPr="00882F96">
        <w:t>blue-</w:t>
      </w:r>
      <w:r w:rsidRPr="00882F96">
        <w:softHyphen/>
        <w:t>‐green deployment)</w:t>
      </w: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F322BC" w:rsidP="00B92D5D">
      <w:pPr>
        <w:tabs>
          <w:tab w:val="left" w:pos="8040"/>
        </w:tabs>
        <w:rPr>
          <w:rFonts w:cs="Calibri"/>
          <w:sz w:val="32"/>
          <w:szCs w:val="28"/>
        </w:rPr>
      </w:pPr>
      <w:r w:rsidRPr="004E5322">
        <w:rPr>
          <w:rFonts w:cs="Calibri"/>
          <w:noProof/>
          <w:sz w:val="28"/>
          <w:lang w:eastAsia="en-US"/>
        </w:rPr>
        <mc:AlternateContent>
          <mc:Choice Requires="wps">
            <w:drawing>
              <wp:anchor distT="0" distB="0" distL="114300" distR="114300" simplePos="0" relativeHeight="251712512" behindDoc="0" locked="0" layoutInCell="1" allowOverlap="1" wp14:anchorId="3BA9D174" wp14:editId="7CD51964">
                <wp:simplePos x="0" y="0"/>
                <wp:positionH relativeFrom="column">
                  <wp:posOffset>163393</wp:posOffset>
                </wp:positionH>
                <wp:positionV relativeFrom="paragraph">
                  <wp:posOffset>134620</wp:posOffset>
                </wp:positionV>
                <wp:extent cx="1604447" cy="228599"/>
                <wp:effectExtent l="0" t="0" r="0" b="0"/>
                <wp:wrapNone/>
                <wp:docPr id="137275" name="TextBox 31"/>
                <wp:cNvGraphicFramePr/>
                <a:graphic xmlns:a="http://schemas.openxmlformats.org/drawingml/2006/main">
                  <a:graphicData uri="http://schemas.microsoft.com/office/word/2010/wordprocessingShape">
                    <wps:wsp>
                      <wps:cNvSpPr txBox="1"/>
                      <wps:spPr>
                        <a:xfrm>
                          <a:off x="0" y="0"/>
                          <a:ext cx="1604447" cy="228599"/>
                        </a:xfrm>
                        <a:prstGeom prst="rect">
                          <a:avLst/>
                        </a:prstGeom>
                        <a:noFill/>
                      </wps:spPr>
                      <wps:txbx>
                        <w:txbxContent>
                          <w:p w:rsidR="003A1469" w:rsidRPr="003D4914" w:rsidRDefault="003A1469" w:rsidP="00F322BC">
                            <w:pPr>
                              <w:pStyle w:val="NormalWeb"/>
                              <w:spacing w:before="0" w:beforeAutospacing="0" w:after="0" w:afterAutospacing="0"/>
                              <w:rPr>
                                <w:sz w:val="20"/>
                                <w:szCs w:val="20"/>
                              </w:rPr>
                            </w:pPr>
                            <w:r>
                              <w:rPr>
                                <w:rFonts w:asciiTheme="minorHAnsi" w:cstheme="minorBidi"/>
                                <w:kern w:val="24"/>
                                <w:sz w:val="20"/>
                                <w:szCs w:val="20"/>
                              </w:rPr>
                              <w:t>Zippyops</w:t>
                            </w:r>
                            <w:r w:rsidRPr="003D4914">
                              <w:rPr>
                                <w:rFonts w:asciiTheme="minorHAnsi" w:cstheme="minorBidi"/>
                                <w:kern w:val="24"/>
                                <w:sz w:val="20"/>
                                <w:szCs w:val="20"/>
                              </w:rPr>
                              <w:t>.example.com</w:t>
                            </w:r>
                          </w:p>
                        </w:txbxContent>
                      </wps:txbx>
                      <wps:bodyPr wrap="square" rtlCol="0">
                        <a:noAutofit/>
                      </wps:bodyPr>
                    </wps:wsp>
                  </a:graphicData>
                </a:graphic>
              </wp:anchor>
            </w:drawing>
          </mc:Choice>
          <mc:Fallback>
            <w:pict>
              <v:shape w14:anchorId="3BA9D174" id="TextBox 31" o:spid="_x0000_s1036" type="#_x0000_t202" style="position:absolute;margin-left:12.85pt;margin-top:10.6pt;width:126.35pt;height:1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" filled="f" stroked="f">
                <v:textbox>
                  <w:txbxContent>
                    <w:p w:rsidR="003A1469" w:rsidRPr="003D4914" w:rsidRDefault="003A1469" w:rsidP="00F322BC">
                      <w:pPr>
                        <w:pStyle w:val="NormalWeb"/>
                        <w:spacing w:before="0" w:beforeAutospacing="0" w:after="0" w:afterAutospacing="0"/>
                        <w:rPr>
                          <w:sz w:val="20"/>
                          <w:szCs w:val="20"/>
                        </w:rPr>
                      </w:pPr>
                      <w:r>
                        <w:rPr>
                          <w:rFonts w:asciiTheme="minorHAnsi" w:cstheme="minorBidi"/>
                          <w:kern w:val="24"/>
                          <w:sz w:val="20"/>
                          <w:szCs w:val="20"/>
                        </w:rPr>
                        <w:t>Zippyops</w:t>
                      </w:r>
                      <w:r w:rsidRPr="003D4914">
                        <w:rPr>
                          <w:rFonts w:asciiTheme="minorHAnsi" w:cstheme="minorBidi"/>
                          <w:kern w:val="24"/>
                          <w:sz w:val="20"/>
                          <w:szCs w:val="20"/>
                        </w:rPr>
                        <w:t>.example.com</w:t>
                      </w:r>
                    </w:p>
                  </w:txbxContent>
                </v:textbox>
              </v:shape>
            </w:pict>
          </mc:Fallback>
        </mc:AlternateContent>
      </w:r>
      <w:r w:rsidRPr="004E5322">
        <w:rPr>
          <w:rFonts w:cs="Calibri"/>
          <w:noProof/>
          <w:sz w:val="32"/>
          <w:szCs w:val="28"/>
          <w:lang w:eastAsia="en-US"/>
        </w:rPr>
        <mc:AlternateContent>
          <mc:Choice Requires="wpg">
            <w:drawing>
              <wp:anchor distT="0" distB="0" distL="114300" distR="114300" simplePos="0" relativeHeight="251708416" behindDoc="0" locked="0" layoutInCell="1" allowOverlap="1" wp14:anchorId="163C11C2" wp14:editId="1981FFD8">
                <wp:simplePos x="0" y="0"/>
                <wp:positionH relativeFrom="column">
                  <wp:posOffset>657225</wp:posOffset>
                </wp:positionH>
                <wp:positionV relativeFrom="paragraph">
                  <wp:posOffset>157480</wp:posOffset>
                </wp:positionV>
                <wp:extent cx="3295650" cy="2872105"/>
                <wp:effectExtent l="0" t="0" r="0" b="4445"/>
                <wp:wrapNone/>
                <wp:docPr id="137256" name="Group 2"/>
                <wp:cNvGraphicFramePr/>
                <a:graphic xmlns:a="http://schemas.openxmlformats.org/drawingml/2006/main">
                  <a:graphicData uri="http://schemas.microsoft.com/office/word/2010/wordprocessingGroup">
                    <wpg:wgp>
                      <wpg:cNvGrpSpPr/>
                      <wpg:grpSpPr>
                        <a:xfrm>
                          <a:off x="0" y="0"/>
                          <a:ext cx="3295650" cy="2872105"/>
                          <a:chOff x="0" y="87622"/>
                          <a:chExt cx="3687005" cy="3539138"/>
                        </a:xfrm>
                      </wpg:grpSpPr>
                      <pic:pic xmlns:pic="http://schemas.openxmlformats.org/drawingml/2006/picture">
                        <pic:nvPicPr>
                          <pic:cNvPr id="137257" name="Picture 137257"/>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67069" y="369332"/>
                            <a:ext cx="494897" cy="587691"/>
                          </a:xfrm>
                          <a:prstGeom prst="rect">
                            <a:avLst/>
                          </a:prstGeom>
                        </pic:spPr>
                      </pic:pic>
                      <pic:pic xmlns:pic="http://schemas.openxmlformats.org/drawingml/2006/picture">
                        <pic:nvPicPr>
                          <pic:cNvPr id="137258" name="Picture 13725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67069" y="1694378"/>
                            <a:ext cx="480090" cy="576108"/>
                          </a:xfrm>
                          <a:prstGeom prst="rect">
                            <a:avLst/>
                          </a:prstGeom>
                        </pic:spPr>
                      </pic:pic>
                      <pic:pic xmlns:pic="http://schemas.openxmlformats.org/drawingml/2006/picture">
                        <pic:nvPicPr>
                          <pic:cNvPr id="137259" name="Picture 137259"/>
                          <pic:cNvPicPr>
                            <a:picLocks noChangeAspect="1"/>
                          </pic:cNvPicPr>
                        </pic:nvPicPr>
                        <pic:blipFill>
                          <a:blip r:embed="rId279"/>
                          <a:stretch>
                            <a:fillRect/>
                          </a:stretch>
                        </pic:blipFill>
                        <pic:spPr>
                          <a:xfrm>
                            <a:off x="0" y="3007841"/>
                            <a:ext cx="629035" cy="618919"/>
                          </a:xfrm>
                          <a:prstGeom prst="rect">
                            <a:avLst/>
                          </a:prstGeom>
                        </pic:spPr>
                      </pic:pic>
                      <pic:pic xmlns:pic="http://schemas.openxmlformats.org/drawingml/2006/picture">
                        <pic:nvPicPr>
                          <pic:cNvPr id="137260" name="Picture 137260"/>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1571751" y="369332"/>
                            <a:ext cx="494897" cy="587691"/>
                          </a:xfrm>
                          <a:prstGeom prst="rect">
                            <a:avLst/>
                          </a:prstGeom>
                        </pic:spPr>
                      </pic:pic>
                      <pic:pic xmlns:pic="http://schemas.openxmlformats.org/drawingml/2006/picture">
                        <pic:nvPicPr>
                          <pic:cNvPr id="137261" name="Picture 13726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1571751" y="1694378"/>
                            <a:ext cx="480090" cy="576108"/>
                          </a:xfrm>
                          <a:prstGeom prst="rect">
                            <a:avLst/>
                          </a:prstGeom>
                        </pic:spPr>
                      </pic:pic>
                      <pic:pic xmlns:pic="http://schemas.openxmlformats.org/drawingml/2006/picture">
                        <pic:nvPicPr>
                          <pic:cNvPr id="137262" name="Picture 137262"/>
                          <pic:cNvPicPr>
                            <a:picLocks noChangeAspect="1"/>
                          </pic:cNvPicPr>
                        </pic:nvPicPr>
                        <pic:blipFill>
                          <a:blip r:embed="rId279"/>
                          <a:stretch>
                            <a:fillRect/>
                          </a:stretch>
                        </pic:blipFill>
                        <pic:spPr>
                          <a:xfrm>
                            <a:off x="1511779" y="3007841"/>
                            <a:ext cx="629035" cy="618919"/>
                          </a:xfrm>
                          <a:prstGeom prst="rect">
                            <a:avLst/>
                          </a:prstGeom>
                        </pic:spPr>
                      </pic:pic>
                      <pic:pic xmlns:pic="http://schemas.openxmlformats.org/drawingml/2006/picture">
                        <pic:nvPicPr>
                          <pic:cNvPr id="137263" name="Picture 137263"/>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3111482" y="369332"/>
                            <a:ext cx="494897" cy="587691"/>
                          </a:xfrm>
                          <a:prstGeom prst="rect">
                            <a:avLst/>
                          </a:prstGeom>
                        </pic:spPr>
                      </pic:pic>
                      <pic:pic xmlns:pic="http://schemas.openxmlformats.org/drawingml/2006/picture">
                        <pic:nvPicPr>
                          <pic:cNvPr id="137264" name="Picture 13726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3124129" y="1694378"/>
                            <a:ext cx="480090" cy="576108"/>
                          </a:xfrm>
                          <a:prstGeom prst="rect">
                            <a:avLst/>
                          </a:prstGeom>
                        </pic:spPr>
                      </pic:pic>
                      <pic:pic xmlns:pic="http://schemas.openxmlformats.org/drawingml/2006/picture">
                        <pic:nvPicPr>
                          <pic:cNvPr id="137266" name="Picture 137266"/>
                          <pic:cNvPicPr>
                            <a:picLocks noChangeAspect="1"/>
                          </pic:cNvPicPr>
                        </pic:nvPicPr>
                        <pic:blipFill>
                          <a:blip r:embed="rId279"/>
                          <a:stretch>
                            <a:fillRect/>
                          </a:stretch>
                        </pic:blipFill>
                        <pic:spPr>
                          <a:xfrm>
                            <a:off x="3057970" y="3007841"/>
                            <a:ext cx="629035" cy="618919"/>
                          </a:xfrm>
                          <a:prstGeom prst="rect">
                            <a:avLst/>
                          </a:prstGeom>
                        </pic:spPr>
                      </pic:pic>
                      <wps:wsp>
                        <wps:cNvPr id="137267" name="Straight Connector 137267"/>
                        <wps:cNvCnPr>
                          <a:stCxn id="137257" idx="2"/>
                          <a:endCxn id="137258" idx="0"/>
                        </wps:cNvCnPr>
                        <wps:spPr>
                          <a:xfrm flipH="1">
                            <a:off x="307114" y="957023"/>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68" name="Straight Connector 137268"/>
                        <wps:cNvCnPr>
                          <a:stCxn id="137258" idx="2"/>
                          <a:endCxn id="137259" idx="0"/>
                        </wps:cNvCnPr>
                        <wps:spPr>
                          <a:xfrm>
                            <a:off x="307114" y="2270486"/>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69" name="Straight Connector 137269"/>
                        <wps:cNvCnPr>
                          <a:stCxn id="137260" idx="2"/>
                          <a:endCxn id="137261" idx="0"/>
                        </wps:cNvCnPr>
                        <wps:spPr>
                          <a:xfrm flipH="1">
                            <a:off x="1811796" y="957023"/>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70" name="Straight Connector 137270"/>
                        <wps:cNvCnPr>
                          <a:stCxn id="137261" idx="2"/>
                          <a:endCxn id="137262" idx="0"/>
                        </wps:cNvCnPr>
                        <wps:spPr>
                          <a:xfrm>
                            <a:off x="1811796" y="2270486"/>
                            <a:ext cx="14501"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71" name="Straight Connector 137271"/>
                        <wps:cNvCnPr>
                          <a:stCxn id="137263" idx="2"/>
                          <a:endCxn id="137264" idx="0"/>
                        </wps:cNvCnPr>
                        <wps:spPr>
                          <a:xfrm>
                            <a:off x="3358931" y="957023"/>
                            <a:ext cx="5243"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72" name="Straight Connector 137272"/>
                        <wps:cNvCnPr>
                          <a:stCxn id="137264" idx="2"/>
                          <a:endCxn id="137266" idx="0"/>
                        </wps:cNvCnPr>
                        <wps:spPr>
                          <a:xfrm>
                            <a:off x="3364174" y="2270486"/>
                            <a:ext cx="831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273" name="TextBox 31"/>
                        <wps:cNvSpPr txBox="1"/>
                        <wps:spPr>
                          <a:xfrm>
                            <a:off x="1242010" y="87622"/>
                            <a:ext cx="1794973" cy="281690"/>
                          </a:xfrm>
                          <a:prstGeom prst="rect">
                            <a:avLst/>
                          </a:prstGeom>
                          <a:noFill/>
                        </wps:spPr>
                        <wps:txbx>
                          <w:txbxContent>
                            <w:p w:rsidR="003A1469" w:rsidRPr="003D4914" w:rsidRDefault="003A1469" w:rsidP="003D4914">
                              <w:pPr>
                                <w:pStyle w:val="NormalWeb"/>
                                <w:spacing w:before="0" w:beforeAutospacing="0" w:after="0" w:afterAutospacing="0"/>
                                <w:rPr>
                                  <w:sz w:val="20"/>
                                  <w:szCs w:val="20"/>
                                </w:rPr>
                              </w:pPr>
                              <w:r w:rsidRPr="003D4914">
                                <w:rPr>
                                  <w:rFonts w:asciiTheme="minorHAnsi" w:cstheme="minorBidi"/>
                                  <w:kern w:val="24"/>
                                  <w:sz w:val="20"/>
                                  <w:szCs w:val="20"/>
                                </w:rPr>
                                <w:t>Staging.example.com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63C11C2" id="Group 2" o:spid="_x0000_s1037" style="position:absolute;margin-left:51.75pt;margin-top:12.4pt;width:259.5pt;height:226.15pt;z-index:251708416;mso-width-relative:margin;mso-height-relative:margin" coordorigin=",876" coordsize="36870,3539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257" o:spid="_x0000_s1038" type="#_x0000_t75" style="position:absolute;left:670;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FYMHDAAAA3wAAAA8AAABkcnMvZG93bnJldi54bWxET89rwjAUvg/8H8ITvM3UutlRjSIyh6eB&#10;usOOj+atrTYvpclq9K83wmDHj+/3YhVMI3rqXG1ZwWScgCAurK65VPB13D6/gXAeWWNjmRRcycFq&#10;OXhaYK7thffUH3wpYgi7HBVU3re5lK6oyKAb25Y4cj+2M+gj7EqpO7zEcNPINElm0mDNsaHCljYV&#10;FefDr1GQbSYJkb25T/nRh/TkXprw/q3UaBjWcxCegv8X/7l3Os6fZulrBo8/EYB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VgwcMAAADfAAAADwAAAAAAAAAAAAAAAACf&#10;AgAAZHJzL2Rvd25yZXYueG1sUEsFBgAAAAAEAAQA9wAAAI8DAAAAAA==&#10;">
                  <v:imagedata r:id="rId280" o:title=""/>
                  <v:path arrowok="t"/>
                </v:shape>
                <v:shape id="Picture 137258" o:spid="_x0000_s1039" type="#_x0000_t75" style="position:absolute;left:670;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DkfnEAAAA3wAAAA8AAABkcnMvZG93bnJldi54bWxET01Lw0AQvQv+h2UK3uymkVpJuy0qKOJB&#10;tLX0OmTHJJidXXbXJP33zkHw+Hjfm93kejVQTJ1nA4t5AYq49rbjxsDn4en6DlTKyBZ7z2TgTAl2&#10;28uLDVbWj/xBwz43SkI4VWigzTlUWqe6JYdp7gOxcF8+OswCY6NtxFHCXa/LorjVDjuWhhYDPbZU&#10;f+9/nIFlKMPpOL6H83Aa3or4mp8femvM1Wy6X4PKNOV/8Z/7xcr8m1W5lMHyRwD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DkfnEAAAA3wAAAA8AAAAAAAAAAAAAAAAA&#10;nwIAAGRycy9kb3ducmV2LnhtbFBLBQYAAAAABAAEAPcAAACQAwAAAAA=&#10;">
                  <v:imagedata r:id="rId281" o:title=""/>
                  <v:path arrowok="t"/>
                </v:shape>
                <v:shape id="Picture 137259" o:spid="_x0000_s1040" type="#_x0000_t75" style="position:absolute;top:30078;width:6290;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N71LGAAAA3wAAAA8AAABkcnMvZG93bnJldi54bWxEj8FqwkAQhu8F32EZwVvdqFg1ukoJCN6k&#10;tiLeht0xCcnOxuw2xrfvFgo9fvzzfzOz2fW2Fh21vnSsYDJOQBBrZ0rOFXx97l+XIHxANlg7JgVP&#10;8rDbDl42mBr34A/qTiEXUcI+RQVFCE0qpdcFWfRj1xDH7OZaiyFim0vT4iPKbS2nSfImLZYcNxTY&#10;UFaQrk7fNlr0M3fn6767VKvrLMuO96TSqNRo2L+vQQTqw//wX/tg4vmzxXS+gt9/IoD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E3vUsYAAADfAAAADwAAAAAAAAAAAAAA&#10;AACfAgAAZHJzL2Rvd25yZXYueG1sUEsFBgAAAAAEAAQA9wAAAJIDAAAAAA==&#10;">
                  <v:imagedata r:id="rId282" o:title=""/>
                  <v:path arrowok="t"/>
                </v:shape>
                <v:shape id="Picture 137260" o:spid="_x0000_s1041" type="#_x0000_t75" style="position:absolute;left:15717;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AMgjDAAAA3wAAAA8AAABkcnMvZG93bnJldi54bWxET01rwkAQvRf8D8sIvdWNaVGJriKipadC&#10;bQ8eh+yYRLOzIbvGbX9951Do8fG+V5vkWjVQHxrPBqaTDBRx6W3DlYGvz8PTAlSIyBZbz2TgmwJs&#10;1qOHFRbW3/mDhmOslIRwKNBAHWNXaB3KmhyGie+IhTv73mEU2Ffa9niXcNfqPMtm2mHD0lBjR7ua&#10;yuvx5gzMd9OMyP+Ed/06pPwSXtq0PxnzOE7bJahIKf6L/9xvVuY/z/OZPJA/AkC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AyCMMAAADfAAAADwAAAAAAAAAAAAAAAACf&#10;AgAAZHJzL2Rvd25yZXYueG1sUEsFBgAAAAAEAAQA9wAAAI8DAAAAAA==&#10;">
                  <v:imagedata r:id="rId280" o:title=""/>
                  <v:path arrowok="t"/>
                </v:shape>
                <v:shape id="Picture 137261" o:spid="_x0000_s1042" type="#_x0000_t75" style="position:absolute;left:15717;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8tnEAAAA3wAAAA8AAABkcnMvZG93bnJldi54bWxET11rwjAUfR/4H8IV9jZTO+akGkUHG8MH&#10;2Zzi66W5a8uam5Bkbf33Rhjs8XC+l+vBtKIjHxrLCqaTDARxaXXDlYLj1+vDHESIyBpby6TgQgHW&#10;q9HdEgtte/6k7hArkUI4FKigjtEVUoayJoNhYh1x4r6tNxgT9JXUHvsUblqZZ9lMGmw4NdTo6KWm&#10;8ufwaxQ8udydT/2Hu3Tnbp/5XXzbtlqp+/GwWYCINMR/8Z/7Xaf5j8/5bAq3PwmAX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8tnEAAAA3wAAAA8AAAAAAAAAAAAAAAAA&#10;nwIAAGRycy9kb3ducmV2LnhtbFBLBQYAAAAABAAEAPcAAACQAwAAAAA=&#10;">
                  <v:imagedata r:id="rId281" o:title=""/>
                  <v:path arrowok="t"/>
                </v:shape>
                <v:shape id="Picture 137262" o:spid="_x0000_s1043" type="#_x0000_t75" style="position:absolute;left:15117;top:30078;width:6291;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Ft57HAAAA3wAAAA8AAABkcnMvZG93bnJldi54bWxEj8tqwzAQRfeF/oOYQneNXAfycKKEYgh0&#10;V5oHIbtBmtjG1sixFMf5+6oQyPJw556ZWa4H24ieOl85VvA5SkAQa2cqLhTsd5uPGQgfkA02jknB&#10;nTysV68vS8yMu/Ev9dtQiChhn6GCMoQ2k9Lrkiz6kWuJY3Z2ncUQsSuk6fAW5baRaZJMpMWK44YS&#10;W8pL0vX2aqNF3wt3OG36Yz0/jfP855LUGpV6fxu+FiACDeE5/Gh/m3j+eJpOUvj/JwLI1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Ft57HAAAA3wAAAA8AAAAAAAAAAAAA&#10;AAAAnwIAAGRycy9kb3ducmV2LnhtbFBLBQYAAAAABAAEAPcAAACTAwAAAAA=&#10;">
                  <v:imagedata r:id="rId282" o:title=""/>
                  <v:path arrowok="t"/>
                </v:shape>
                <v:shape id="Picture 137263" o:spid="_x0000_s1044" type="#_x0000_t75" style="position:absolute;left:31114;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SrH/DAAAA3wAAAA8AAABkcnMvZG93bnJldi54bWxET89rwjAUvgv7H8Ib7KZp67BSTWWIE08D&#10;3Q47Ppq3tlvzUppYo3/9MhB2/Ph+rzfBdGKkwbWWFaSzBARxZXXLtYKP99fpEoTzyBo7y6TgSg42&#10;5cNkjYW2Fz7SePK1iCHsClTQeN8XUrqqIYNuZnviyH3ZwaCPcKilHvASw00nsyRZSIMtx4YGe9o2&#10;VP2czkZBvk0TIntzb3I/huzbPXdh96nU02N4WYHwFPy/+O4+6Dh/nmeLOfz9iQB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Ksf8MAAADfAAAADwAAAAAAAAAAAAAAAACf&#10;AgAAZHJzL2Rvd25yZXYueG1sUEsFBgAAAAAEAAQA9wAAAI8DAAAAAA==&#10;">
                  <v:imagedata r:id="rId280" o:title=""/>
                  <v:path arrowok="t"/>
                </v:shape>
                <v:shape id="Picture 137264" o:spid="_x0000_s1045" type="#_x0000_t75" style="position:absolute;left:31241;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UUHEAAAA3wAAAA8AAABkcnMvZG93bnJldi54bWxET11rwjAUfR/4H8IVfJupdXOjGsUNNsYe&#10;hrqJr5fm2habm5Bkbf33y2Cwx8P5Xm0G04qOfGgsK5hNMxDEpdUNVwq+Pl9uH0GEiKyxtUwKrhRg&#10;sx7drLDQtuc9dYdYiRTCoUAFdYyukDKUNRkMU+uIE3e23mBM0FdSe+xTuGllnmULabDh1FCjo+ea&#10;ysvh2yi4d7k7Hfudu3an7iPz7/H1qdVKTcbDdgki0hD/xX/uN53mzx/yxR38/kkA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UUHEAAAA3wAAAA8AAAAAAAAAAAAAAAAA&#10;nwIAAGRycy9kb3ducmV2LnhtbFBLBQYAAAAABAAEAPcAAACQAwAAAAA=&#10;">
                  <v:imagedata r:id="rId281" o:title=""/>
                  <v:path arrowok="t"/>
                </v:shape>
                <v:shape id="Picture 137266" o:spid="_x0000_s1046" type="#_x0000_t75" style="position:absolute;left:30579;top:30078;width:6291;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sZ3GAAAA3wAAAA8AAABkcnMvZG93bnJldi54bWxEj01rwkAQhu+F/odlCr3VTRWiRlcpAaG3&#10;Uj8Qb8PumIRkZ2N2jfHfdwuCx4d33mdmluvBNqKnzleOFXyOEhDE2pmKCwX73eZjBsIHZIONY1Jw&#10;Jw/r1evLEjPjbvxL/TYUIkrYZ6igDKHNpPS6JIt+5FrimJ1dZzFE7AppOrxFuW3kOElSabHiuKHE&#10;lvKSdL292mjR98IdTpv+WM9Pkzz/uSS1RqXe34avBYhAQ3gOP9rfJp4/mY7TFP7/iQB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76xncYAAADfAAAADwAAAAAAAAAAAAAA&#10;AACfAgAAZHJzL2Rvd25yZXYueG1sUEsFBgAAAAAEAAQA9wAAAJIDAAAAAA==&#10;">
                  <v:imagedata r:id="rId282" o:title=""/>
                  <v:path arrowok="t"/>
                </v:shape>
                <v:line id="Straight Connector 137267" o:spid="_x0000_s1047" style="position:absolute;flip:x;visibility:visible;mso-wrap-style:square" from="3071,9570" to="314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0lQsUAAADfAAAADwAAAGRycy9kb3ducmV2LnhtbERPTWvCQBC9F/wPywi91U0tRo2uIlJB&#10;EAWjHryN2WmSNjsbsluN/75bEDw+3vd03ppKXKlxpWUF770IBHFmdcm5guNh9TYC4TyyxsoyKbiT&#10;g/ms8zLFRNsb7+ma+lyEEHYJKii8rxMpXVaQQdezNXHgvmxj0AfY5FI3eAvhppL9KIqlwZJDQ4E1&#10;LQvKftJfo2Cltxcejd3ufLJlvFl/16fPwUCp1267mIDw1Pqn+OFe6zD/Y9iPh/D/JwC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0lQsUAAADfAAAADwAAAAAAAAAA&#10;AAAAAAChAgAAZHJzL2Rvd25yZXYueG1sUEsFBgAAAAAEAAQA+QAAAJMDAAAAAA==&#10;" strokecolor="#b53d68 [3204]" strokeweight=".5pt">
                  <v:stroke joinstyle="miter"/>
                </v:line>
                <v:line id="Straight Connector 137268" o:spid="_x0000_s1048" style="position:absolute;visibility:visible;mso-wrap-style:square" from="3071,22704" to="3145,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vEC8MAAADfAAAADwAAAGRycy9kb3ducmV2LnhtbERPTWvCQBC9C/0PyxR6000VYkldpRQU&#10;TwWtPXgbsmM2bXY2Ztck/fedg9Dj432vNqNvVE9drAMbeJ5loIjLYGuuDJw+t9MXUDEhW2wCk4Ff&#10;irBZP0xWWNgw8IH6Y6qUhHAs0IBLqS20jqUjj3EWWmLhLqHzmAR2lbYdDhLuGz3Pslx7rFkaHLb0&#10;7qj8Od68gSuWW/Lnr12fDa5f5Jf2Y/l9NubpcXx7BZVoTP/iu3tvZf5iOc9lsPwRA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bxAvDAAAA3wAAAA8AAAAAAAAAAAAA&#10;AAAAoQIAAGRycy9kb3ducmV2LnhtbFBLBQYAAAAABAAEAPkAAACRAwAAAAA=&#10;" strokecolor="#b53d68 [3204]" strokeweight=".5pt">
                  <v:stroke joinstyle="miter"/>
                </v:line>
                <v:line id="Straight Connector 137269" o:spid="_x0000_s1049" style="position:absolute;flip:x;visibility:visible;mso-wrap-style:square" from="18117,9570" to="18192,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4Uq8UAAADfAAAADwAAAGRycy9kb3ducmV2LnhtbERPTWvCQBC9F/wPyxR6000tphpdRURB&#10;kApN68HbmB2TaHY2ZFeN/94tCD0+3vdk1ppKXKlxpWUF770IBHFmdcm5gt+fVXcIwnlkjZVlUnAn&#10;B7Np52WCibY3/qZr6nMRQtglqKDwvk6kdFlBBl3P1sSBO9rGoA+wyaVu8BbCTSX7URRLgyWHhgJr&#10;WhSUndOLUbDSXwcejtx2v7NlvFmf6t1yMFDq7bWdj0F4av2/+Ole6zD/47Mfj+DvTwAgp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4Uq8UAAADfAAAADwAAAAAAAAAA&#10;AAAAAAChAgAAZHJzL2Rvd25yZXYueG1sUEsFBgAAAAAEAAQA+QAAAJMDAAAAAA==&#10;" strokecolor="#b53d68 [3204]" strokeweight=".5pt">
                  <v:stroke joinstyle="miter"/>
                </v:line>
                <v:line id="Straight Connector 137270" o:spid="_x0000_s1050" style="position:absolute;visibility:visible;mso-wrap-style:square" from="18117,22704" to="18262,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Re0MMAAADfAAAADwAAAGRycy9kb3ducmV2LnhtbERPTWvCQBC9C/0PyxR6000VTEldpRQU&#10;T4WqPXgbsmM2bXY2Ztck/fedQ8Hj432vNqNvVE9drAMbeJ5loIjLYGuuDJyO2+kLqJiQLTaBycAv&#10;RdisHyYrLGwY+JP6Q6qUhHAs0IBLqS20jqUjj3EWWmLhLqHzmAR2lbYdDhLuGz3PsqX2WLM0OGzp&#10;3VH5c7h5A1cst+TPX7s+G1y/WF7aj/z7bMzT4/j2CirRmO7if/feyvxFPs/lgfwRA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0XtDDAAAA3wAAAA8AAAAAAAAAAAAA&#10;AAAAoQIAAGRycy9kb3ducmV2LnhtbFBLBQYAAAAABAAEAPkAAACRAwAAAAA=&#10;" strokecolor="#b53d68 [3204]" strokeweight=".5pt">
                  <v:stroke joinstyle="miter"/>
                </v:line>
                <v:line id="Straight Connector 137271" o:spid="_x0000_s1051" style="position:absolute;visibility:visible;mso-wrap-style:square" from="33589,9570" to="33641,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7S8MAAADfAAAADwAAAGRycy9kb3ducmV2LnhtbERPz2vCMBS+D/wfwhO8zVQFK9UoIjg8&#10;CXN68PZonk21ealN1tb/fhkMdvz4fq82va1ES40vHSuYjBMQxLnTJRcKzl/79wUIH5A1Vo5JwYs8&#10;bNaDtxVm2nX8Se0pFCKGsM9QgQmhzqT0uSGLfuxq4sjdXGMxRNgUUjfYxXBbyWmSzKXFkmODwZp2&#10;hvLH6dsqeGK+J3u9fLRJZ9rZ/FYf0/tVqdGw3y5BBOrDv/jPfdBx/iydphP4/RMB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4+0vDAAAA3wAAAA8AAAAAAAAAAAAA&#10;AAAAoQIAAGRycy9kb3ducmV2LnhtbFBLBQYAAAAABAAEAPkAAACRAwAAAAA=&#10;" strokecolor="#b53d68 [3204]" strokeweight=".5pt">
                  <v:stroke joinstyle="miter"/>
                </v:line>
                <v:line id="Straight Connector 137272" o:spid="_x0000_s1052" style="position:absolute;visibility:visible;mso-wrap-style:square" from="33641,22704" to="33724,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plPMMAAADfAAAADwAAAGRycy9kb3ducmV2LnhtbERPz2vCMBS+D/wfwhO8zdQKVqpRRHB4&#10;Eua2g7dH82yqzUttsrb+98tgsOPH93u9HWwtOmp95VjBbJqAIC6crrhU8PlxeF2C8AFZY+2YFDzJ&#10;w3Yzelljrl3P79SdQyliCPscFZgQmlxKXxiy6KeuIY7c1bUWQ4RtKXWLfQy3tUyTZCEtVhwbDDa0&#10;N1Tcz99WwQOLA9nL11uX9KabL67NKbtdlJqMh90KRKAh/Iv/3Ecd58+zNEvh908E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qZTzDAAAA3wAAAA8AAAAAAAAAAAAA&#10;AAAAoQIAAGRycy9kb3ducmV2LnhtbFBLBQYAAAAABAAEAPkAAACRAwAAAAA=&#10;" strokecolor="#b53d68 [3204]" strokeweight=".5pt">
                  <v:stroke joinstyle="miter"/>
                </v:line>
                <v:shape id="_x0000_s1053" type="#_x0000_t202" style="position:absolute;left:12420;top:876;width:17949;height:2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L8MA&#10;AADfAAAADwAAAGRycy9kb3ducmV2LnhtbERPXWvCMBR9F/wP4Qp700TddFajyMbAJ0XdBr5dmmtb&#10;bG5Kk9n6781A8PFwvher1pbiSrUvHGsYDhQI4tSZgjMN38ev/jsIH5ANlo5Jw408rJbdzgIT4xre&#10;0/UQMhFD2CeoIQ+hSqT0aU4W/cBVxJE7u9piiLDOpKmxieG2lCOlJtJiwbEhx4o+ckovhz+r4Wd7&#10;Pv2+ql32ad+qxrVKsp1JrV967XoOIlAbnuKHe2Pi/PF0NB3D/58I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sL8MAAADfAAAADwAAAAAAAAAAAAAAAACYAgAAZHJzL2Rv&#10;d25yZXYueG1sUEsFBgAAAAAEAAQA9QAAAIgDAAAAAA==&#10;" filled="f" stroked="f">
                  <v:textbox>
                    <w:txbxContent>
                      <w:p w:rsidR="003A1469" w:rsidRPr="003D4914" w:rsidRDefault="003A1469" w:rsidP="003D4914">
                        <w:pPr>
                          <w:pStyle w:val="NormalWeb"/>
                          <w:spacing w:before="0" w:beforeAutospacing="0" w:after="0" w:afterAutospacing="0"/>
                          <w:rPr>
                            <w:sz w:val="20"/>
                            <w:szCs w:val="20"/>
                          </w:rPr>
                        </w:pPr>
                        <w:r w:rsidRPr="003D4914">
                          <w:rPr>
                            <w:rFonts w:asciiTheme="minorHAnsi" w:cstheme="minorBidi"/>
                            <w:kern w:val="24"/>
                            <w:sz w:val="20"/>
                            <w:szCs w:val="20"/>
                          </w:rPr>
                          <w:t>Staging.example.com</w:t>
                        </w:r>
                      </w:p>
                    </w:txbxContent>
                  </v:textbox>
                </v:shape>
              </v:group>
            </w:pict>
          </mc:Fallback>
        </mc:AlternateContent>
      </w:r>
      <w:r w:rsidRPr="004E5322">
        <w:rPr>
          <w:rFonts w:cs="Calibri"/>
          <w:noProof/>
          <w:sz w:val="28"/>
          <w:lang w:eastAsia="en-US"/>
        </w:rPr>
        <mc:AlternateContent>
          <mc:Choice Requires="wps">
            <w:drawing>
              <wp:anchor distT="0" distB="0" distL="114300" distR="114300" simplePos="0" relativeHeight="251710464" behindDoc="0" locked="0" layoutInCell="1" allowOverlap="1" wp14:anchorId="2B40B612" wp14:editId="6C9597A5">
                <wp:simplePos x="0" y="0"/>
                <wp:positionH relativeFrom="column">
                  <wp:posOffset>3200400</wp:posOffset>
                </wp:positionH>
                <wp:positionV relativeFrom="paragraph">
                  <wp:posOffset>182245</wp:posOffset>
                </wp:positionV>
                <wp:extent cx="1604447" cy="228551"/>
                <wp:effectExtent l="0" t="0" r="0" b="0"/>
                <wp:wrapNone/>
                <wp:docPr id="137274" name="TextBox 31"/>
                <wp:cNvGraphicFramePr/>
                <a:graphic xmlns:a="http://schemas.openxmlformats.org/drawingml/2006/main">
                  <a:graphicData uri="http://schemas.microsoft.com/office/word/2010/wordprocessingShape">
                    <wps:wsp>
                      <wps:cNvSpPr txBox="1"/>
                      <wps:spPr>
                        <a:xfrm>
                          <a:off x="0" y="0"/>
                          <a:ext cx="1604447" cy="228551"/>
                        </a:xfrm>
                        <a:prstGeom prst="rect">
                          <a:avLst/>
                        </a:prstGeom>
                        <a:noFill/>
                      </wps:spPr>
                      <wps:txbx>
                        <w:txbxContent>
                          <w:p w:rsidR="003A1469" w:rsidRPr="003D4914" w:rsidRDefault="003A1469" w:rsidP="00F322BC">
                            <w:pPr>
                              <w:pStyle w:val="NormalWeb"/>
                              <w:spacing w:before="0" w:beforeAutospacing="0" w:after="0" w:afterAutospacing="0"/>
                              <w:rPr>
                                <w:sz w:val="20"/>
                                <w:szCs w:val="20"/>
                              </w:rPr>
                            </w:pPr>
                            <w:r w:rsidRPr="003D4914">
                              <w:rPr>
                                <w:rFonts w:asciiTheme="minorHAnsi" w:cstheme="minorBidi"/>
                                <w:kern w:val="24"/>
                                <w:sz w:val="20"/>
                                <w:szCs w:val="20"/>
                              </w:rPr>
                              <w:t>example.com</w:t>
                            </w:r>
                          </w:p>
                        </w:txbxContent>
                      </wps:txbx>
                      <wps:bodyPr wrap="square" rtlCol="0">
                        <a:noAutofit/>
                      </wps:bodyPr>
                    </wps:wsp>
                  </a:graphicData>
                </a:graphic>
              </wp:anchor>
            </w:drawing>
          </mc:Choice>
          <mc:Fallback>
            <w:pict>
              <v:shape w14:anchorId="2B40B612" id="_x0000_s1054" type="#_x0000_t202" style="position:absolute;margin-left:252pt;margin-top:14.35pt;width:126.35pt;height:1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" filled="f" stroked="f">
                <v:textbox>
                  <w:txbxContent>
                    <w:p w:rsidR="003A1469" w:rsidRPr="003D4914" w:rsidRDefault="003A1469" w:rsidP="00F322BC">
                      <w:pPr>
                        <w:pStyle w:val="NormalWeb"/>
                        <w:spacing w:before="0" w:beforeAutospacing="0" w:after="0" w:afterAutospacing="0"/>
                        <w:rPr>
                          <w:sz w:val="20"/>
                          <w:szCs w:val="20"/>
                        </w:rPr>
                      </w:pPr>
                      <w:r w:rsidRPr="003D4914">
                        <w:rPr>
                          <w:rFonts w:asciiTheme="minorHAnsi" w:cstheme="minorBidi"/>
                          <w:kern w:val="24"/>
                          <w:sz w:val="20"/>
                          <w:szCs w:val="20"/>
                        </w:rPr>
                        <w:t>example.com</w:t>
                      </w:r>
                    </w:p>
                  </w:txbxContent>
                </v:textbox>
              </v:shape>
            </w:pict>
          </mc:Fallback>
        </mc:AlternateContent>
      </w: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3D4914" w:rsidRPr="004E5322" w:rsidRDefault="00F322BC" w:rsidP="00B92D5D">
      <w:pPr>
        <w:tabs>
          <w:tab w:val="left" w:pos="8040"/>
        </w:tabs>
        <w:rPr>
          <w:rFonts w:cs="Calibri"/>
          <w:sz w:val="32"/>
          <w:szCs w:val="28"/>
        </w:rPr>
      </w:pPr>
      <w:r w:rsidRPr="004E5322">
        <w:rPr>
          <w:rFonts w:cs="Calibri"/>
          <w:noProof/>
          <w:sz w:val="28"/>
          <w:lang w:eastAsia="en-US"/>
        </w:rPr>
        <mc:AlternateContent>
          <mc:Choice Requires="wps">
            <w:drawing>
              <wp:anchor distT="0" distB="0" distL="114300" distR="114300" simplePos="0" relativeHeight="251718656" behindDoc="0" locked="0" layoutInCell="1" allowOverlap="1" wp14:anchorId="41E77D3E" wp14:editId="68BC875E">
                <wp:simplePos x="0" y="0"/>
                <wp:positionH relativeFrom="margin">
                  <wp:align>left</wp:align>
                </wp:positionH>
                <wp:positionV relativeFrom="paragraph">
                  <wp:posOffset>181290</wp:posOffset>
                </wp:positionV>
                <wp:extent cx="1705496" cy="232410"/>
                <wp:effectExtent l="0" t="0" r="0" b="0"/>
                <wp:wrapNone/>
                <wp:docPr id="200784" name="TextBox 31"/>
                <wp:cNvGraphicFramePr/>
                <a:graphic xmlns:a="http://schemas.openxmlformats.org/drawingml/2006/main">
                  <a:graphicData uri="http://schemas.microsoft.com/office/word/2010/wordprocessingShape">
                    <wps:wsp>
                      <wps:cNvSpPr txBox="1"/>
                      <wps:spPr>
                        <a:xfrm>
                          <a:off x="0" y="0"/>
                          <a:ext cx="1705496" cy="232410"/>
                        </a:xfrm>
                        <a:prstGeom prst="rect">
                          <a:avLst/>
                        </a:prstGeom>
                        <a:noFill/>
                      </wps:spPr>
                      <wps:txbx>
                        <w:txbxContent>
                          <w:p w:rsidR="003A1469" w:rsidRPr="00F322BC" w:rsidRDefault="003A1469" w:rsidP="00F322BC">
                            <w:pPr>
                              <w:pStyle w:val="NormalWeb"/>
                              <w:spacing w:before="0" w:beforeAutospacing="0" w:after="0" w:afterAutospacing="0"/>
                              <w:rPr>
                                <w:sz w:val="20"/>
                                <w:szCs w:val="20"/>
                              </w:rPr>
                            </w:pPr>
                            <w:r>
                              <w:rPr>
                                <w:rFonts w:asciiTheme="minorHAnsi" w:cstheme="minorBidi"/>
                                <w:kern w:val="24"/>
                                <w:sz w:val="20"/>
                                <w:szCs w:val="20"/>
                              </w:rPr>
                              <w:t>Zippyops</w:t>
                            </w:r>
                            <w:r w:rsidRPr="00F322BC">
                              <w:rPr>
                                <w:rFonts w:asciiTheme="minorHAnsi" w:cstheme="minorBidi"/>
                                <w:kern w:val="24"/>
                                <w:sz w:val="20"/>
                                <w:szCs w:val="20"/>
                              </w:rPr>
                              <w:t>.example.com</w:t>
                            </w:r>
                          </w:p>
                        </w:txbxContent>
                      </wps:txbx>
                      <wps:bodyPr wrap="square" rtlCol="0">
                        <a:noAutofit/>
                      </wps:bodyPr>
                    </wps:wsp>
                  </a:graphicData>
                </a:graphic>
              </wp:anchor>
            </w:drawing>
          </mc:Choice>
          <mc:Fallback>
            <w:pict>
              <v:shape w14:anchorId="41E77D3E" id="_x0000_s1055" type="#_x0000_t202" style="position:absolute;margin-left:0;margin-top:14.25pt;width:134.3pt;height:18.3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" filled="f" stroked="f">
                <v:textbox>
                  <w:txbxContent>
                    <w:p w:rsidR="003A1469" w:rsidRPr="00F322BC" w:rsidRDefault="003A1469" w:rsidP="00F322BC">
                      <w:pPr>
                        <w:pStyle w:val="NormalWeb"/>
                        <w:spacing w:before="0" w:beforeAutospacing="0" w:after="0" w:afterAutospacing="0"/>
                        <w:rPr>
                          <w:sz w:val="20"/>
                          <w:szCs w:val="20"/>
                        </w:rPr>
                      </w:pPr>
                      <w:r>
                        <w:rPr>
                          <w:rFonts w:asciiTheme="minorHAnsi" w:cstheme="minorBidi"/>
                          <w:kern w:val="24"/>
                          <w:sz w:val="20"/>
                          <w:szCs w:val="20"/>
                        </w:rPr>
                        <w:t>Zippyops</w:t>
                      </w:r>
                      <w:r w:rsidRPr="00F322BC">
                        <w:rPr>
                          <w:rFonts w:asciiTheme="minorHAnsi" w:cstheme="minorBidi"/>
                          <w:kern w:val="24"/>
                          <w:sz w:val="20"/>
                          <w:szCs w:val="20"/>
                        </w:rPr>
                        <w:t>.example.com</w:t>
                      </w:r>
                    </w:p>
                  </w:txbxContent>
                </v:textbox>
                <w10:wrap anchorx="margin"/>
              </v:shape>
            </w:pict>
          </mc:Fallback>
        </mc:AlternateContent>
      </w:r>
      <w:r w:rsidRPr="004E5322">
        <w:rPr>
          <w:rFonts w:cs="Calibri"/>
          <w:noProof/>
          <w:sz w:val="32"/>
          <w:szCs w:val="28"/>
          <w:lang w:eastAsia="en-US"/>
        </w:rPr>
        <mc:AlternateContent>
          <mc:Choice Requires="wpg">
            <w:drawing>
              <wp:anchor distT="0" distB="0" distL="114300" distR="114300" simplePos="0" relativeHeight="251714560" behindDoc="0" locked="0" layoutInCell="1" allowOverlap="1" wp14:anchorId="23A204CE" wp14:editId="199F1CA5">
                <wp:simplePos x="0" y="0"/>
                <wp:positionH relativeFrom="margin">
                  <wp:posOffset>581025</wp:posOffset>
                </wp:positionH>
                <wp:positionV relativeFrom="paragraph">
                  <wp:posOffset>167005</wp:posOffset>
                </wp:positionV>
                <wp:extent cx="2952750" cy="3009900"/>
                <wp:effectExtent l="0" t="0" r="38100" b="19050"/>
                <wp:wrapNone/>
                <wp:docPr id="137276" name="Group 15"/>
                <wp:cNvGraphicFramePr/>
                <a:graphic xmlns:a="http://schemas.openxmlformats.org/drawingml/2006/main">
                  <a:graphicData uri="http://schemas.microsoft.com/office/word/2010/wordprocessingGroup">
                    <wpg:wgp>
                      <wpg:cNvGrpSpPr/>
                      <wpg:grpSpPr>
                        <a:xfrm>
                          <a:off x="0" y="0"/>
                          <a:ext cx="2952750" cy="3009900"/>
                          <a:chOff x="0" y="0"/>
                          <a:chExt cx="3746704" cy="4588865"/>
                        </a:xfrm>
                      </wpg:grpSpPr>
                      <pic:pic xmlns:pic="http://schemas.openxmlformats.org/drawingml/2006/picture">
                        <pic:nvPicPr>
                          <pic:cNvPr id="137277" name="Picture 137277"/>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67069" y="369332"/>
                            <a:ext cx="494897" cy="587691"/>
                          </a:xfrm>
                          <a:prstGeom prst="rect">
                            <a:avLst/>
                          </a:prstGeom>
                        </pic:spPr>
                      </pic:pic>
                      <pic:pic xmlns:pic="http://schemas.openxmlformats.org/drawingml/2006/picture">
                        <pic:nvPicPr>
                          <pic:cNvPr id="137278" name="Picture 137278"/>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67069" y="1694378"/>
                            <a:ext cx="480090" cy="576108"/>
                          </a:xfrm>
                          <a:prstGeom prst="rect">
                            <a:avLst/>
                          </a:prstGeom>
                        </pic:spPr>
                      </pic:pic>
                      <pic:pic xmlns:pic="http://schemas.openxmlformats.org/drawingml/2006/picture">
                        <pic:nvPicPr>
                          <pic:cNvPr id="137279" name="Picture 137279"/>
                          <pic:cNvPicPr>
                            <a:picLocks noChangeAspect="1"/>
                          </pic:cNvPicPr>
                        </pic:nvPicPr>
                        <pic:blipFill>
                          <a:blip r:embed="rId279"/>
                          <a:stretch>
                            <a:fillRect/>
                          </a:stretch>
                        </pic:blipFill>
                        <pic:spPr>
                          <a:xfrm>
                            <a:off x="0" y="3007841"/>
                            <a:ext cx="629035" cy="618919"/>
                          </a:xfrm>
                          <a:prstGeom prst="rect">
                            <a:avLst/>
                          </a:prstGeom>
                        </pic:spPr>
                      </pic:pic>
                      <pic:pic xmlns:pic="http://schemas.openxmlformats.org/drawingml/2006/picture">
                        <pic:nvPicPr>
                          <pic:cNvPr id="200768" name="Picture 200768"/>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1571751" y="369332"/>
                            <a:ext cx="494897" cy="587691"/>
                          </a:xfrm>
                          <a:prstGeom prst="rect">
                            <a:avLst/>
                          </a:prstGeom>
                        </pic:spPr>
                      </pic:pic>
                      <pic:pic xmlns:pic="http://schemas.openxmlformats.org/drawingml/2006/picture">
                        <pic:nvPicPr>
                          <pic:cNvPr id="200769" name="Picture 200769"/>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1571751" y="1694378"/>
                            <a:ext cx="480090" cy="576108"/>
                          </a:xfrm>
                          <a:prstGeom prst="rect">
                            <a:avLst/>
                          </a:prstGeom>
                        </pic:spPr>
                      </pic:pic>
                      <pic:pic xmlns:pic="http://schemas.openxmlformats.org/drawingml/2006/picture">
                        <pic:nvPicPr>
                          <pic:cNvPr id="200770" name="Picture 200770"/>
                          <pic:cNvPicPr>
                            <a:picLocks noChangeAspect="1"/>
                          </pic:cNvPicPr>
                        </pic:nvPicPr>
                        <pic:blipFill>
                          <a:blip r:embed="rId279"/>
                          <a:stretch>
                            <a:fillRect/>
                          </a:stretch>
                        </pic:blipFill>
                        <pic:spPr>
                          <a:xfrm>
                            <a:off x="1511779" y="3007841"/>
                            <a:ext cx="629035" cy="618919"/>
                          </a:xfrm>
                          <a:prstGeom prst="rect">
                            <a:avLst/>
                          </a:prstGeom>
                        </pic:spPr>
                      </pic:pic>
                      <pic:pic xmlns:pic="http://schemas.openxmlformats.org/drawingml/2006/picture">
                        <pic:nvPicPr>
                          <pic:cNvPr id="200771" name="Picture 200771"/>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3111482" y="369332"/>
                            <a:ext cx="494897" cy="587691"/>
                          </a:xfrm>
                          <a:prstGeom prst="rect">
                            <a:avLst/>
                          </a:prstGeom>
                        </pic:spPr>
                      </pic:pic>
                      <pic:pic xmlns:pic="http://schemas.openxmlformats.org/drawingml/2006/picture">
                        <pic:nvPicPr>
                          <pic:cNvPr id="200772" name="Picture 200772"/>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3124129" y="1694378"/>
                            <a:ext cx="480090" cy="576108"/>
                          </a:xfrm>
                          <a:prstGeom prst="rect">
                            <a:avLst/>
                          </a:prstGeom>
                        </pic:spPr>
                      </pic:pic>
                      <pic:pic xmlns:pic="http://schemas.openxmlformats.org/drawingml/2006/picture">
                        <pic:nvPicPr>
                          <pic:cNvPr id="200773" name="Picture 200773"/>
                          <pic:cNvPicPr>
                            <a:picLocks noChangeAspect="1"/>
                          </pic:cNvPicPr>
                        </pic:nvPicPr>
                        <pic:blipFill>
                          <a:blip r:embed="rId279"/>
                          <a:stretch>
                            <a:fillRect/>
                          </a:stretch>
                        </pic:blipFill>
                        <pic:spPr>
                          <a:xfrm>
                            <a:off x="3057970" y="3007841"/>
                            <a:ext cx="629035" cy="618919"/>
                          </a:xfrm>
                          <a:prstGeom prst="rect">
                            <a:avLst/>
                          </a:prstGeom>
                        </pic:spPr>
                      </pic:pic>
                      <wps:wsp>
                        <wps:cNvPr id="200774" name="Straight Connector 200774"/>
                        <wps:cNvCnPr>
                          <a:stCxn id="137277" idx="2"/>
                          <a:endCxn id="137278" idx="0"/>
                        </wps:cNvCnPr>
                        <wps:spPr>
                          <a:xfrm flipH="1">
                            <a:off x="307114" y="957023"/>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75" name="Straight Connector 200775"/>
                        <wps:cNvCnPr>
                          <a:stCxn id="137278" idx="2"/>
                          <a:endCxn id="137279" idx="0"/>
                        </wps:cNvCnPr>
                        <wps:spPr>
                          <a:xfrm>
                            <a:off x="307114" y="2270486"/>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76" name="Straight Connector 200776"/>
                        <wps:cNvCnPr>
                          <a:stCxn id="200768" idx="2"/>
                          <a:endCxn id="200769" idx="0"/>
                        </wps:cNvCnPr>
                        <wps:spPr>
                          <a:xfrm flipH="1">
                            <a:off x="1811796" y="957023"/>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77" name="Straight Connector 200777"/>
                        <wps:cNvCnPr>
                          <a:stCxn id="200769" idx="2"/>
                          <a:endCxn id="200770" idx="0"/>
                        </wps:cNvCnPr>
                        <wps:spPr>
                          <a:xfrm>
                            <a:off x="1811796" y="2270486"/>
                            <a:ext cx="14501"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78" name="Straight Connector 200778"/>
                        <wps:cNvCnPr>
                          <a:stCxn id="200771" idx="2"/>
                          <a:endCxn id="200772" idx="0"/>
                        </wps:cNvCnPr>
                        <wps:spPr>
                          <a:xfrm>
                            <a:off x="3358931" y="957023"/>
                            <a:ext cx="5243"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79" name="Straight Connector 200779"/>
                        <wps:cNvCnPr>
                          <a:stCxn id="200772" idx="2"/>
                          <a:endCxn id="200773" idx="0"/>
                        </wps:cNvCnPr>
                        <wps:spPr>
                          <a:xfrm>
                            <a:off x="3364174" y="2270486"/>
                            <a:ext cx="831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80" name="TextBox 31"/>
                        <wps:cNvSpPr txBox="1"/>
                        <wps:spPr>
                          <a:xfrm>
                            <a:off x="1024229" y="0"/>
                            <a:ext cx="2164080" cy="354330"/>
                          </a:xfrm>
                          <a:prstGeom prst="rect">
                            <a:avLst/>
                          </a:prstGeom>
                          <a:noFill/>
                        </wps:spPr>
                        <wps:txb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Staging.example.com</w:t>
                              </w:r>
                            </w:p>
                          </w:txbxContent>
                        </wps:txbx>
                        <wps:bodyPr wrap="square" rtlCol="0">
                          <a:noAutofit/>
                        </wps:bodyPr>
                      </wps:wsp>
                      <wps:wsp>
                        <wps:cNvPr id="200781" name="Up Arrow 200781"/>
                        <wps:cNvSpPr/>
                        <wps:spPr>
                          <a:xfrm>
                            <a:off x="3111482" y="3745196"/>
                            <a:ext cx="635222" cy="83712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782" name="Up Arrow 200782"/>
                        <wps:cNvSpPr/>
                        <wps:spPr>
                          <a:xfrm>
                            <a:off x="1570252" y="3745196"/>
                            <a:ext cx="570562" cy="843669"/>
                          </a:xfrm>
                          <a:prstGeom prst="upArrow">
                            <a:avLst/>
                          </a:prstGeom>
                          <a:solidFill>
                            <a:srgbClr val="B0EF71"/>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A204CE" id="Group 15" o:spid="_x0000_s1056" style="position:absolute;margin-left:45.75pt;margin-top:13.15pt;width:232.5pt;height:237pt;z-index:251714560;mso-position-horizontal-relative:margin;mso-width-relative:margin;mso-height-relative:margin" coordsize="37467,4588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">
                <v:shape id="Picture 137277" o:spid="_x0000_s1057" type="#_x0000_t75" style="position:absolute;left:670;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BeKbDAAAA3wAAAA8AAABkcnMvZG93bnJldi54bWxET11rwjAUfR/sP4Q72NtMp7jaapQhDPoi&#10;ODfw9ZJc22JzE5rM1n+/CIKPh/O92oy2ExfqQ+tYwfskA0GsnWm5VvD78/W2ABEissHOMSm4UoDN&#10;+vlphaVxA3/T5RBrkUI4lKigidGXUgbdkMUwcZ44cSfXW4wJ9rU0PQ4p3HZymmUf0mLLqaFBT9uG&#10;9PnwZxWYqtBFNsyrrT8VXu72R22vM6VeX8bPJYhIY3yI7+7KpPmzfJrncPuTAM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F4psMAAADfAAAADwAAAAAAAAAAAAAAAACf&#10;AgAAZHJzL2Rvd25yZXYueG1sUEsFBgAAAAAEAAQA9wAAAI8DAAAAAA==&#10;">
                  <v:imagedata r:id="rId284" o:title=""/>
                  <v:path arrowok="t"/>
                </v:shape>
                <v:shape id="Picture 137278" o:spid="_x0000_s1058" type="#_x0000_t75" style="position:absolute;left:670;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t3j3DAAAA3wAAAA8AAABkcnMvZG93bnJldi54bWxET01PwkAQvZv4HzZj4k22YrCmshCigXDC&#10;AHofumPb2J1tdpe2/nvmQMLx5X3Pl6NrVU8hNp4NPE8yUMSltw1XBr6P66c3UDEhW2w9k4F/irBc&#10;3N/NsbB+4D31h1QpCeFYoIE6pa7QOpY1OYwT3xEL9+uDwyQwVNoGHCTctXqaZa/aYcPSUGNHHzWV&#10;f4ezM7A5N924OX2FQc8+d6s2P61/+tyYx4dx9Q4q0Zhu4qt7a2X+Sz7NZbD8EQB6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3ePcMAAADfAAAADwAAAAAAAAAAAAAAAACf&#10;AgAAZHJzL2Rvd25yZXYueG1sUEsFBgAAAAAEAAQA9wAAAI8DAAAAAA==&#10;">
                  <v:imagedata r:id="rId285" o:title=""/>
                  <v:path arrowok="t"/>
                </v:shape>
                <v:shape id="Picture 137279" o:spid="_x0000_s1059" type="#_x0000_t75" style="position:absolute;top:30078;width:6290;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szLGAAAA3wAAAA8AAABkcnMvZG93bnJldi54bWxEj8FqwkAQhu+C77CM4E03KlSNriIBwVup&#10;bRFvw+6YhGRn0+w2xrfvCkKPH//838xs972tRUetLx0rmE0TEMTamZJzBV+fx8kKhA/IBmvHpOBB&#10;Hva74WCLqXF3/qDuHHIRJexTVFCE0KRSel2QRT91DXHMbq61GCK2uTQt3qPc1nKeJG/SYslxQ4EN&#10;ZQXp6vxro0U/cvd9PXaXan1dZNn7T1JpVGo86g8bEIH68D/8ap9MPH+xnC/X8PwnAsjd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zMsYAAADfAAAADwAAAAAAAAAAAAAA&#10;AACfAgAAZHJzL2Rvd25yZXYueG1sUEsFBgAAAAAEAAQA9wAAAJIDAAAAAA==&#10;">
                  <v:imagedata r:id="rId282" o:title=""/>
                  <v:path arrowok="t"/>
                </v:shape>
                <v:shape id="Picture 200768" o:spid="_x0000_s1060" type="#_x0000_t75" style="position:absolute;left:15717;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JimzGAAAA3wAAAA8AAABkcnMvZG93bnJldi54bWxEj8FqwzAMhu+DvoPRYLfV2Ua7Ja1bSmGQ&#10;S2FrB7sKW01CY9nEXpO+/XQY7Ch+/Z/0rbeT79WVhtQFNvA0L0AR2+A6bgx8nd4f30CljOywD0wG&#10;bpRgu5ndrbFyYeRPuh5zowTCqUIDbc6x0jrZljymeYjEkp3D4DHLODTaDTgK3Pf6uSiW2mPHcqHF&#10;SPuW7OX44w24urRlMS7qfTyXUR8+vq2/vRjzcD/tVqAyTfl/+a9dOwNCfF3Kw+IjLq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mKbMYAAADfAAAADwAAAAAAAAAAAAAA&#10;AACfAgAAZHJzL2Rvd25yZXYueG1sUEsFBgAAAAAEAAQA9wAAAJIDAAAAAA==&#10;">
                  <v:imagedata r:id="rId284" o:title=""/>
                  <v:path arrowok="t"/>
                </v:shape>
                <v:shape id="Picture 200769" o:spid="_x0000_s1061" type="#_x0000_t75" style="position:absolute;left:15717;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2HR7FAAAA3wAAAA8AAABkcnMvZG93bnJldi54bWxEj09rwkAUxO8Fv8PyBG91Y0Gj0VXEovTU&#10;4r/7M/tMgtm3YXdN0m/fLRR6HGbmN8xq05tatOR8ZVnBZJyAIM6trrhQcDnvX+cgfEDWWFsmBd/k&#10;YbMevKww07bjI7WnUIgIYZ+hgjKEJpPS5yUZ9GPbEEfvbp3BEKUrpHbYRbip5VuSzKTBiuNCiQ3t&#10;Ssofp6dRcHhWTX+4fblOTt8/t3V621/bVKnRsN8uQQTqw3/4r/2hFURiOlvA75/4Be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9h0exQAAAN8AAAAPAAAAAAAAAAAAAAAA&#10;AJ8CAABkcnMvZG93bnJldi54bWxQSwUGAAAAAAQABAD3AAAAkQMAAAAA&#10;">
                  <v:imagedata r:id="rId285" o:title=""/>
                  <v:path arrowok="t"/>
                </v:shape>
                <v:shape id="Picture 200770" o:spid="_x0000_s1062" type="#_x0000_t75" style="position:absolute;left:15117;top:30078;width:6291;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M6srFAAAA3wAAAA8AAABkcnMvZG93bnJldi54bWxEj0FrwkAQhe+F/odlCr3VjRaqRlcpAaG3&#10;UquIt2F3TEKys2l2jfHfdw6FHoc373t86+3oWzVQH+vABqaTDBSxDa7m0sDhe/eyABUTssM2MBm4&#10;U4Tt5vFhjbkLN/6iYZ9KJRCOORqoUupyraOtyGOchI5YskvoPSY5+1K7Hm8C962eZdmb9lizLFTY&#10;UVGRbfZXLxR7L8PxvBtOzfL8WhSfP1lj0Zjnp/F9BSrRmP6f/9ofzoAQ53MxEB9xAb3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TOrKxQAAAN8AAAAPAAAAAAAAAAAAAAAA&#10;AJ8CAABkcnMvZG93bnJldi54bWxQSwUGAAAAAAQABAD3AAAAkQMAAAAA&#10;">
                  <v:imagedata r:id="rId282" o:title=""/>
                  <v:path arrowok="t"/>
                </v:shape>
                <v:shape id="Picture 200771" o:spid="_x0000_s1063" type="#_x0000_t75" style="position:absolute;left:31114;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qtSzGAAAA3wAAAA8AAABkcnMvZG93bnJldi54bWxEj0trwzAQhO+F/Aexgd4aOS152IkSQqDg&#10;SyCPQq+LtLFNrJWw1Nj591WhkOMwM98w6+1gW3GnLjSOFUwnGQhi7UzDlYKvy+fbEkSIyAZbx6Tg&#10;QQG2m9HLGgvjej7R/RwrkSAcClRQx+gLKYOuyWKYOE+cvKvrLMYku0qaDvsEt618z7K5tNhwWqjR&#10;074mfTv/WAWmzHWe9bNy76+5l4fjt7aPD6Vex8NuBSLSEJ/h/3ZpFCTiYjGFvz/pC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aq1LMYAAADfAAAADwAAAAAAAAAAAAAA&#10;AACfAgAAZHJzL2Rvd25yZXYueG1sUEsFBgAAAAAEAAQA9wAAAJIDAAAAAA==&#10;">
                  <v:imagedata r:id="rId284" o:title=""/>
                  <v:path arrowok="t"/>
                </v:shape>
                <v:shape id="Picture 200772" o:spid="_x0000_s1064" type="#_x0000_t75" style="position:absolute;left:31241;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GbLFAAAA3wAAAA8AAABkcnMvZG93bnJldi54bWxEj0FrwkAUhO9C/8PyCt50U0EjqatIi9KT&#10;Ymzvz+xrEpp9G3bXJP33riB4HGbmG2a1GUwjOnK+tqzgbZqAIC6srrlU8H3eTZYgfEDW2FgmBf/k&#10;YbN+Ga0w07bnE3V5KEWEsM9QQRVCm0npi4oM+qltiaP3a53BEKUrpXbYR7hp5CxJFtJgzXGhwpY+&#10;Kir+8qtRsL/W7bC/HF0v55+HbZNedj9dqtT4ddi+gwg0hGf40f7SCiIxTWdw/xO/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ixmyxQAAAN8AAAAPAAAAAAAAAAAAAAAA&#10;AJ8CAABkcnMvZG93bnJldi54bWxQSwUGAAAAAAQABAD3AAAAkQMAAAAA&#10;">
                  <v:imagedata r:id="rId285" o:title=""/>
                  <v:path arrowok="t"/>
                </v:shape>
                <v:shape id="Picture 200773" o:spid="_x0000_s1065" type="#_x0000_t75" style="position:absolute;left:30579;top:30078;width:6291;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dL3FAAAA3wAAAA8AAABkcnMvZG93bnJldi54bWxEj0FrwkAUhO8F/8PyBG91Y4Wq0VUkIHiT&#10;WkW8PXafSUj2bcxuY/z3bqHQ4zAz3zCrTW9r0VHrS8cKJuMEBLF2puRcwel79z4H4QOywdoxKXiS&#10;h8168LbC1LgHf1F3DLmIEPYpKihCaFIpvS7Ioh+7hjh6N9daDFG2uTQtPiLc1vIjST6lxZLjQoEN&#10;ZQXp6vhjI0U/c3e+7rpLtbhOs+xwTyqNSo2G/XYJIlAf/sN/7b1REImz2RR+/8QvIN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nnS9xQAAAN8AAAAPAAAAAAAAAAAAAAAA&#10;AJ8CAABkcnMvZG93bnJldi54bWxQSwUGAAAAAAQABAD3AAAAkQMAAAAA&#10;">
                  <v:imagedata r:id="rId282" o:title=""/>
                  <v:path arrowok="t"/>
                </v:shape>
                <v:line id="Straight Connector 200774" o:spid="_x0000_s1066" style="position:absolute;flip:x;visibility:visible;mso-wrap-style:square" from="3071,9570" to="314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djcYAAADfAAAADwAAAGRycy9kb3ducmV2LnhtbESPS4vCQBCE7wv+h6EFb+tE8RkdRURB&#10;WHbB18Fbm2mTaKYnZEbN/ntHWNhjUVVfUdN5bQrxoMrllhV02hEI4sTqnFMFh/36cwTCeWSNhWVS&#10;8EsO5rPGxxRjbZ+8pcfOpyJA2MWoIPO+jKV0SUYGXduWxMG72MqgD7JKpa7wGeCmkN0oGkiDOYeF&#10;DEtaZpTcdnejYK2/zzwau5/T0eaDr821PK76faVazXoxAeGp9v/hv/ZGKwjE4bAH7z/hC8j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o3Y3GAAAA3wAAAA8AAAAAAAAA&#10;AAAAAAAAoQIAAGRycy9kb3ducmV2LnhtbFBLBQYAAAAABAAEAPkAAACUAwAAAAA=&#10;" strokecolor="#b53d68 [3204]" strokeweight=".5pt">
                  <v:stroke joinstyle="miter"/>
                </v:line>
                <v:line id="Straight Connector 200775" o:spid="_x0000_s1067" style="position:absolute;visibility:visible;mso-wrap-style:square" from="3071,22704" to="3145,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0NLcYAAADfAAAADwAAAGRycy9kb3ducmV2LnhtbESPT2vCQBTE74LfYXlCb3VjpUaiq4ig&#10;9FSofw7eHtlnNpp9G7PbJP323ULB4zAzv2GW695WoqXGl44VTMYJCOLc6ZILBafj7nUOwgdkjZVj&#10;UvBDHtar4WCJmXYdf1F7CIWIEPYZKjAh1JmUPjdk0Y9dTRy9q2sshiibQuoGuwi3lXxLkpm0WHJc&#10;MFjT1lB+P3xbBQ/Md2Qv532bdKadzq71Z3q7KPUy6jcLEIH68Az/tz+0gkhM03f4+x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NDS3GAAAA3wAAAA8AAAAAAAAA&#10;AAAAAAAAoQIAAGRycy9kb3ducmV2LnhtbFBLBQYAAAAABAAEAPkAAACUAwAAAAA=&#10;" strokecolor="#b53d68 [3204]" strokeweight=".5pt">
                  <v:stroke joinstyle="miter"/>
                </v:line>
                <v:line id="Straight Connector 200776" o:spid="_x0000_s1068" style="position:absolute;flip:x;visibility:visible;mso-wrap-style:square" from="18117,9570" to="18192,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bmYcgAAADfAAAADwAAAGRycy9kb3ducmV2LnhtbESPQWvCQBSE70L/w/IK3symBWOauooU&#10;BaEoGOuht9fsa5KafRuyWxP/fbcgeBxm5htmvhxMIy7UudqygqcoBkFcWF1zqeDjuJmkIJxH1thY&#10;JgVXcrBcPIzmmGnb84EuuS9FgLDLUEHlfZtJ6YqKDLrItsTB+7adQR9kV0rdYR/gppHPcZxIgzWH&#10;hQpbequoOOe/RsFG7744fXH7z5Otk/ftT3taT6dKjR+H1SsIT4O/h2/trVYQiLNZAv9/whe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7bmYcgAAADfAAAADwAAAAAA&#10;AAAAAAAAAAChAgAAZHJzL2Rvd25yZXYueG1sUEsFBgAAAAAEAAQA+QAAAJYDAAAAAA==&#10;" strokecolor="#b53d68 [3204]" strokeweight=".5pt">
                  <v:stroke joinstyle="miter"/>
                </v:line>
                <v:line id="Straight Connector 200777" o:spid="_x0000_s1069" style="position:absolute;visibility:visible;mso-wrap-style:square" from="18117,22704" to="18262,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M2wcUAAADfAAAADwAAAGRycy9kb3ducmV2LnhtbESPQWvCQBSE7wX/w/IEb83GCkaiq4hg&#10;6Umo1YO3R/aZjWbfxuw2if++Wyj0OMzMN8xqM9hadNT6yrGCaZKCIC6crrhUcPravy5A+ICssXZM&#10;Cp7kYbMevaww167nT+qOoRQRwj5HBSaEJpfSF4Ys+sQ1xNG7utZiiLItpW6xj3Bby7c0nUuLFccF&#10;gw3tDBX347dV8MBiT/Zyfu/S3nSz+bU5ZLeLUpPxsF2CCDSE//Bf+0MriMQsy+D3T/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M2wcUAAADfAAAADwAAAAAAAAAA&#10;AAAAAAChAgAAZHJzL2Rvd25yZXYueG1sUEsFBgAAAAAEAAQA+QAAAJMDAAAAAA==&#10;" strokecolor="#b53d68 [3204]" strokeweight=".5pt">
                  <v:stroke joinstyle="miter"/>
                </v:line>
                <v:line id="Straight Connector 200778" o:spid="_x0000_s1070" style="position:absolute;visibility:visible;mso-wrap-style:square" from="33589,9570" to="33641,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is8YAAADfAAAADwAAAGRycy9kb3ducmV2LnhtbESPwWrCQBCG74W+wzKF3uqmCqakriIF&#10;xVNBaw/ehuyYTc3OxuyapG/fOQg9Dv/838y3WI2+UT11sQ5s4HWSgSIug625MnD82ry8gYoJ2WIT&#10;mAz8UoTV8vFhgYUNA++pP6RKCYRjgQZcSm2hdSwdeYyT0BJLdg6dxyRjV2nb4SBw3+hpls21x5rl&#10;gsOWPhyVl8PNG7hiuSF/+t722eD62fzcfuY/J2Oen8b1O6hEY/pfvrd31oAQ81weFh9xAb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MorPGAAAA3wAAAA8AAAAAAAAA&#10;AAAAAAAAoQIAAGRycy9kb3ducmV2LnhtbFBLBQYAAAAABAAEAPkAAACUAwAAAAA=&#10;" strokecolor="#b53d68 [3204]" strokeweight=".5pt">
                  <v:stroke joinstyle="miter"/>
                </v:line>
                <v:line id="Straight Connector 200779" o:spid="_x0000_s1071" style="position:absolute;visibility:visible;mso-wrap-style:square" from="33641,22704" to="33724,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HKMYAAADfAAAADwAAAGRycy9kb3ducmV2LnhtbESPQWvCQBSE70L/w/IK3nTTCqZNs0op&#10;KD0Janvw9si+ZNNm36bZNUn/vSsIHoeZ+YbJ16NtRE+drx0reJonIIgLp2uuFHwdN7MXED4ga2wc&#10;k4J/8rBePUxyzLQbeE/9IVQiQthnqMCE0GZS+sKQRT93LXH0StdZDFF2ldQdDhFuG/mcJEtpsea4&#10;YLClD0PF7+FsFfxhsSF7+t72yWD6xbJsd+nPSanp4/j+BiLQGO7hW/tTK4jENH2F65/4BeTq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AByjGAAAA3wAAAA8AAAAAAAAA&#10;AAAAAAAAoQIAAGRycy9kb3ducmV2LnhtbFBLBQYAAAAABAAEAPkAAACUAwAAAAA=&#10;" strokecolor="#b53d68 [3204]" strokeweight=".5pt">
                  <v:stroke joinstyle="miter"/>
                </v:line>
                <v:shape id="_x0000_s1072" type="#_x0000_t202" style="position:absolute;left:10242;width:21641;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yGsYA&#10;AADfAAAADwAAAGRycy9kb3ducmV2LnhtbESPTWvCQBCG70L/wzIFb7pbsWpTVymK4Kmi/YDehuyY&#10;hGZnQ3Y16b/vHASPwzvv8/Is172v1ZXaWAW28DQ2oIjz4CouLHx+7EYLUDEhO6wDk4U/irBePQyW&#10;mLnQ8ZGup1QogXDM0EKZUpNpHfOSPMZxaIglO4fWY5KzLbRrsRO4r/XEmJn2WLEslNjQpqT893Tx&#10;Fr7ezz/fU3Motv656UJvNPsXbe3wsX97BZWoT/fnW3vvLAhxvhAD8REX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7yGsYAAADfAAAADwAAAAAAAAAAAAAAAACYAgAAZHJz&#10;L2Rvd25yZXYueG1sUEsFBgAAAAAEAAQA9QAAAIsDAAAAAA==&#10;" filled="f" stroked="f">
                  <v:textbo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Staging.example.com</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00781" o:spid="_x0000_s1073" type="#_x0000_t68" style="position:absolute;left:31114;top:37451;width:6353;height:8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U3MUA&#10;AADfAAAADwAAAGRycy9kb3ducmV2LnhtbESPQYvCMBSE78L+h/AEL6Jp9+BK17TIgiDedHvx9mje&#10;tsXmpTax7frrjSB4HGbmG2aTjaYRPXWutqwgXkYgiAuray4V5L+7xRqE88gaG8uk4J8cZOnHZIOJ&#10;tgMfqT/5UgQIuwQVVN63iZSuqMigW9qWOHh/tjPog+xKqTscAtw08jOKVtJgzWGhwpZ+Kioup5sJ&#10;lONw5/zQ57daX4a4mF8P5+tKqdl03H6D8DT6d/jV3msFgfi1juH5J3wBm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tTcxQAAAN8AAAAPAAAAAAAAAAAAAAAAAJgCAABkcnMv&#10;ZG93bnJldi54bWxQSwUGAAAAAAQABAD1AAAAigMAAAAA&#10;" adj="8195" fillcolor="#b53d68 [3204]" strokecolor="#591e33 [1604]" strokeweight="1pt"/>
                <v:shape id="Up Arrow 200782" o:spid="_x0000_s1074" type="#_x0000_t68" style="position:absolute;left:15702;top:37451;width:5706;height:8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jOcEA&#10;AADfAAAADwAAAGRycy9kb3ducmV2LnhtbESPzQrCMBCE74LvEFbwIppaQaUaRQTBm/jzAEuzttVm&#10;U5pYq09vBMHjMDPfMMt1a0rRUO0KywrGowgEcWp1wZmCy3k3nINwHlljaZkUvMjBetXtLDHR9slH&#10;ak4+EwHCLkEFufdVIqVLczLoRrYiDt7V1gZ9kHUmdY3PADeljKNoKg0WHBZyrGibU3o/PYyCx+Q2&#10;8JcxxsVhe4xN1ryjsj0r1e+1mwUIT63/h3/tvVYQiLN5DN8/4QvI1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wYznBAAAA3wAAAA8AAAAAAAAAAAAAAAAAmAIAAGRycy9kb3du&#10;cmV2LnhtbFBLBQYAAAAABAAEAPUAAACGAwAAAAA=&#10;" adj="7304" fillcolor="#b0ef71" strokecolor="blue" strokeweight="1pt"/>
                <w10:wrap anchorx="margin"/>
              </v:group>
            </w:pict>
          </mc:Fallback>
        </mc:AlternateContent>
      </w:r>
      <w:r w:rsidRPr="004E5322">
        <w:rPr>
          <w:rFonts w:cs="Calibri"/>
          <w:noProof/>
          <w:sz w:val="28"/>
          <w:lang w:eastAsia="en-US"/>
        </w:rPr>
        <mc:AlternateContent>
          <mc:Choice Requires="wps">
            <w:drawing>
              <wp:anchor distT="0" distB="0" distL="114300" distR="114300" simplePos="0" relativeHeight="251716608" behindDoc="0" locked="0" layoutInCell="1" allowOverlap="1" wp14:anchorId="081A9633" wp14:editId="7F00D51A">
                <wp:simplePos x="0" y="0"/>
                <wp:positionH relativeFrom="column">
                  <wp:posOffset>2686050</wp:posOffset>
                </wp:positionH>
                <wp:positionV relativeFrom="paragraph">
                  <wp:posOffset>176845</wp:posOffset>
                </wp:positionV>
                <wp:extent cx="1705496" cy="232410"/>
                <wp:effectExtent l="0" t="0" r="0" b="0"/>
                <wp:wrapNone/>
                <wp:docPr id="200783" name="TextBox 31"/>
                <wp:cNvGraphicFramePr/>
                <a:graphic xmlns:a="http://schemas.openxmlformats.org/drawingml/2006/main">
                  <a:graphicData uri="http://schemas.microsoft.com/office/word/2010/wordprocessingShape">
                    <wps:wsp>
                      <wps:cNvSpPr txBox="1"/>
                      <wps:spPr>
                        <a:xfrm>
                          <a:off x="0" y="0"/>
                          <a:ext cx="1705496" cy="232410"/>
                        </a:xfrm>
                        <a:prstGeom prst="rect">
                          <a:avLst/>
                        </a:prstGeom>
                        <a:noFill/>
                      </wps:spPr>
                      <wps:txb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example.com</w:t>
                            </w:r>
                          </w:p>
                        </w:txbxContent>
                      </wps:txbx>
                      <wps:bodyPr wrap="square" rtlCol="0">
                        <a:noAutofit/>
                      </wps:bodyPr>
                    </wps:wsp>
                  </a:graphicData>
                </a:graphic>
              </wp:anchor>
            </w:drawing>
          </mc:Choice>
          <mc:Fallback>
            <w:pict>
              <v:shape w14:anchorId="081A9633" id="_x0000_s1075" type="#_x0000_t202" style="position:absolute;margin-left:211.5pt;margin-top:13.9pt;width:134.3pt;height:18.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" filled="f" stroked="f">
                <v:textbo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example.com</w:t>
                      </w:r>
                    </w:p>
                  </w:txbxContent>
                </v:textbox>
              </v:shape>
            </w:pict>
          </mc:Fallback>
        </mc:AlternateContent>
      </w:r>
    </w:p>
    <w:p w:rsidR="003D4914" w:rsidRPr="004E5322" w:rsidRDefault="003D4914"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3D4914" w:rsidRPr="004E5322" w:rsidRDefault="003D4914"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882F96">
      <w:r w:rsidRPr="004E5322">
        <w:lastRenderedPageBreak/>
        <w:t>•Staging is the green deployment</w:t>
      </w:r>
    </w:p>
    <w:p w:rsidR="00F322BC" w:rsidRPr="004E5322" w:rsidRDefault="00F322BC" w:rsidP="00882F96">
      <w:r w:rsidRPr="004E5322">
        <w:t>•Blue is the current production deployment</w:t>
      </w:r>
    </w:p>
    <w:p w:rsidR="00F322BC" w:rsidRPr="004E5322" w:rsidRDefault="00F322BC" w:rsidP="00882F96">
      <w:r w:rsidRPr="004E5322">
        <w:t xml:space="preserve">•After code is in </w:t>
      </w:r>
      <w:proofErr w:type="spellStart"/>
      <w:r w:rsidRPr="004E5322">
        <w:t>zippyops</w:t>
      </w:r>
      <w:proofErr w:type="spellEnd"/>
      <w:r w:rsidRPr="004E5322">
        <w:t xml:space="preserve"> deploy to staging</w:t>
      </w:r>
    </w:p>
    <w:p w:rsidR="00F322BC" w:rsidRPr="004E5322" w:rsidRDefault="00F322BC" w:rsidP="00882F96">
      <w:r w:rsidRPr="004E5322">
        <w:t>•After code is tested in staging instead of deploying to prod change DNS weighted to point to the current staging making it prod</w:t>
      </w:r>
    </w:p>
    <w:p w:rsidR="00F322BC" w:rsidRPr="004E5322" w:rsidRDefault="00F322BC" w:rsidP="00882F96">
      <w:r w:rsidRPr="004E5322">
        <w:t>•Terminate the old production stack</w:t>
      </w:r>
    </w:p>
    <w:p w:rsidR="00F322BC" w:rsidRPr="004E5322" w:rsidRDefault="00F322BC" w:rsidP="00F322BC">
      <w:pPr>
        <w:tabs>
          <w:tab w:val="left" w:pos="804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724800" behindDoc="0" locked="0" layoutInCell="1" allowOverlap="1" wp14:anchorId="5DFC3796" wp14:editId="2FED5A1F">
                <wp:simplePos x="0" y="0"/>
                <wp:positionH relativeFrom="column">
                  <wp:posOffset>-104775</wp:posOffset>
                </wp:positionH>
                <wp:positionV relativeFrom="paragraph">
                  <wp:posOffset>329565</wp:posOffset>
                </wp:positionV>
                <wp:extent cx="2330959" cy="369332"/>
                <wp:effectExtent l="0" t="0" r="0" b="0"/>
                <wp:wrapNone/>
                <wp:docPr id="200804" name="TextBox 30"/>
                <wp:cNvGraphicFramePr/>
                <a:graphic xmlns:a="http://schemas.openxmlformats.org/drawingml/2006/main">
                  <a:graphicData uri="http://schemas.microsoft.com/office/word/2010/wordprocessingShape">
                    <wps:wsp>
                      <wps:cNvSpPr txBox="1"/>
                      <wps:spPr>
                        <a:xfrm>
                          <a:off x="0" y="0"/>
                          <a:ext cx="2330959" cy="369332"/>
                        </a:xfrm>
                        <a:prstGeom prst="rect">
                          <a:avLst/>
                        </a:prstGeom>
                        <a:noFill/>
                      </wps:spPr>
                      <wps:txb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Zippyops.example.com</w:t>
                            </w:r>
                          </w:p>
                        </w:txbxContent>
                      </wps:txbx>
                      <wps:bodyPr wrap="none" rtlCol="0">
                        <a:spAutoFit/>
                      </wps:bodyPr>
                    </wps:wsp>
                  </a:graphicData>
                </a:graphic>
              </wp:anchor>
            </w:drawing>
          </mc:Choice>
          <mc:Fallback>
            <w:pict>
              <v:shape w14:anchorId="5DFC3796" id="TextBox 30" o:spid="_x0000_s1076" type="#_x0000_t202" style="position:absolute;margin-left:-8.25pt;margin-top:25.95pt;width:183.55pt;height:29.1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" filled="f" stroked="f">
                <v:textbox style="mso-fit-shape-to-text:t">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Zippyops.example.com</w:t>
                      </w:r>
                    </w:p>
                  </w:txbxContent>
                </v:textbox>
              </v:shape>
            </w:pict>
          </mc:Fallback>
        </mc:AlternateContent>
      </w:r>
    </w:p>
    <w:p w:rsidR="00F322BC" w:rsidRPr="004E5322" w:rsidRDefault="00F322BC" w:rsidP="00F322BC">
      <w:pPr>
        <w:tabs>
          <w:tab w:val="left" w:pos="8040"/>
        </w:tabs>
        <w:rPr>
          <w:rFonts w:cs="Calibri"/>
          <w:sz w:val="32"/>
          <w:szCs w:val="28"/>
        </w:rPr>
      </w:pPr>
      <w:r w:rsidRPr="004E5322">
        <w:rPr>
          <w:rFonts w:cs="Calibri"/>
          <w:noProof/>
          <w:sz w:val="32"/>
          <w:szCs w:val="28"/>
          <w:lang w:eastAsia="en-US"/>
        </w:rPr>
        <mc:AlternateContent>
          <mc:Choice Requires="wps">
            <w:drawing>
              <wp:anchor distT="0" distB="0" distL="114300" distR="114300" simplePos="0" relativeHeight="251722752" behindDoc="0" locked="0" layoutInCell="1" allowOverlap="1" wp14:anchorId="3FA72EEE" wp14:editId="0BC027DF">
                <wp:simplePos x="0" y="0"/>
                <wp:positionH relativeFrom="column">
                  <wp:posOffset>2447925</wp:posOffset>
                </wp:positionH>
                <wp:positionV relativeFrom="paragraph">
                  <wp:posOffset>81280</wp:posOffset>
                </wp:positionV>
                <wp:extent cx="1436675" cy="369332"/>
                <wp:effectExtent l="0" t="0" r="0" b="0"/>
                <wp:wrapNone/>
                <wp:docPr id="200803" name="TextBox 32"/>
                <wp:cNvGraphicFramePr/>
                <a:graphic xmlns:a="http://schemas.openxmlformats.org/drawingml/2006/main">
                  <a:graphicData uri="http://schemas.microsoft.com/office/word/2010/wordprocessingShape">
                    <wps:wsp>
                      <wps:cNvSpPr txBox="1"/>
                      <wps:spPr>
                        <a:xfrm>
                          <a:off x="0" y="0"/>
                          <a:ext cx="1436675" cy="369332"/>
                        </a:xfrm>
                        <a:prstGeom prst="rect">
                          <a:avLst/>
                        </a:prstGeom>
                        <a:noFill/>
                      </wps:spPr>
                      <wps:txbx>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example.com</w:t>
                            </w:r>
                          </w:p>
                        </w:txbxContent>
                      </wps:txbx>
                      <wps:bodyPr wrap="none" rtlCol="0">
                        <a:spAutoFit/>
                      </wps:bodyPr>
                    </wps:wsp>
                  </a:graphicData>
                </a:graphic>
              </wp:anchor>
            </w:drawing>
          </mc:Choice>
          <mc:Fallback>
            <w:pict>
              <v:shape w14:anchorId="3FA72EEE" id="TextBox 32" o:spid="_x0000_s1077" type="#_x0000_t202" style="position:absolute;margin-left:192.75pt;margin-top:6.4pt;width:113.1pt;height:29.1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" filled="f" stroked="f">
                <v:textbox style="mso-fit-shape-to-text:t">
                  <w:txbxContent>
                    <w:p w:rsidR="003A1469" w:rsidRPr="00F322BC" w:rsidRDefault="003A1469" w:rsidP="00F322BC">
                      <w:pPr>
                        <w:pStyle w:val="NormalWeb"/>
                        <w:spacing w:before="0" w:beforeAutospacing="0" w:after="0" w:afterAutospacing="0"/>
                        <w:rPr>
                          <w:sz w:val="20"/>
                          <w:szCs w:val="20"/>
                        </w:rPr>
                      </w:pPr>
                      <w:r w:rsidRPr="00F322BC">
                        <w:rPr>
                          <w:rFonts w:asciiTheme="minorHAnsi" w:cstheme="minorBidi"/>
                          <w:kern w:val="24"/>
                          <w:sz w:val="20"/>
                          <w:szCs w:val="20"/>
                        </w:rPr>
                        <w:t>example.com</w:t>
                      </w:r>
                    </w:p>
                  </w:txbxContent>
                </v:textbox>
              </v:shape>
            </w:pict>
          </mc:Fallback>
        </mc:AlternateContent>
      </w:r>
      <w:r w:rsidRPr="004E5322">
        <w:rPr>
          <w:rFonts w:cs="Calibri"/>
          <w:noProof/>
          <w:sz w:val="32"/>
          <w:szCs w:val="28"/>
          <w:lang w:eastAsia="en-US"/>
        </w:rPr>
        <mc:AlternateContent>
          <mc:Choice Requires="wpg">
            <w:drawing>
              <wp:anchor distT="0" distB="0" distL="114300" distR="114300" simplePos="0" relativeHeight="251720704" behindDoc="0" locked="0" layoutInCell="1" allowOverlap="1" wp14:anchorId="65C64D75" wp14:editId="03966B3B">
                <wp:simplePos x="0" y="0"/>
                <wp:positionH relativeFrom="column">
                  <wp:posOffset>285750</wp:posOffset>
                </wp:positionH>
                <wp:positionV relativeFrom="paragraph">
                  <wp:posOffset>265929</wp:posOffset>
                </wp:positionV>
                <wp:extent cx="2956014" cy="2101351"/>
                <wp:effectExtent l="0" t="0" r="0" b="13335"/>
                <wp:wrapNone/>
                <wp:docPr id="200785" name="Group 23"/>
                <wp:cNvGraphicFramePr/>
                <a:graphic xmlns:a="http://schemas.openxmlformats.org/drawingml/2006/main">
                  <a:graphicData uri="http://schemas.microsoft.com/office/word/2010/wordprocessingGroup">
                    <wpg:wgp>
                      <wpg:cNvGrpSpPr/>
                      <wpg:grpSpPr>
                        <a:xfrm>
                          <a:off x="0" y="0"/>
                          <a:ext cx="2956014" cy="2101351"/>
                          <a:chOff x="0" y="369332"/>
                          <a:chExt cx="3986749" cy="4203096"/>
                        </a:xfrm>
                      </wpg:grpSpPr>
                      <wpg:grpSp>
                        <wpg:cNvPr id="200786" name="Group 200786"/>
                        <wpg:cNvGrpSpPr/>
                        <wpg:grpSpPr>
                          <a:xfrm>
                            <a:off x="0" y="369332"/>
                            <a:ext cx="3986749" cy="3314546"/>
                            <a:chOff x="0" y="369332"/>
                            <a:chExt cx="3986749" cy="3314546"/>
                          </a:xfrm>
                        </wpg:grpSpPr>
                        <pic:pic xmlns:pic="http://schemas.openxmlformats.org/drawingml/2006/picture">
                          <pic:nvPicPr>
                            <pic:cNvPr id="200787" name="Picture 200787"/>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67069" y="369332"/>
                              <a:ext cx="494897" cy="587691"/>
                            </a:xfrm>
                            <a:prstGeom prst="rect">
                              <a:avLst/>
                            </a:prstGeom>
                          </pic:spPr>
                        </pic:pic>
                        <pic:pic xmlns:pic="http://schemas.openxmlformats.org/drawingml/2006/picture">
                          <pic:nvPicPr>
                            <pic:cNvPr id="200788" name="Picture 200788"/>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67069" y="1694378"/>
                              <a:ext cx="480090" cy="576108"/>
                            </a:xfrm>
                            <a:prstGeom prst="rect">
                              <a:avLst/>
                            </a:prstGeom>
                          </pic:spPr>
                        </pic:pic>
                        <pic:pic xmlns:pic="http://schemas.openxmlformats.org/drawingml/2006/picture">
                          <pic:nvPicPr>
                            <pic:cNvPr id="200789" name="Picture 200789"/>
                            <pic:cNvPicPr>
                              <a:picLocks noChangeAspect="1"/>
                            </pic:cNvPicPr>
                          </pic:nvPicPr>
                          <pic:blipFill>
                            <a:blip r:embed="rId279"/>
                            <a:stretch>
                              <a:fillRect/>
                            </a:stretch>
                          </pic:blipFill>
                          <pic:spPr>
                            <a:xfrm>
                              <a:off x="0" y="3007841"/>
                              <a:ext cx="629035" cy="618919"/>
                            </a:xfrm>
                            <a:prstGeom prst="rect">
                              <a:avLst/>
                            </a:prstGeom>
                          </pic:spPr>
                        </pic:pic>
                        <pic:pic xmlns:pic="http://schemas.openxmlformats.org/drawingml/2006/picture">
                          <pic:nvPicPr>
                            <pic:cNvPr id="200790" name="Picture 200790"/>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2252070" y="1738551"/>
                              <a:ext cx="480090" cy="576108"/>
                            </a:xfrm>
                            <a:prstGeom prst="rect">
                              <a:avLst/>
                            </a:prstGeom>
                          </pic:spPr>
                        </pic:pic>
                        <pic:pic xmlns:pic="http://schemas.openxmlformats.org/drawingml/2006/picture">
                          <pic:nvPicPr>
                            <pic:cNvPr id="200791" name="Picture 200791"/>
                            <pic:cNvPicPr>
                              <a:picLocks noChangeAspect="1"/>
                            </pic:cNvPicPr>
                          </pic:nvPicPr>
                          <pic:blipFill>
                            <a:blip r:embed="rId279"/>
                            <a:stretch>
                              <a:fillRect/>
                            </a:stretch>
                          </pic:blipFill>
                          <pic:spPr>
                            <a:xfrm>
                              <a:off x="2161945" y="3064959"/>
                              <a:ext cx="629035" cy="618919"/>
                            </a:xfrm>
                            <a:prstGeom prst="rect">
                              <a:avLst/>
                            </a:prstGeom>
                          </pic:spPr>
                        </pic:pic>
                        <pic:pic xmlns:pic="http://schemas.openxmlformats.org/drawingml/2006/picture">
                          <pic:nvPicPr>
                            <pic:cNvPr id="200792" name="Picture 200792"/>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3111482" y="369332"/>
                              <a:ext cx="494897" cy="587691"/>
                            </a:xfrm>
                            <a:prstGeom prst="rect">
                              <a:avLst/>
                            </a:prstGeom>
                          </pic:spPr>
                        </pic:pic>
                        <pic:pic xmlns:pic="http://schemas.openxmlformats.org/drawingml/2006/picture">
                          <pic:nvPicPr>
                            <pic:cNvPr id="200793" name="Picture 200793"/>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3506659" y="1553777"/>
                              <a:ext cx="480090" cy="576108"/>
                            </a:xfrm>
                            <a:prstGeom prst="rect">
                              <a:avLst/>
                            </a:prstGeom>
                          </pic:spPr>
                        </pic:pic>
                        <pic:pic xmlns:pic="http://schemas.openxmlformats.org/drawingml/2006/picture">
                          <pic:nvPicPr>
                            <pic:cNvPr id="200794" name="Picture 200794"/>
                            <pic:cNvPicPr>
                              <a:picLocks noChangeAspect="1"/>
                            </pic:cNvPicPr>
                          </pic:nvPicPr>
                          <pic:blipFill>
                            <a:blip r:embed="rId279"/>
                            <a:stretch>
                              <a:fillRect/>
                            </a:stretch>
                          </pic:blipFill>
                          <pic:spPr>
                            <a:xfrm>
                              <a:off x="3057970" y="3007841"/>
                              <a:ext cx="629035" cy="618919"/>
                            </a:xfrm>
                            <a:prstGeom prst="rect">
                              <a:avLst/>
                            </a:prstGeom>
                          </pic:spPr>
                        </pic:pic>
                        <wps:wsp>
                          <wps:cNvPr id="200795" name="Straight Connector 200795"/>
                          <wps:cNvCnPr>
                            <a:stCxn id="200787" idx="2"/>
                            <a:endCxn id="200788" idx="0"/>
                          </wps:cNvCnPr>
                          <wps:spPr>
                            <a:xfrm flipH="1">
                              <a:off x="307114" y="957023"/>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96" name="Straight Connector 200796"/>
                          <wps:cNvCnPr>
                            <a:stCxn id="200788" idx="2"/>
                            <a:endCxn id="200789" idx="0"/>
                          </wps:cNvCnPr>
                          <wps:spPr>
                            <a:xfrm>
                              <a:off x="307114" y="2270486"/>
                              <a:ext cx="7404" cy="737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97" name="Straight Connector 200797"/>
                          <wps:cNvCnPr>
                            <a:stCxn id="200790" idx="2"/>
                            <a:endCxn id="200791" idx="0"/>
                          </wps:cNvCnPr>
                          <wps:spPr>
                            <a:xfrm flipH="1">
                              <a:off x="2476463" y="2314659"/>
                              <a:ext cx="15652" cy="750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98" name="Straight Connector 200798"/>
                          <wps:cNvCnPr>
                            <a:stCxn id="200792" idx="2"/>
                            <a:endCxn id="200793" idx="0"/>
                          </wps:cNvCnPr>
                          <wps:spPr>
                            <a:xfrm>
                              <a:off x="3358931" y="957023"/>
                              <a:ext cx="387773" cy="5967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799" name="Straight Connector 200799"/>
                          <wps:cNvCnPr>
                            <a:stCxn id="200793" idx="2"/>
                            <a:endCxn id="200794" idx="0"/>
                          </wps:cNvCnPr>
                          <wps:spPr>
                            <a:xfrm flipH="1">
                              <a:off x="3372488" y="2129885"/>
                              <a:ext cx="374216" cy="877956"/>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0801" name="Up Arrow 200801"/>
                        <wps:cNvSpPr/>
                        <wps:spPr>
                          <a:xfrm>
                            <a:off x="2066590" y="3735301"/>
                            <a:ext cx="635222" cy="83712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802" name="Up Arrow 200802"/>
                        <wps:cNvSpPr/>
                        <wps:spPr>
                          <a:xfrm>
                            <a:off x="3087206" y="3677243"/>
                            <a:ext cx="570562" cy="843669"/>
                          </a:xfrm>
                          <a:prstGeom prst="upArrow">
                            <a:avLst/>
                          </a:prstGeom>
                          <a:solidFill>
                            <a:srgbClr val="B0EF71"/>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AC0D3" id="Group 23" o:spid="_x0000_s1026" style="position:absolute;margin-left:22.5pt;margin-top:20.95pt;width:232.75pt;height:165.45pt;z-index:251720704;mso-width-relative:margin;mso-height-relative:margin" coordorigin=",3693" coordsize="39867,4203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">
                <v:group id="Group 200786" o:spid="_x0000_s1027" style="position:absolute;top:3693;width:39867;height:33145" coordorigin=",3693" coordsize="39867,3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6gHoccAAADf&#10;AAAADwAAAAAAAAAAAAAAAACqAgAAZHJzL2Rvd25yZXYueG1sUEsFBgAAAAAEAAQA+gAAAJ4DAAAA&#10;AA==&#10;">
                  <v:shape id="Picture 200787" o:spid="_x0000_s1028" type="#_x0000_t75" style="position:absolute;left:670;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a+OTGAAAA3wAAAA8AAABkcnMvZG93bnJldi54bWxEj81qwzAQhO+FvIPYQm6N3JY0sWslhEDB&#10;l0CbFHpdpPUPtVbCUmPn7aNAoMdhZr5hyu1ke3GmIXSOFTwvMhDE2pmOGwXfp4+nNYgQkQ32jknB&#10;hQJsN7OHEgvjRv6i8zE2IkE4FKigjdEXUgbdksWwcJ44ebUbLMYkh0aaAccEt718ybI3abHjtNCi&#10;p31L+vf4ZxWYKtd5Ni6rva9zLw+fP9peXpWaP067dxCRpvgfvrcroyARV+sV3P6kL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Nr45MYAAADfAAAADwAAAAAAAAAAAAAA&#10;AACfAgAAZHJzL2Rvd25yZXYueG1sUEsFBgAAAAAEAAQA9wAAAJIDAAAAAA==&#10;">
                    <v:imagedata r:id="rId286" o:title=""/>
                    <v:path arrowok="t"/>
                  </v:shape>
                  <v:shape id="Picture 200788" o:spid="_x0000_s1029" type="#_x0000_t75" style="position:absolute;left:670;top:16943;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2Xn/GAAAA3wAAAA8AAABkcnMvZG93bnJldi54bWxEj8FuwjAMhu+T9g6RJ3EbKUisqBAQ2gTi&#10;tGmw3U1j2orGqZLQdm8/HybtaP3+P/tbb0fXqp5CbDwbmE0zUMSltw1XBr7O++clqJiQLbaeycAP&#10;RdhuHh/WWFg/8Cf1p1QpgXAs0ECdUldoHcuaHMap74glu/rgMMkYKm0DDgJ3rZ5n2Yt22LBcqLGj&#10;15rK2+nuDBzuTTceLh9h0Iu3912bX/bffW7M5GncrUAlGtP/8l/7aA0IMV/Kw+IjLq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rZef8YAAADfAAAADwAAAAAAAAAAAAAA&#10;AACfAgAAZHJzL2Rvd25yZXYueG1sUEsFBgAAAAAEAAQA9wAAAJIDAAAAAA==&#10;">
                    <v:imagedata r:id="rId276" o:title=""/>
                    <v:path arrowok="t"/>
                  </v:shape>
                  <v:shape id="Picture 200789" o:spid="_x0000_s1030" type="#_x0000_t75" style="position:absolute;top:30078;width:6290;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jM3DFAAAA3wAAAA8AAABkcnMvZG93bnJldi54bWxEj1uLwjAUhN8X/A/hCPu2pqvgpWsUKQi+&#10;Ld5YfDskZ9vS5qQ2sdZ/b4SFfRxm5htmue5tLTpqfelYwecoAUGsnSk5V3A6bj/mIHxANlg7JgUP&#10;8rBeDd6WmBp35z11h5CLCGGfooIihCaV0uuCLPqRa4ij9+taiyHKNpemxXuE21qOk2QqLZYcFwps&#10;KCtIV4ebjRT9yN35su1+qsVlkmXf16TSqNT7sN98gQjUh//wX3tnFETibL6A15/4BeTq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ozNwxQAAAN8AAAAPAAAAAAAAAAAAAAAA&#10;AJ8CAABkcnMvZG93bnJldi54bWxQSwUGAAAAAAQABAD3AAAAkQMAAAAA&#10;">
                    <v:imagedata r:id="rId287" o:title=""/>
                    <v:path arrowok="t"/>
                  </v:shape>
                  <v:shape id="Picture 200790" o:spid="_x0000_s1031" type="#_x0000_t75" style="position:absolute;left:22520;top:17385;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ZxKTGAAAA3wAAAA8AAABkcnMvZG93bnJldi54bWxEj0FPwkAQhe8m/ofNmHCTrSZQrSyEaCCc&#10;MKDeh+7YNnZnm92lLf+eOZB4nLx538u3WI2uVT2F2Hg28DTNQBGX3jZcGfj+2jy+gIoJ2WLrmQxc&#10;KMJqeX+3wML6gQ/UH1OlBMKxQAN1Sl2hdSxrchinviOW7NcHh0nOUGkbcBC4a/Vzls21w4ZlocaO&#10;3msq/45nZ2B7brpxe/oMg5597Ndtftr89Lkxk4dx/QYq0Zj+n2/tnTUgxPxVDMRHXEAv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nEpMYAAADfAAAADwAAAAAAAAAAAAAA&#10;AACfAgAAZHJzL2Rvd25yZXYueG1sUEsFBgAAAAAEAAQA9wAAAJIDAAAAAA==&#10;">
                    <v:imagedata r:id="rId276" o:title=""/>
                    <v:path arrowok="t"/>
                  </v:shape>
                  <v:shape id="Picture 200791" o:spid="_x0000_s1032" type="#_x0000_t75" style="position:absolute;left:21619;top:30649;width:6290;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MqavGAAAA3wAAAA8AAABkcnMvZG93bnJldi54bWxEj0FrwkAUhO+C/2F5gjfd2ELbxGykBITe&#10;pLaleHvsPpOQ7Ns0u43x33cLgsdhZr5h8t1kOzHS4BvHCjbrBASxdqbhSsHnx371AsIHZIOdY1Jw&#10;JQ+7Yj7LMTPuwu80HkMlIoR9hgrqEPpMSq9rsujXrieO3tkNFkOUQyXNgJcIt518SJInabHhuFBj&#10;T2VNuj3+2kjR18p9nfbjd5ueHsvy8JO0GpVaLqbXLYhAU7iHb+03oyASn9MN/P+JX0AW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Aypq8YAAADfAAAADwAAAAAAAAAAAAAA&#10;AACfAgAAZHJzL2Rvd25yZXYueG1sUEsFBgAAAAAEAAQA9wAAAJIDAAAAAA==&#10;">
                    <v:imagedata r:id="rId287" o:title=""/>
                    <v:path arrowok="t"/>
                  </v:shape>
                  <v:shape id="Picture 200792" o:spid="_x0000_s1033" type="#_x0000_t75" style="position:absolute;left:31114;top:3693;width:4949;height: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0zaHFAAAA3wAAAA8AAABkcnMvZG93bnJldi54bWxEj0FrAjEUhO8F/0N4Qm81q2LrrkYRQdiL&#10;0FrB6yN57i5uXsImuuu/bwqFHoeZ+YZZbwfbigd1oXGsYDrJQBBrZxquFJy/D29LECEiG2wdk4In&#10;BdhuRi9rLIzr+Ysep1iJBOFQoII6Rl9IGXRNFsPEeeLkXV1nMSbZVdJ02Ce4beUsy96lxYbTQo2e&#10;9jXp2+luFZgy13nWL8q9v+ZeHj8v2j7nSr2Oh90KRKQh/of/2qVRkIgf+Qx+/6Qv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dM2hxQAAAN8AAAAPAAAAAAAAAAAAAAAA&#10;AJ8CAABkcnMvZG93bnJldi54bWxQSwUGAAAAAAQABAD3AAAAkQMAAAAA&#10;">
                    <v:imagedata r:id="rId286" o:title=""/>
                    <v:path arrowok="t"/>
                  </v:shape>
                  <v:shape id="Picture 200793" o:spid="_x0000_s1034" type="#_x0000_t75" style="position:absolute;left:35066;top:15537;width:4801;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LWtPGAAAA3wAAAA8AAABkcnMvZG93bnJldi54bWxEj09rwkAUxO8Fv8PyhN7qpi01Gl1FWhRP&#10;iv/uz+wzCc2+Dbtrkn77rlDocZiZ3zDzZW9q0ZLzlWUFr6MEBHFudcWFgvNp/TIB4QOyxtoyKfgh&#10;D8vF4GmOmbYdH6g9hkJECPsMFZQhNJmUPi/JoB/Zhjh6N+sMhihdIbXDLsJNLd+SZCwNVhwXSmzo&#10;s6T8+3g3Cjb3quk3173r5MfXblWn1/WlTZV6HvarGYhAffgP/7W3WkEkptN3ePyJX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ta08YAAADfAAAADwAAAAAAAAAAAAAA&#10;AACfAgAAZHJzL2Rvd25yZXYueG1sUEsFBgAAAAAEAAQA9wAAAJIDAAAAAA==&#10;">
                    <v:imagedata r:id="rId276" o:title=""/>
                    <v:path arrowok="t"/>
                  </v:shape>
                  <v:shape id="Picture 200794" o:spid="_x0000_s1035" type="#_x0000_t75" style="position:absolute;left:30579;top:30078;width:6291;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7CjPGAAAA3wAAAA8AAABkcnMvZG93bnJldi54bWxEj0FrwkAUhO8F/8PyhN7qxlqqRjehBITe&#10;Sm1FvD12n0lI9m3MrjH++26h0OMwM98w23y0rRio97VjBfNZAoJYO1NzqeD7a/e0AuEDssHWMSm4&#10;k4c8mzxsMTXuxp807EMpIoR9igqqELpUSq8rsuhnriOO3tn1FkOUfSlNj7cIt618TpJXabHmuFBh&#10;R0VFutlfbaToe+kOp91wbNanRVF8XJJGo1KP0/FtAyLQGP7Df+13oyASl+sX+P0Tv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HsKM8YAAADfAAAADwAAAAAAAAAAAAAA&#10;AACfAgAAZHJzL2Rvd25yZXYueG1sUEsFBgAAAAAEAAQA9wAAAJIDAAAAAA==&#10;">
                    <v:imagedata r:id="rId287" o:title=""/>
                    <v:path arrowok="t"/>
                  </v:shape>
                  <v:line id="Straight Connector 200795" o:spid="_x0000_s1036" style="position:absolute;flip:x;visibility:visible;mso-wrap-style:square" from="3071,9570" to="3145,16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ie7McAAADfAAAADwAAAGRycy9kb3ducmV2LnhtbESPT4vCMBTE74LfIbyFvWm6Qv1TjSKi&#10;IIiCrh68PZu3bdfmpTRZrd/eCMIeh5n5DTOZNaYUN6pdYVnBVzcCQZxaXXCm4Pi96gxBOI+ssbRM&#10;Ch7kYDZttyaYaHvnPd0OPhMBwi5BBbn3VSKlS3My6Lq2Ig7ej60N+iDrTOoa7wFuStmLor40WHBY&#10;yLGiRU7p9fBnFKz09sLDkdudT7bob9a/1WkZx0p9fjTzMQhPjf8Pv9trrSAQB6MYXn/CF5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aJ7sxwAAAN8AAAAPAAAAAAAA&#10;AAAAAAAAAKECAABkcnMvZG93bnJldi54bWxQSwUGAAAAAAQABAD5AAAAlQMAAAAA&#10;" strokecolor="#b53d68 [3204]" strokeweight=".5pt">
                    <v:stroke joinstyle="miter"/>
                  </v:line>
                  <v:line id="Straight Connector 200796" o:spid="_x0000_s1037" style="position:absolute;visibility:visible;mso-wrap-style:square" from="3071,22704" to="3145,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N1oMYAAADfAAAADwAAAGRycy9kb3ducmV2LnhtbESPQWvCQBSE70L/w/IK3nTTCrFNs0op&#10;KD0Janvw9si+ZNNm36bZNUn/vSsIHoeZ+YbJ16NtRE+drx0reJonIIgLp2uuFHwdN7MXED4ga2wc&#10;k4J/8rBePUxyzLQbeE/9IVQiQthnqMCE0GZS+sKQRT93LXH0StdZDFF2ldQdDhFuG/mcJKm0WHNc&#10;MNjSh6Hi93C2Cv6w2JA9fW/7ZDD9Ii3b3fLnpNT0cXx/AxFoDPfwrf2pFUTi8jWF65/4BeTq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TdaDGAAAA3wAAAA8AAAAAAAAA&#10;AAAAAAAAoQIAAGRycy9kb3ducmV2LnhtbFBLBQYAAAAABAAEAPkAAACUAwAAAAA=&#10;" strokecolor="#b53d68 [3204]" strokeweight=".5pt">
                    <v:stroke joinstyle="miter"/>
                  </v:line>
                  <v:line id="Straight Connector 200797" o:spid="_x0000_s1038" style="position:absolute;flip:x;visibility:visible;mso-wrap-style:square" from="24764,23146" to="24921,30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lAMgAAADfAAAADwAAAGRycy9kb3ducmV2LnhtbESPQWvCQBSE7wX/w/KE3uqmBZOYuoqU&#10;CkKp0KgHb8/sa5KafRuyW5P+e1cQehxm5htmvhxMIy7UudqygudJBIK4sLrmUsF+t35KQTiPrLGx&#10;TAr+yMFyMXqYY6Ztz190yX0pAoRdhgoq79tMSldUZNBNbEscvG/bGfRBdqXUHfYBbhr5EkWxNFhz&#10;WKiwpbeKinP+axSs9eeJ05nbHg+2jj82P+3hfTpV6nE8rF5BeBr8f/je3mgFgZjMErj9CV9AL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alAMgAAADfAAAADwAAAAAA&#10;AAAAAAAAAAChAgAAZHJzL2Rvd25yZXYueG1sUEsFBgAAAAAEAAQA+QAAAJYDAAAAAA==&#10;" strokecolor="#b53d68 [3204]" strokeweight=".5pt">
                    <v:stroke joinstyle="miter"/>
                  </v:line>
                  <v:line id="Straight Connector 200798" o:spid="_x0000_s1039" style="position:absolute;visibility:visible;mso-wrap-style:square" from="33589,9570" to="37467,15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BEScYAAADfAAAADwAAAGRycy9kb3ducmV2LnhtbESPwW7CMAyG75P2DpGRuI0UkGAUApom&#10;gThNGtsO3KzGNIXG6ZrQdm8/HybtaP3+P/vb7AZfq47aWAU2MJ1koIiLYCsuDXx+7J+eQcWEbLEO&#10;TAZ+KMJu+/iwwdyGnt+pO6VSCYRjjgZcSk2udSwceYyT0BBLdgmtxyRjW2rbYi9wX+tZli20x4rl&#10;gsOGXh0Vt9PdG/jGYk/+/HXost5188WleVtez8aMR8PLGlSiIf0v/7WP1oAQlyt5WHzEB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AREnGAAAA3wAAAA8AAAAAAAAA&#10;AAAAAAAAoQIAAGRycy9kb3ducmV2LnhtbFBLBQYAAAAABAAEAPkAAACUAwAAAAA=&#10;" strokecolor="#b53d68 [3204]" strokeweight=".5pt">
                    <v:stroke joinstyle="miter"/>
                  </v:line>
                  <v:line id="Straight Connector 200799" o:spid="_x0000_s1040" style="position:absolute;flip:x;visibility:visible;mso-wrap-style:square" from="33724,21298" to="37467,30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U6cgAAADfAAAADwAAAGRycy9kb3ducmV2LnhtbESPQWvCQBSE7wX/w/IEb3VjIdakriLS&#10;QKC0oNZDb6/ZZxLNvg3ZNab/vlsoeBxm5htmuR5MI3rqXG1ZwWwagSAurK65VPB5yB4XIJxH1thY&#10;JgU/5GC9Gj0sMdX2xjvq974UAcIuRQWV920qpSsqMuimtiUO3sl2Bn2QXSl1h7cAN418iqK5NFhz&#10;WKiwpW1FxWV/NQoy/f7Ni8R9fB1tPX/Lz+3xNY6VmoyHzQsIT4O/h//buVYQiM9JAn9/wheQq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iWU6cgAAADfAAAADwAAAAAA&#10;AAAAAAAAAAChAgAAZHJzL2Rvd25yZXYueG1sUEsFBgAAAAAEAAQA+QAAAJYDAAAAAA==&#10;" strokecolor="#b53d68 [3204]" strokeweight=".5pt">
                    <v:stroke joinstyle="miter"/>
                  </v:line>
                </v:group>
                <v:shape id="Up Arrow 200801" o:spid="_x0000_s1041" type="#_x0000_t68" style="position:absolute;left:20665;top:37353;width:6353;height:8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D0MMA&#10;AADfAAAADwAAAGRycy9kb3ducmV2LnhtbESPQYvCMBSE74L/ITzBi2haDyK1UUQQxJvai7dH82yL&#10;zUttYtvdX79ZEDwOM/MNk+4GU4uOWldZVhAvIhDEudUVFwqy23G+BuE8ssbaMin4IQe77XiUYqJt&#10;zxfqrr4QAcIuQQWl900ipctLMugWtiEO3sO2Bn2QbSF1i32Am1ouo2glDVYcFkps6FBS/ry+TaBc&#10;+l/Ozl32rvSzj/PZ63x/rZSaTob9BoSnwX/Dn/ZJKwjEdRTD/5/wB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lD0MMAAADfAAAADwAAAAAAAAAAAAAAAACYAgAAZHJzL2Rv&#10;d25yZXYueG1sUEsFBgAAAAAEAAQA9QAAAIgDAAAAAA==&#10;" adj="8195" fillcolor="#b53d68 [3204]" strokecolor="#591e33 [1604]" strokeweight="1pt"/>
                <v:shape id="Up Arrow 200802" o:spid="_x0000_s1042" type="#_x0000_t68" style="position:absolute;left:30872;top:36772;width:5705;height:8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0NcIA&#10;AADfAAAADwAAAGRycy9kb3ducmV2LnhtbESP3arCMBCE7wXfIazgjWhiD4hUo4ggeCf+PMDSrG21&#10;2ZQm1urTG+GAl8PMfMMs152tREuNLx1rmE4UCOLMmZJzDZfzbjwH4QOywcoxaXiRh/Wq31tiatyT&#10;j9SeQi4ihH2KGooQ6lRKnxVk0U9cTRy9q2sshiibXJoGnxFuK5koNZMWS44LBda0LSi7nx5Ww+Pv&#10;NgqXKSblYXtMbN6+VdWdtR4Ous0CRKAu/ML/7b3REIlzlcD3T/wC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1/Q1wgAAAN8AAAAPAAAAAAAAAAAAAAAAAJgCAABkcnMvZG93&#10;bnJldi54bWxQSwUGAAAAAAQABAD1AAAAhwMAAAAA&#10;" adj="7304" fillcolor="#b0ef71" strokecolor="blue" strokeweight="1pt"/>
              </v:group>
            </w:pict>
          </mc:Fallback>
        </mc:AlternateContent>
      </w: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B92D5D">
      <w:pPr>
        <w:tabs>
          <w:tab w:val="left" w:pos="8040"/>
        </w:tabs>
        <w:rPr>
          <w:rFonts w:cs="Calibri"/>
          <w:sz w:val="32"/>
          <w:szCs w:val="28"/>
        </w:rPr>
      </w:pPr>
    </w:p>
    <w:p w:rsidR="00F322BC" w:rsidRPr="004E5322" w:rsidRDefault="00F322BC" w:rsidP="009409FF">
      <w:r w:rsidRPr="004E5322">
        <w:t>•Weights of zero on example.com to a set of load balancers</w:t>
      </w:r>
    </w:p>
    <w:p w:rsidR="00F322BC" w:rsidRPr="004E5322" w:rsidRDefault="00F322BC" w:rsidP="009409FF">
      <w:r w:rsidRPr="004E5322">
        <w:t>•Assign those load balancers to the stack</w:t>
      </w:r>
    </w:p>
    <w:p w:rsidR="00F322BC" w:rsidRPr="004E5322" w:rsidRDefault="00F322BC" w:rsidP="009409FF">
      <w:r w:rsidRPr="004E5322">
        <w:t>•</w:t>
      </w:r>
      <w:proofErr w:type="spellStart"/>
      <w:r w:rsidRPr="004E5322">
        <w:t>In crease</w:t>
      </w:r>
      <w:proofErr w:type="spellEnd"/>
      <w:r w:rsidRPr="004E5322">
        <w:t xml:space="preserve"> the weights to the green (staging deployment)</w:t>
      </w:r>
    </w:p>
    <w:p w:rsidR="00F322BC" w:rsidRPr="004E5322" w:rsidRDefault="00F322BC" w:rsidP="009409FF">
      <w:r w:rsidRPr="004E5322">
        <w:t>•DNS caching is not an issue since the ELBS were set as weight 0</w:t>
      </w:r>
    </w:p>
    <w:p w:rsidR="00F322BC" w:rsidRDefault="00F322B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Default="00214CCC" w:rsidP="00B92D5D">
      <w:pPr>
        <w:tabs>
          <w:tab w:val="left" w:pos="8040"/>
        </w:tabs>
        <w:rPr>
          <w:rFonts w:cs="Calibri"/>
          <w:sz w:val="32"/>
          <w:szCs w:val="28"/>
        </w:rPr>
      </w:pPr>
    </w:p>
    <w:p w:rsidR="00214CCC" w:rsidRPr="004E5322" w:rsidRDefault="00214CCC" w:rsidP="00214CCC">
      <w:pPr>
        <w:pStyle w:val="Heading1"/>
      </w:pPr>
      <w:r>
        <w:lastRenderedPageBreak/>
        <w:t>OpsWorks Hands-on</w:t>
      </w:r>
    </w:p>
    <w:p w:rsidR="00214CCC" w:rsidRDefault="00214CCC" w:rsidP="00214CCC">
      <w:pPr>
        <w:tabs>
          <w:tab w:val="left" w:pos="975"/>
        </w:tabs>
        <w:jc w:val="both"/>
      </w:pPr>
      <w:r>
        <w:t>We create a stack, layers, an instance inside of a layer, and we then deploy a PHP application to that instance. Then, we attach an Elastic Load Balancer to the layer with our newly deployed app to test it out.</w:t>
      </w:r>
    </w:p>
    <w:p w:rsidR="00214CCC" w:rsidRDefault="00214CCC" w:rsidP="00214CCC">
      <w:pPr>
        <w:tabs>
          <w:tab w:val="left" w:pos="975"/>
        </w:tabs>
        <w:jc w:val="both"/>
      </w:pPr>
      <w:r>
        <w:t xml:space="preserve">First we have go to our </w:t>
      </w:r>
      <w:proofErr w:type="spellStart"/>
      <w:r>
        <w:t>aws</w:t>
      </w:r>
      <w:proofErr w:type="spellEnd"/>
      <w:r>
        <w:t xml:space="preserve"> </w:t>
      </w:r>
      <w:proofErr w:type="gramStart"/>
      <w:r>
        <w:t>console ,</w:t>
      </w:r>
      <w:proofErr w:type="gramEnd"/>
    </w:p>
    <w:p w:rsidR="00214CCC" w:rsidRDefault="00214CCC" w:rsidP="00B92D5D">
      <w:pPr>
        <w:tabs>
          <w:tab w:val="left" w:pos="8040"/>
        </w:tabs>
        <w:rPr>
          <w:rFonts w:cs="Calibri"/>
          <w:sz w:val="32"/>
          <w:szCs w:val="28"/>
        </w:rPr>
      </w:pPr>
    </w:p>
    <w:p w:rsidR="00F322BC" w:rsidRDefault="00214CCC" w:rsidP="00B92D5D">
      <w:pPr>
        <w:tabs>
          <w:tab w:val="left" w:pos="8040"/>
        </w:tabs>
        <w:rPr>
          <w:rFonts w:cs="Calibri"/>
          <w:sz w:val="32"/>
          <w:szCs w:val="28"/>
        </w:rPr>
      </w:pPr>
      <w:r>
        <w:rPr>
          <w:noProof/>
          <w:lang w:eastAsia="en-US"/>
        </w:rPr>
        <w:drawing>
          <wp:inline distT="0" distB="0" distL="0" distR="0" wp14:anchorId="6CCF9406" wp14:editId="726E92C7">
            <wp:extent cx="6115050" cy="2763520"/>
            <wp:effectExtent l="0" t="0" r="0" b="0"/>
            <wp:docPr id="200741" name="Picture 20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15050" cy="2763520"/>
                    </a:xfrm>
                    <a:prstGeom prst="rect">
                      <a:avLst/>
                    </a:prstGeom>
                  </pic:spPr>
                </pic:pic>
              </a:graphicData>
            </a:graphic>
          </wp:inline>
        </w:drawing>
      </w:r>
    </w:p>
    <w:p w:rsidR="00214CCC" w:rsidRDefault="00214CCC" w:rsidP="00214CCC">
      <w:pPr>
        <w:tabs>
          <w:tab w:val="left" w:pos="975"/>
        </w:tabs>
        <w:jc w:val="both"/>
      </w:pPr>
      <w:r>
        <w:t xml:space="preserve">To click on </w:t>
      </w:r>
      <w:proofErr w:type="spellStart"/>
      <w:proofErr w:type="gramStart"/>
      <w:r>
        <w:t>opsworks</w:t>
      </w:r>
      <w:proofErr w:type="spellEnd"/>
      <w:r>
        <w:t xml:space="preserve"> ,</w:t>
      </w:r>
      <w:proofErr w:type="gramEnd"/>
    </w:p>
    <w:p w:rsidR="00214CCC" w:rsidRDefault="00214CCC" w:rsidP="00B92D5D">
      <w:pPr>
        <w:tabs>
          <w:tab w:val="left" w:pos="8040"/>
        </w:tabs>
        <w:rPr>
          <w:rFonts w:cs="Calibri"/>
          <w:sz w:val="32"/>
          <w:szCs w:val="28"/>
        </w:rPr>
      </w:pPr>
      <w:r>
        <w:rPr>
          <w:noProof/>
          <w:lang w:eastAsia="en-US"/>
        </w:rPr>
        <w:drawing>
          <wp:inline distT="0" distB="0" distL="0" distR="0" wp14:anchorId="6A638FA6" wp14:editId="088AD097">
            <wp:extent cx="6115050" cy="2938145"/>
            <wp:effectExtent l="0" t="0" r="0" b="0"/>
            <wp:docPr id="200800" name="Picture 20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15050" cy="2938145"/>
                    </a:xfrm>
                    <a:prstGeom prst="rect">
                      <a:avLst/>
                    </a:prstGeom>
                  </pic:spPr>
                </pic:pic>
              </a:graphicData>
            </a:graphic>
          </wp:inline>
        </w:drawing>
      </w:r>
    </w:p>
    <w:p w:rsidR="00214CCC" w:rsidRDefault="00214CCC" w:rsidP="00B92D5D">
      <w:pPr>
        <w:tabs>
          <w:tab w:val="left" w:pos="8040"/>
        </w:tabs>
        <w:rPr>
          <w:rFonts w:cs="Calibri"/>
          <w:sz w:val="32"/>
          <w:szCs w:val="28"/>
        </w:rPr>
      </w:pPr>
    </w:p>
    <w:p w:rsidR="00214CCC" w:rsidRDefault="00214CCC" w:rsidP="00214CCC">
      <w:pPr>
        <w:pStyle w:val="ListParagraph"/>
        <w:numPr>
          <w:ilvl w:val="0"/>
          <w:numId w:val="341"/>
        </w:numPr>
        <w:tabs>
          <w:tab w:val="left" w:pos="975"/>
        </w:tabs>
        <w:jc w:val="both"/>
      </w:pPr>
      <w:r>
        <w:lastRenderedPageBreak/>
        <w:t xml:space="preserve">To click </w:t>
      </w:r>
      <w:proofErr w:type="spellStart"/>
      <w:r>
        <w:t>opsworks</w:t>
      </w:r>
      <w:proofErr w:type="spellEnd"/>
      <w:r>
        <w:t xml:space="preserve"> stacks ,</w:t>
      </w:r>
    </w:p>
    <w:p w:rsidR="00214CCC" w:rsidRDefault="00214CCC" w:rsidP="00B92D5D">
      <w:pPr>
        <w:tabs>
          <w:tab w:val="left" w:pos="8040"/>
        </w:tabs>
        <w:rPr>
          <w:rFonts w:cs="Calibri"/>
          <w:sz w:val="32"/>
          <w:szCs w:val="28"/>
        </w:rPr>
      </w:pPr>
      <w:r>
        <w:rPr>
          <w:noProof/>
          <w:lang w:eastAsia="en-US"/>
        </w:rPr>
        <w:drawing>
          <wp:inline distT="0" distB="0" distL="0" distR="0" wp14:anchorId="6F177A1D" wp14:editId="72B4912F">
            <wp:extent cx="6115050" cy="2854960"/>
            <wp:effectExtent l="0" t="0" r="0" b="2540"/>
            <wp:docPr id="200805" name="Picture 20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15050" cy="2854960"/>
                    </a:xfrm>
                    <a:prstGeom prst="rect">
                      <a:avLst/>
                    </a:prstGeom>
                  </pic:spPr>
                </pic:pic>
              </a:graphicData>
            </a:graphic>
          </wp:inline>
        </w:drawing>
      </w:r>
    </w:p>
    <w:p w:rsidR="00214CCC" w:rsidRDefault="00214CCC" w:rsidP="00214CCC">
      <w:pPr>
        <w:tabs>
          <w:tab w:val="left" w:pos="975"/>
        </w:tabs>
        <w:jc w:val="both"/>
      </w:pPr>
      <w:r>
        <w:t xml:space="preserve">To click on start </w:t>
      </w:r>
      <w:proofErr w:type="gramStart"/>
      <w:r>
        <w:t>fresh ,</w:t>
      </w:r>
      <w:proofErr w:type="gramEnd"/>
      <w:r>
        <w:t xml:space="preserve"> </w:t>
      </w:r>
    </w:p>
    <w:p w:rsidR="00214CCC" w:rsidRDefault="00214CCC" w:rsidP="00214CCC">
      <w:pPr>
        <w:pStyle w:val="ListParagraph"/>
        <w:tabs>
          <w:tab w:val="left" w:pos="975"/>
        </w:tabs>
        <w:jc w:val="both"/>
      </w:pPr>
      <w:r>
        <w:rPr>
          <w:noProof/>
        </w:rPr>
        <w:drawing>
          <wp:inline distT="0" distB="0" distL="0" distR="0" wp14:anchorId="260F0533" wp14:editId="294733CB">
            <wp:extent cx="6115050" cy="3014345"/>
            <wp:effectExtent l="0" t="0" r="0" b="0"/>
            <wp:docPr id="200806" name="Picture 20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15050" cy="3014345"/>
                    </a:xfrm>
                    <a:prstGeom prst="rect">
                      <a:avLst/>
                    </a:prstGeom>
                  </pic:spPr>
                </pic:pic>
              </a:graphicData>
            </a:graphic>
          </wp:inline>
        </w:drawing>
      </w:r>
      <w:r w:rsidRPr="00214CCC">
        <w:t xml:space="preserve"> </w:t>
      </w:r>
    </w:p>
    <w:p w:rsidR="00214CCC" w:rsidRDefault="00214CCC" w:rsidP="00214CCC">
      <w:pPr>
        <w:pStyle w:val="ListParagraph"/>
        <w:numPr>
          <w:ilvl w:val="0"/>
          <w:numId w:val="341"/>
        </w:numPr>
        <w:tabs>
          <w:tab w:val="left" w:pos="975"/>
        </w:tabs>
        <w:jc w:val="both"/>
      </w:pPr>
      <w:r>
        <w:t xml:space="preserve">We can get page like </w:t>
      </w:r>
      <w:proofErr w:type="gramStart"/>
      <w:r>
        <w:t>this .</w:t>
      </w:r>
      <w:proofErr w:type="gramEnd"/>
    </w:p>
    <w:p w:rsidR="00214CCC" w:rsidRPr="00214CCC" w:rsidRDefault="00214CCC" w:rsidP="00214CCC">
      <w:pPr>
        <w:pStyle w:val="ListParagraph"/>
        <w:numPr>
          <w:ilvl w:val="0"/>
          <w:numId w:val="342"/>
        </w:numPr>
        <w:tabs>
          <w:tab w:val="left" w:pos="8040"/>
        </w:tabs>
        <w:rPr>
          <w:rFonts w:cs="Calibri"/>
          <w:sz w:val="32"/>
          <w:szCs w:val="28"/>
        </w:rPr>
      </w:pPr>
      <w:r>
        <w:t>Now we can choose chef 11 stack</w:t>
      </w:r>
    </w:p>
    <w:p w:rsidR="00F322BC" w:rsidRPr="004E5322" w:rsidRDefault="00F322BC" w:rsidP="00B92D5D">
      <w:pPr>
        <w:tabs>
          <w:tab w:val="left" w:pos="8040"/>
        </w:tabs>
        <w:rPr>
          <w:rFonts w:cs="Calibri"/>
          <w:sz w:val="32"/>
          <w:szCs w:val="28"/>
        </w:rPr>
      </w:pPr>
    </w:p>
    <w:p w:rsidR="00214CCC" w:rsidRDefault="00214CCC" w:rsidP="00214CCC">
      <w:pPr>
        <w:tabs>
          <w:tab w:val="left" w:pos="975"/>
        </w:tabs>
        <w:jc w:val="both"/>
      </w:pPr>
      <w:r>
        <w:rPr>
          <w:noProof/>
          <w:lang w:eastAsia="en-US"/>
        </w:rPr>
        <w:lastRenderedPageBreak/>
        <w:drawing>
          <wp:inline distT="0" distB="0" distL="0" distR="0" wp14:anchorId="3A361693" wp14:editId="480CE60F">
            <wp:extent cx="6115050" cy="3874770"/>
            <wp:effectExtent l="0" t="0" r="0" b="0"/>
            <wp:docPr id="200807" name="Picture 20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15050" cy="3874770"/>
                    </a:xfrm>
                    <a:prstGeom prst="rect">
                      <a:avLst/>
                    </a:prstGeom>
                  </pic:spPr>
                </pic:pic>
              </a:graphicData>
            </a:graphic>
          </wp:inline>
        </w:drawing>
      </w:r>
      <w:r w:rsidRPr="00214CCC">
        <w:t xml:space="preserve"> </w:t>
      </w:r>
      <w:r>
        <w:t xml:space="preserve">We have added stack name in that after that click on </w:t>
      </w:r>
      <w:proofErr w:type="gramStart"/>
      <w:r>
        <w:t>advanced ,</w:t>
      </w:r>
      <w:proofErr w:type="gramEnd"/>
    </w:p>
    <w:p w:rsidR="00F322BC" w:rsidRDefault="00214CCC" w:rsidP="00B92D5D">
      <w:pPr>
        <w:tabs>
          <w:tab w:val="left" w:pos="8040"/>
        </w:tabs>
        <w:rPr>
          <w:rFonts w:cs="Calibri"/>
          <w:sz w:val="32"/>
          <w:szCs w:val="28"/>
        </w:rPr>
      </w:pPr>
      <w:r>
        <w:rPr>
          <w:noProof/>
          <w:lang w:eastAsia="en-US"/>
        </w:rPr>
        <w:drawing>
          <wp:inline distT="0" distB="0" distL="0" distR="0" wp14:anchorId="757574EC" wp14:editId="36136FBB">
            <wp:extent cx="6115050" cy="3893185"/>
            <wp:effectExtent l="0" t="0" r="0" b="0"/>
            <wp:docPr id="200808" name="Picture 20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15050" cy="3893185"/>
                    </a:xfrm>
                    <a:prstGeom prst="rect">
                      <a:avLst/>
                    </a:prstGeom>
                  </pic:spPr>
                </pic:pic>
              </a:graphicData>
            </a:graphic>
          </wp:inline>
        </w:drawing>
      </w:r>
    </w:p>
    <w:p w:rsidR="00214CCC" w:rsidRDefault="00214CCC" w:rsidP="00214CCC">
      <w:pPr>
        <w:tabs>
          <w:tab w:val="left" w:pos="975"/>
        </w:tabs>
        <w:jc w:val="both"/>
      </w:pPr>
      <w:r>
        <w:lastRenderedPageBreak/>
        <w:t xml:space="preserve">All are leave it </w:t>
      </w:r>
      <w:proofErr w:type="gramStart"/>
      <w:r>
        <w:t>default ,</w:t>
      </w:r>
      <w:proofErr w:type="gramEnd"/>
      <w:r>
        <w:t xml:space="preserve"> suppose you have created separate IAM  role then you can add it.</w:t>
      </w:r>
    </w:p>
    <w:p w:rsidR="00214CCC" w:rsidRDefault="00214CCC" w:rsidP="00214CCC">
      <w:pPr>
        <w:tabs>
          <w:tab w:val="left" w:pos="975"/>
        </w:tabs>
        <w:jc w:val="both"/>
      </w:pPr>
      <w:r>
        <w:t xml:space="preserve">Then click on add </w:t>
      </w:r>
      <w:proofErr w:type="gramStart"/>
      <w:r>
        <w:t>stack .</w:t>
      </w:r>
      <w:proofErr w:type="gramEnd"/>
      <w:r>
        <w:t xml:space="preserve"> </w:t>
      </w:r>
    </w:p>
    <w:p w:rsidR="00214CCC" w:rsidRDefault="00214CCC" w:rsidP="00B92D5D">
      <w:pPr>
        <w:tabs>
          <w:tab w:val="left" w:pos="8040"/>
        </w:tabs>
        <w:rPr>
          <w:rFonts w:cs="Calibri"/>
          <w:sz w:val="32"/>
          <w:szCs w:val="28"/>
        </w:rPr>
      </w:pPr>
      <w:r>
        <w:rPr>
          <w:noProof/>
          <w:lang w:eastAsia="en-US"/>
        </w:rPr>
        <w:drawing>
          <wp:inline distT="0" distB="0" distL="0" distR="0" wp14:anchorId="4E6D25FE" wp14:editId="4C5760A9">
            <wp:extent cx="6115050" cy="3260090"/>
            <wp:effectExtent l="0" t="0" r="0" b="0"/>
            <wp:docPr id="200809" name="Picture 20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15050" cy="3260090"/>
                    </a:xfrm>
                    <a:prstGeom prst="rect">
                      <a:avLst/>
                    </a:prstGeom>
                  </pic:spPr>
                </pic:pic>
              </a:graphicData>
            </a:graphic>
          </wp:inline>
        </w:drawing>
      </w:r>
    </w:p>
    <w:p w:rsidR="00214CCC" w:rsidRDefault="00214CCC" w:rsidP="00214CCC">
      <w:pPr>
        <w:tabs>
          <w:tab w:val="left" w:pos="975"/>
        </w:tabs>
        <w:jc w:val="both"/>
      </w:pPr>
      <w:r>
        <w:t xml:space="preserve">In above snap shot shows so many </w:t>
      </w:r>
      <w:proofErr w:type="gramStart"/>
      <w:r>
        <w:t>options ,</w:t>
      </w:r>
      <w:proofErr w:type="gramEnd"/>
      <w:r>
        <w:t xml:space="preserve"> to click on to add a layer </w:t>
      </w:r>
    </w:p>
    <w:p w:rsidR="00214CCC" w:rsidRDefault="00214CCC" w:rsidP="00B92D5D">
      <w:pPr>
        <w:tabs>
          <w:tab w:val="left" w:pos="8040"/>
        </w:tabs>
        <w:rPr>
          <w:rFonts w:cs="Calibri"/>
          <w:sz w:val="32"/>
          <w:szCs w:val="28"/>
        </w:rPr>
      </w:pPr>
      <w:r>
        <w:rPr>
          <w:noProof/>
          <w:lang w:eastAsia="en-US"/>
        </w:rPr>
        <w:drawing>
          <wp:inline distT="0" distB="0" distL="0" distR="0" wp14:anchorId="1207547A" wp14:editId="3E4078AE">
            <wp:extent cx="6115050" cy="3260090"/>
            <wp:effectExtent l="0" t="0" r="0" b="0"/>
            <wp:docPr id="200810" name="Picture 20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15050" cy="3260090"/>
                    </a:xfrm>
                    <a:prstGeom prst="rect">
                      <a:avLst/>
                    </a:prstGeom>
                  </pic:spPr>
                </pic:pic>
              </a:graphicData>
            </a:graphic>
          </wp:inline>
        </w:drawing>
      </w:r>
    </w:p>
    <w:p w:rsidR="00214CCC" w:rsidRDefault="00214CCC" w:rsidP="00B92D5D">
      <w:pPr>
        <w:tabs>
          <w:tab w:val="left" w:pos="8040"/>
        </w:tabs>
        <w:rPr>
          <w:rFonts w:cs="Calibri"/>
          <w:sz w:val="32"/>
          <w:szCs w:val="28"/>
        </w:rPr>
      </w:pPr>
      <w:r>
        <w:rPr>
          <w:noProof/>
          <w:lang w:eastAsia="en-US"/>
        </w:rPr>
        <w:lastRenderedPageBreak/>
        <w:drawing>
          <wp:inline distT="0" distB="0" distL="0" distR="0" wp14:anchorId="3CEAA602" wp14:editId="10EF67FB">
            <wp:extent cx="6115050" cy="4030345"/>
            <wp:effectExtent l="0" t="0" r="0" b="8255"/>
            <wp:docPr id="200811" name="Picture 20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15050" cy="4030345"/>
                    </a:xfrm>
                    <a:prstGeom prst="rect">
                      <a:avLst/>
                    </a:prstGeom>
                  </pic:spPr>
                </pic:pic>
              </a:graphicData>
            </a:graphic>
          </wp:inline>
        </w:drawing>
      </w:r>
    </w:p>
    <w:p w:rsidR="00214CCC" w:rsidRDefault="00214CCC" w:rsidP="00214CCC">
      <w:pPr>
        <w:tabs>
          <w:tab w:val="left" w:pos="975"/>
        </w:tabs>
        <w:jc w:val="both"/>
      </w:pPr>
      <w:r>
        <w:t xml:space="preserve">In layer </w:t>
      </w:r>
      <w:proofErr w:type="gramStart"/>
      <w:r>
        <w:t>type ,</w:t>
      </w:r>
      <w:proofErr w:type="gramEnd"/>
      <w:r>
        <w:t xml:space="preserve"> it shows so many layers,</w:t>
      </w:r>
    </w:p>
    <w:p w:rsidR="00214CCC" w:rsidRDefault="00214CCC" w:rsidP="00B92D5D">
      <w:pPr>
        <w:tabs>
          <w:tab w:val="left" w:pos="8040"/>
        </w:tabs>
        <w:rPr>
          <w:rFonts w:cs="Calibri"/>
          <w:sz w:val="32"/>
          <w:szCs w:val="28"/>
        </w:rPr>
      </w:pPr>
      <w:r>
        <w:rPr>
          <w:noProof/>
          <w:lang w:eastAsia="en-US"/>
        </w:rPr>
        <w:drawing>
          <wp:inline distT="0" distB="0" distL="0" distR="0" wp14:anchorId="5F39079C" wp14:editId="29E5E6A2">
            <wp:extent cx="6115050" cy="3890010"/>
            <wp:effectExtent l="0" t="0" r="0" b="0"/>
            <wp:docPr id="200812" name="Picture 20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15050" cy="3890010"/>
                    </a:xfrm>
                    <a:prstGeom prst="rect">
                      <a:avLst/>
                    </a:prstGeom>
                  </pic:spPr>
                </pic:pic>
              </a:graphicData>
            </a:graphic>
          </wp:inline>
        </w:drawing>
      </w:r>
    </w:p>
    <w:p w:rsidR="00214CCC" w:rsidRDefault="00214CCC" w:rsidP="00214CCC">
      <w:pPr>
        <w:tabs>
          <w:tab w:val="left" w:pos="975"/>
        </w:tabs>
        <w:jc w:val="both"/>
      </w:pPr>
      <w:r>
        <w:lastRenderedPageBreak/>
        <w:t xml:space="preserve">We can choose PHP app </w:t>
      </w:r>
      <w:proofErr w:type="gramStart"/>
      <w:r>
        <w:t>server ,</w:t>
      </w:r>
      <w:proofErr w:type="gramEnd"/>
    </w:p>
    <w:p w:rsidR="00214CCC" w:rsidRDefault="00214CCC" w:rsidP="00214CCC">
      <w:pPr>
        <w:tabs>
          <w:tab w:val="left" w:pos="975"/>
        </w:tabs>
        <w:jc w:val="both"/>
      </w:pPr>
      <w:r>
        <w:t>Then click on add layer button,</w:t>
      </w:r>
    </w:p>
    <w:p w:rsidR="00214CCC" w:rsidRDefault="00214CCC" w:rsidP="00214CCC">
      <w:pPr>
        <w:tabs>
          <w:tab w:val="left" w:pos="975"/>
        </w:tabs>
        <w:jc w:val="both"/>
      </w:pPr>
      <w:r>
        <w:rPr>
          <w:noProof/>
          <w:lang w:eastAsia="en-US"/>
        </w:rPr>
        <w:drawing>
          <wp:inline distT="0" distB="0" distL="0" distR="0" wp14:anchorId="6657495C" wp14:editId="3DA629D6">
            <wp:extent cx="6115050" cy="2072640"/>
            <wp:effectExtent l="0" t="0" r="0" b="3810"/>
            <wp:docPr id="200813" name="Picture 20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15050" cy="2072640"/>
                    </a:xfrm>
                    <a:prstGeom prst="rect">
                      <a:avLst/>
                    </a:prstGeom>
                  </pic:spPr>
                </pic:pic>
              </a:graphicData>
            </a:graphic>
          </wp:inline>
        </w:drawing>
      </w:r>
      <w:r w:rsidRPr="00214CCC">
        <w:t xml:space="preserve"> </w:t>
      </w:r>
      <w:r>
        <w:t xml:space="preserve">To click on setting in PHP app </w:t>
      </w:r>
      <w:proofErr w:type="gramStart"/>
      <w:r>
        <w:t>server ,</w:t>
      </w:r>
      <w:proofErr w:type="gramEnd"/>
    </w:p>
    <w:p w:rsidR="00214CCC" w:rsidRDefault="00214CCC" w:rsidP="00214CCC">
      <w:pPr>
        <w:tabs>
          <w:tab w:val="left" w:pos="975"/>
        </w:tabs>
        <w:jc w:val="both"/>
      </w:pPr>
      <w:r>
        <w:rPr>
          <w:noProof/>
          <w:lang w:eastAsia="en-US"/>
        </w:rPr>
        <w:drawing>
          <wp:inline distT="0" distB="0" distL="0" distR="0" wp14:anchorId="6EC7B760" wp14:editId="7ED2C3C6">
            <wp:extent cx="6115050" cy="2552065"/>
            <wp:effectExtent l="0" t="0" r="0" b="635"/>
            <wp:docPr id="200814" name="Picture 20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15050" cy="2552065"/>
                    </a:xfrm>
                    <a:prstGeom prst="rect">
                      <a:avLst/>
                    </a:prstGeom>
                  </pic:spPr>
                </pic:pic>
              </a:graphicData>
            </a:graphic>
          </wp:inline>
        </w:drawing>
      </w:r>
      <w:r w:rsidRPr="00214CCC">
        <w:t xml:space="preserve"> </w:t>
      </w:r>
      <w:r>
        <w:t xml:space="preserve">Leave all the settings in </w:t>
      </w:r>
      <w:proofErr w:type="gramStart"/>
      <w:r>
        <w:t>default .</w:t>
      </w:r>
      <w:proofErr w:type="gramEnd"/>
    </w:p>
    <w:p w:rsidR="00214CCC" w:rsidRDefault="00214CCC" w:rsidP="00214CCC">
      <w:pPr>
        <w:tabs>
          <w:tab w:val="left" w:pos="975"/>
        </w:tabs>
        <w:jc w:val="both"/>
      </w:pPr>
      <w:r>
        <w:t xml:space="preserve">Now I am going to add another </w:t>
      </w:r>
      <w:proofErr w:type="gramStart"/>
      <w:r>
        <w:t>layer ,</w:t>
      </w:r>
      <w:proofErr w:type="gramEnd"/>
    </w:p>
    <w:p w:rsidR="00214CCC" w:rsidRDefault="00214CCC" w:rsidP="00214CCC">
      <w:pPr>
        <w:tabs>
          <w:tab w:val="left" w:pos="975"/>
        </w:tabs>
        <w:jc w:val="both"/>
      </w:pPr>
      <w:r>
        <w:rPr>
          <w:noProof/>
          <w:lang w:eastAsia="en-US"/>
        </w:rPr>
        <w:lastRenderedPageBreak/>
        <w:drawing>
          <wp:inline distT="0" distB="0" distL="0" distR="0" wp14:anchorId="6892D042" wp14:editId="634C6531">
            <wp:extent cx="6115050" cy="3470275"/>
            <wp:effectExtent l="0" t="0" r="0" b="0"/>
            <wp:docPr id="200815" name="Picture 20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15050" cy="3470275"/>
                    </a:xfrm>
                    <a:prstGeom prst="rect">
                      <a:avLst/>
                    </a:prstGeom>
                  </pic:spPr>
                </pic:pic>
              </a:graphicData>
            </a:graphic>
          </wp:inline>
        </w:drawing>
      </w:r>
      <w:r w:rsidRPr="00214CCC">
        <w:t xml:space="preserve"> </w:t>
      </w:r>
      <w:r>
        <w:t xml:space="preserve">I am adding another layer </w:t>
      </w:r>
      <w:proofErr w:type="gramStart"/>
      <w:r>
        <w:t>is ﻿Ganglia</w:t>
      </w:r>
      <w:proofErr w:type="gramEnd"/>
      <w:r>
        <w:t xml:space="preserve"> for monitoring .</w:t>
      </w:r>
    </w:p>
    <w:p w:rsidR="00214CCC" w:rsidRDefault="00214CCC" w:rsidP="00214CCC">
      <w:pPr>
        <w:tabs>
          <w:tab w:val="left" w:pos="975"/>
        </w:tabs>
        <w:jc w:val="both"/>
      </w:pPr>
      <w:r>
        <w:t>Then click on add layer button.</w:t>
      </w:r>
    </w:p>
    <w:p w:rsidR="00214CCC" w:rsidRDefault="00214CCC" w:rsidP="00214CCC">
      <w:pPr>
        <w:tabs>
          <w:tab w:val="left" w:pos="975"/>
        </w:tabs>
        <w:jc w:val="both"/>
      </w:pPr>
      <w:r>
        <w:rPr>
          <w:noProof/>
          <w:lang w:eastAsia="en-US"/>
        </w:rPr>
        <w:drawing>
          <wp:inline distT="0" distB="0" distL="0" distR="0" wp14:anchorId="0EE0E104" wp14:editId="642510F8">
            <wp:extent cx="6115050" cy="2266950"/>
            <wp:effectExtent l="0" t="0" r="0" b="0"/>
            <wp:docPr id="200816" name="Picture 20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15050" cy="2266950"/>
                    </a:xfrm>
                    <a:prstGeom prst="rect">
                      <a:avLst/>
                    </a:prstGeom>
                  </pic:spPr>
                </pic:pic>
              </a:graphicData>
            </a:graphic>
          </wp:inline>
        </w:drawing>
      </w:r>
      <w:r w:rsidRPr="00214CCC">
        <w:t xml:space="preserve"> </w:t>
      </w:r>
      <w:r>
        <w:t xml:space="preserve">To click on add instance </w:t>
      </w:r>
      <w:proofErr w:type="gramStart"/>
      <w:r>
        <w:t>button .</w:t>
      </w:r>
      <w:proofErr w:type="gramEnd"/>
    </w:p>
    <w:p w:rsidR="00214CCC" w:rsidRDefault="00214CCC" w:rsidP="00214CCC">
      <w:pPr>
        <w:tabs>
          <w:tab w:val="left" w:pos="975"/>
        </w:tabs>
        <w:jc w:val="both"/>
      </w:pPr>
      <w:r>
        <w:rPr>
          <w:noProof/>
          <w:lang w:eastAsia="en-US"/>
        </w:rPr>
        <w:lastRenderedPageBreak/>
        <w:drawing>
          <wp:inline distT="0" distB="0" distL="0" distR="0" wp14:anchorId="5FF66348" wp14:editId="0A4BBA05">
            <wp:extent cx="6115050" cy="2727325"/>
            <wp:effectExtent l="0" t="0" r="0" b="0"/>
            <wp:docPr id="200817" name="Picture 20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15050" cy="2727325"/>
                    </a:xfrm>
                    <a:prstGeom prst="rect">
                      <a:avLst/>
                    </a:prstGeom>
                  </pic:spPr>
                </pic:pic>
              </a:graphicData>
            </a:graphic>
          </wp:inline>
        </w:drawing>
      </w:r>
      <w:r w:rsidRPr="00214CCC">
        <w:t xml:space="preserve"> </w:t>
      </w:r>
      <w:r>
        <w:t xml:space="preserve">We have to change our instance size to </w:t>
      </w:r>
      <w:proofErr w:type="gramStart"/>
      <w:r>
        <w:t>t2.micro .</w:t>
      </w:r>
      <w:proofErr w:type="gramEnd"/>
    </w:p>
    <w:p w:rsidR="00214CCC" w:rsidRDefault="00214CCC" w:rsidP="00214CCC">
      <w:pPr>
        <w:tabs>
          <w:tab w:val="left" w:pos="975"/>
        </w:tabs>
        <w:jc w:val="both"/>
      </w:pPr>
      <w:r>
        <w:rPr>
          <w:noProof/>
          <w:lang w:eastAsia="en-US"/>
        </w:rPr>
        <w:drawing>
          <wp:inline distT="0" distB="0" distL="0" distR="0" wp14:anchorId="3DFE7EF8" wp14:editId="6759D2C6">
            <wp:extent cx="6115050" cy="4221480"/>
            <wp:effectExtent l="0" t="0" r="0" b="7620"/>
            <wp:docPr id="200818" name="Picture 2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15050" cy="4221480"/>
                    </a:xfrm>
                    <a:prstGeom prst="rect">
                      <a:avLst/>
                    </a:prstGeom>
                  </pic:spPr>
                </pic:pic>
              </a:graphicData>
            </a:graphic>
          </wp:inline>
        </w:drawing>
      </w:r>
      <w:r w:rsidRPr="00214CCC">
        <w:t xml:space="preserve"> </w:t>
      </w:r>
      <w:r>
        <w:t xml:space="preserve">To click on add instance </w:t>
      </w:r>
      <w:proofErr w:type="gramStart"/>
      <w:r>
        <w:t>button .</w:t>
      </w:r>
      <w:proofErr w:type="gramEnd"/>
    </w:p>
    <w:p w:rsidR="00214CCC" w:rsidRDefault="00214CCC" w:rsidP="00214CCC">
      <w:pPr>
        <w:tabs>
          <w:tab w:val="left" w:pos="975"/>
        </w:tabs>
        <w:jc w:val="both"/>
      </w:pPr>
      <w:r>
        <w:rPr>
          <w:noProof/>
          <w:lang w:eastAsia="en-US"/>
        </w:rPr>
        <w:lastRenderedPageBreak/>
        <w:drawing>
          <wp:inline distT="0" distB="0" distL="0" distR="0" wp14:anchorId="04075128" wp14:editId="27C10E86">
            <wp:extent cx="6115050" cy="2698750"/>
            <wp:effectExtent l="0" t="0" r="0" b="6350"/>
            <wp:docPr id="200819" name="Picture 20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15050" cy="2698750"/>
                    </a:xfrm>
                    <a:prstGeom prst="rect">
                      <a:avLst/>
                    </a:prstGeom>
                  </pic:spPr>
                </pic:pic>
              </a:graphicData>
            </a:graphic>
          </wp:inline>
        </w:drawing>
      </w:r>
      <w:r w:rsidRPr="00214CCC">
        <w:t xml:space="preserve"> </w:t>
      </w:r>
      <w:r>
        <w:t xml:space="preserve">In above snap shot </w:t>
      </w:r>
      <w:proofErr w:type="gramStart"/>
      <w:r>
        <w:t>shows ,</w:t>
      </w:r>
      <w:proofErr w:type="gramEnd"/>
      <w:r>
        <w:t xml:space="preserve"> we have added instance and instance status shows stopped.</w:t>
      </w:r>
    </w:p>
    <w:p w:rsidR="00214CCC" w:rsidRDefault="00214CCC" w:rsidP="00214CCC">
      <w:pPr>
        <w:tabs>
          <w:tab w:val="left" w:pos="975"/>
        </w:tabs>
        <w:jc w:val="both"/>
      </w:pPr>
      <w:r>
        <w:t xml:space="preserve">So we can start instance </w:t>
      </w:r>
      <w:proofErr w:type="gramStart"/>
      <w:r>
        <w:t>manually ,</w:t>
      </w:r>
      <w:proofErr w:type="gramEnd"/>
      <w:r>
        <w:t xml:space="preserve"> to click on start button</w:t>
      </w:r>
    </w:p>
    <w:p w:rsidR="00214CCC" w:rsidRDefault="00214CCC" w:rsidP="00214CCC">
      <w:pPr>
        <w:tabs>
          <w:tab w:val="left" w:pos="975"/>
        </w:tabs>
        <w:jc w:val="both"/>
      </w:pPr>
    </w:p>
    <w:p w:rsidR="00214CCC" w:rsidRDefault="00214CCC" w:rsidP="00214CCC">
      <w:pPr>
        <w:tabs>
          <w:tab w:val="left" w:pos="975"/>
        </w:tabs>
        <w:jc w:val="both"/>
      </w:pPr>
      <w:r>
        <w:t xml:space="preserve">To open new </w:t>
      </w:r>
      <w:proofErr w:type="gramStart"/>
      <w:r>
        <w:t>tab ,to</w:t>
      </w:r>
      <w:proofErr w:type="gramEnd"/>
      <w:r>
        <w:t xml:space="preserve"> creating load balancer to use this layer .</w:t>
      </w:r>
    </w:p>
    <w:p w:rsidR="00214CCC" w:rsidRDefault="00214CCC" w:rsidP="00214CCC">
      <w:pPr>
        <w:tabs>
          <w:tab w:val="left" w:pos="975"/>
        </w:tabs>
        <w:jc w:val="both"/>
      </w:pPr>
      <w:r>
        <w:rPr>
          <w:noProof/>
          <w:lang w:eastAsia="en-US"/>
        </w:rPr>
        <w:drawing>
          <wp:inline distT="0" distB="0" distL="0" distR="0" wp14:anchorId="59112B38" wp14:editId="02B3D9D1">
            <wp:extent cx="6115050" cy="2738120"/>
            <wp:effectExtent l="0" t="0" r="0" b="5080"/>
            <wp:docPr id="200820" name="Picture 20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15050" cy="2738120"/>
                    </a:xfrm>
                    <a:prstGeom prst="rect">
                      <a:avLst/>
                    </a:prstGeom>
                  </pic:spPr>
                </pic:pic>
              </a:graphicData>
            </a:graphic>
          </wp:inline>
        </w:drawing>
      </w:r>
      <w:r w:rsidRPr="00214CCC">
        <w:t xml:space="preserve"> </w:t>
      </w:r>
      <w:r>
        <w:t xml:space="preserve">To click on create load </w:t>
      </w:r>
      <w:proofErr w:type="gramStart"/>
      <w:r>
        <w:t>balancer ,</w:t>
      </w:r>
      <w:proofErr w:type="gramEnd"/>
    </w:p>
    <w:p w:rsidR="00214CCC" w:rsidRDefault="00214CCC" w:rsidP="00214CCC">
      <w:pPr>
        <w:tabs>
          <w:tab w:val="left" w:pos="975"/>
        </w:tabs>
        <w:jc w:val="both"/>
      </w:pPr>
      <w:r>
        <w:rPr>
          <w:noProof/>
          <w:lang w:eastAsia="en-US"/>
        </w:rPr>
        <w:lastRenderedPageBreak/>
        <w:drawing>
          <wp:inline distT="0" distB="0" distL="0" distR="0" wp14:anchorId="3FBEBA93" wp14:editId="13085DD1">
            <wp:extent cx="6115050" cy="2094230"/>
            <wp:effectExtent l="0" t="0" r="0" b="1270"/>
            <wp:docPr id="200821" name="Picture 2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15050" cy="2094230"/>
                    </a:xfrm>
                    <a:prstGeom prst="rect">
                      <a:avLst/>
                    </a:prstGeom>
                  </pic:spPr>
                </pic:pic>
              </a:graphicData>
            </a:graphic>
          </wp:inline>
        </w:drawing>
      </w:r>
      <w:r w:rsidRPr="00214CCC">
        <w:t xml:space="preserve"> </w:t>
      </w:r>
      <w:r>
        <w:t xml:space="preserve">To select classic load </w:t>
      </w:r>
      <w:proofErr w:type="gramStart"/>
      <w:r>
        <w:t>balancer ,</w:t>
      </w:r>
      <w:proofErr w:type="gramEnd"/>
    </w:p>
    <w:p w:rsidR="00214CCC" w:rsidRDefault="00214CCC" w:rsidP="00214CCC">
      <w:pPr>
        <w:tabs>
          <w:tab w:val="left" w:pos="975"/>
        </w:tabs>
        <w:jc w:val="both"/>
      </w:pPr>
      <w:r>
        <w:rPr>
          <w:noProof/>
          <w:lang w:eastAsia="en-US"/>
        </w:rPr>
        <w:drawing>
          <wp:inline distT="0" distB="0" distL="0" distR="0" wp14:anchorId="439221C7" wp14:editId="5826AF80">
            <wp:extent cx="6115050" cy="1961515"/>
            <wp:effectExtent l="0" t="0" r="0" b="635"/>
            <wp:docPr id="200822" name="Picture 20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15050" cy="1961515"/>
                    </a:xfrm>
                    <a:prstGeom prst="rect">
                      <a:avLst/>
                    </a:prstGeom>
                  </pic:spPr>
                </pic:pic>
              </a:graphicData>
            </a:graphic>
          </wp:inline>
        </w:drawing>
      </w:r>
      <w:r w:rsidRPr="00214CCC">
        <w:t xml:space="preserve"> </w:t>
      </w:r>
      <w:r>
        <w:t xml:space="preserve">To create load balance name </w:t>
      </w:r>
      <w:proofErr w:type="gramStart"/>
      <w:r>
        <w:t>“ test</w:t>
      </w:r>
      <w:proofErr w:type="gramEnd"/>
      <w:r>
        <w:t>-</w:t>
      </w:r>
      <w:proofErr w:type="spellStart"/>
      <w:r>
        <w:t>opsworks</w:t>
      </w:r>
      <w:proofErr w:type="spellEnd"/>
      <w:r>
        <w:t xml:space="preserve"> and click on next .</w:t>
      </w:r>
    </w:p>
    <w:p w:rsidR="00214CCC" w:rsidRDefault="00214CCC" w:rsidP="00214CCC">
      <w:pPr>
        <w:tabs>
          <w:tab w:val="left" w:pos="975"/>
        </w:tabs>
        <w:jc w:val="both"/>
      </w:pPr>
      <w:r>
        <w:rPr>
          <w:noProof/>
          <w:lang w:eastAsia="en-US"/>
        </w:rPr>
        <w:drawing>
          <wp:inline distT="0" distB="0" distL="0" distR="0" wp14:anchorId="7D95B4FC" wp14:editId="734D1AC9">
            <wp:extent cx="6115050" cy="2107565"/>
            <wp:effectExtent l="0" t="0" r="0" b="6985"/>
            <wp:docPr id="200823" name="Picture 20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15050" cy="2107565"/>
                    </a:xfrm>
                    <a:prstGeom prst="rect">
                      <a:avLst/>
                    </a:prstGeom>
                  </pic:spPr>
                </pic:pic>
              </a:graphicData>
            </a:graphic>
          </wp:inline>
        </w:drawing>
      </w:r>
      <w:r w:rsidRPr="00214CCC">
        <w:t xml:space="preserve"> </w:t>
      </w:r>
      <w:r>
        <w:t xml:space="preserve">To select default security group and click on </w:t>
      </w:r>
      <w:proofErr w:type="gramStart"/>
      <w:r>
        <w:t>next ,</w:t>
      </w:r>
      <w:proofErr w:type="gramEnd"/>
    </w:p>
    <w:p w:rsidR="00214CCC" w:rsidRDefault="00214CCC" w:rsidP="00214CCC">
      <w:pPr>
        <w:tabs>
          <w:tab w:val="left" w:pos="975"/>
        </w:tabs>
        <w:jc w:val="both"/>
      </w:pPr>
      <w:r>
        <w:rPr>
          <w:noProof/>
          <w:lang w:eastAsia="en-US"/>
        </w:rPr>
        <w:lastRenderedPageBreak/>
        <w:drawing>
          <wp:inline distT="0" distB="0" distL="0" distR="0" wp14:anchorId="2E1C202B" wp14:editId="080ADA61">
            <wp:extent cx="6115050" cy="1981200"/>
            <wp:effectExtent l="0" t="0" r="0" b="0"/>
            <wp:docPr id="200824" name="Picture 20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15050" cy="1981200"/>
                    </a:xfrm>
                    <a:prstGeom prst="rect">
                      <a:avLst/>
                    </a:prstGeom>
                  </pic:spPr>
                </pic:pic>
              </a:graphicData>
            </a:graphic>
          </wp:inline>
        </w:drawing>
      </w:r>
      <w:r w:rsidRPr="00214CCC">
        <w:t xml:space="preserve"> </w:t>
      </w:r>
      <w:r>
        <w:t xml:space="preserve">In health check to select TCP and click next </w:t>
      </w:r>
    </w:p>
    <w:p w:rsidR="00214CCC" w:rsidRDefault="00214CCC" w:rsidP="00214CCC">
      <w:pPr>
        <w:tabs>
          <w:tab w:val="left" w:pos="975"/>
        </w:tabs>
        <w:jc w:val="both"/>
      </w:pPr>
      <w:r>
        <w:rPr>
          <w:noProof/>
          <w:lang w:eastAsia="en-US"/>
        </w:rPr>
        <w:drawing>
          <wp:inline distT="0" distB="0" distL="0" distR="0" wp14:anchorId="056C6467" wp14:editId="2A54741F">
            <wp:extent cx="6115050" cy="1959610"/>
            <wp:effectExtent l="0" t="0" r="0" b="2540"/>
            <wp:docPr id="200825" name="Picture 20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15050" cy="1959610"/>
                    </a:xfrm>
                    <a:prstGeom prst="rect">
                      <a:avLst/>
                    </a:prstGeom>
                  </pic:spPr>
                </pic:pic>
              </a:graphicData>
            </a:graphic>
          </wp:inline>
        </w:drawing>
      </w:r>
      <w:r w:rsidRPr="00214CCC">
        <w:t xml:space="preserve"> </w:t>
      </w:r>
      <w:r>
        <w:t xml:space="preserve">There are two instance </w:t>
      </w:r>
      <w:proofErr w:type="gramStart"/>
      <w:r>
        <w:t>running ,</w:t>
      </w:r>
      <w:proofErr w:type="gramEnd"/>
      <w:r>
        <w:t xml:space="preserve"> leave this to add later ,</w:t>
      </w:r>
    </w:p>
    <w:p w:rsidR="00214CCC" w:rsidRDefault="00214CCC" w:rsidP="00214CCC">
      <w:pPr>
        <w:tabs>
          <w:tab w:val="left" w:pos="975"/>
        </w:tabs>
        <w:jc w:val="both"/>
      </w:pPr>
      <w:r>
        <w:t xml:space="preserve">To click on </w:t>
      </w:r>
      <w:proofErr w:type="gramStart"/>
      <w:r>
        <w:t>next .</w:t>
      </w:r>
      <w:proofErr w:type="gramEnd"/>
    </w:p>
    <w:p w:rsidR="00214CCC" w:rsidRDefault="00214CCC" w:rsidP="00214CCC">
      <w:pPr>
        <w:tabs>
          <w:tab w:val="left" w:pos="975"/>
        </w:tabs>
        <w:jc w:val="both"/>
      </w:pPr>
      <w:r>
        <w:rPr>
          <w:noProof/>
          <w:lang w:eastAsia="en-US"/>
        </w:rPr>
        <w:drawing>
          <wp:inline distT="0" distB="0" distL="0" distR="0" wp14:anchorId="412EE298" wp14:editId="3EB7B703">
            <wp:extent cx="6115050" cy="1828165"/>
            <wp:effectExtent l="0" t="0" r="0" b="635"/>
            <wp:docPr id="200826" name="Picture 20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15050" cy="1828165"/>
                    </a:xfrm>
                    <a:prstGeom prst="rect">
                      <a:avLst/>
                    </a:prstGeom>
                  </pic:spPr>
                </pic:pic>
              </a:graphicData>
            </a:graphic>
          </wp:inline>
        </w:drawing>
      </w:r>
      <w:r w:rsidRPr="00214CCC">
        <w:t xml:space="preserve"> </w:t>
      </w:r>
      <w:r>
        <w:t xml:space="preserve">To click on create </w:t>
      </w:r>
      <w:proofErr w:type="gramStart"/>
      <w:r>
        <w:t>button ,</w:t>
      </w:r>
      <w:proofErr w:type="gramEnd"/>
    </w:p>
    <w:p w:rsidR="00214CCC" w:rsidRDefault="00214CCC" w:rsidP="00B92D5D">
      <w:pPr>
        <w:tabs>
          <w:tab w:val="left" w:pos="8040"/>
        </w:tabs>
        <w:rPr>
          <w:rFonts w:cs="Calibri"/>
          <w:sz w:val="32"/>
          <w:szCs w:val="28"/>
        </w:rPr>
      </w:pPr>
      <w:r>
        <w:rPr>
          <w:noProof/>
          <w:lang w:eastAsia="en-US"/>
        </w:rPr>
        <w:drawing>
          <wp:inline distT="0" distB="0" distL="0" distR="0" wp14:anchorId="232A4FC3" wp14:editId="2942A43A">
            <wp:extent cx="6115050" cy="1083945"/>
            <wp:effectExtent l="0" t="0" r="0" b="1905"/>
            <wp:docPr id="200827" name="Picture 20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15050" cy="1083945"/>
                    </a:xfrm>
                    <a:prstGeom prst="rect">
                      <a:avLst/>
                    </a:prstGeom>
                  </pic:spPr>
                </pic:pic>
              </a:graphicData>
            </a:graphic>
          </wp:inline>
        </w:drawing>
      </w:r>
    </w:p>
    <w:p w:rsidR="00214CCC" w:rsidRDefault="00214CCC" w:rsidP="00214CCC">
      <w:pPr>
        <w:tabs>
          <w:tab w:val="left" w:pos="975"/>
        </w:tabs>
        <w:jc w:val="both"/>
      </w:pPr>
      <w:r>
        <w:t xml:space="preserve">Our load balancer created </w:t>
      </w:r>
      <w:proofErr w:type="gramStart"/>
      <w:r>
        <w:t>successfully !!!</w:t>
      </w:r>
      <w:proofErr w:type="gramEnd"/>
    </w:p>
    <w:p w:rsidR="00214CCC" w:rsidRDefault="00214CCC" w:rsidP="00214CCC">
      <w:pPr>
        <w:tabs>
          <w:tab w:val="left" w:pos="975"/>
        </w:tabs>
        <w:jc w:val="both"/>
      </w:pPr>
      <w:r>
        <w:lastRenderedPageBreak/>
        <w:t xml:space="preserve">Then we can go back to our </w:t>
      </w:r>
      <w:proofErr w:type="spellStart"/>
      <w:r>
        <w:t>opsworks</w:t>
      </w:r>
      <w:proofErr w:type="spellEnd"/>
      <w:r>
        <w:t xml:space="preserve"> PHP server tab,</w:t>
      </w:r>
    </w:p>
    <w:p w:rsidR="00214CCC" w:rsidRDefault="00214CCC" w:rsidP="00214CCC">
      <w:pPr>
        <w:tabs>
          <w:tab w:val="left" w:pos="975"/>
        </w:tabs>
        <w:jc w:val="both"/>
      </w:pPr>
      <w:r>
        <w:rPr>
          <w:noProof/>
          <w:lang w:eastAsia="en-US"/>
        </w:rPr>
        <w:drawing>
          <wp:inline distT="0" distB="0" distL="0" distR="0" wp14:anchorId="1CC0AC7E" wp14:editId="26A6306C">
            <wp:extent cx="6115050" cy="2658745"/>
            <wp:effectExtent l="0" t="0" r="0" b="8255"/>
            <wp:docPr id="200828" name="Picture 20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15050" cy="2658745"/>
                    </a:xfrm>
                    <a:prstGeom prst="rect">
                      <a:avLst/>
                    </a:prstGeom>
                  </pic:spPr>
                </pic:pic>
              </a:graphicData>
            </a:graphic>
          </wp:inline>
        </w:drawing>
      </w:r>
      <w:r w:rsidRPr="00214CCC">
        <w:t xml:space="preserve"> </w:t>
      </w:r>
      <w:r>
        <w:t>To click on settings and go to networks</w:t>
      </w:r>
      <w:r>
        <w:rPr>
          <w:noProof/>
          <w:lang w:eastAsia="en-US"/>
        </w:rPr>
        <w:drawing>
          <wp:inline distT="0" distB="0" distL="0" distR="0" wp14:anchorId="00A34B0C" wp14:editId="1382BCBD">
            <wp:extent cx="6115050" cy="3394710"/>
            <wp:effectExtent l="0" t="0" r="0" b="0"/>
            <wp:docPr id="200829" name="Picture 20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15050" cy="3394710"/>
                    </a:xfrm>
                    <a:prstGeom prst="rect">
                      <a:avLst/>
                    </a:prstGeom>
                  </pic:spPr>
                </pic:pic>
              </a:graphicData>
            </a:graphic>
          </wp:inline>
        </w:drawing>
      </w:r>
      <w:r w:rsidRPr="00214CCC">
        <w:t xml:space="preserve"> </w:t>
      </w:r>
      <w:proofErr w:type="gramStart"/>
      <w:r>
        <w:t>To</w:t>
      </w:r>
      <w:proofErr w:type="gramEnd"/>
      <w:r>
        <w:t xml:space="preserve"> select the test-</w:t>
      </w:r>
      <w:proofErr w:type="spellStart"/>
      <w:r>
        <w:t>opsworks</w:t>
      </w:r>
      <w:proofErr w:type="spellEnd"/>
      <w:r>
        <w:t xml:space="preserve"> load balancer,</w:t>
      </w:r>
    </w:p>
    <w:p w:rsidR="00214CCC" w:rsidRDefault="00214CCC" w:rsidP="00214CCC">
      <w:pPr>
        <w:tabs>
          <w:tab w:val="left" w:pos="975"/>
        </w:tabs>
        <w:jc w:val="both"/>
      </w:pPr>
      <w:r>
        <w:rPr>
          <w:noProof/>
          <w:lang w:eastAsia="en-US"/>
        </w:rPr>
        <w:lastRenderedPageBreak/>
        <w:drawing>
          <wp:inline distT="0" distB="0" distL="0" distR="0" wp14:anchorId="0F069937" wp14:editId="0B3099DE">
            <wp:extent cx="6115050" cy="4117340"/>
            <wp:effectExtent l="0" t="0" r="0" b="0"/>
            <wp:docPr id="200830" name="Picture 20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15050" cy="4117340"/>
                    </a:xfrm>
                    <a:prstGeom prst="rect">
                      <a:avLst/>
                    </a:prstGeom>
                  </pic:spPr>
                </pic:pic>
              </a:graphicData>
            </a:graphic>
          </wp:inline>
        </w:drawing>
      </w:r>
      <w:r w:rsidRPr="00214CCC">
        <w:t xml:space="preserve"> </w:t>
      </w:r>
      <w:r>
        <w:t>To select “</w:t>
      </w:r>
      <w:r w:rsidRPr="005061D4">
        <w:rPr>
          <w:b/>
        </w:rPr>
        <w:t>shut down an instance without waiting for connections</w:t>
      </w:r>
      <w:r>
        <w:t>” option in instance shutdown behavior,</w:t>
      </w:r>
    </w:p>
    <w:p w:rsidR="00214CCC" w:rsidRDefault="00214CCC" w:rsidP="00214CCC">
      <w:pPr>
        <w:tabs>
          <w:tab w:val="left" w:pos="975"/>
        </w:tabs>
        <w:jc w:val="both"/>
      </w:pPr>
      <w:r>
        <w:t xml:space="preserve">To click on save </w:t>
      </w:r>
      <w:proofErr w:type="gramStart"/>
      <w:r>
        <w:t>button .</w:t>
      </w:r>
      <w:proofErr w:type="gramEnd"/>
    </w:p>
    <w:p w:rsidR="00214CCC" w:rsidRDefault="00214CCC" w:rsidP="00214CCC">
      <w:pPr>
        <w:tabs>
          <w:tab w:val="left" w:pos="975"/>
        </w:tabs>
        <w:jc w:val="both"/>
      </w:pPr>
      <w:r>
        <w:t xml:space="preserve">After that go to </w:t>
      </w:r>
      <w:proofErr w:type="gramStart"/>
      <w:r>
        <w:t>app ,</w:t>
      </w:r>
      <w:proofErr w:type="gramEnd"/>
    </w:p>
    <w:p w:rsidR="00214CCC" w:rsidRDefault="00214CCC" w:rsidP="00214CCC">
      <w:pPr>
        <w:tabs>
          <w:tab w:val="left" w:pos="975"/>
        </w:tabs>
        <w:jc w:val="both"/>
      </w:pPr>
      <w:r>
        <w:rPr>
          <w:noProof/>
          <w:lang w:eastAsia="en-US"/>
        </w:rPr>
        <w:lastRenderedPageBreak/>
        <w:drawing>
          <wp:inline distT="0" distB="0" distL="0" distR="0" wp14:anchorId="332DD976" wp14:editId="00FC4B94">
            <wp:extent cx="6115050" cy="3152140"/>
            <wp:effectExtent l="0" t="0" r="0" b="0"/>
            <wp:docPr id="200831" name="Picture 20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15050" cy="3152140"/>
                    </a:xfrm>
                    <a:prstGeom prst="rect">
                      <a:avLst/>
                    </a:prstGeom>
                  </pic:spPr>
                </pic:pic>
              </a:graphicData>
            </a:graphic>
          </wp:inline>
        </w:drawing>
      </w:r>
      <w:r w:rsidRPr="00214CCC">
        <w:t xml:space="preserve"> </w:t>
      </w:r>
      <w:r>
        <w:t xml:space="preserve">To click on add app </w:t>
      </w:r>
      <w:proofErr w:type="gramStart"/>
      <w:r>
        <w:t>button ,</w:t>
      </w:r>
      <w:proofErr w:type="gramEnd"/>
    </w:p>
    <w:p w:rsidR="00214CCC" w:rsidRDefault="00214CCC" w:rsidP="00214CCC">
      <w:pPr>
        <w:tabs>
          <w:tab w:val="left" w:pos="975"/>
        </w:tabs>
        <w:jc w:val="both"/>
      </w:pPr>
      <w:r>
        <w:rPr>
          <w:noProof/>
          <w:lang w:eastAsia="en-US"/>
        </w:rPr>
        <w:lastRenderedPageBreak/>
        <w:drawing>
          <wp:inline distT="0" distB="0" distL="0" distR="0" wp14:anchorId="11290873" wp14:editId="6E35E87C">
            <wp:extent cx="6115050" cy="3505200"/>
            <wp:effectExtent l="0" t="0" r="0" b="0"/>
            <wp:docPr id="135195" name="Picture 13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15050" cy="3505200"/>
                    </a:xfrm>
                    <a:prstGeom prst="rect">
                      <a:avLst/>
                    </a:prstGeom>
                  </pic:spPr>
                </pic:pic>
              </a:graphicData>
            </a:graphic>
          </wp:inline>
        </w:drawing>
      </w:r>
      <w:r>
        <w:rPr>
          <w:noProof/>
          <w:lang w:eastAsia="en-US"/>
        </w:rPr>
        <w:drawing>
          <wp:inline distT="0" distB="0" distL="0" distR="0" wp14:anchorId="0A2001E0" wp14:editId="08F4A4DA">
            <wp:extent cx="6115050" cy="4151630"/>
            <wp:effectExtent l="0" t="0" r="0" b="1270"/>
            <wp:docPr id="200832" name="Picture 20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15050" cy="4151630"/>
                    </a:xfrm>
                    <a:prstGeom prst="rect">
                      <a:avLst/>
                    </a:prstGeom>
                  </pic:spPr>
                </pic:pic>
              </a:graphicData>
            </a:graphic>
          </wp:inline>
        </w:drawing>
      </w:r>
      <w:r w:rsidRPr="00214CCC">
        <w:t xml:space="preserve"> </w:t>
      </w:r>
      <w:proofErr w:type="gramStart"/>
      <w:r>
        <w:t>you</w:t>
      </w:r>
      <w:proofErr w:type="gramEnd"/>
      <w:r>
        <w:t xml:space="preserve"> can add git repository </w:t>
      </w:r>
      <w:proofErr w:type="spellStart"/>
      <w:r>
        <w:t>url</w:t>
      </w:r>
      <w:proofErr w:type="spellEnd"/>
      <w:r>
        <w:t xml:space="preserve"> , sample “ </w:t>
      </w:r>
      <w:hyperlink r:id="rId319" w:history="1">
        <w:r w:rsidRPr="00AE02BA">
          <w:rPr>
            <w:rStyle w:val="Hyperlink"/>
          </w:rPr>
          <w:t>https://github.com/pinehead/opsworks-sysops.git</w:t>
        </w:r>
      </w:hyperlink>
      <w:r>
        <w:t>”</w:t>
      </w:r>
    </w:p>
    <w:p w:rsidR="00214CCC" w:rsidRDefault="00214CCC" w:rsidP="00214CCC">
      <w:pPr>
        <w:tabs>
          <w:tab w:val="left" w:pos="975"/>
        </w:tabs>
        <w:jc w:val="both"/>
      </w:pPr>
      <w:r>
        <w:t xml:space="preserve">This is public </w:t>
      </w:r>
      <w:proofErr w:type="spellStart"/>
      <w:r>
        <w:t>url</w:t>
      </w:r>
      <w:proofErr w:type="spellEnd"/>
      <w:r>
        <w:t xml:space="preserve"> and in that repository .php was </w:t>
      </w:r>
      <w:proofErr w:type="gramStart"/>
      <w:r>
        <w:t>added .</w:t>
      </w:r>
      <w:proofErr w:type="gramEnd"/>
    </w:p>
    <w:p w:rsidR="00214CCC" w:rsidRDefault="00214CCC" w:rsidP="00214CCC">
      <w:pPr>
        <w:tabs>
          <w:tab w:val="left" w:pos="975"/>
        </w:tabs>
        <w:jc w:val="both"/>
      </w:pPr>
      <w:r>
        <w:lastRenderedPageBreak/>
        <w:t xml:space="preserve">Then leave all other options </w:t>
      </w:r>
      <w:proofErr w:type="gramStart"/>
      <w:r>
        <w:t>default  and</w:t>
      </w:r>
      <w:proofErr w:type="gramEnd"/>
      <w:r>
        <w:t xml:space="preserve"> click on add App.</w:t>
      </w:r>
    </w:p>
    <w:p w:rsidR="00214CCC" w:rsidRDefault="00214CCC" w:rsidP="00214CCC">
      <w:pPr>
        <w:tabs>
          <w:tab w:val="left" w:pos="975"/>
        </w:tabs>
        <w:jc w:val="both"/>
      </w:pPr>
      <w:r>
        <w:rPr>
          <w:noProof/>
          <w:lang w:eastAsia="en-US"/>
        </w:rPr>
        <w:drawing>
          <wp:inline distT="0" distB="0" distL="0" distR="0" wp14:anchorId="2872F543" wp14:editId="5D37D24C">
            <wp:extent cx="6115050" cy="1666875"/>
            <wp:effectExtent l="0" t="0" r="0" b="9525"/>
            <wp:docPr id="200833" name="Picture 20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15050" cy="1666875"/>
                    </a:xfrm>
                    <a:prstGeom prst="rect">
                      <a:avLst/>
                    </a:prstGeom>
                  </pic:spPr>
                </pic:pic>
              </a:graphicData>
            </a:graphic>
          </wp:inline>
        </w:drawing>
      </w:r>
      <w:r w:rsidRPr="00214CCC">
        <w:t xml:space="preserve"> </w:t>
      </w:r>
      <w:r>
        <w:t xml:space="preserve">Our test-app has been </w:t>
      </w:r>
      <w:proofErr w:type="gramStart"/>
      <w:r>
        <w:t>created ,</w:t>
      </w:r>
      <w:proofErr w:type="gramEnd"/>
    </w:p>
    <w:p w:rsidR="00214CCC" w:rsidRDefault="00214CCC" w:rsidP="00214CCC">
      <w:pPr>
        <w:tabs>
          <w:tab w:val="left" w:pos="975"/>
        </w:tabs>
        <w:jc w:val="both"/>
      </w:pPr>
      <w:r>
        <w:t xml:space="preserve">To click on deploy </w:t>
      </w:r>
      <w:proofErr w:type="gramStart"/>
      <w:r>
        <w:t>icon ,</w:t>
      </w:r>
      <w:proofErr w:type="gramEnd"/>
    </w:p>
    <w:p w:rsidR="00214CCC" w:rsidRDefault="00214CCC" w:rsidP="00214CCC">
      <w:pPr>
        <w:tabs>
          <w:tab w:val="left" w:pos="975"/>
        </w:tabs>
        <w:jc w:val="both"/>
      </w:pPr>
      <w:r>
        <w:rPr>
          <w:noProof/>
          <w:lang w:eastAsia="en-US"/>
        </w:rPr>
        <w:drawing>
          <wp:inline distT="0" distB="0" distL="0" distR="0" wp14:anchorId="45A61342" wp14:editId="0F3DACEA">
            <wp:extent cx="6115050" cy="3448685"/>
            <wp:effectExtent l="0" t="0" r="0" b="0"/>
            <wp:docPr id="200834" name="Picture 20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15050" cy="3448685"/>
                    </a:xfrm>
                    <a:prstGeom prst="rect">
                      <a:avLst/>
                    </a:prstGeom>
                  </pic:spPr>
                </pic:pic>
              </a:graphicData>
            </a:graphic>
          </wp:inline>
        </w:drawing>
      </w:r>
      <w:r w:rsidRPr="00214CCC">
        <w:t xml:space="preserve"> </w:t>
      </w:r>
      <w:r>
        <w:t>To click on deploy button to deploy this app.</w:t>
      </w:r>
    </w:p>
    <w:p w:rsidR="00214CCC" w:rsidRDefault="00214CCC" w:rsidP="00214CCC">
      <w:pPr>
        <w:tabs>
          <w:tab w:val="left" w:pos="975"/>
        </w:tabs>
        <w:jc w:val="both"/>
      </w:pPr>
      <w:r>
        <w:rPr>
          <w:noProof/>
          <w:lang w:eastAsia="en-US"/>
        </w:rPr>
        <w:lastRenderedPageBreak/>
        <w:drawing>
          <wp:inline distT="0" distB="0" distL="0" distR="0" wp14:anchorId="43FA25CC" wp14:editId="6E88E5A3">
            <wp:extent cx="6115050" cy="2296160"/>
            <wp:effectExtent l="0" t="0" r="0" b="8890"/>
            <wp:docPr id="200835" name="Picture 2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15050" cy="2296160"/>
                    </a:xfrm>
                    <a:prstGeom prst="rect">
                      <a:avLst/>
                    </a:prstGeom>
                  </pic:spPr>
                </pic:pic>
              </a:graphicData>
            </a:graphic>
          </wp:inline>
        </w:drawing>
      </w:r>
      <w:r w:rsidRPr="00214CCC">
        <w:t xml:space="preserve"> </w:t>
      </w:r>
      <w:r>
        <w:t xml:space="preserve">To see our deployment is </w:t>
      </w:r>
      <w:proofErr w:type="gramStart"/>
      <w:r>
        <w:t>running .</w:t>
      </w:r>
      <w:proofErr w:type="gramEnd"/>
    </w:p>
    <w:p w:rsidR="00214CCC" w:rsidRDefault="00214CCC" w:rsidP="00214CCC">
      <w:pPr>
        <w:tabs>
          <w:tab w:val="left" w:pos="975"/>
        </w:tabs>
        <w:jc w:val="both"/>
      </w:pPr>
      <w:r>
        <w:rPr>
          <w:noProof/>
          <w:lang w:eastAsia="en-US"/>
        </w:rPr>
        <w:lastRenderedPageBreak/>
        <w:drawing>
          <wp:inline distT="0" distB="0" distL="0" distR="0" wp14:anchorId="4862EA68" wp14:editId="15C7675C">
            <wp:extent cx="6115050" cy="4070985"/>
            <wp:effectExtent l="0" t="0" r="0" b="5715"/>
            <wp:docPr id="200836" name="Picture 2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15050" cy="4070985"/>
                    </a:xfrm>
                    <a:prstGeom prst="rect">
                      <a:avLst/>
                    </a:prstGeom>
                  </pic:spPr>
                </pic:pic>
              </a:graphicData>
            </a:graphic>
          </wp:inline>
        </w:drawing>
      </w:r>
      <w:r>
        <w:rPr>
          <w:noProof/>
          <w:lang w:eastAsia="en-US"/>
        </w:rPr>
        <w:drawing>
          <wp:inline distT="0" distB="0" distL="0" distR="0" wp14:anchorId="239E57DE" wp14:editId="0C9DA7BC">
            <wp:extent cx="6115050" cy="4218305"/>
            <wp:effectExtent l="0" t="0" r="0" b="0"/>
            <wp:docPr id="200837" name="Picture 2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15050" cy="4218305"/>
                    </a:xfrm>
                    <a:prstGeom prst="rect">
                      <a:avLst/>
                    </a:prstGeom>
                  </pic:spPr>
                </pic:pic>
              </a:graphicData>
            </a:graphic>
          </wp:inline>
        </w:drawing>
      </w:r>
      <w:r w:rsidRPr="00214CCC">
        <w:t xml:space="preserve"> </w:t>
      </w:r>
      <w:r>
        <w:lastRenderedPageBreak/>
        <w:t xml:space="preserve">Deployed successfully and click on public </w:t>
      </w:r>
      <w:proofErr w:type="gramStart"/>
      <w:r>
        <w:t>IP ,</w:t>
      </w:r>
      <w:proofErr w:type="gramEnd"/>
    </w:p>
    <w:p w:rsidR="00214CCC" w:rsidRDefault="00214CCC" w:rsidP="00214CCC">
      <w:pPr>
        <w:tabs>
          <w:tab w:val="left" w:pos="975"/>
        </w:tabs>
        <w:jc w:val="both"/>
      </w:pPr>
      <w:r>
        <w:rPr>
          <w:noProof/>
          <w:lang w:eastAsia="en-US"/>
        </w:rPr>
        <w:drawing>
          <wp:inline distT="0" distB="0" distL="0" distR="0" wp14:anchorId="2D65B62D" wp14:editId="320AACE6">
            <wp:extent cx="5429250" cy="1362075"/>
            <wp:effectExtent l="0" t="0" r="0" b="9525"/>
            <wp:docPr id="200838" name="Picture 20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29250" cy="1362075"/>
                    </a:xfrm>
                    <a:prstGeom prst="rect">
                      <a:avLst/>
                    </a:prstGeom>
                  </pic:spPr>
                </pic:pic>
              </a:graphicData>
            </a:graphic>
          </wp:inline>
        </w:drawing>
      </w:r>
      <w:r>
        <w:t>“</w:t>
      </w:r>
      <w:proofErr w:type="spellStart"/>
      <w:r>
        <w:t>Aws</w:t>
      </w:r>
      <w:proofErr w:type="spellEnd"/>
      <w:r>
        <w:t xml:space="preserve"> </w:t>
      </w:r>
      <w:proofErr w:type="spellStart"/>
      <w:r>
        <w:t>opsworks</w:t>
      </w:r>
      <w:proofErr w:type="spellEnd"/>
      <w:r>
        <w:t xml:space="preserve"> win!” Which was saved in </w:t>
      </w:r>
      <w:proofErr w:type="spellStart"/>
      <w:r>
        <w:t>index.php</w:t>
      </w:r>
      <w:proofErr w:type="spellEnd"/>
      <w:r>
        <w:t xml:space="preserve"> file in </w:t>
      </w:r>
      <w:proofErr w:type="gramStart"/>
      <w:r>
        <w:t>repository .</w:t>
      </w:r>
      <w:proofErr w:type="gramEnd"/>
    </w:p>
    <w:p w:rsidR="00214CCC" w:rsidRDefault="00214CCC" w:rsidP="00214CCC">
      <w:pPr>
        <w:tabs>
          <w:tab w:val="left" w:pos="975"/>
        </w:tabs>
        <w:jc w:val="both"/>
      </w:pPr>
      <w:r>
        <w:t xml:space="preserve">After that click on </w:t>
      </w:r>
      <w:proofErr w:type="gramStart"/>
      <w:r>
        <w:t>layer ,</w:t>
      </w:r>
      <w:proofErr w:type="gramEnd"/>
    </w:p>
    <w:p w:rsidR="00214CCC" w:rsidRDefault="00214CCC" w:rsidP="00214CCC">
      <w:pPr>
        <w:tabs>
          <w:tab w:val="left" w:pos="975"/>
        </w:tabs>
        <w:jc w:val="both"/>
      </w:pPr>
      <w:r>
        <w:rPr>
          <w:noProof/>
          <w:lang w:eastAsia="en-US"/>
        </w:rPr>
        <w:drawing>
          <wp:inline distT="0" distB="0" distL="0" distR="0" wp14:anchorId="7A4A1956" wp14:editId="07BAFA06">
            <wp:extent cx="6115050" cy="3011805"/>
            <wp:effectExtent l="0" t="0" r="0" b="0"/>
            <wp:docPr id="200839" name="Picture 20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15050" cy="3011805"/>
                    </a:xfrm>
                    <a:prstGeom prst="rect">
                      <a:avLst/>
                    </a:prstGeom>
                  </pic:spPr>
                </pic:pic>
              </a:graphicData>
            </a:graphic>
          </wp:inline>
        </w:drawing>
      </w:r>
      <w:r w:rsidRPr="00214CCC">
        <w:t xml:space="preserve"> </w:t>
      </w:r>
      <w:r>
        <w:t xml:space="preserve">To click on that </w:t>
      </w:r>
      <w:proofErr w:type="spellStart"/>
      <w:proofErr w:type="gramStart"/>
      <w:r>
        <w:t>url</w:t>
      </w:r>
      <w:proofErr w:type="spellEnd"/>
      <w:r>
        <w:t xml:space="preserve"> ,</w:t>
      </w:r>
      <w:proofErr w:type="gramEnd"/>
    </w:p>
    <w:p w:rsidR="00214CCC" w:rsidRDefault="00214CCC" w:rsidP="00214CCC">
      <w:pPr>
        <w:tabs>
          <w:tab w:val="left" w:pos="975"/>
        </w:tabs>
        <w:jc w:val="both"/>
      </w:pPr>
      <w:r>
        <w:rPr>
          <w:noProof/>
          <w:lang w:eastAsia="en-US"/>
        </w:rPr>
        <w:lastRenderedPageBreak/>
        <w:drawing>
          <wp:inline distT="0" distB="0" distL="0" distR="0" wp14:anchorId="473B8DE9" wp14:editId="52BFF3E4">
            <wp:extent cx="6115050" cy="3762375"/>
            <wp:effectExtent l="0" t="0" r="0" b="9525"/>
            <wp:docPr id="200840" name="Picture 20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15050" cy="3762375"/>
                    </a:xfrm>
                    <a:prstGeom prst="rect">
                      <a:avLst/>
                    </a:prstGeom>
                  </pic:spPr>
                </pic:pic>
              </a:graphicData>
            </a:graphic>
          </wp:inline>
        </w:drawing>
      </w:r>
      <w:r w:rsidRPr="00214CCC">
        <w:t xml:space="preserve"> </w:t>
      </w:r>
      <w:r>
        <w:t xml:space="preserve">There is problem loading this </w:t>
      </w:r>
      <w:proofErr w:type="spellStart"/>
      <w:proofErr w:type="gramStart"/>
      <w:r>
        <w:t>url</w:t>
      </w:r>
      <w:proofErr w:type="spellEnd"/>
      <w:r>
        <w:t xml:space="preserve"> ,</w:t>
      </w:r>
      <w:proofErr w:type="gramEnd"/>
      <w:r>
        <w:t xml:space="preserve"> because our php file already in use .</w:t>
      </w:r>
    </w:p>
    <w:p w:rsidR="00214CCC" w:rsidRDefault="00214CCC" w:rsidP="00214CCC">
      <w:pPr>
        <w:tabs>
          <w:tab w:val="left" w:pos="975"/>
        </w:tabs>
        <w:jc w:val="both"/>
      </w:pPr>
      <w:r>
        <w:t>Some traffic to load this page. So go back to our load balancer,</w:t>
      </w:r>
    </w:p>
    <w:p w:rsidR="00214CCC" w:rsidRDefault="00214CCC" w:rsidP="00214CCC">
      <w:pPr>
        <w:tabs>
          <w:tab w:val="left" w:pos="975"/>
        </w:tabs>
        <w:jc w:val="both"/>
      </w:pPr>
      <w:r>
        <w:rPr>
          <w:noProof/>
          <w:lang w:eastAsia="en-US"/>
        </w:rPr>
        <w:drawing>
          <wp:inline distT="0" distB="0" distL="0" distR="0" wp14:anchorId="55F3B661" wp14:editId="01A896F6">
            <wp:extent cx="6115050" cy="2909570"/>
            <wp:effectExtent l="0" t="0" r="0" b="5080"/>
            <wp:docPr id="200841" name="Picture 20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15050" cy="2909570"/>
                    </a:xfrm>
                    <a:prstGeom prst="rect">
                      <a:avLst/>
                    </a:prstGeom>
                  </pic:spPr>
                </pic:pic>
              </a:graphicData>
            </a:graphic>
          </wp:inline>
        </w:drawing>
      </w:r>
      <w:r w:rsidRPr="00214CCC">
        <w:t xml:space="preserve"> </w:t>
      </w:r>
      <w:r>
        <w:t xml:space="preserve">To edit security </w:t>
      </w:r>
      <w:proofErr w:type="spellStart"/>
      <w:r>
        <w:t>group</w:t>
      </w:r>
      <w:proofErr w:type="gramStart"/>
      <w:r>
        <w:t>,to</w:t>
      </w:r>
      <w:proofErr w:type="spellEnd"/>
      <w:proofErr w:type="gramEnd"/>
      <w:r>
        <w:t xml:space="preserve"> click on that highlighted ,</w:t>
      </w:r>
    </w:p>
    <w:p w:rsidR="00214CCC" w:rsidRDefault="00214CCC" w:rsidP="00214CCC">
      <w:pPr>
        <w:tabs>
          <w:tab w:val="left" w:pos="975"/>
        </w:tabs>
        <w:jc w:val="both"/>
      </w:pPr>
      <w:r>
        <w:rPr>
          <w:noProof/>
          <w:lang w:eastAsia="en-US"/>
        </w:rPr>
        <w:lastRenderedPageBreak/>
        <w:drawing>
          <wp:inline distT="0" distB="0" distL="0" distR="0" wp14:anchorId="56B8F208" wp14:editId="1029FB3F">
            <wp:extent cx="6115050" cy="2474595"/>
            <wp:effectExtent l="0" t="0" r="0" b="1905"/>
            <wp:docPr id="200842" name="Picture 2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15050" cy="2474595"/>
                    </a:xfrm>
                    <a:prstGeom prst="rect">
                      <a:avLst/>
                    </a:prstGeom>
                  </pic:spPr>
                </pic:pic>
              </a:graphicData>
            </a:graphic>
          </wp:inline>
        </w:drawing>
      </w:r>
      <w:r w:rsidRPr="00214CCC">
        <w:t xml:space="preserve"> </w:t>
      </w:r>
      <w:r>
        <w:t xml:space="preserve">To click on edit </w:t>
      </w:r>
      <w:proofErr w:type="gramStart"/>
      <w:r>
        <w:t>button ,</w:t>
      </w:r>
      <w:proofErr w:type="gramEnd"/>
    </w:p>
    <w:p w:rsidR="00214CCC" w:rsidRDefault="00214CCC" w:rsidP="00214CCC">
      <w:pPr>
        <w:tabs>
          <w:tab w:val="left" w:pos="975"/>
        </w:tabs>
        <w:jc w:val="both"/>
      </w:pPr>
      <w:r>
        <w:rPr>
          <w:noProof/>
          <w:lang w:eastAsia="en-US"/>
        </w:rPr>
        <w:drawing>
          <wp:inline distT="0" distB="0" distL="0" distR="0" wp14:anchorId="24CA92B7" wp14:editId="0A6B332D">
            <wp:extent cx="6115050" cy="1687195"/>
            <wp:effectExtent l="0" t="0" r="0" b="8255"/>
            <wp:docPr id="200843" name="Picture 20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15050" cy="1687195"/>
                    </a:xfrm>
                    <a:prstGeom prst="rect">
                      <a:avLst/>
                    </a:prstGeom>
                  </pic:spPr>
                </pic:pic>
              </a:graphicData>
            </a:graphic>
          </wp:inline>
        </w:drawing>
      </w:r>
      <w:r w:rsidRPr="00214CCC">
        <w:t xml:space="preserve"> </w:t>
      </w:r>
      <w:r>
        <w:t>We can cut this out “sg-c80cdab6” to add 0.0.0.0’/0</w:t>
      </w:r>
    </w:p>
    <w:p w:rsidR="00214CCC" w:rsidRDefault="00214CCC" w:rsidP="00214CCC">
      <w:pPr>
        <w:tabs>
          <w:tab w:val="left" w:pos="975"/>
        </w:tabs>
        <w:jc w:val="both"/>
      </w:pPr>
      <w:r>
        <w:rPr>
          <w:noProof/>
          <w:lang w:eastAsia="en-US"/>
        </w:rPr>
        <w:drawing>
          <wp:inline distT="0" distB="0" distL="0" distR="0" wp14:anchorId="07B07108" wp14:editId="16ECE7B2">
            <wp:extent cx="6115050" cy="1673860"/>
            <wp:effectExtent l="0" t="0" r="0" b="2540"/>
            <wp:docPr id="200844" name="Picture 20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15050" cy="1673860"/>
                    </a:xfrm>
                    <a:prstGeom prst="rect">
                      <a:avLst/>
                    </a:prstGeom>
                  </pic:spPr>
                </pic:pic>
              </a:graphicData>
            </a:graphic>
          </wp:inline>
        </w:drawing>
      </w:r>
      <w:r w:rsidRPr="00214CCC">
        <w:t xml:space="preserve"> </w:t>
      </w:r>
      <w:r>
        <w:t xml:space="preserve">To click on save </w:t>
      </w:r>
      <w:proofErr w:type="gramStart"/>
      <w:r>
        <w:t>button .</w:t>
      </w:r>
      <w:proofErr w:type="gramEnd"/>
    </w:p>
    <w:p w:rsidR="00214CCC" w:rsidRDefault="00214CCC" w:rsidP="00214CCC">
      <w:pPr>
        <w:tabs>
          <w:tab w:val="left" w:pos="975"/>
        </w:tabs>
        <w:jc w:val="both"/>
      </w:pPr>
      <w:r>
        <w:t xml:space="preserve">Again we go back our load balancer </w:t>
      </w:r>
      <w:proofErr w:type="spellStart"/>
      <w:proofErr w:type="gramStart"/>
      <w:r>
        <w:t>Url</w:t>
      </w:r>
      <w:proofErr w:type="spellEnd"/>
      <w:proofErr w:type="gramEnd"/>
      <w:r>
        <w:t xml:space="preserve"> and reload it,</w:t>
      </w:r>
    </w:p>
    <w:p w:rsidR="00214CCC" w:rsidRDefault="00214CCC" w:rsidP="00214CCC">
      <w:pPr>
        <w:tabs>
          <w:tab w:val="left" w:pos="975"/>
        </w:tabs>
        <w:jc w:val="both"/>
      </w:pPr>
      <w:r>
        <w:rPr>
          <w:noProof/>
          <w:lang w:eastAsia="en-US"/>
        </w:rPr>
        <w:drawing>
          <wp:inline distT="0" distB="0" distL="0" distR="0" wp14:anchorId="1C4B54F9" wp14:editId="1107925A">
            <wp:extent cx="6115050" cy="702310"/>
            <wp:effectExtent l="0" t="0" r="0" b="2540"/>
            <wp:docPr id="200845" name="Picture 20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15050" cy="702310"/>
                    </a:xfrm>
                    <a:prstGeom prst="rect">
                      <a:avLst/>
                    </a:prstGeom>
                  </pic:spPr>
                </pic:pic>
              </a:graphicData>
            </a:graphic>
          </wp:inline>
        </w:drawing>
      </w:r>
      <w:r w:rsidRPr="00214CCC">
        <w:t xml:space="preserve"> </w:t>
      </w:r>
      <w:r>
        <w:t xml:space="preserve">Now traffic has been cleared and page has been worked </w:t>
      </w:r>
      <w:proofErr w:type="gramStart"/>
      <w:r>
        <w:t>successfully !!!</w:t>
      </w:r>
      <w:proofErr w:type="gramEnd"/>
    </w:p>
    <w:p w:rsidR="00214CCC" w:rsidRDefault="00214CCC" w:rsidP="00214CCC">
      <w:pPr>
        <w:tabs>
          <w:tab w:val="left" w:pos="975"/>
        </w:tabs>
        <w:jc w:val="both"/>
      </w:pPr>
      <w:r>
        <w:t xml:space="preserve">After that go to </w:t>
      </w:r>
      <w:proofErr w:type="gramStart"/>
      <w:r>
        <w:t>monitoring ,</w:t>
      </w:r>
      <w:proofErr w:type="gramEnd"/>
    </w:p>
    <w:p w:rsidR="00214CCC" w:rsidRDefault="00214CCC" w:rsidP="00214CCC">
      <w:pPr>
        <w:tabs>
          <w:tab w:val="left" w:pos="975"/>
        </w:tabs>
        <w:jc w:val="both"/>
      </w:pPr>
      <w:r>
        <w:rPr>
          <w:noProof/>
          <w:lang w:eastAsia="en-US"/>
        </w:rPr>
        <w:lastRenderedPageBreak/>
        <w:drawing>
          <wp:inline distT="0" distB="0" distL="0" distR="0" wp14:anchorId="2CA2746D" wp14:editId="6F5956F5">
            <wp:extent cx="6115050" cy="2828290"/>
            <wp:effectExtent l="0" t="0" r="0" b="0"/>
            <wp:docPr id="200846" name="Picture 20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15050" cy="2828290"/>
                    </a:xfrm>
                    <a:prstGeom prst="rect">
                      <a:avLst/>
                    </a:prstGeom>
                  </pic:spPr>
                </pic:pic>
              </a:graphicData>
            </a:graphic>
          </wp:inline>
        </w:drawing>
      </w:r>
      <w:r w:rsidRPr="00214CCC">
        <w:t xml:space="preserve"> </w:t>
      </w:r>
      <w:r>
        <w:t xml:space="preserve">It is shows the </w:t>
      </w:r>
      <w:proofErr w:type="spellStart"/>
      <w:proofErr w:type="gramStart"/>
      <w:r>
        <w:t>cpu</w:t>
      </w:r>
      <w:proofErr w:type="spellEnd"/>
      <w:r>
        <w:t xml:space="preserve"> ,</w:t>
      </w:r>
      <w:proofErr w:type="gramEnd"/>
      <w:r>
        <w:t xml:space="preserve"> memory and load all are shown .</w:t>
      </w:r>
    </w:p>
    <w:p w:rsidR="00214CCC" w:rsidRDefault="00214CCC" w:rsidP="00214CCC">
      <w:pPr>
        <w:tabs>
          <w:tab w:val="left" w:pos="975"/>
        </w:tabs>
        <w:jc w:val="both"/>
      </w:pPr>
      <w:r>
        <w:rPr>
          <w:noProof/>
          <w:lang w:eastAsia="en-US"/>
        </w:rPr>
        <w:drawing>
          <wp:inline distT="0" distB="0" distL="0" distR="0" wp14:anchorId="037238A0" wp14:editId="4FF30A3F">
            <wp:extent cx="6115050" cy="2815590"/>
            <wp:effectExtent l="0" t="0" r="0" b="3810"/>
            <wp:docPr id="200847" name="Picture 20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15050" cy="2815590"/>
                    </a:xfrm>
                    <a:prstGeom prst="rect">
                      <a:avLst/>
                    </a:prstGeom>
                  </pic:spPr>
                </pic:pic>
              </a:graphicData>
            </a:graphic>
          </wp:inline>
        </w:drawing>
      </w:r>
      <w:r w:rsidRPr="00214CCC">
        <w:t xml:space="preserve"> </w:t>
      </w:r>
      <w:r>
        <w:t xml:space="preserve">In stack home </w:t>
      </w:r>
      <w:proofErr w:type="gramStart"/>
      <w:r>
        <w:t>page ,</w:t>
      </w:r>
      <w:proofErr w:type="gramEnd"/>
      <w:r>
        <w:t xml:space="preserve"> shows the layers and instance details and apps.</w:t>
      </w:r>
    </w:p>
    <w:p w:rsidR="00214CCC" w:rsidRDefault="00214CCC" w:rsidP="00B92D5D">
      <w:pPr>
        <w:tabs>
          <w:tab w:val="left" w:pos="8040"/>
        </w:tabs>
        <w:rPr>
          <w:rFonts w:cs="Calibri"/>
          <w:sz w:val="32"/>
          <w:szCs w:val="28"/>
        </w:rPr>
      </w:pPr>
    </w:p>
    <w:p w:rsidR="00EA3BB0" w:rsidRDefault="00EA3BB0" w:rsidP="00B92D5D">
      <w:pPr>
        <w:tabs>
          <w:tab w:val="left" w:pos="8040"/>
        </w:tabs>
        <w:rPr>
          <w:rFonts w:cs="Calibri"/>
          <w:sz w:val="32"/>
          <w:szCs w:val="28"/>
        </w:rPr>
      </w:pPr>
    </w:p>
    <w:p w:rsidR="00EA3BB0" w:rsidRDefault="00EA3BB0" w:rsidP="00B92D5D">
      <w:pPr>
        <w:tabs>
          <w:tab w:val="left" w:pos="8040"/>
        </w:tabs>
        <w:rPr>
          <w:rFonts w:cs="Calibri"/>
          <w:sz w:val="32"/>
          <w:szCs w:val="28"/>
        </w:rPr>
      </w:pPr>
    </w:p>
    <w:p w:rsidR="00EA3BB0" w:rsidRPr="004E5322" w:rsidRDefault="00EA3BB0" w:rsidP="00B92D5D">
      <w:pPr>
        <w:tabs>
          <w:tab w:val="left" w:pos="8040"/>
        </w:tabs>
        <w:rPr>
          <w:rFonts w:cs="Calibri"/>
          <w:sz w:val="32"/>
          <w:szCs w:val="28"/>
        </w:rPr>
      </w:pPr>
    </w:p>
    <w:p w:rsidR="00FE5B3E" w:rsidRPr="009409FF" w:rsidRDefault="00FE5B3E" w:rsidP="009409FF">
      <w:pPr>
        <w:pStyle w:val="Heading1"/>
      </w:pPr>
      <w:r w:rsidRPr="009409FF">
        <w:lastRenderedPageBreak/>
        <w:t>SQS Message Priority</w:t>
      </w:r>
    </w:p>
    <w:p w:rsidR="00FE5B3E" w:rsidRPr="009409FF" w:rsidRDefault="00FE5B3E" w:rsidP="009409FF">
      <w:pPr>
        <w:pStyle w:val="Heading2"/>
      </w:pPr>
      <w:r w:rsidRPr="009409FF">
        <w:t>AWS SQS: SQS Message Priority</w:t>
      </w:r>
    </w:p>
    <w:p w:rsidR="00FE5B3E" w:rsidRPr="004E5322" w:rsidRDefault="00FE5B3E" w:rsidP="009409FF">
      <w:r w:rsidRPr="004E5322">
        <w:t xml:space="preserve">SQS is used for creating distributed architectures and is commonly used for </w:t>
      </w:r>
      <w:proofErr w:type="gramStart"/>
      <w:r w:rsidRPr="004E5322">
        <w:t>batch  processing</w:t>
      </w:r>
      <w:proofErr w:type="gramEnd"/>
      <w:r w:rsidRPr="004E5322">
        <w:t xml:space="preserve"> architectures.</w:t>
      </w:r>
    </w:p>
    <w:p w:rsidR="00FE5B3E" w:rsidRPr="004E5322" w:rsidRDefault="00FE5B3E" w:rsidP="009409FF">
      <w:r w:rsidRPr="004E5322">
        <w:t xml:space="preserve">If your app has a “free tier” which processing “jobs” but you offer a premium service </w:t>
      </w:r>
      <w:proofErr w:type="gramStart"/>
      <w:r w:rsidRPr="004E5322">
        <w:t>so  those</w:t>
      </w:r>
      <w:proofErr w:type="gramEnd"/>
      <w:r w:rsidRPr="004E5322">
        <w:t xml:space="preserve"> jobs are processed faster. How can you design a message priority queue so </w:t>
      </w:r>
      <w:proofErr w:type="gramStart"/>
      <w:r w:rsidRPr="004E5322">
        <w:t>that  premium</w:t>
      </w:r>
      <w:proofErr w:type="gramEnd"/>
      <w:r w:rsidRPr="004E5322">
        <w:t xml:space="preserve"> jobs are completed first?</w:t>
      </w:r>
    </w:p>
    <w:p w:rsidR="00FE5B3E" w:rsidRDefault="00FE5B3E" w:rsidP="00B92D5D">
      <w:pPr>
        <w:tabs>
          <w:tab w:val="left" w:pos="8040"/>
        </w:tabs>
        <w:rPr>
          <w:rFonts w:cs="Calibri"/>
          <w:sz w:val="32"/>
          <w:szCs w:val="28"/>
        </w:rPr>
      </w:pPr>
      <w:r w:rsidRPr="004E5322">
        <w:rPr>
          <w:rFonts w:cs="Calibri"/>
          <w:noProof/>
          <w:sz w:val="32"/>
          <w:szCs w:val="28"/>
          <w:lang w:eastAsia="en-US"/>
        </w:rPr>
        <w:drawing>
          <wp:inline distT="0" distB="0" distL="0" distR="0" wp14:anchorId="3C9C7539" wp14:editId="5949EDC9">
            <wp:extent cx="5943600" cy="2647950"/>
            <wp:effectExtent l="0" t="0" r="0" b="0"/>
            <wp:docPr id="135171" name="Picture 13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Default="00073150" w:rsidP="00B92D5D">
      <w:pPr>
        <w:tabs>
          <w:tab w:val="left" w:pos="8040"/>
        </w:tabs>
        <w:rPr>
          <w:rFonts w:cs="Calibri"/>
          <w:sz w:val="32"/>
          <w:szCs w:val="28"/>
        </w:rPr>
      </w:pPr>
    </w:p>
    <w:p w:rsidR="00073150" w:rsidRPr="004E5322" w:rsidRDefault="00073150" w:rsidP="00B92D5D">
      <w:pPr>
        <w:tabs>
          <w:tab w:val="left" w:pos="8040"/>
        </w:tabs>
        <w:rPr>
          <w:rFonts w:cs="Calibri"/>
          <w:sz w:val="32"/>
          <w:szCs w:val="28"/>
        </w:rPr>
      </w:pPr>
    </w:p>
    <w:p w:rsidR="00FE5B3E" w:rsidRPr="009409FF" w:rsidRDefault="00FE5B3E" w:rsidP="009409FF">
      <w:pPr>
        <w:pStyle w:val="Heading1"/>
      </w:pPr>
      <w:r w:rsidRPr="009409FF">
        <w:lastRenderedPageBreak/>
        <w:t>SQS Job Observer Pattern</w:t>
      </w:r>
    </w:p>
    <w:p w:rsidR="00FE5B3E" w:rsidRPr="004E5322" w:rsidRDefault="00FE5B3E" w:rsidP="00B92D5D">
      <w:pPr>
        <w:tabs>
          <w:tab w:val="left" w:pos="8040"/>
        </w:tabs>
        <w:rPr>
          <w:rFonts w:cs="Calibri"/>
          <w:sz w:val="32"/>
          <w:szCs w:val="28"/>
        </w:rPr>
      </w:pPr>
    </w:p>
    <w:p w:rsidR="00FE5B3E" w:rsidRPr="004E5322" w:rsidRDefault="00FE5B3E" w:rsidP="009409FF">
      <w:r w:rsidRPr="004E5322">
        <w:t>AWS SQS: Job Observer Pattern</w:t>
      </w:r>
    </w:p>
    <w:p w:rsidR="00FE5B3E" w:rsidRPr="004E5322" w:rsidRDefault="00FE5B3E" w:rsidP="00B92D5D">
      <w:pPr>
        <w:tabs>
          <w:tab w:val="left" w:pos="8040"/>
        </w:tabs>
        <w:spacing w:before="0" w:after="160" w:line="259" w:lineRule="auto"/>
        <w:rPr>
          <w:rFonts w:cs="Calibri"/>
          <w:sz w:val="32"/>
          <w:szCs w:val="28"/>
        </w:rPr>
      </w:pPr>
      <w:r w:rsidRPr="004E5322">
        <w:rPr>
          <w:rFonts w:cs="Calibri"/>
          <w:noProof/>
          <w:sz w:val="28"/>
          <w:lang w:eastAsia="en-US"/>
        </w:rPr>
        <w:drawing>
          <wp:inline distT="0" distB="0" distL="0" distR="0" wp14:anchorId="04342F4F" wp14:editId="6107A3C4">
            <wp:extent cx="5486400" cy="3143250"/>
            <wp:effectExtent l="0" t="0" r="0" b="0"/>
            <wp:docPr id="135173" name="Picture 13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3143250"/>
                    </a:xfrm>
                    <a:prstGeom prst="rect">
                      <a:avLst/>
                    </a:prstGeom>
                  </pic:spPr>
                </pic:pic>
              </a:graphicData>
            </a:graphic>
          </wp:inline>
        </w:drawing>
      </w:r>
    </w:p>
    <w:p w:rsidR="00FE5B3E" w:rsidRPr="004E5322" w:rsidRDefault="00FE5B3E" w:rsidP="00B92D5D">
      <w:pPr>
        <w:tabs>
          <w:tab w:val="left" w:pos="8040"/>
        </w:tabs>
        <w:rPr>
          <w:rFonts w:cs="Calibri"/>
          <w:sz w:val="32"/>
          <w:szCs w:val="28"/>
        </w:rPr>
      </w:pPr>
      <w:r w:rsidRPr="004E5322">
        <w:rPr>
          <w:rFonts w:cs="Calibri"/>
          <w:noProof/>
          <w:sz w:val="28"/>
          <w:lang w:eastAsia="en-US"/>
        </w:rPr>
        <w:drawing>
          <wp:inline distT="0" distB="0" distL="0" distR="0" wp14:anchorId="7D228DA3" wp14:editId="31A09496">
            <wp:extent cx="5943600" cy="3342005"/>
            <wp:effectExtent l="0" t="0" r="0" b="0"/>
            <wp:docPr id="135172" name="Picture 1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2005"/>
                    </a:xfrm>
                    <a:prstGeom prst="rect">
                      <a:avLst/>
                    </a:prstGeom>
                  </pic:spPr>
                </pic:pic>
              </a:graphicData>
            </a:graphic>
          </wp:inline>
        </w:drawing>
      </w:r>
    </w:p>
    <w:p w:rsidR="00FE5B3E" w:rsidRDefault="00FE5B3E" w:rsidP="00B92D5D">
      <w:pPr>
        <w:tabs>
          <w:tab w:val="left" w:pos="8040"/>
        </w:tabs>
        <w:rPr>
          <w:rFonts w:cs="Calibri"/>
          <w:sz w:val="32"/>
          <w:szCs w:val="28"/>
        </w:rPr>
      </w:pPr>
    </w:p>
    <w:p w:rsidR="004033AA" w:rsidRPr="004E5322" w:rsidRDefault="004033AA" w:rsidP="00B92D5D">
      <w:pPr>
        <w:tabs>
          <w:tab w:val="left" w:pos="8040"/>
        </w:tabs>
        <w:rPr>
          <w:rFonts w:cs="Calibri"/>
          <w:sz w:val="32"/>
          <w:szCs w:val="28"/>
        </w:rPr>
      </w:pPr>
    </w:p>
    <w:p w:rsidR="00FE5B3E" w:rsidRPr="009409FF" w:rsidRDefault="00FE5B3E" w:rsidP="009409FF">
      <w:pPr>
        <w:pStyle w:val="Heading1"/>
      </w:pPr>
      <w:r w:rsidRPr="009409FF">
        <w:lastRenderedPageBreak/>
        <w:t>DynamoDB Use Cases</w:t>
      </w:r>
    </w:p>
    <w:p w:rsidR="00FE5B3E" w:rsidRPr="009409FF" w:rsidRDefault="00FE5B3E" w:rsidP="009409FF">
      <w:pPr>
        <w:pStyle w:val="Heading2"/>
      </w:pPr>
      <w:r w:rsidRPr="009409FF">
        <w:t>AWS SQS: Massive Available Voting app</w:t>
      </w:r>
    </w:p>
    <w:p w:rsidR="00FE5B3E" w:rsidRPr="004E5322" w:rsidRDefault="00FE5B3E" w:rsidP="009409FF">
      <w:r w:rsidRPr="004E5322">
        <w:t xml:space="preserve">BCJC contracts with NBC to handle votes for the voice! The voice final show and vote </w:t>
      </w:r>
      <w:proofErr w:type="gramStart"/>
      <w:r w:rsidRPr="004E5322">
        <w:t>is  occurring</w:t>
      </w:r>
      <w:proofErr w:type="gramEnd"/>
      <w:r w:rsidRPr="004E5322">
        <w:t xml:space="preserve"> in two days and BCJC has to build an entire application and architecture that  will handle hundreds of millions of votes without failing. The voters will open up a </w:t>
      </w:r>
      <w:proofErr w:type="gramStart"/>
      <w:r w:rsidRPr="004E5322">
        <w:t>web  application</w:t>
      </w:r>
      <w:proofErr w:type="gramEnd"/>
      <w:r w:rsidRPr="004E5322">
        <w:t xml:space="preserve"> to vote yes or no on each candidate. A single vote cannot be missed</w:t>
      </w:r>
    </w:p>
    <w:p w:rsidR="00FE5B3E" w:rsidRPr="004E5322" w:rsidRDefault="00FE5B3E" w:rsidP="009409FF">
      <w:r w:rsidRPr="004E5322">
        <w:t>What might be a way to architect this application?  Think “zero down time”</w:t>
      </w:r>
    </w:p>
    <w:p w:rsidR="00FE5B3E" w:rsidRPr="004E5322" w:rsidRDefault="00FE5B3E" w:rsidP="009409FF">
      <w:r w:rsidRPr="004E5322">
        <w:t>Think “AWS Services”</w:t>
      </w:r>
    </w:p>
    <w:p w:rsidR="00FE5B3E" w:rsidRPr="004E5322" w:rsidRDefault="00FE5B3E" w:rsidP="00B92D5D">
      <w:pPr>
        <w:tabs>
          <w:tab w:val="left" w:pos="8040"/>
        </w:tabs>
        <w:rPr>
          <w:rFonts w:cs="Calibri"/>
          <w:sz w:val="32"/>
          <w:szCs w:val="28"/>
        </w:rPr>
      </w:pPr>
      <w:r w:rsidRPr="004E5322">
        <w:rPr>
          <w:rFonts w:cs="Calibri"/>
          <w:noProof/>
          <w:sz w:val="28"/>
          <w:lang w:eastAsia="en-US"/>
        </w:rPr>
        <w:drawing>
          <wp:inline distT="0" distB="0" distL="0" distR="0" wp14:anchorId="78710765" wp14:editId="2335A3C8">
            <wp:extent cx="5943600" cy="2677160"/>
            <wp:effectExtent l="0" t="0" r="0" b="8890"/>
            <wp:docPr id="135174" name="Picture 13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677160"/>
                    </a:xfrm>
                    <a:prstGeom prst="rect">
                      <a:avLst/>
                    </a:prstGeom>
                  </pic:spPr>
                </pic:pic>
              </a:graphicData>
            </a:graphic>
          </wp:inline>
        </w:drawing>
      </w:r>
    </w:p>
    <w:p w:rsidR="00FE5B3E" w:rsidRPr="009409FF" w:rsidRDefault="00FE5B3E" w:rsidP="0076724F">
      <w:pPr>
        <w:pStyle w:val="ListParagraph"/>
        <w:numPr>
          <w:ilvl w:val="0"/>
          <w:numId w:val="336"/>
        </w:numPr>
        <w:rPr>
          <w:rFonts w:ascii="Calibri" w:hAnsi="Calibri" w:cs="Calibri"/>
          <w:sz w:val="24"/>
          <w:szCs w:val="24"/>
        </w:rPr>
      </w:pPr>
      <w:r w:rsidRPr="009409FF">
        <w:rPr>
          <w:rFonts w:ascii="Calibri" w:hAnsi="Calibri" w:cs="Calibri"/>
          <w:sz w:val="24"/>
          <w:szCs w:val="24"/>
        </w:rPr>
        <w:t>JavaScript is a client side language that has APIs in to AWS</w:t>
      </w:r>
    </w:p>
    <w:p w:rsidR="00FE5B3E" w:rsidRPr="009409FF" w:rsidRDefault="00FE5B3E" w:rsidP="0076724F">
      <w:pPr>
        <w:pStyle w:val="ListParagraph"/>
        <w:numPr>
          <w:ilvl w:val="0"/>
          <w:numId w:val="336"/>
        </w:numPr>
        <w:rPr>
          <w:rFonts w:ascii="Calibri" w:hAnsi="Calibri" w:cs="Calibri"/>
          <w:sz w:val="24"/>
          <w:szCs w:val="24"/>
        </w:rPr>
      </w:pPr>
      <w:r w:rsidRPr="009409FF">
        <w:rPr>
          <w:rFonts w:ascii="Calibri" w:hAnsi="Calibri" w:cs="Calibri"/>
          <w:sz w:val="24"/>
          <w:szCs w:val="24"/>
        </w:rPr>
        <w:t>Built the JavaScript app and host it on S3 (no server  required )</w:t>
      </w:r>
    </w:p>
    <w:p w:rsidR="00FE5B3E" w:rsidRPr="009409FF" w:rsidRDefault="00FE5B3E" w:rsidP="0076724F">
      <w:pPr>
        <w:pStyle w:val="ListParagraph"/>
        <w:numPr>
          <w:ilvl w:val="0"/>
          <w:numId w:val="336"/>
        </w:numPr>
        <w:rPr>
          <w:rFonts w:ascii="Calibri" w:hAnsi="Calibri" w:cs="Calibri"/>
          <w:sz w:val="24"/>
          <w:szCs w:val="24"/>
        </w:rPr>
      </w:pPr>
      <w:r w:rsidRPr="009409FF">
        <w:rPr>
          <w:rFonts w:ascii="Calibri" w:hAnsi="Calibri" w:cs="Calibri"/>
          <w:sz w:val="24"/>
          <w:szCs w:val="24"/>
        </w:rPr>
        <w:t>For each vote add a message to the queue SQS; guarantees message delivery</w:t>
      </w:r>
    </w:p>
    <w:p w:rsidR="00FE5B3E" w:rsidRPr="009409FF" w:rsidRDefault="00FE5B3E" w:rsidP="0076724F">
      <w:pPr>
        <w:pStyle w:val="ListParagraph"/>
        <w:numPr>
          <w:ilvl w:val="0"/>
          <w:numId w:val="336"/>
        </w:numPr>
        <w:rPr>
          <w:rFonts w:ascii="Calibri" w:hAnsi="Calibri" w:cs="Calibri"/>
          <w:sz w:val="24"/>
          <w:szCs w:val="24"/>
        </w:rPr>
      </w:pPr>
      <w:r w:rsidRPr="009409FF">
        <w:rPr>
          <w:rFonts w:ascii="Calibri" w:hAnsi="Calibri" w:cs="Calibri"/>
          <w:sz w:val="24"/>
          <w:szCs w:val="24"/>
        </w:rPr>
        <w:t>Processing messages with the job observer design pattern</w:t>
      </w:r>
    </w:p>
    <w:p w:rsidR="00FE5B3E" w:rsidRPr="009409FF" w:rsidRDefault="00FE5B3E" w:rsidP="0076724F">
      <w:pPr>
        <w:pStyle w:val="ListParagraph"/>
        <w:numPr>
          <w:ilvl w:val="0"/>
          <w:numId w:val="336"/>
        </w:numPr>
        <w:rPr>
          <w:rFonts w:ascii="Calibri" w:hAnsi="Calibri" w:cs="Calibri"/>
          <w:sz w:val="24"/>
          <w:szCs w:val="24"/>
        </w:rPr>
      </w:pPr>
      <w:r w:rsidRPr="009409FF">
        <w:rPr>
          <w:rFonts w:ascii="Calibri" w:hAnsi="Calibri" w:cs="Calibri"/>
          <w:sz w:val="24"/>
          <w:szCs w:val="24"/>
        </w:rPr>
        <w:t>Store the results for reading in DynamoDB</w:t>
      </w:r>
    </w:p>
    <w:p w:rsidR="00FE5B3E" w:rsidRPr="004E5322" w:rsidRDefault="00FE5B3E" w:rsidP="009409FF"/>
    <w:p w:rsidR="00FE5B3E" w:rsidRPr="004E5322" w:rsidRDefault="00FE5B3E" w:rsidP="009409FF">
      <w:pPr>
        <w:pStyle w:val="Heading2"/>
      </w:pPr>
      <w:r w:rsidRPr="004E5322">
        <w:t>DynamoDB</w:t>
      </w:r>
    </w:p>
    <w:p w:rsidR="00FE5B3E" w:rsidRPr="004E5322" w:rsidRDefault="00FE5B3E" w:rsidP="009409FF">
      <w:r w:rsidRPr="004E5322">
        <w:t>Problem: Thousands of objects that need to be easily retrieved based off of attribute information.</w:t>
      </w:r>
    </w:p>
    <w:p w:rsidR="00FE5B3E" w:rsidRPr="004E5322" w:rsidRDefault="00FE5B3E" w:rsidP="009409FF">
      <w:r w:rsidRPr="004E5322">
        <w:t>Solution using just S3: S3 allows you to list objects based off of “key search” basically searching the prefix of the object. The list search is limited to just 1,000 objects.</w:t>
      </w:r>
    </w:p>
    <w:p w:rsidR="00FE5B3E" w:rsidRPr="004E5322" w:rsidRDefault="00FE5B3E" w:rsidP="009409FF">
      <w:r w:rsidRPr="004E5322">
        <w:t xml:space="preserve">Correct Solution: Build an additional index that is easily searchable and stores specific attributes about the object. These attributes can be searched and are linked back to the correct object. Easily </w:t>
      </w:r>
      <w:r w:rsidRPr="004E5322">
        <w:lastRenderedPageBreak/>
        <w:t>searchable solutions like DynamoDB which are require no servers, will reduce cost, and increase efficiency when searching for objects.</w:t>
      </w:r>
    </w:p>
    <w:p w:rsidR="00FE5B3E" w:rsidRPr="004E5322" w:rsidRDefault="00FE5B3E" w:rsidP="009409FF">
      <w:r w:rsidRPr="004E5322">
        <w:t>What we already know:</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DynamoDB is made up by provisioning tables and throughput can be increased on  each table</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DynamoDB is highly available and scalable</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ElastiCache can be used in front of DynamoDB in order to offload high amounts of  reads for non-</w:t>
      </w:r>
      <w:r w:rsidRPr="009409FF">
        <w:rPr>
          <w:rFonts w:ascii="Calibri" w:hAnsi="Calibri" w:cs="Calibri"/>
          <w:sz w:val="24"/>
          <w:szCs w:val="24"/>
        </w:rPr>
        <w:softHyphen/>
        <w:t>‐frequently changed data</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A table is just a collection of items and items are made up of attributes</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Each table requires a primary key and needs to be unique as possible to provision against multiple partitions</w:t>
      </w:r>
    </w:p>
    <w:p w:rsidR="00FE5B3E" w:rsidRPr="009409FF" w:rsidRDefault="00FE5B3E" w:rsidP="0076724F">
      <w:pPr>
        <w:pStyle w:val="ListParagraph"/>
        <w:numPr>
          <w:ilvl w:val="0"/>
          <w:numId w:val="337"/>
        </w:numPr>
        <w:rPr>
          <w:rFonts w:ascii="Calibri" w:hAnsi="Calibri" w:cs="Calibri"/>
          <w:sz w:val="24"/>
          <w:szCs w:val="24"/>
        </w:rPr>
      </w:pPr>
      <w:r w:rsidRPr="009409FF">
        <w:rPr>
          <w:rFonts w:ascii="Calibri" w:hAnsi="Calibri" w:cs="Calibri"/>
          <w:sz w:val="24"/>
          <w:szCs w:val="24"/>
        </w:rPr>
        <w:t>Data is indexed by the primary key</w:t>
      </w:r>
    </w:p>
    <w:p w:rsidR="00FE5B3E" w:rsidRPr="004E5322" w:rsidRDefault="00FE5B3E" w:rsidP="0076724F">
      <w:pPr>
        <w:pStyle w:val="ListParagraph"/>
        <w:numPr>
          <w:ilvl w:val="0"/>
          <w:numId w:val="338"/>
        </w:numPr>
      </w:pPr>
      <w:r w:rsidRPr="004E5322">
        <w:t>Hash key: Now known as Partition Primary Key or Composite key</w:t>
      </w:r>
    </w:p>
    <w:p w:rsidR="00FE5B3E" w:rsidRPr="004E5322" w:rsidRDefault="00FE5B3E" w:rsidP="0076724F">
      <w:pPr>
        <w:pStyle w:val="ListParagraph"/>
        <w:numPr>
          <w:ilvl w:val="0"/>
          <w:numId w:val="338"/>
        </w:numPr>
      </w:pPr>
      <w:r w:rsidRPr="004E5322">
        <w:t>Hash + Range: Range is now known as Sort Key</w:t>
      </w:r>
    </w:p>
    <w:tbl>
      <w:tblPr>
        <w:tblW w:w="7501" w:type="dxa"/>
        <w:tblCellMar>
          <w:left w:w="0" w:type="dxa"/>
          <w:right w:w="0" w:type="dxa"/>
        </w:tblCellMar>
        <w:tblLook w:val="0420" w:firstRow="1" w:lastRow="0" w:firstColumn="0" w:lastColumn="0" w:noHBand="0" w:noVBand="1"/>
      </w:tblPr>
      <w:tblGrid>
        <w:gridCol w:w="1219"/>
        <w:gridCol w:w="1860"/>
        <w:gridCol w:w="2226"/>
        <w:gridCol w:w="2196"/>
      </w:tblGrid>
      <w:tr w:rsidR="00FE5B3E" w:rsidRPr="004E5322" w:rsidTr="00FE5B3E">
        <w:trPr>
          <w:trHeight w:val="308"/>
        </w:trPr>
        <w:tc>
          <w:tcPr>
            <w:tcW w:w="1219" w:type="dxa"/>
            <w:tcBorders>
              <w:top w:val="nil"/>
              <w:left w:val="nil"/>
              <w:bottom w:val="nil"/>
              <w:right w:val="nil"/>
            </w:tcBorders>
            <w:shd w:val="clear" w:color="auto" w:fill="4F81BD"/>
            <w:tcMar>
              <w:top w:w="7"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b/>
                <w:bCs/>
                <w:sz w:val="32"/>
                <w:szCs w:val="28"/>
              </w:rPr>
              <w:t>Table Name</w:t>
            </w:r>
          </w:p>
        </w:tc>
        <w:tc>
          <w:tcPr>
            <w:tcW w:w="1860" w:type="dxa"/>
            <w:tcBorders>
              <w:top w:val="nil"/>
              <w:left w:val="nil"/>
              <w:bottom w:val="nil"/>
              <w:right w:val="nil"/>
            </w:tcBorders>
            <w:shd w:val="clear" w:color="auto" w:fill="4F81BD"/>
            <w:tcMar>
              <w:top w:w="7"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b/>
                <w:bCs/>
                <w:sz w:val="32"/>
                <w:szCs w:val="28"/>
              </w:rPr>
              <w:t>Primary Key Type</w:t>
            </w:r>
          </w:p>
        </w:tc>
        <w:tc>
          <w:tcPr>
            <w:tcW w:w="2226" w:type="dxa"/>
            <w:tcBorders>
              <w:top w:val="nil"/>
              <w:left w:val="nil"/>
              <w:bottom w:val="nil"/>
              <w:right w:val="nil"/>
            </w:tcBorders>
            <w:shd w:val="clear" w:color="auto" w:fill="4F81BD"/>
            <w:tcMar>
              <w:top w:w="15"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b/>
                <w:bCs/>
                <w:sz w:val="32"/>
                <w:szCs w:val="28"/>
              </w:rPr>
              <w:t>Partition Key  Name</w:t>
            </w:r>
          </w:p>
        </w:tc>
        <w:tc>
          <w:tcPr>
            <w:tcW w:w="2196" w:type="dxa"/>
            <w:tcBorders>
              <w:top w:val="nil"/>
              <w:left w:val="nil"/>
              <w:bottom w:val="nil"/>
              <w:right w:val="nil"/>
            </w:tcBorders>
            <w:shd w:val="clear" w:color="auto" w:fill="4F81BD"/>
            <w:tcMar>
              <w:top w:w="7"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b/>
                <w:bCs/>
                <w:sz w:val="32"/>
                <w:szCs w:val="28"/>
              </w:rPr>
              <w:t>Sort Key Name</w:t>
            </w:r>
          </w:p>
        </w:tc>
      </w:tr>
      <w:tr w:rsidR="00FE5B3E" w:rsidRPr="004E5322" w:rsidTr="00FE5B3E">
        <w:trPr>
          <w:trHeight w:val="178"/>
        </w:trPr>
        <w:tc>
          <w:tcPr>
            <w:tcW w:w="1219" w:type="dxa"/>
            <w:tcBorders>
              <w:top w:val="nil"/>
              <w:left w:val="nil"/>
              <w:bottom w:val="nil"/>
              <w:right w:val="nil"/>
            </w:tcBorders>
            <w:shd w:val="clear" w:color="auto" w:fill="D0D8E8"/>
            <w:tcMar>
              <w:top w:w="8"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Course</w:t>
            </w:r>
          </w:p>
        </w:tc>
        <w:tc>
          <w:tcPr>
            <w:tcW w:w="1860" w:type="dxa"/>
            <w:tcBorders>
              <w:top w:val="nil"/>
              <w:left w:val="nil"/>
              <w:bottom w:val="nil"/>
              <w:right w:val="nil"/>
            </w:tcBorders>
            <w:shd w:val="clear" w:color="auto" w:fill="D0D8E8"/>
            <w:tcMar>
              <w:top w:w="8"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Simple</w:t>
            </w:r>
          </w:p>
        </w:tc>
        <w:tc>
          <w:tcPr>
            <w:tcW w:w="2226" w:type="dxa"/>
            <w:tcBorders>
              <w:top w:val="nil"/>
              <w:left w:val="nil"/>
              <w:bottom w:val="nil"/>
              <w:right w:val="nil"/>
            </w:tcBorders>
            <w:shd w:val="clear" w:color="auto" w:fill="D0D8E8"/>
            <w:tcMar>
              <w:top w:w="8"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Name</w:t>
            </w:r>
          </w:p>
        </w:tc>
        <w:tc>
          <w:tcPr>
            <w:tcW w:w="2196" w:type="dxa"/>
            <w:tcBorders>
              <w:top w:val="nil"/>
              <w:left w:val="nil"/>
              <w:bottom w:val="nil"/>
              <w:right w:val="nil"/>
            </w:tcBorders>
            <w:shd w:val="clear" w:color="auto" w:fill="D0D8E8"/>
            <w:tcMar>
              <w:top w:w="15" w:type="dxa"/>
              <w:left w:w="15" w:type="dxa"/>
              <w:bottom w:w="0" w:type="dxa"/>
              <w:right w:w="15" w:type="dxa"/>
            </w:tcMar>
            <w:hideMark/>
          </w:tcPr>
          <w:p w:rsidR="00FE5B3E" w:rsidRPr="004E5322" w:rsidRDefault="00FE5B3E" w:rsidP="00B92D5D">
            <w:pPr>
              <w:tabs>
                <w:tab w:val="left" w:pos="8040"/>
              </w:tabs>
              <w:spacing w:after="160" w:line="259" w:lineRule="auto"/>
              <w:rPr>
                <w:rFonts w:cs="Calibri"/>
                <w:sz w:val="32"/>
                <w:szCs w:val="28"/>
              </w:rPr>
            </w:pPr>
          </w:p>
        </w:tc>
      </w:tr>
      <w:tr w:rsidR="00FE5B3E" w:rsidRPr="004E5322" w:rsidTr="00FE5B3E">
        <w:trPr>
          <w:trHeight w:val="171"/>
        </w:trPr>
        <w:tc>
          <w:tcPr>
            <w:tcW w:w="1219" w:type="dxa"/>
            <w:tcBorders>
              <w:top w:val="nil"/>
              <w:left w:val="nil"/>
              <w:bottom w:val="nil"/>
              <w:right w:val="nil"/>
            </w:tcBorders>
            <w:shd w:val="clear" w:color="auto" w:fill="E9EDF4"/>
            <w:tcMar>
              <w:top w:w="9"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Lesson</w:t>
            </w:r>
          </w:p>
        </w:tc>
        <w:tc>
          <w:tcPr>
            <w:tcW w:w="1860" w:type="dxa"/>
            <w:tcBorders>
              <w:top w:val="nil"/>
              <w:left w:val="nil"/>
              <w:bottom w:val="nil"/>
              <w:right w:val="nil"/>
            </w:tcBorders>
            <w:shd w:val="clear" w:color="auto" w:fill="E9EDF4"/>
            <w:tcMar>
              <w:top w:w="9"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Composite</w:t>
            </w:r>
          </w:p>
        </w:tc>
        <w:tc>
          <w:tcPr>
            <w:tcW w:w="2226" w:type="dxa"/>
            <w:tcBorders>
              <w:top w:val="nil"/>
              <w:left w:val="nil"/>
              <w:bottom w:val="nil"/>
              <w:right w:val="nil"/>
            </w:tcBorders>
            <w:shd w:val="clear" w:color="auto" w:fill="E9EDF4"/>
            <w:tcMar>
              <w:top w:w="9"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proofErr w:type="spellStart"/>
            <w:r w:rsidRPr="004E5322">
              <w:rPr>
                <w:rFonts w:cs="Calibri"/>
                <w:sz w:val="32"/>
                <w:szCs w:val="28"/>
              </w:rPr>
              <w:t>CourseName</w:t>
            </w:r>
            <w:proofErr w:type="spellEnd"/>
          </w:p>
        </w:tc>
        <w:tc>
          <w:tcPr>
            <w:tcW w:w="2196" w:type="dxa"/>
            <w:tcBorders>
              <w:top w:val="nil"/>
              <w:left w:val="nil"/>
              <w:bottom w:val="nil"/>
              <w:right w:val="nil"/>
            </w:tcBorders>
            <w:shd w:val="clear" w:color="auto" w:fill="E9EDF4"/>
            <w:tcMar>
              <w:top w:w="9"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proofErr w:type="spellStart"/>
            <w:r w:rsidRPr="004E5322">
              <w:rPr>
                <w:rFonts w:cs="Calibri"/>
                <w:sz w:val="32"/>
                <w:szCs w:val="28"/>
              </w:rPr>
              <w:t>LessonName</w:t>
            </w:r>
            <w:proofErr w:type="spellEnd"/>
          </w:p>
        </w:tc>
      </w:tr>
      <w:tr w:rsidR="00FE5B3E" w:rsidRPr="004E5322" w:rsidTr="00FE5B3E">
        <w:trPr>
          <w:trHeight w:val="178"/>
        </w:trPr>
        <w:tc>
          <w:tcPr>
            <w:tcW w:w="1219" w:type="dxa"/>
            <w:tcBorders>
              <w:top w:val="nil"/>
              <w:left w:val="nil"/>
              <w:bottom w:val="nil"/>
              <w:right w:val="nil"/>
            </w:tcBorders>
            <w:shd w:val="clear" w:color="auto" w:fill="D0D8E8"/>
            <w:tcMar>
              <w:top w:w="10"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Notes</w:t>
            </w:r>
          </w:p>
        </w:tc>
        <w:tc>
          <w:tcPr>
            <w:tcW w:w="1860" w:type="dxa"/>
            <w:tcBorders>
              <w:top w:val="nil"/>
              <w:left w:val="nil"/>
              <w:bottom w:val="nil"/>
              <w:right w:val="nil"/>
            </w:tcBorders>
            <w:shd w:val="clear" w:color="auto" w:fill="D0D8E8"/>
            <w:tcMar>
              <w:top w:w="10"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Composite</w:t>
            </w:r>
          </w:p>
        </w:tc>
        <w:tc>
          <w:tcPr>
            <w:tcW w:w="2226" w:type="dxa"/>
            <w:tcBorders>
              <w:top w:val="nil"/>
              <w:left w:val="nil"/>
              <w:bottom w:val="nil"/>
              <w:right w:val="nil"/>
            </w:tcBorders>
            <w:shd w:val="clear" w:color="auto" w:fill="D0D8E8"/>
            <w:tcMar>
              <w:top w:w="10"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r w:rsidRPr="004E5322">
              <w:rPr>
                <w:rFonts w:cs="Calibri"/>
                <w:sz w:val="32"/>
                <w:szCs w:val="28"/>
              </w:rPr>
              <w:t>Id</w:t>
            </w:r>
          </w:p>
        </w:tc>
        <w:tc>
          <w:tcPr>
            <w:tcW w:w="2196" w:type="dxa"/>
            <w:tcBorders>
              <w:top w:val="nil"/>
              <w:left w:val="nil"/>
              <w:bottom w:val="nil"/>
              <w:right w:val="nil"/>
            </w:tcBorders>
            <w:shd w:val="clear" w:color="auto" w:fill="D0D8E8"/>
            <w:tcMar>
              <w:top w:w="10" w:type="dxa"/>
              <w:left w:w="15" w:type="dxa"/>
              <w:bottom w:w="0" w:type="dxa"/>
              <w:right w:w="15" w:type="dxa"/>
            </w:tcMar>
            <w:hideMark/>
          </w:tcPr>
          <w:p w:rsidR="00FE5B3E" w:rsidRPr="004E5322" w:rsidRDefault="00FE5B3E" w:rsidP="00B92D5D">
            <w:pPr>
              <w:tabs>
                <w:tab w:val="left" w:pos="8040"/>
              </w:tabs>
              <w:spacing w:before="0" w:after="160" w:line="259" w:lineRule="auto"/>
              <w:rPr>
                <w:rFonts w:cs="Calibri"/>
                <w:sz w:val="32"/>
                <w:szCs w:val="28"/>
              </w:rPr>
            </w:pPr>
            <w:proofErr w:type="spellStart"/>
            <w:r w:rsidRPr="004E5322">
              <w:rPr>
                <w:rFonts w:cs="Calibri"/>
                <w:sz w:val="32"/>
                <w:szCs w:val="28"/>
              </w:rPr>
              <w:t>CreateDate</w:t>
            </w:r>
            <w:proofErr w:type="spellEnd"/>
          </w:p>
        </w:tc>
      </w:tr>
    </w:tbl>
    <w:p w:rsidR="00FE5B3E" w:rsidRPr="004E5322" w:rsidRDefault="00FE5B3E" w:rsidP="009409FF">
      <w:r w:rsidRPr="004E5322">
        <w:t xml:space="preserve">An index is created on the Partition Key name and for composite </w:t>
      </w:r>
      <w:proofErr w:type="gramStart"/>
      <w:r w:rsidRPr="004E5322">
        <w:t>table  types</w:t>
      </w:r>
      <w:proofErr w:type="gramEnd"/>
      <w:r w:rsidRPr="004E5322">
        <w:t xml:space="preserve"> the data is stored in sorted order based off of Sort Key Name</w:t>
      </w:r>
    </w:p>
    <w:p w:rsidR="00FE5B3E" w:rsidRPr="004E5322" w:rsidRDefault="00FE5B3E" w:rsidP="009409FF">
      <w:r w:rsidRPr="004E5322">
        <w:t>Two ways to search data within a table</w:t>
      </w:r>
    </w:p>
    <w:p w:rsidR="00FE5B3E" w:rsidRPr="004E5322" w:rsidRDefault="00FE5B3E" w:rsidP="0076724F">
      <w:pPr>
        <w:numPr>
          <w:ilvl w:val="0"/>
          <w:numId w:val="44"/>
        </w:numPr>
        <w:tabs>
          <w:tab w:val="left" w:pos="8040"/>
        </w:tabs>
        <w:spacing w:before="0" w:after="160" w:line="259" w:lineRule="auto"/>
        <w:rPr>
          <w:rFonts w:cs="Calibri"/>
          <w:sz w:val="32"/>
          <w:szCs w:val="28"/>
        </w:rPr>
      </w:pPr>
      <w:r w:rsidRPr="009409FF">
        <w:t>Using “query” API call</w:t>
      </w:r>
      <w:r w:rsidRPr="004E5322">
        <w:rPr>
          <w:rFonts w:cs="Calibri"/>
          <w:sz w:val="32"/>
          <w:szCs w:val="28"/>
        </w:rPr>
        <w:t>:</w:t>
      </w:r>
    </w:p>
    <w:p w:rsidR="00FE5B3E" w:rsidRPr="009409FF" w:rsidRDefault="00FE5B3E" w:rsidP="0076724F">
      <w:pPr>
        <w:pStyle w:val="ListParagraph"/>
        <w:numPr>
          <w:ilvl w:val="0"/>
          <w:numId w:val="335"/>
        </w:numPr>
        <w:rPr>
          <w:rFonts w:ascii="Calibri" w:hAnsi="Calibri" w:cs="Calibri"/>
          <w:sz w:val="24"/>
        </w:rPr>
      </w:pPr>
      <w:r w:rsidRPr="009409FF">
        <w:rPr>
          <w:rFonts w:ascii="Calibri" w:hAnsi="Calibri" w:cs="Calibri"/>
          <w:sz w:val="24"/>
        </w:rPr>
        <w:t>Query will be performed against the primary key and a value for the sort key can be passed with a comparison operator.</w:t>
      </w:r>
    </w:p>
    <w:p w:rsidR="00FE5B3E" w:rsidRPr="009409FF" w:rsidRDefault="00FE5B3E" w:rsidP="0076724F">
      <w:pPr>
        <w:pStyle w:val="ListParagraph"/>
        <w:numPr>
          <w:ilvl w:val="0"/>
          <w:numId w:val="335"/>
        </w:numPr>
        <w:rPr>
          <w:rFonts w:ascii="Calibri" w:hAnsi="Calibri" w:cs="Calibri"/>
          <w:sz w:val="24"/>
        </w:rPr>
      </w:pPr>
      <w:r w:rsidRPr="009409FF">
        <w:rPr>
          <w:rFonts w:ascii="Calibri" w:hAnsi="Calibri" w:cs="Calibri"/>
          <w:sz w:val="24"/>
        </w:rPr>
        <w:t>Query is the fastest lookup method a sit is performed against a stored  “index” in the table</w:t>
      </w:r>
    </w:p>
    <w:p w:rsidR="00FE5B3E" w:rsidRPr="009409FF" w:rsidRDefault="00FE5B3E" w:rsidP="0076724F">
      <w:pPr>
        <w:pStyle w:val="ListParagraph"/>
        <w:numPr>
          <w:ilvl w:val="0"/>
          <w:numId w:val="335"/>
        </w:numPr>
        <w:rPr>
          <w:rFonts w:ascii="Calibri" w:hAnsi="Calibri" w:cs="Calibri"/>
          <w:sz w:val="24"/>
        </w:rPr>
      </w:pPr>
      <w:r w:rsidRPr="009409FF">
        <w:rPr>
          <w:rFonts w:ascii="Calibri" w:hAnsi="Calibri" w:cs="Calibri"/>
          <w:sz w:val="24"/>
        </w:rPr>
        <w:t>Query an “indexed” itemed is the fastest method of looking up data in the  DynamoDB table</w:t>
      </w:r>
    </w:p>
    <w:p w:rsidR="00FE5B3E" w:rsidRPr="004E5322" w:rsidRDefault="00FE5B3E" w:rsidP="0076724F">
      <w:pPr>
        <w:pStyle w:val="ListParagraph"/>
        <w:numPr>
          <w:ilvl w:val="0"/>
          <w:numId w:val="227"/>
        </w:numPr>
      </w:pPr>
      <w:r w:rsidRPr="004E5322">
        <w:t>Using “Scan” API call</w:t>
      </w:r>
    </w:p>
    <w:p w:rsidR="00FE5B3E" w:rsidRPr="009409FF" w:rsidRDefault="00FE5B3E" w:rsidP="0076724F">
      <w:pPr>
        <w:pStyle w:val="ListParagraph"/>
        <w:numPr>
          <w:ilvl w:val="0"/>
          <w:numId w:val="339"/>
        </w:numPr>
        <w:rPr>
          <w:rFonts w:ascii="Calibri" w:hAnsi="Calibri" w:cs="Calibri"/>
          <w:sz w:val="24"/>
          <w:szCs w:val="24"/>
        </w:rPr>
      </w:pPr>
      <w:r w:rsidRPr="009409FF">
        <w:rPr>
          <w:rFonts w:ascii="Calibri" w:hAnsi="Calibri" w:cs="Calibri"/>
          <w:sz w:val="24"/>
          <w:szCs w:val="24"/>
        </w:rPr>
        <w:t>Scan will read every item in the table and search every possible attribute rather than only indexed attributes.</w:t>
      </w:r>
    </w:p>
    <w:p w:rsidR="00FE5B3E" w:rsidRPr="009409FF" w:rsidRDefault="00FE5B3E" w:rsidP="0076724F">
      <w:pPr>
        <w:pStyle w:val="ListParagraph"/>
        <w:numPr>
          <w:ilvl w:val="0"/>
          <w:numId w:val="339"/>
        </w:numPr>
        <w:rPr>
          <w:rFonts w:ascii="Calibri" w:hAnsi="Calibri" w:cs="Calibri"/>
          <w:sz w:val="24"/>
          <w:szCs w:val="24"/>
        </w:rPr>
      </w:pPr>
      <w:r w:rsidRPr="009409FF">
        <w:rPr>
          <w:rFonts w:ascii="Calibri" w:hAnsi="Calibri" w:cs="Calibri"/>
          <w:sz w:val="24"/>
          <w:szCs w:val="24"/>
        </w:rPr>
        <w:t>This is the most taxing available and causes performance issues</w:t>
      </w:r>
    </w:p>
    <w:p w:rsidR="00FE5B3E" w:rsidRPr="004E5322" w:rsidRDefault="00FE5B3E" w:rsidP="00BA11D3">
      <w:pPr>
        <w:pStyle w:val="Heading1"/>
        <w:rPr>
          <w:rFonts w:cs="Calibri"/>
          <w:szCs w:val="32"/>
        </w:rPr>
      </w:pPr>
      <w:r w:rsidRPr="004E5322">
        <w:rPr>
          <w:rFonts w:cs="Calibri"/>
          <w:szCs w:val="32"/>
        </w:rPr>
        <w:lastRenderedPageBreak/>
        <w:t>DynamoDB Secondary Indexes</w:t>
      </w:r>
    </w:p>
    <w:p w:rsidR="00FE5B3E" w:rsidRPr="004E5322" w:rsidRDefault="00FE5B3E" w:rsidP="009409FF">
      <w:r w:rsidRPr="004E5322">
        <w:t xml:space="preserve">Scan operations occur against the index partition key. However, what if the table </w:t>
      </w:r>
      <w:proofErr w:type="gramStart"/>
      <w:r w:rsidRPr="004E5322">
        <w:t>has  multiple</w:t>
      </w:r>
      <w:proofErr w:type="gramEnd"/>
      <w:r w:rsidRPr="004E5322">
        <w:t xml:space="preserve"> fields that need to be searched by? Scan API calls are very taxing </w:t>
      </w:r>
      <w:proofErr w:type="gramStart"/>
      <w:r w:rsidRPr="004E5322">
        <w:t>on  performance</w:t>
      </w:r>
      <w:proofErr w:type="gramEnd"/>
      <w:r w:rsidRPr="004E5322">
        <w:t xml:space="preserve"> and are slow. How might you solve this issue?</w:t>
      </w:r>
    </w:p>
    <w:p w:rsidR="00FE5B3E" w:rsidRPr="004E5322" w:rsidRDefault="00FE5B3E" w:rsidP="009409FF">
      <w:r w:rsidRPr="004E5322">
        <w:t xml:space="preserve">Secondary indexes: Lets you query the data within a table using a secondary key </w:t>
      </w:r>
      <w:proofErr w:type="gramStart"/>
      <w:r w:rsidRPr="004E5322">
        <w:t>instead  of</w:t>
      </w:r>
      <w:proofErr w:type="gramEnd"/>
      <w:r w:rsidRPr="004E5322">
        <w:t xml:space="preserve"> just the primary partition key.</w:t>
      </w:r>
    </w:p>
    <w:p w:rsidR="00FE5B3E" w:rsidRPr="009409FF" w:rsidRDefault="00FE5B3E" w:rsidP="0076724F">
      <w:pPr>
        <w:pStyle w:val="ListParagraph"/>
        <w:numPr>
          <w:ilvl w:val="0"/>
          <w:numId w:val="340"/>
        </w:numPr>
        <w:rPr>
          <w:rFonts w:ascii="Calibri" w:hAnsi="Calibri" w:cs="Calibri"/>
          <w:sz w:val="24"/>
          <w:szCs w:val="24"/>
        </w:rPr>
      </w:pPr>
      <w:r w:rsidRPr="009409FF">
        <w:rPr>
          <w:rFonts w:ascii="Calibri" w:hAnsi="Calibri" w:cs="Calibri"/>
          <w:sz w:val="24"/>
          <w:szCs w:val="24"/>
        </w:rPr>
        <w:t>Global Secondary Index: An index on a new partition key and sort key that are  different than that of the defined table</w:t>
      </w:r>
    </w:p>
    <w:p w:rsidR="00FE5B3E" w:rsidRPr="009409FF" w:rsidRDefault="00FE5B3E" w:rsidP="0076724F">
      <w:pPr>
        <w:pStyle w:val="ListParagraph"/>
        <w:numPr>
          <w:ilvl w:val="0"/>
          <w:numId w:val="340"/>
        </w:numPr>
        <w:rPr>
          <w:rFonts w:ascii="Calibri" w:hAnsi="Calibri" w:cs="Calibri"/>
          <w:sz w:val="24"/>
          <w:szCs w:val="24"/>
        </w:rPr>
      </w:pPr>
      <w:r w:rsidRPr="009409FF">
        <w:rPr>
          <w:rFonts w:ascii="Calibri" w:hAnsi="Calibri" w:cs="Calibri"/>
          <w:sz w:val="24"/>
          <w:szCs w:val="24"/>
        </w:rPr>
        <w:t>Local Secondary Index: An index that has the same partition key but a different sort  key</w:t>
      </w:r>
    </w:p>
    <w:p w:rsidR="00FE5B3E" w:rsidRPr="009409FF" w:rsidRDefault="00FE5B3E" w:rsidP="009409FF">
      <w:pPr>
        <w:pStyle w:val="Heading1"/>
      </w:pPr>
      <w:r w:rsidRPr="009409FF">
        <w:t>DynamoDB Multi-Region</w:t>
      </w:r>
    </w:p>
    <w:p w:rsidR="00FE5B3E" w:rsidRPr="004E5322" w:rsidRDefault="00FE5B3E" w:rsidP="009409FF">
      <w:pPr>
        <w:pStyle w:val="Heading2"/>
      </w:pPr>
      <w:r w:rsidRPr="004E5322">
        <w:t>DynamoDB Multi-</w:t>
      </w:r>
      <w:r w:rsidRPr="004E5322">
        <w:softHyphen/>
        <w:t>‐Region Design</w:t>
      </w:r>
    </w:p>
    <w:p w:rsidR="00FE5B3E" w:rsidRPr="004E5322" w:rsidRDefault="00FE5B3E" w:rsidP="009409FF">
      <w:r w:rsidRPr="004E5322">
        <w:t xml:space="preserve">Problem: Need to migrate data over to a secondary region as part of a “daily” </w:t>
      </w:r>
      <w:proofErr w:type="gramStart"/>
      <w:r w:rsidRPr="004E5322">
        <w:t>backup  operation</w:t>
      </w:r>
      <w:proofErr w:type="gramEnd"/>
      <w:r w:rsidRPr="004E5322">
        <w:t>.</w:t>
      </w:r>
    </w:p>
    <w:p w:rsidR="00FE5B3E" w:rsidRPr="004E5322" w:rsidRDefault="00FE5B3E" w:rsidP="009409FF">
      <w:r w:rsidRPr="004E5322">
        <w:t xml:space="preserve">Solution: You can use Data Pipeline to schedule a pipeline that daily migrates data to </w:t>
      </w:r>
      <w:proofErr w:type="gramStart"/>
      <w:r w:rsidRPr="004E5322">
        <w:t>a  DynamoDB</w:t>
      </w:r>
      <w:proofErr w:type="gramEnd"/>
      <w:r w:rsidRPr="004E5322">
        <w:t xml:space="preserve"> table in another region.</w:t>
      </w:r>
    </w:p>
    <w:p w:rsidR="00FE5B3E" w:rsidRPr="004E5322" w:rsidRDefault="00FE5B3E" w:rsidP="009409FF">
      <w:r w:rsidRPr="004E5322">
        <w:t xml:space="preserve">Problem: Need to offload requests that are made in other regions so the data lives </w:t>
      </w:r>
      <w:proofErr w:type="gramStart"/>
      <w:r w:rsidRPr="004E5322">
        <w:t>close  to</w:t>
      </w:r>
      <w:proofErr w:type="gramEnd"/>
      <w:r w:rsidRPr="004E5322">
        <w:t xml:space="preserve"> the end user requesting the data which will reduce latency for reading data from the  DynamoDB table.</w:t>
      </w:r>
    </w:p>
    <w:p w:rsidR="00FE5B3E" w:rsidRPr="004E5322" w:rsidRDefault="00FE5B3E" w:rsidP="009409FF">
      <w:r w:rsidRPr="004E5322">
        <w:t xml:space="preserve">Solution: DynamoDB streams; Streams are essentially an exact order of modifications </w:t>
      </w:r>
      <w:proofErr w:type="gramStart"/>
      <w:r w:rsidRPr="004E5322">
        <w:t>to  a</w:t>
      </w:r>
      <w:proofErr w:type="gramEnd"/>
      <w:r w:rsidRPr="004E5322">
        <w:t xml:space="preserve"> table put inside a log stream (powered by Kenosis).</w:t>
      </w:r>
    </w:p>
    <w:p w:rsidR="00FE5B3E" w:rsidRPr="004E5322" w:rsidRDefault="00FE5B3E" w:rsidP="00B92D5D">
      <w:pPr>
        <w:tabs>
          <w:tab w:val="left" w:pos="8040"/>
        </w:tabs>
        <w:spacing w:before="0" w:after="160" w:line="259" w:lineRule="auto"/>
        <w:rPr>
          <w:rFonts w:cs="Calibri"/>
          <w:szCs w:val="24"/>
        </w:rPr>
      </w:pPr>
      <w:r w:rsidRPr="004E5322">
        <w:rPr>
          <w:rFonts w:cs="Calibri"/>
          <w:szCs w:val="24"/>
        </w:rPr>
        <w:t>Many different use cases for this type of feature:</w:t>
      </w:r>
    </w:p>
    <w:p w:rsidR="00FE5B3E" w:rsidRPr="004E5322" w:rsidRDefault="00FE5B3E" w:rsidP="0076724F">
      <w:pPr>
        <w:numPr>
          <w:ilvl w:val="0"/>
          <w:numId w:val="45"/>
        </w:numPr>
        <w:tabs>
          <w:tab w:val="left" w:pos="8040"/>
        </w:tabs>
        <w:spacing w:before="0" w:after="160" w:line="259" w:lineRule="auto"/>
        <w:rPr>
          <w:rFonts w:cs="Calibri"/>
          <w:szCs w:val="24"/>
        </w:rPr>
      </w:pPr>
      <w:r w:rsidRPr="004E5322">
        <w:rPr>
          <w:rFonts w:cs="Calibri"/>
          <w:szCs w:val="24"/>
        </w:rPr>
        <w:t>Stream data to multiple regions in near real-</w:t>
      </w:r>
      <w:r w:rsidRPr="004E5322">
        <w:rPr>
          <w:rFonts w:cs="Calibri"/>
          <w:szCs w:val="24"/>
        </w:rPr>
        <w:softHyphen/>
        <w:t>‐time replication of data</w:t>
      </w:r>
    </w:p>
    <w:p w:rsidR="00FE5B3E" w:rsidRPr="004E5322" w:rsidRDefault="00FE5B3E" w:rsidP="0076724F">
      <w:pPr>
        <w:numPr>
          <w:ilvl w:val="0"/>
          <w:numId w:val="45"/>
        </w:numPr>
        <w:tabs>
          <w:tab w:val="left" w:pos="8040"/>
        </w:tabs>
        <w:spacing w:before="0" w:after="160" w:line="259" w:lineRule="auto"/>
        <w:rPr>
          <w:rFonts w:cs="Calibri"/>
          <w:szCs w:val="24"/>
        </w:rPr>
      </w:pPr>
      <w:r w:rsidRPr="004E5322">
        <w:rPr>
          <w:rFonts w:cs="Calibri"/>
          <w:szCs w:val="24"/>
        </w:rPr>
        <w:t>Secondary applications can listen for changes to data and send notifications to end  users</w:t>
      </w:r>
    </w:p>
    <w:sectPr w:rsidR="00FE5B3E" w:rsidRPr="004E5322" w:rsidSect="000B035A">
      <w:headerReference w:type="even" r:id="rId339"/>
      <w:headerReference w:type="default" r:id="rId340"/>
      <w:footerReference w:type="default" r:id="rId341"/>
      <w:headerReference w:type="first" r:id="rId342"/>
      <w:pgSz w:w="12240" w:h="15840"/>
      <w:pgMar w:top="1440" w:right="1170" w:bottom="27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D32" w:rsidRDefault="002E3D32">
      <w:pPr>
        <w:spacing w:line="240" w:lineRule="auto"/>
      </w:pPr>
      <w:r>
        <w:separator/>
      </w:r>
    </w:p>
  </w:endnote>
  <w:endnote w:type="continuationSeparator" w:id="0">
    <w:p w:rsidR="002E3D32" w:rsidRDefault="002E3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1964741"/>
      <w:docPartObj>
        <w:docPartGallery w:val="Page Numbers (Bottom of Page)"/>
        <w:docPartUnique/>
      </w:docPartObj>
    </w:sdtPr>
    <w:sdtContent>
      <w:p w:rsidR="003A1469" w:rsidRPr="00190922" w:rsidRDefault="003A1469" w:rsidP="00190922">
        <w:pPr>
          <w:pStyle w:val="Footer"/>
        </w:pPr>
        <w:r>
          <w:rPr>
            <w:noProof/>
            <w:lang w:eastAsia="en-US"/>
          </w:rPr>
          <mc:AlternateContent>
            <mc:Choice Requires="wps">
              <w:drawing>
                <wp:anchor distT="0" distB="0" distL="114300" distR="114300" simplePos="0" relativeHeight="251661312" behindDoc="0" locked="0" layoutInCell="1" allowOverlap="1" wp14:anchorId="6CFB9394" wp14:editId="0A598C48">
                  <wp:simplePos x="0" y="0"/>
                  <wp:positionH relativeFrom="column">
                    <wp:posOffset>4162462</wp:posOffset>
                  </wp:positionH>
                  <wp:positionV relativeFrom="paragraph">
                    <wp:posOffset>-3175</wp:posOffset>
                  </wp:positionV>
                  <wp:extent cx="2226534" cy="355002"/>
                  <wp:effectExtent l="0" t="0" r="21590" b="26035"/>
                  <wp:wrapNone/>
                  <wp:docPr id="14" name="Text Box 14"/>
                  <wp:cNvGraphicFramePr/>
                  <a:graphic xmlns:a="http://schemas.openxmlformats.org/drawingml/2006/main">
                    <a:graphicData uri="http://schemas.microsoft.com/office/word/2010/wordprocessingShape">
                      <wps:wsp>
                        <wps:cNvSpPr txBox="1"/>
                        <wps:spPr>
                          <a:xfrm>
                            <a:off x="0" y="0"/>
                            <a:ext cx="2226534" cy="355002"/>
                          </a:xfrm>
                          <a:prstGeom prst="rect">
                            <a:avLst/>
                          </a:prstGeom>
                          <a:solidFill>
                            <a:srgbClr val="0070C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A1469" w:rsidRPr="00F353DC" w:rsidRDefault="003A1469" w:rsidP="00F353DC">
                              <w:pPr>
                                <w:spacing w:before="0" w:line="192" w:lineRule="auto"/>
                                <w:jc w:val="center"/>
                                <w:rPr>
                                  <w:color w:val="FFFFFF" w:themeColor="background1"/>
                                  <w:sz w:val="40"/>
                                  <w:szCs w:val="40"/>
                                </w:rPr>
                              </w:pPr>
                              <w:r w:rsidRPr="00F353DC">
                                <w:rPr>
                                  <w:color w:val="FFFFFF" w:themeColor="background1"/>
                                  <w:sz w:val="40"/>
                                  <w:szCs w:val="40"/>
                                </w:rPr>
                                <w:t>www.zippyops.com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B9394" id="_x0000_t202" coordsize="21600,21600" o:spt="202" path="m,l,21600r21600,l21600,xe">
                  <v:stroke joinstyle="miter"/>
                  <v:path gradientshapeok="t" o:connecttype="rect"/>
                </v:shapetype>
                <v:shape id="Text Box 14" o:spid="_x0000_s1078" type="#_x0000_t202" style="position:absolute;left:0;text-align:left;margin-left:327.75pt;margin-top:-.25pt;width:175.3pt;height:2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" fillcolor="#0070c0" strokecolor="white [3212]" strokeweight=".5pt">
                  <v:textbox>
                    <w:txbxContent>
                      <w:p w:rsidR="0094609A" w:rsidRPr="00F353DC" w:rsidRDefault="0094609A" w:rsidP="00F353DC">
                        <w:pPr>
                          <w:spacing w:before="0" w:line="192" w:lineRule="auto"/>
                          <w:jc w:val="center"/>
                          <w:rPr>
                            <w:color w:val="FFFFFF" w:themeColor="background1"/>
                            <w:sz w:val="40"/>
                            <w:szCs w:val="40"/>
                          </w:rPr>
                        </w:pPr>
                        <w:r w:rsidRPr="00F353DC">
                          <w:rPr>
                            <w:color w:val="FFFFFF" w:themeColor="background1"/>
                            <w:sz w:val="40"/>
                            <w:szCs w:val="40"/>
                          </w:rPr>
                          <w:t>www.zippyops.com</w:t>
                        </w:r>
                      </w:p>
                    </w:txbxContent>
                  </v:textbox>
                </v:shape>
              </w:pict>
            </mc:Fallback>
          </mc:AlternateContent>
        </w:r>
        <w:r w:rsidRPr="00190922">
          <w:fldChar w:fldCharType="begin"/>
        </w:r>
        <w:r w:rsidRPr="00190922">
          <w:instrText xml:space="preserve"> PAGE   \* MERGEFORMAT </w:instrText>
        </w:r>
        <w:r w:rsidRPr="00190922">
          <w:fldChar w:fldCharType="separate"/>
        </w:r>
        <w:r w:rsidR="00B30FFC">
          <w:rPr>
            <w:noProof/>
          </w:rPr>
          <w:t>11</w:t>
        </w:r>
        <w:r w:rsidRPr="00190922">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D32" w:rsidRDefault="002E3D32">
      <w:pPr>
        <w:spacing w:line="240" w:lineRule="auto"/>
      </w:pPr>
      <w:r>
        <w:separator/>
      </w:r>
    </w:p>
  </w:footnote>
  <w:footnote w:type="continuationSeparator" w:id="0">
    <w:p w:rsidR="002E3D32" w:rsidRDefault="002E3D3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469" w:rsidRDefault="003A1469">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19" o:spid="_x0000_s2050" type="#_x0000_t75" style="position:absolute;margin-left:0;margin-top:0;width:481.4pt;height:620pt;z-index:-251653120;mso-position-horizontal:center;mso-position-horizontal-relative:margin;mso-position-vertical:center;mso-position-vertical-relative:margin" o:allowincell="f">
          <v:imagedata r:id="rId1" o:title="Rectang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469" w:rsidRPr="004063DB" w:rsidRDefault="003A1469" w:rsidP="004063DB">
    <w:pPr>
      <w:pStyle w:val="Header"/>
      <w:pBdr>
        <w:bottom w:val="double" w:sz="6" w:space="1" w:color="auto"/>
      </w:pBdr>
      <w:rPr>
        <w:sz w:val="20"/>
        <w:szCs w:val="20"/>
      </w:rPr>
    </w:pPr>
    <w:r>
      <w:rPr>
        <w:b/>
        <w:noProof/>
        <w:color w:val="C00000"/>
        <w:sz w:val="40"/>
        <w:szCs w:val="4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217720" o:spid="_x0000_s2051" type="#_x0000_t75" style="position:absolute;margin-left:0;margin-top:0;width:481.4pt;height:620pt;z-index:-251652096;mso-position-horizontal:center;mso-position-horizontal-relative:margin;mso-position-vertical:center;mso-position-vertical-relative:margin" o:allowincell="f">
          <v:imagedata r:id="rId1" o:title="Rectanglelogo" gain="19661f" blacklevel="22938f"/>
          <w10:wrap anchorx="margin" anchory="margin"/>
        </v:shape>
      </w:pict>
    </w:r>
    <w:proofErr w:type="spellStart"/>
    <w:r w:rsidRPr="004063DB">
      <w:rPr>
        <w:b/>
        <w:color w:val="C00000"/>
        <w:sz w:val="40"/>
        <w:szCs w:val="40"/>
      </w:rPr>
      <w:t>ZippyOPS</w:t>
    </w:r>
    <w:proofErr w:type="spellEnd"/>
    <w:r w:rsidRPr="004063DB">
      <w:rPr>
        <w:b/>
        <w:sz w:val="40"/>
        <w:szCs w:val="40"/>
      </w:rPr>
      <w:tab/>
    </w:r>
    <w:r w:rsidRPr="004063DB">
      <w:rPr>
        <w:b/>
        <w:sz w:val="40"/>
        <w:szCs w:val="40"/>
      </w:rPr>
      <w:tab/>
    </w:r>
    <w:r>
      <w:rPr>
        <w:b/>
        <w:sz w:val="40"/>
        <w:szCs w:val="40"/>
      </w:rPr>
      <w:tab/>
      <w:t xml:space="preserve">    </w:t>
    </w:r>
    <w:r>
      <w:rPr>
        <w:b/>
        <w:sz w:val="40"/>
        <w:szCs w:val="40"/>
      </w:rPr>
      <w:tab/>
    </w:r>
    <w:r>
      <w:rPr>
        <w:b/>
        <w:sz w:val="40"/>
        <w:szCs w:val="40"/>
      </w:rPr>
      <w:tab/>
    </w:r>
    <w:r>
      <w:rPr>
        <w:b/>
        <w:sz w:val="40"/>
        <w:szCs w:val="40"/>
      </w:rPr>
      <w:tab/>
    </w:r>
    <w:r>
      <w:rPr>
        <w:b/>
        <w:sz w:val="40"/>
        <w:szCs w:val="40"/>
      </w:rPr>
      <w:tab/>
    </w:r>
    <w:r>
      <w:rPr>
        <w:b/>
        <w:sz w:val="40"/>
        <w:szCs w:val="40"/>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469" w:rsidRDefault="003A1469">
    <w:pPr>
      <w:pStyle w:val="Header"/>
    </w:pPr>
    <w:r>
      <w:rPr>
        <w:noProof/>
        <w:lang w:eastAsia="en-US"/>
      </w:rPr>
      <w:drawing>
        <wp:anchor distT="0" distB="0" distL="114300" distR="114300" simplePos="0" relativeHeight="251659264" behindDoc="1" locked="0" layoutInCell="1" allowOverlap="1" wp14:anchorId="299B0F70" wp14:editId="3CAC02DF">
          <wp:simplePos x="0" y="0"/>
          <wp:positionH relativeFrom="page">
            <wp:align>left</wp:align>
          </wp:positionH>
          <wp:positionV relativeFrom="page">
            <wp:posOffset>320040</wp:posOffset>
          </wp:positionV>
          <wp:extent cx="5129784" cy="7397496"/>
          <wp:effectExtent l="19050" t="0" r="13970" b="3023235"/>
          <wp:wrapNone/>
          <wp:docPr id="11" name="Picture 11"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CDFCD6B0"/>
    <w:lvl w:ilvl="0">
      <w:start w:val="1"/>
      <w:numFmt w:val="decimal"/>
      <w:pStyle w:val="ListNumber"/>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00265ECB"/>
    <w:multiLevelType w:val="hybridMultilevel"/>
    <w:tmpl w:val="9AD8C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3E7BB6"/>
    <w:multiLevelType w:val="hybridMultilevel"/>
    <w:tmpl w:val="12C8D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487B3A"/>
    <w:multiLevelType w:val="hybridMultilevel"/>
    <w:tmpl w:val="8340CE3A"/>
    <w:lvl w:ilvl="0" w:tplc="9F8AF830">
      <w:start w:val="174"/>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BB3E1E"/>
    <w:multiLevelType w:val="hybridMultilevel"/>
    <w:tmpl w:val="55E25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14139DD"/>
    <w:multiLevelType w:val="hybridMultilevel"/>
    <w:tmpl w:val="347A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1414765"/>
    <w:multiLevelType w:val="hybridMultilevel"/>
    <w:tmpl w:val="4D623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1887770"/>
    <w:multiLevelType w:val="hybridMultilevel"/>
    <w:tmpl w:val="8B3C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19D1C66"/>
    <w:multiLevelType w:val="hybridMultilevel"/>
    <w:tmpl w:val="59044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B451C"/>
    <w:multiLevelType w:val="hybridMultilevel"/>
    <w:tmpl w:val="1782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3A655E"/>
    <w:multiLevelType w:val="hybridMultilevel"/>
    <w:tmpl w:val="21262D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71454B"/>
    <w:multiLevelType w:val="hybridMultilevel"/>
    <w:tmpl w:val="3D066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982051"/>
    <w:multiLevelType w:val="hybridMultilevel"/>
    <w:tmpl w:val="234C71B6"/>
    <w:lvl w:ilvl="0" w:tplc="C6706500">
      <w:start w:val="1"/>
      <w:numFmt w:val="bullet"/>
      <w:lvlText w:val="•"/>
      <w:lvlJc w:val="left"/>
      <w:pPr>
        <w:tabs>
          <w:tab w:val="num" w:pos="720"/>
        </w:tabs>
        <w:ind w:left="720" w:hanging="360"/>
      </w:pPr>
      <w:rPr>
        <w:rFonts w:ascii="Arial" w:hAnsi="Arial" w:hint="default"/>
      </w:rPr>
    </w:lvl>
    <w:lvl w:ilvl="1" w:tplc="1E529DF2">
      <w:start w:val="174"/>
      <w:numFmt w:val="bullet"/>
      <w:lvlText w:val="•"/>
      <w:lvlJc w:val="left"/>
      <w:pPr>
        <w:tabs>
          <w:tab w:val="num" w:pos="1440"/>
        </w:tabs>
        <w:ind w:left="1440" w:hanging="360"/>
      </w:pPr>
      <w:rPr>
        <w:rFonts w:ascii="Arial" w:hAnsi="Arial" w:hint="default"/>
      </w:rPr>
    </w:lvl>
    <w:lvl w:ilvl="2" w:tplc="C7709AE4" w:tentative="1">
      <w:start w:val="1"/>
      <w:numFmt w:val="bullet"/>
      <w:lvlText w:val="•"/>
      <w:lvlJc w:val="left"/>
      <w:pPr>
        <w:tabs>
          <w:tab w:val="num" w:pos="2160"/>
        </w:tabs>
        <w:ind w:left="2160" w:hanging="360"/>
      </w:pPr>
      <w:rPr>
        <w:rFonts w:ascii="Arial" w:hAnsi="Arial" w:hint="default"/>
      </w:rPr>
    </w:lvl>
    <w:lvl w:ilvl="3" w:tplc="AAE0C8EC" w:tentative="1">
      <w:start w:val="1"/>
      <w:numFmt w:val="bullet"/>
      <w:lvlText w:val="•"/>
      <w:lvlJc w:val="left"/>
      <w:pPr>
        <w:tabs>
          <w:tab w:val="num" w:pos="2880"/>
        </w:tabs>
        <w:ind w:left="2880" w:hanging="360"/>
      </w:pPr>
      <w:rPr>
        <w:rFonts w:ascii="Arial" w:hAnsi="Arial" w:hint="default"/>
      </w:rPr>
    </w:lvl>
    <w:lvl w:ilvl="4" w:tplc="8AF21106" w:tentative="1">
      <w:start w:val="1"/>
      <w:numFmt w:val="bullet"/>
      <w:lvlText w:val="•"/>
      <w:lvlJc w:val="left"/>
      <w:pPr>
        <w:tabs>
          <w:tab w:val="num" w:pos="3600"/>
        </w:tabs>
        <w:ind w:left="3600" w:hanging="360"/>
      </w:pPr>
      <w:rPr>
        <w:rFonts w:ascii="Arial" w:hAnsi="Arial" w:hint="default"/>
      </w:rPr>
    </w:lvl>
    <w:lvl w:ilvl="5" w:tplc="7D3873A6" w:tentative="1">
      <w:start w:val="1"/>
      <w:numFmt w:val="bullet"/>
      <w:lvlText w:val="•"/>
      <w:lvlJc w:val="left"/>
      <w:pPr>
        <w:tabs>
          <w:tab w:val="num" w:pos="4320"/>
        </w:tabs>
        <w:ind w:left="4320" w:hanging="360"/>
      </w:pPr>
      <w:rPr>
        <w:rFonts w:ascii="Arial" w:hAnsi="Arial" w:hint="default"/>
      </w:rPr>
    </w:lvl>
    <w:lvl w:ilvl="6" w:tplc="075CD16E" w:tentative="1">
      <w:start w:val="1"/>
      <w:numFmt w:val="bullet"/>
      <w:lvlText w:val="•"/>
      <w:lvlJc w:val="left"/>
      <w:pPr>
        <w:tabs>
          <w:tab w:val="num" w:pos="5040"/>
        </w:tabs>
        <w:ind w:left="5040" w:hanging="360"/>
      </w:pPr>
      <w:rPr>
        <w:rFonts w:ascii="Arial" w:hAnsi="Arial" w:hint="default"/>
      </w:rPr>
    </w:lvl>
    <w:lvl w:ilvl="7" w:tplc="EF728B88" w:tentative="1">
      <w:start w:val="1"/>
      <w:numFmt w:val="bullet"/>
      <w:lvlText w:val="•"/>
      <w:lvlJc w:val="left"/>
      <w:pPr>
        <w:tabs>
          <w:tab w:val="num" w:pos="5760"/>
        </w:tabs>
        <w:ind w:left="5760" w:hanging="360"/>
      </w:pPr>
      <w:rPr>
        <w:rFonts w:ascii="Arial" w:hAnsi="Arial" w:hint="default"/>
      </w:rPr>
    </w:lvl>
    <w:lvl w:ilvl="8" w:tplc="518CFD92" w:tentative="1">
      <w:start w:val="1"/>
      <w:numFmt w:val="bullet"/>
      <w:lvlText w:val="•"/>
      <w:lvlJc w:val="left"/>
      <w:pPr>
        <w:tabs>
          <w:tab w:val="num" w:pos="6480"/>
        </w:tabs>
        <w:ind w:left="6480" w:hanging="360"/>
      </w:pPr>
      <w:rPr>
        <w:rFonts w:ascii="Arial" w:hAnsi="Arial" w:hint="default"/>
      </w:rPr>
    </w:lvl>
  </w:abstractNum>
  <w:abstractNum w:abstractNumId="14">
    <w:nsid w:val="03C00730"/>
    <w:multiLevelType w:val="hybridMultilevel"/>
    <w:tmpl w:val="F9943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4141CDD"/>
    <w:multiLevelType w:val="hybridMultilevel"/>
    <w:tmpl w:val="F7DE94D6"/>
    <w:lvl w:ilvl="0" w:tplc="0D689FB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462549C"/>
    <w:multiLevelType w:val="hybridMultilevel"/>
    <w:tmpl w:val="74207F5A"/>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4933918"/>
    <w:multiLevelType w:val="hybridMultilevel"/>
    <w:tmpl w:val="0EE82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9731DE"/>
    <w:multiLevelType w:val="hybridMultilevel"/>
    <w:tmpl w:val="C1FA2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4D22A01"/>
    <w:multiLevelType w:val="hybridMultilevel"/>
    <w:tmpl w:val="4F68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5B10AF1"/>
    <w:multiLevelType w:val="hybridMultilevel"/>
    <w:tmpl w:val="B00E9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7660671"/>
    <w:multiLevelType w:val="hybridMultilevel"/>
    <w:tmpl w:val="B81A72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7BA1446"/>
    <w:multiLevelType w:val="hybridMultilevel"/>
    <w:tmpl w:val="FB06D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8195F9D"/>
    <w:multiLevelType w:val="hybridMultilevel"/>
    <w:tmpl w:val="0B10D9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8765A71"/>
    <w:multiLevelType w:val="hybridMultilevel"/>
    <w:tmpl w:val="F6B42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9220132"/>
    <w:multiLevelType w:val="hybridMultilevel"/>
    <w:tmpl w:val="152E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93557F7"/>
    <w:multiLevelType w:val="hybridMultilevel"/>
    <w:tmpl w:val="D73EEC0E"/>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93A1C03"/>
    <w:multiLevelType w:val="hybridMultilevel"/>
    <w:tmpl w:val="9D02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9775BFC"/>
    <w:multiLevelType w:val="hybridMultilevel"/>
    <w:tmpl w:val="3AB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A0E604E"/>
    <w:multiLevelType w:val="hybridMultilevel"/>
    <w:tmpl w:val="C1406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A5E7BF8"/>
    <w:multiLevelType w:val="hybridMultilevel"/>
    <w:tmpl w:val="7C48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A8A0818"/>
    <w:multiLevelType w:val="hybridMultilevel"/>
    <w:tmpl w:val="5546F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B0B4F7F"/>
    <w:multiLevelType w:val="hybridMultilevel"/>
    <w:tmpl w:val="F1FC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B4F0537"/>
    <w:multiLevelType w:val="hybridMultilevel"/>
    <w:tmpl w:val="8766F1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E8C5587"/>
    <w:multiLevelType w:val="hybridMultilevel"/>
    <w:tmpl w:val="AEC2BA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0F5274C5"/>
    <w:multiLevelType w:val="hybridMultilevel"/>
    <w:tmpl w:val="E31C352C"/>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FD51084"/>
    <w:multiLevelType w:val="hybridMultilevel"/>
    <w:tmpl w:val="1E249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FE155E6"/>
    <w:multiLevelType w:val="hybridMultilevel"/>
    <w:tmpl w:val="367A3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FE62CC5"/>
    <w:multiLevelType w:val="hybridMultilevel"/>
    <w:tmpl w:val="5B785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0900D38"/>
    <w:multiLevelType w:val="hybridMultilevel"/>
    <w:tmpl w:val="C1AC91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141280C"/>
    <w:multiLevelType w:val="hybridMultilevel"/>
    <w:tmpl w:val="715E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2F4561E"/>
    <w:multiLevelType w:val="hybridMultilevel"/>
    <w:tmpl w:val="0A607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34740D1"/>
    <w:multiLevelType w:val="hybridMultilevel"/>
    <w:tmpl w:val="F94C77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37B02A0"/>
    <w:multiLevelType w:val="hybridMultilevel"/>
    <w:tmpl w:val="CB58A4F6"/>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38D4E36"/>
    <w:multiLevelType w:val="hybridMultilevel"/>
    <w:tmpl w:val="674E72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13C8111F"/>
    <w:multiLevelType w:val="hybridMultilevel"/>
    <w:tmpl w:val="EBC0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40700F9"/>
    <w:multiLevelType w:val="hybridMultilevel"/>
    <w:tmpl w:val="13B0B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46405C2"/>
    <w:multiLevelType w:val="hybridMultilevel"/>
    <w:tmpl w:val="2034ED9E"/>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491357A"/>
    <w:multiLevelType w:val="hybridMultilevel"/>
    <w:tmpl w:val="4B568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6100832"/>
    <w:multiLevelType w:val="hybridMultilevel"/>
    <w:tmpl w:val="7CA0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6126CAF"/>
    <w:multiLevelType w:val="hybridMultilevel"/>
    <w:tmpl w:val="7F1A8AD2"/>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6F02FA6"/>
    <w:multiLevelType w:val="hybridMultilevel"/>
    <w:tmpl w:val="7DA8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72522CC"/>
    <w:multiLevelType w:val="hybridMultilevel"/>
    <w:tmpl w:val="68AE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7705A1B"/>
    <w:multiLevelType w:val="hybridMultilevel"/>
    <w:tmpl w:val="DC3C72CC"/>
    <w:lvl w:ilvl="0" w:tplc="0D689FBA">
      <w:start w:val="1"/>
      <w:numFmt w:val="bullet"/>
      <w:lvlText w:val="•"/>
      <w:lvlJc w:val="left"/>
      <w:pPr>
        <w:tabs>
          <w:tab w:val="num" w:pos="720"/>
        </w:tabs>
        <w:ind w:left="720" w:hanging="360"/>
      </w:pPr>
      <w:rPr>
        <w:rFonts w:ascii="Arial" w:hAnsi="Arial" w:hint="default"/>
      </w:rPr>
    </w:lvl>
    <w:lvl w:ilvl="1" w:tplc="2E725AC4">
      <w:start w:val="174"/>
      <w:numFmt w:val="bullet"/>
      <w:lvlText w:val="•"/>
      <w:lvlJc w:val="left"/>
      <w:pPr>
        <w:tabs>
          <w:tab w:val="num" w:pos="1440"/>
        </w:tabs>
        <w:ind w:left="1440" w:hanging="360"/>
      </w:pPr>
      <w:rPr>
        <w:rFonts w:ascii="Arial" w:hAnsi="Arial" w:hint="default"/>
      </w:rPr>
    </w:lvl>
    <w:lvl w:ilvl="2" w:tplc="6FC66958">
      <w:start w:val="1"/>
      <w:numFmt w:val="bullet"/>
      <w:lvlText w:val="•"/>
      <w:lvlJc w:val="left"/>
      <w:pPr>
        <w:tabs>
          <w:tab w:val="num" w:pos="2160"/>
        </w:tabs>
        <w:ind w:left="2160" w:hanging="360"/>
      </w:pPr>
      <w:rPr>
        <w:rFonts w:ascii="Arial" w:hAnsi="Arial" w:hint="default"/>
      </w:rPr>
    </w:lvl>
    <w:lvl w:ilvl="3" w:tplc="E3B09B50" w:tentative="1">
      <w:start w:val="1"/>
      <w:numFmt w:val="bullet"/>
      <w:lvlText w:val="•"/>
      <w:lvlJc w:val="left"/>
      <w:pPr>
        <w:tabs>
          <w:tab w:val="num" w:pos="2880"/>
        </w:tabs>
        <w:ind w:left="2880" w:hanging="360"/>
      </w:pPr>
      <w:rPr>
        <w:rFonts w:ascii="Arial" w:hAnsi="Arial" w:hint="default"/>
      </w:rPr>
    </w:lvl>
    <w:lvl w:ilvl="4" w:tplc="FACA9DF2" w:tentative="1">
      <w:start w:val="1"/>
      <w:numFmt w:val="bullet"/>
      <w:lvlText w:val="•"/>
      <w:lvlJc w:val="left"/>
      <w:pPr>
        <w:tabs>
          <w:tab w:val="num" w:pos="3600"/>
        </w:tabs>
        <w:ind w:left="3600" w:hanging="360"/>
      </w:pPr>
      <w:rPr>
        <w:rFonts w:ascii="Arial" w:hAnsi="Arial" w:hint="default"/>
      </w:rPr>
    </w:lvl>
    <w:lvl w:ilvl="5" w:tplc="DDEE6FE6" w:tentative="1">
      <w:start w:val="1"/>
      <w:numFmt w:val="bullet"/>
      <w:lvlText w:val="•"/>
      <w:lvlJc w:val="left"/>
      <w:pPr>
        <w:tabs>
          <w:tab w:val="num" w:pos="4320"/>
        </w:tabs>
        <w:ind w:left="4320" w:hanging="360"/>
      </w:pPr>
      <w:rPr>
        <w:rFonts w:ascii="Arial" w:hAnsi="Arial" w:hint="default"/>
      </w:rPr>
    </w:lvl>
    <w:lvl w:ilvl="6" w:tplc="56D0D2A2" w:tentative="1">
      <w:start w:val="1"/>
      <w:numFmt w:val="bullet"/>
      <w:lvlText w:val="•"/>
      <w:lvlJc w:val="left"/>
      <w:pPr>
        <w:tabs>
          <w:tab w:val="num" w:pos="5040"/>
        </w:tabs>
        <w:ind w:left="5040" w:hanging="360"/>
      </w:pPr>
      <w:rPr>
        <w:rFonts w:ascii="Arial" w:hAnsi="Arial" w:hint="default"/>
      </w:rPr>
    </w:lvl>
    <w:lvl w:ilvl="7" w:tplc="223CCA92" w:tentative="1">
      <w:start w:val="1"/>
      <w:numFmt w:val="bullet"/>
      <w:lvlText w:val="•"/>
      <w:lvlJc w:val="left"/>
      <w:pPr>
        <w:tabs>
          <w:tab w:val="num" w:pos="5760"/>
        </w:tabs>
        <w:ind w:left="5760" w:hanging="360"/>
      </w:pPr>
      <w:rPr>
        <w:rFonts w:ascii="Arial" w:hAnsi="Arial" w:hint="default"/>
      </w:rPr>
    </w:lvl>
    <w:lvl w:ilvl="8" w:tplc="E9CE2354" w:tentative="1">
      <w:start w:val="1"/>
      <w:numFmt w:val="bullet"/>
      <w:lvlText w:val="•"/>
      <w:lvlJc w:val="left"/>
      <w:pPr>
        <w:tabs>
          <w:tab w:val="num" w:pos="6480"/>
        </w:tabs>
        <w:ind w:left="6480" w:hanging="360"/>
      </w:pPr>
      <w:rPr>
        <w:rFonts w:ascii="Arial" w:hAnsi="Arial" w:hint="default"/>
      </w:rPr>
    </w:lvl>
  </w:abstractNum>
  <w:abstractNum w:abstractNumId="54">
    <w:nsid w:val="17740081"/>
    <w:multiLevelType w:val="hybridMultilevel"/>
    <w:tmpl w:val="85C8E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7960D9F"/>
    <w:multiLevelType w:val="hybridMultilevel"/>
    <w:tmpl w:val="97507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17D2037D"/>
    <w:multiLevelType w:val="hybridMultilevel"/>
    <w:tmpl w:val="FAF67D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7D620B8"/>
    <w:multiLevelType w:val="hybridMultilevel"/>
    <w:tmpl w:val="B788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84536F9"/>
    <w:multiLevelType w:val="hybridMultilevel"/>
    <w:tmpl w:val="A0CADC46"/>
    <w:lvl w:ilvl="0" w:tplc="2C842BD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18A93D2E"/>
    <w:multiLevelType w:val="hybridMultilevel"/>
    <w:tmpl w:val="A65A3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99D51CD"/>
    <w:multiLevelType w:val="hybridMultilevel"/>
    <w:tmpl w:val="DFA082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9F50E77"/>
    <w:multiLevelType w:val="hybridMultilevel"/>
    <w:tmpl w:val="47DC39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19FB5819"/>
    <w:multiLevelType w:val="hybridMultilevel"/>
    <w:tmpl w:val="F1BC4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A212640"/>
    <w:multiLevelType w:val="hybridMultilevel"/>
    <w:tmpl w:val="3766BA86"/>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AAD197A"/>
    <w:multiLevelType w:val="hybridMultilevel"/>
    <w:tmpl w:val="CEA4E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1AB5362D"/>
    <w:multiLevelType w:val="hybridMultilevel"/>
    <w:tmpl w:val="3146B6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1AFD1450"/>
    <w:multiLevelType w:val="hybridMultilevel"/>
    <w:tmpl w:val="C55E4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1BD7503C"/>
    <w:multiLevelType w:val="hybridMultilevel"/>
    <w:tmpl w:val="8C589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C662AB8"/>
    <w:multiLevelType w:val="hybridMultilevel"/>
    <w:tmpl w:val="14D2F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CA058F1"/>
    <w:multiLevelType w:val="hybridMultilevel"/>
    <w:tmpl w:val="976EF1BE"/>
    <w:lvl w:ilvl="0" w:tplc="5900B5F4">
      <w:start w:val="9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1DEC1889"/>
    <w:multiLevelType w:val="hybridMultilevel"/>
    <w:tmpl w:val="02165E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1E014B45"/>
    <w:multiLevelType w:val="hybridMultilevel"/>
    <w:tmpl w:val="621AE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1EEE4613"/>
    <w:multiLevelType w:val="hybridMultilevel"/>
    <w:tmpl w:val="1A58138A"/>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F082687"/>
    <w:multiLevelType w:val="hybridMultilevel"/>
    <w:tmpl w:val="AB0C7360"/>
    <w:lvl w:ilvl="0" w:tplc="2C842BD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F791E18"/>
    <w:multiLevelType w:val="hybridMultilevel"/>
    <w:tmpl w:val="5D96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FF94389"/>
    <w:multiLevelType w:val="hybridMultilevel"/>
    <w:tmpl w:val="64FA2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0093F10"/>
    <w:multiLevelType w:val="hybridMultilevel"/>
    <w:tmpl w:val="27DA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0325640"/>
    <w:multiLevelType w:val="hybridMultilevel"/>
    <w:tmpl w:val="2EEE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0422F66"/>
    <w:multiLevelType w:val="hybridMultilevel"/>
    <w:tmpl w:val="4E8E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0C5634B"/>
    <w:multiLevelType w:val="hybridMultilevel"/>
    <w:tmpl w:val="1B4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12827A6"/>
    <w:multiLevelType w:val="hybridMultilevel"/>
    <w:tmpl w:val="8424F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1AF6DAF"/>
    <w:multiLevelType w:val="hybridMultilevel"/>
    <w:tmpl w:val="67B2A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1C668B0"/>
    <w:multiLevelType w:val="hybridMultilevel"/>
    <w:tmpl w:val="3202DEC8"/>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1EF0E0C"/>
    <w:multiLevelType w:val="hybridMultilevel"/>
    <w:tmpl w:val="31F63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1FA215D"/>
    <w:multiLevelType w:val="hybridMultilevel"/>
    <w:tmpl w:val="24FE8B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22886587"/>
    <w:multiLevelType w:val="hybridMultilevel"/>
    <w:tmpl w:val="0B4CABC0"/>
    <w:lvl w:ilvl="0" w:tplc="67466A8A">
      <w:start w:val="2"/>
      <w:numFmt w:val="decimal"/>
      <w:lvlText w:val="%1."/>
      <w:lvlJc w:val="left"/>
      <w:pPr>
        <w:tabs>
          <w:tab w:val="num" w:pos="720"/>
        </w:tabs>
        <w:ind w:left="720" w:hanging="360"/>
      </w:pPr>
    </w:lvl>
    <w:lvl w:ilvl="1" w:tplc="AD80A16C">
      <w:start w:val="174"/>
      <w:numFmt w:val="bullet"/>
      <w:lvlText w:val="•"/>
      <w:lvlJc w:val="left"/>
      <w:pPr>
        <w:tabs>
          <w:tab w:val="num" w:pos="1440"/>
        </w:tabs>
        <w:ind w:left="1440" w:hanging="360"/>
      </w:pPr>
      <w:rPr>
        <w:rFonts w:ascii="Arial" w:hAnsi="Arial" w:hint="default"/>
      </w:rPr>
    </w:lvl>
    <w:lvl w:ilvl="2" w:tplc="2C36A29C">
      <w:start w:val="174"/>
      <w:numFmt w:val="bullet"/>
      <w:lvlText w:val="•"/>
      <w:lvlJc w:val="left"/>
      <w:pPr>
        <w:tabs>
          <w:tab w:val="num" w:pos="2160"/>
        </w:tabs>
        <w:ind w:left="2160" w:hanging="360"/>
      </w:pPr>
      <w:rPr>
        <w:rFonts w:ascii="Arial" w:hAnsi="Arial" w:hint="default"/>
      </w:rPr>
    </w:lvl>
    <w:lvl w:ilvl="3" w:tplc="E20804AE" w:tentative="1">
      <w:start w:val="1"/>
      <w:numFmt w:val="decimal"/>
      <w:lvlText w:val="%4."/>
      <w:lvlJc w:val="left"/>
      <w:pPr>
        <w:tabs>
          <w:tab w:val="num" w:pos="2880"/>
        </w:tabs>
        <w:ind w:left="2880" w:hanging="360"/>
      </w:pPr>
    </w:lvl>
    <w:lvl w:ilvl="4" w:tplc="E8C8DBA2" w:tentative="1">
      <w:start w:val="1"/>
      <w:numFmt w:val="decimal"/>
      <w:lvlText w:val="%5."/>
      <w:lvlJc w:val="left"/>
      <w:pPr>
        <w:tabs>
          <w:tab w:val="num" w:pos="3600"/>
        </w:tabs>
        <w:ind w:left="3600" w:hanging="360"/>
      </w:pPr>
    </w:lvl>
    <w:lvl w:ilvl="5" w:tplc="649C1398" w:tentative="1">
      <w:start w:val="1"/>
      <w:numFmt w:val="decimal"/>
      <w:lvlText w:val="%6."/>
      <w:lvlJc w:val="left"/>
      <w:pPr>
        <w:tabs>
          <w:tab w:val="num" w:pos="4320"/>
        </w:tabs>
        <w:ind w:left="4320" w:hanging="360"/>
      </w:pPr>
    </w:lvl>
    <w:lvl w:ilvl="6" w:tplc="125A501C" w:tentative="1">
      <w:start w:val="1"/>
      <w:numFmt w:val="decimal"/>
      <w:lvlText w:val="%7."/>
      <w:lvlJc w:val="left"/>
      <w:pPr>
        <w:tabs>
          <w:tab w:val="num" w:pos="5040"/>
        </w:tabs>
        <w:ind w:left="5040" w:hanging="360"/>
      </w:pPr>
    </w:lvl>
    <w:lvl w:ilvl="7" w:tplc="D750C62C" w:tentative="1">
      <w:start w:val="1"/>
      <w:numFmt w:val="decimal"/>
      <w:lvlText w:val="%8."/>
      <w:lvlJc w:val="left"/>
      <w:pPr>
        <w:tabs>
          <w:tab w:val="num" w:pos="5760"/>
        </w:tabs>
        <w:ind w:left="5760" w:hanging="360"/>
      </w:pPr>
    </w:lvl>
    <w:lvl w:ilvl="8" w:tplc="3364D948" w:tentative="1">
      <w:start w:val="1"/>
      <w:numFmt w:val="decimal"/>
      <w:lvlText w:val="%9."/>
      <w:lvlJc w:val="left"/>
      <w:pPr>
        <w:tabs>
          <w:tab w:val="num" w:pos="6480"/>
        </w:tabs>
        <w:ind w:left="6480" w:hanging="360"/>
      </w:pPr>
    </w:lvl>
  </w:abstractNum>
  <w:abstractNum w:abstractNumId="86">
    <w:nsid w:val="236342A4"/>
    <w:multiLevelType w:val="hybridMultilevel"/>
    <w:tmpl w:val="AEDEF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24BE3EA6"/>
    <w:multiLevelType w:val="hybridMultilevel"/>
    <w:tmpl w:val="366E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56A00DA"/>
    <w:multiLevelType w:val="hybridMultilevel"/>
    <w:tmpl w:val="5FA0E4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265824A8"/>
    <w:multiLevelType w:val="hybridMultilevel"/>
    <w:tmpl w:val="FA344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6BC234F"/>
    <w:multiLevelType w:val="hybridMultilevel"/>
    <w:tmpl w:val="6BFE6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26C87EA9"/>
    <w:multiLevelType w:val="hybridMultilevel"/>
    <w:tmpl w:val="DFBE1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2722710D"/>
    <w:multiLevelType w:val="hybridMultilevel"/>
    <w:tmpl w:val="7C1CDD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27657A58"/>
    <w:multiLevelType w:val="hybridMultilevel"/>
    <w:tmpl w:val="74707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27674ED6"/>
    <w:multiLevelType w:val="hybridMultilevel"/>
    <w:tmpl w:val="50345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78D0931"/>
    <w:multiLevelType w:val="hybridMultilevel"/>
    <w:tmpl w:val="95E4D3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279C33D3"/>
    <w:multiLevelType w:val="hybridMultilevel"/>
    <w:tmpl w:val="DA5A3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27EC4351"/>
    <w:multiLevelType w:val="hybridMultilevel"/>
    <w:tmpl w:val="5EE27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29183783"/>
    <w:multiLevelType w:val="hybridMultilevel"/>
    <w:tmpl w:val="A64AFE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292945A0"/>
    <w:multiLevelType w:val="hybridMultilevel"/>
    <w:tmpl w:val="9B1A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29530F50"/>
    <w:multiLevelType w:val="hybridMultilevel"/>
    <w:tmpl w:val="248A1B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298B6DAB"/>
    <w:multiLevelType w:val="hybridMultilevel"/>
    <w:tmpl w:val="097C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2A0A7067"/>
    <w:multiLevelType w:val="hybridMultilevel"/>
    <w:tmpl w:val="F01AD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2A2B635F"/>
    <w:multiLevelType w:val="hybridMultilevel"/>
    <w:tmpl w:val="F6A84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A2B7463"/>
    <w:multiLevelType w:val="hybridMultilevel"/>
    <w:tmpl w:val="9998F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2A8A1FC7"/>
    <w:multiLevelType w:val="hybridMultilevel"/>
    <w:tmpl w:val="DB38B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2ABE0169"/>
    <w:multiLevelType w:val="hybridMultilevel"/>
    <w:tmpl w:val="880837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2B7445FE"/>
    <w:multiLevelType w:val="hybridMultilevel"/>
    <w:tmpl w:val="E60875B0"/>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BBA44F6"/>
    <w:multiLevelType w:val="hybridMultilevel"/>
    <w:tmpl w:val="91BA2F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BC30118"/>
    <w:multiLevelType w:val="hybridMultilevel"/>
    <w:tmpl w:val="DB5C0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2BF222AD"/>
    <w:multiLevelType w:val="hybridMultilevel"/>
    <w:tmpl w:val="F7E6DE8C"/>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C06307F"/>
    <w:multiLevelType w:val="hybridMultilevel"/>
    <w:tmpl w:val="6A8AB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2C2F3D4E"/>
    <w:multiLevelType w:val="hybridMultilevel"/>
    <w:tmpl w:val="367A6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2C8808BD"/>
    <w:multiLevelType w:val="hybridMultilevel"/>
    <w:tmpl w:val="BBDED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2C8C3BA6"/>
    <w:multiLevelType w:val="hybridMultilevel"/>
    <w:tmpl w:val="1CD0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2CC65C17"/>
    <w:multiLevelType w:val="hybridMultilevel"/>
    <w:tmpl w:val="02C0E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2E1D5D8B"/>
    <w:multiLevelType w:val="hybridMultilevel"/>
    <w:tmpl w:val="C2C69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2E361761"/>
    <w:multiLevelType w:val="hybridMultilevel"/>
    <w:tmpl w:val="147089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2EFE0021"/>
    <w:multiLevelType w:val="hybridMultilevel"/>
    <w:tmpl w:val="E6F015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2F3D6CF8"/>
    <w:multiLevelType w:val="hybridMultilevel"/>
    <w:tmpl w:val="D02A5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2FED5255"/>
    <w:multiLevelType w:val="hybridMultilevel"/>
    <w:tmpl w:val="874C0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301D7859"/>
    <w:multiLevelType w:val="hybridMultilevel"/>
    <w:tmpl w:val="9A7C0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05975D7"/>
    <w:multiLevelType w:val="hybridMultilevel"/>
    <w:tmpl w:val="18783A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307E0A85"/>
    <w:multiLevelType w:val="hybridMultilevel"/>
    <w:tmpl w:val="8844FD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30836096"/>
    <w:multiLevelType w:val="hybridMultilevel"/>
    <w:tmpl w:val="56E067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30B71E8C"/>
    <w:multiLevelType w:val="hybridMultilevel"/>
    <w:tmpl w:val="17A0A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30BC5194"/>
    <w:multiLevelType w:val="hybridMultilevel"/>
    <w:tmpl w:val="9FB0A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12E7D3D"/>
    <w:multiLevelType w:val="hybridMultilevel"/>
    <w:tmpl w:val="AEB84CCA"/>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31E55E9F"/>
    <w:multiLevelType w:val="hybridMultilevel"/>
    <w:tmpl w:val="A4D63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31F53435"/>
    <w:multiLevelType w:val="hybridMultilevel"/>
    <w:tmpl w:val="04382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325A7321"/>
    <w:multiLevelType w:val="hybridMultilevel"/>
    <w:tmpl w:val="20887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328304B5"/>
    <w:multiLevelType w:val="hybridMultilevel"/>
    <w:tmpl w:val="7362DD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32B0560A"/>
    <w:multiLevelType w:val="hybridMultilevel"/>
    <w:tmpl w:val="2356E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32B9121F"/>
    <w:multiLevelType w:val="hybridMultilevel"/>
    <w:tmpl w:val="A894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34376408"/>
    <w:multiLevelType w:val="hybridMultilevel"/>
    <w:tmpl w:val="B70A75A2"/>
    <w:lvl w:ilvl="0" w:tplc="34364EB4">
      <w:start w:val="1"/>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345C6539"/>
    <w:multiLevelType w:val="hybridMultilevel"/>
    <w:tmpl w:val="1AE66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34CA5D0F"/>
    <w:multiLevelType w:val="hybridMultilevel"/>
    <w:tmpl w:val="132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350A7A87"/>
    <w:multiLevelType w:val="hybridMultilevel"/>
    <w:tmpl w:val="DC8A43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351B19ED"/>
    <w:multiLevelType w:val="hybridMultilevel"/>
    <w:tmpl w:val="BC581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358F5DFB"/>
    <w:multiLevelType w:val="hybridMultilevel"/>
    <w:tmpl w:val="7678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35996DD2"/>
    <w:multiLevelType w:val="hybridMultilevel"/>
    <w:tmpl w:val="B63A66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1">
    <w:nsid w:val="37614613"/>
    <w:multiLevelType w:val="hybridMultilevel"/>
    <w:tmpl w:val="3806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37FF5EED"/>
    <w:multiLevelType w:val="hybridMultilevel"/>
    <w:tmpl w:val="FE5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38210C56"/>
    <w:multiLevelType w:val="hybridMultilevel"/>
    <w:tmpl w:val="ED3CD8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38571127"/>
    <w:multiLevelType w:val="hybridMultilevel"/>
    <w:tmpl w:val="5D48FC62"/>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386A0877"/>
    <w:multiLevelType w:val="hybridMultilevel"/>
    <w:tmpl w:val="DD604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38875E4B"/>
    <w:multiLevelType w:val="hybridMultilevel"/>
    <w:tmpl w:val="553AF356"/>
    <w:lvl w:ilvl="0" w:tplc="9F8AF830">
      <w:start w:val="174"/>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8AA065E"/>
    <w:multiLevelType w:val="hybridMultilevel"/>
    <w:tmpl w:val="EC02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38E44157"/>
    <w:multiLevelType w:val="hybridMultilevel"/>
    <w:tmpl w:val="D394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39A70A6C"/>
    <w:multiLevelType w:val="hybridMultilevel"/>
    <w:tmpl w:val="E040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39B16841"/>
    <w:multiLevelType w:val="hybridMultilevel"/>
    <w:tmpl w:val="A68A8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39C86BD3"/>
    <w:multiLevelType w:val="hybridMultilevel"/>
    <w:tmpl w:val="9DE6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3A93612A"/>
    <w:multiLevelType w:val="hybridMultilevel"/>
    <w:tmpl w:val="F724AB54"/>
    <w:lvl w:ilvl="0" w:tplc="B866B6EE">
      <w:start w:val="1"/>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3AF7434C"/>
    <w:multiLevelType w:val="hybridMultilevel"/>
    <w:tmpl w:val="ECDC6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3B5E45AF"/>
    <w:multiLevelType w:val="hybridMultilevel"/>
    <w:tmpl w:val="2BF00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3B87627C"/>
    <w:multiLevelType w:val="hybridMultilevel"/>
    <w:tmpl w:val="6032C202"/>
    <w:lvl w:ilvl="0" w:tplc="5900B5F4">
      <w:start w:val="92"/>
      <w:numFmt w:val="bullet"/>
      <w:lvlText w:val="•"/>
      <w:lvlJc w:val="left"/>
      <w:pPr>
        <w:tabs>
          <w:tab w:val="num" w:pos="1080"/>
        </w:tabs>
        <w:ind w:left="108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3BCD59DE"/>
    <w:multiLevelType w:val="hybridMultilevel"/>
    <w:tmpl w:val="59AC8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3C165355"/>
    <w:multiLevelType w:val="hybridMultilevel"/>
    <w:tmpl w:val="7366775C"/>
    <w:lvl w:ilvl="0" w:tplc="5900B5F4">
      <w:start w:val="9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C1E19B8"/>
    <w:multiLevelType w:val="hybridMultilevel"/>
    <w:tmpl w:val="529ECBF2"/>
    <w:lvl w:ilvl="0" w:tplc="1B227214">
      <w:start w:val="174"/>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C4970E6"/>
    <w:multiLevelType w:val="hybridMultilevel"/>
    <w:tmpl w:val="E3747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3C6B0FEF"/>
    <w:multiLevelType w:val="hybridMultilevel"/>
    <w:tmpl w:val="E0EC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3D4422A3"/>
    <w:multiLevelType w:val="hybridMultilevel"/>
    <w:tmpl w:val="49580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3D5A5C61"/>
    <w:multiLevelType w:val="hybridMultilevel"/>
    <w:tmpl w:val="87320184"/>
    <w:lvl w:ilvl="0" w:tplc="0D689FB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3D7E59CB"/>
    <w:multiLevelType w:val="hybridMultilevel"/>
    <w:tmpl w:val="0FF44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3E546550"/>
    <w:multiLevelType w:val="hybridMultilevel"/>
    <w:tmpl w:val="EABE1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3EC12D1F"/>
    <w:multiLevelType w:val="hybridMultilevel"/>
    <w:tmpl w:val="6652B9C8"/>
    <w:lvl w:ilvl="0" w:tplc="FDC2C3C0">
      <w:start w:val="174"/>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3F265E4E"/>
    <w:multiLevelType w:val="hybridMultilevel"/>
    <w:tmpl w:val="16865778"/>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67">
    <w:nsid w:val="3F567568"/>
    <w:multiLevelType w:val="hybridMultilevel"/>
    <w:tmpl w:val="AB707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FC64370"/>
    <w:multiLevelType w:val="hybridMultilevel"/>
    <w:tmpl w:val="C95ED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401B17EB"/>
    <w:multiLevelType w:val="hybridMultilevel"/>
    <w:tmpl w:val="6A7CA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40814DB8"/>
    <w:multiLevelType w:val="hybridMultilevel"/>
    <w:tmpl w:val="B354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40A11A02"/>
    <w:multiLevelType w:val="hybridMultilevel"/>
    <w:tmpl w:val="0B8AEC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0EB2D58"/>
    <w:multiLevelType w:val="hybridMultilevel"/>
    <w:tmpl w:val="E642F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421A27C2"/>
    <w:multiLevelType w:val="hybridMultilevel"/>
    <w:tmpl w:val="D16A7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4223721D"/>
    <w:multiLevelType w:val="hybridMultilevel"/>
    <w:tmpl w:val="25DA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42450E0C"/>
    <w:multiLevelType w:val="hybridMultilevel"/>
    <w:tmpl w:val="282ED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42642B9C"/>
    <w:multiLevelType w:val="hybridMultilevel"/>
    <w:tmpl w:val="5D2023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42C72049"/>
    <w:multiLevelType w:val="hybridMultilevel"/>
    <w:tmpl w:val="B6C8C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42D80BAA"/>
    <w:multiLevelType w:val="hybridMultilevel"/>
    <w:tmpl w:val="4C4EB51A"/>
    <w:lvl w:ilvl="0" w:tplc="5900B5F4">
      <w:start w:val="9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432F311C"/>
    <w:multiLevelType w:val="hybridMultilevel"/>
    <w:tmpl w:val="8FD8C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43630145"/>
    <w:multiLevelType w:val="hybridMultilevel"/>
    <w:tmpl w:val="DEFAB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43B65147"/>
    <w:multiLevelType w:val="hybridMultilevel"/>
    <w:tmpl w:val="AF8625D2"/>
    <w:lvl w:ilvl="0" w:tplc="34364EB4">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44012CB0"/>
    <w:multiLevelType w:val="hybridMultilevel"/>
    <w:tmpl w:val="358A3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443B4BBB"/>
    <w:multiLevelType w:val="hybridMultilevel"/>
    <w:tmpl w:val="FAAA15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44CB69D7"/>
    <w:multiLevelType w:val="hybridMultilevel"/>
    <w:tmpl w:val="31A0488E"/>
    <w:lvl w:ilvl="0" w:tplc="59BAA058">
      <w:start w:val="142"/>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5">
    <w:nsid w:val="45145225"/>
    <w:multiLevelType w:val="hybridMultilevel"/>
    <w:tmpl w:val="2F12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454D606E"/>
    <w:multiLevelType w:val="hybridMultilevel"/>
    <w:tmpl w:val="72465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45714C26"/>
    <w:multiLevelType w:val="hybridMultilevel"/>
    <w:tmpl w:val="3C365C72"/>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45FA45FB"/>
    <w:multiLevelType w:val="hybridMultilevel"/>
    <w:tmpl w:val="EB4078A8"/>
    <w:lvl w:ilvl="0" w:tplc="2E725AC4">
      <w:start w:val="174"/>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9">
    <w:nsid w:val="4614438D"/>
    <w:multiLevelType w:val="hybridMultilevel"/>
    <w:tmpl w:val="5EAED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463C21FC"/>
    <w:multiLevelType w:val="hybridMultilevel"/>
    <w:tmpl w:val="0568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464761D8"/>
    <w:multiLevelType w:val="hybridMultilevel"/>
    <w:tmpl w:val="D74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471B2605"/>
    <w:multiLevelType w:val="hybridMultilevel"/>
    <w:tmpl w:val="76B8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47875AAF"/>
    <w:multiLevelType w:val="hybridMultilevel"/>
    <w:tmpl w:val="7376F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486D4117"/>
    <w:multiLevelType w:val="hybridMultilevel"/>
    <w:tmpl w:val="9B0EF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48703819"/>
    <w:multiLevelType w:val="hybridMultilevel"/>
    <w:tmpl w:val="B68A7418"/>
    <w:lvl w:ilvl="0" w:tplc="0D689FB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48C3170D"/>
    <w:multiLevelType w:val="hybridMultilevel"/>
    <w:tmpl w:val="2AA4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49D41EB1"/>
    <w:multiLevelType w:val="hybridMultilevel"/>
    <w:tmpl w:val="6A662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A4621A5"/>
    <w:multiLevelType w:val="hybridMultilevel"/>
    <w:tmpl w:val="1AD00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4B652DFE"/>
    <w:multiLevelType w:val="hybridMultilevel"/>
    <w:tmpl w:val="4A6ED036"/>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4BFE1F8B"/>
    <w:multiLevelType w:val="hybridMultilevel"/>
    <w:tmpl w:val="7AC45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4C6A3758"/>
    <w:multiLevelType w:val="hybridMultilevel"/>
    <w:tmpl w:val="E8769BC6"/>
    <w:lvl w:ilvl="0" w:tplc="98429522">
      <w:start w:val="1"/>
      <w:numFmt w:val="bullet"/>
      <w:lvlText w:val="•"/>
      <w:lvlJc w:val="left"/>
      <w:pPr>
        <w:tabs>
          <w:tab w:val="num" w:pos="720"/>
        </w:tabs>
        <w:ind w:left="720" w:hanging="360"/>
      </w:pPr>
      <w:rPr>
        <w:rFonts w:ascii="Arial" w:hAnsi="Arial" w:hint="default"/>
      </w:rPr>
    </w:lvl>
    <w:lvl w:ilvl="1" w:tplc="BE565888">
      <w:start w:val="1"/>
      <w:numFmt w:val="bullet"/>
      <w:lvlText w:val="•"/>
      <w:lvlJc w:val="left"/>
      <w:pPr>
        <w:tabs>
          <w:tab w:val="num" w:pos="1440"/>
        </w:tabs>
        <w:ind w:left="1440" w:hanging="360"/>
      </w:pPr>
      <w:rPr>
        <w:rFonts w:ascii="Arial" w:hAnsi="Arial" w:hint="default"/>
      </w:rPr>
    </w:lvl>
    <w:lvl w:ilvl="2" w:tplc="EBB04B9C" w:tentative="1">
      <w:start w:val="1"/>
      <w:numFmt w:val="bullet"/>
      <w:lvlText w:val="•"/>
      <w:lvlJc w:val="left"/>
      <w:pPr>
        <w:tabs>
          <w:tab w:val="num" w:pos="2160"/>
        </w:tabs>
        <w:ind w:left="2160" w:hanging="360"/>
      </w:pPr>
      <w:rPr>
        <w:rFonts w:ascii="Arial" w:hAnsi="Arial" w:hint="default"/>
      </w:rPr>
    </w:lvl>
    <w:lvl w:ilvl="3" w:tplc="07628CF4" w:tentative="1">
      <w:start w:val="1"/>
      <w:numFmt w:val="bullet"/>
      <w:lvlText w:val="•"/>
      <w:lvlJc w:val="left"/>
      <w:pPr>
        <w:tabs>
          <w:tab w:val="num" w:pos="2880"/>
        </w:tabs>
        <w:ind w:left="2880" w:hanging="360"/>
      </w:pPr>
      <w:rPr>
        <w:rFonts w:ascii="Arial" w:hAnsi="Arial" w:hint="default"/>
      </w:rPr>
    </w:lvl>
    <w:lvl w:ilvl="4" w:tplc="0EB0B482" w:tentative="1">
      <w:start w:val="1"/>
      <w:numFmt w:val="bullet"/>
      <w:lvlText w:val="•"/>
      <w:lvlJc w:val="left"/>
      <w:pPr>
        <w:tabs>
          <w:tab w:val="num" w:pos="3600"/>
        </w:tabs>
        <w:ind w:left="3600" w:hanging="360"/>
      </w:pPr>
      <w:rPr>
        <w:rFonts w:ascii="Arial" w:hAnsi="Arial" w:hint="default"/>
      </w:rPr>
    </w:lvl>
    <w:lvl w:ilvl="5" w:tplc="8FB0C310" w:tentative="1">
      <w:start w:val="1"/>
      <w:numFmt w:val="bullet"/>
      <w:lvlText w:val="•"/>
      <w:lvlJc w:val="left"/>
      <w:pPr>
        <w:tabs>
          <w:tab w:val="num" w:pos="4320"/>
        </w:tabs>
        <w:ind w:left="4320" w:hanging="360"/>
      </w:pPr>
      <w:rPr>
        <w:rFonts w:ascii="Arial" w:hAnsi="Arial" w:hint="default"/>
      </w:rPr>
    </w:lvl>
    <w:lvl w:ilvl="6" w:tplc="ADE6CF0C" w:tentative="1">
      <w:start w:val="1"/>
      <w:numFmt w:val="bullet"/>
      <w:lvlText w:val="•"/>
      <w:lvlJc w:val="left"/>
      <w:pPr>
        <w:tabs>
          <w:tab w:val="num" w:pos="5040"/>
        </w:tabs>
        <w:ind w:left="5040" w:hanging="360"/>
      </w:pPr>
      <w:rPr>
        <w:rFonts w:ascii="Arial" w:hAnsi="Arial" w:hint="default"/>
      </w:rPr>
    </w:lvl>
    <w:lvl w:ilvl="7" w:tplc="A634B8C8" w:tentative="1">
      <w:start w:val="1"/>
      <w:numFmt w:val="bullet"/>
      <w:lvlText w:val="•"/>
      <w:lvlJc w:val="left"/>
      <w:pPr>
        <w:tabs>
          <w:tab w:val="num" w:pos="5760"/>
        </w:tabs>
        <w:ind w:left="5760" w:hanging="360"/>
      </w:pPr>
      <w:rPr>
        <w:rFonts w:ascii="Arial" w:hAnsi="Arial" w:hint="default"/>
      </w:rPr>
    </w:lvl>
    <w:lvl w:ilvl="8" w:tplc="4B64971E" w:tentative="1">
      <w:start w:val="1"/>
      <w:numFmt w:val="bullet"/>
      <w:lvlText w:val="•"/>
      <w:lvlJc w:val="left"/>
      <w:pPr>
        <w:tabs>
          <w:tab w:val="num" w:pos="6480"/>
        </w:tabs>
        <w:ind w:left="6480" w:hanging="360"/>
      </w:pPr>
      <w:rPr>
        <w:rFonts w:ascii="Arial" w:hAnsi="Arial" w:hint="default"/>
      </w:rPr>
    </w:lvl>
  </w:abstractNum>
  <w:abstractNum w:abstractNumId="202">
    <w:nsid w:val="4D224B19"/>
    <w:multiLevelType w:val="hybridMultilevel"/>
    <w:tmpl w:val="991C7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4D4524D9"/>
    <w:multiLevelType w:val="hybridMultilevel"/>
    <w:tmpl w:val="9948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4D8F31C2"/>
    <w:multiLevelType w:val="hybridMultilevel"/>
    <w:tmpl w:val="1EDAE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4DB42F09"/>
    <w:multiLevelType w:val="hybridMultilevel"/>
    <w:tmpl w:val="3996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E04329C"/>
    <w:multiLevelType w:val="hybridMultilevel"/>
    <w:tmpl w:val="83E0A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4E502061"/>
    <w:multiLevelType w:val="hybridMultilevel"/>
    <w:tmpl w:val="E45C2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E624E8E"/>
    <w:multiLevelType w:val="hybridMultilevel"/>
    <w:tmpl w:val="C3366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E7472CA"/>
    <w:multiLevelType w:val="hybridMultilevel"/>
    <w:tmpl w:val="0E124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4E815E0C"/>
    <w:multiLevelType w:val="hybridMultilevel"/>
    <w:tmpl w:val="7BD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4EAC5A63"/>
    <w:multiLevelType w:val="hybridMultilevel"/>
    <w:tmpl w:val="7CC88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4ECA60B1"/>
    <w:multiLevelType w:val="hybridMultilevel"/>
    <w:tmpl w:val="4E22DBF6"/>
    <w:lvl w:ilvl="0" w:tplc="1F767318">
      <w:start w:val="1"/>
      <w:numFmt w:val="decimal"/>
      <w:lvlText w:val="%1."/>
      <w:lvlJc w:val="left"/>
      <w:pPr>
        <w:tabs>
          <w:tab w:val="num" w:pos="720"/>
        </w:tabs>
        <w:ind w:left="720" w:hanging="360"/>
      </w:pPr>
    </w:lvl>
    <w:lvl w:ilvl="1" w:tplc="F3B875F0">
      <w:start w:val="142"/>
      <w:numFmt w:val="bullet"/>
      <w:lvlText w:val="•"/>
      <w:lvlJc w:val="left"/>
      <w:pPr>
        <w:tabs>
          <w:tab w:val="num" w:pos="1440"/>
        </w:tabs>
        <w:ind w:left="1440" w:hanging="360"/>
      </w:pPr>
      <w:rPr>
        <w:rFonts w:ascii="Arial" w:hAnsi="Arial" w:hint="default"/>
      </w:rPr>
    </w:lvl>
    <w:lvl w:ilvl="2" w:tplc="0ACA3D34" w:tentative="1">
      <w:start w:val="1"/>
      <w:numFmt w:val="decimal"/>
      <w:lvlText w:val="%3."/>
      <w:lvlJc w:val="left"/>
      <w:pPr>
        <w:tabs>
          <w:tab w:val="num" w:pos="2160"/>
        </w:tabs>
        <w:ind w:left="2160" w:hanging="360"/>
      </w:pPr>
    </w:lvl>
    <w:lvl w:ilvl="3" w:tplc="45FAD642" w:tentative="1">
      <w:start w:val="1"/>
      <w:numFmt w:val="decimal"/>
      <w:lvlText w:val="%4."/>
      <w:lvlJc w:val="left"/>
      <w:pPr>
        <w:tabs>
          <w:tab w:val="num" w:pos="2880"/>
        </w:tabs>
        <w:ind w:left="2880" w:hanging="360"/>
      </w:pPr>
    </w:lvl>
    <w:lvl w:ilvl="4" w:tplc="4EFEEFCA" w:tentative="1">
      <w:start w:val="1"/>
      <w:numFmt w:val="decimal"/>
      <w:lvlText w:val="%5."/>
      <w:lvlJc w:val="left"/>
      <w:pPr>
        <w:tabs>
          <w:tab w:val="num" w:pos="3600"/>
        </w:tabs>
        <w:ind w:left="3600" w:hanging="360"/>
      </w:pPr>
    </w:lvl>
    <w:lvl w:ilvl="5" w:tplc="A3C8D836" w:tentative="1">
      <w:start w:val="1"/>
      <w:numFmt w:val="decimal"/>
      <w:lvlText w:val="%6."/>
      <w:lvlJc w:val="left"/>
      <w:pPr>
        <w:tabs>
          <w:tab w:val="num" w:pos="4320"/>
        </w:tabs>
        <w:ind w:left="4320" w:hanging="360"/>
      </w:pPr>
    </w:lvl>
    <w:lvl w:ilvl="6" w:tplc="3880189C" w:tentative="1">
      <w:start w:val="1"/>
      <w:numFmt w:val="decimal"/>
      <w:lvlText w:val="%7."/>
      <w:lvlJc w:val="left"/>
      <w:pPr>
        <w:tabs>
          <w:tab w:val="num" w:pos="5040"/>
        </w:tabs>
        <w:ind w:left="5040" w:hanging="360"/>
      </w:pPr>
    </w:lvl>
    <w:lvl w:ilvl="7" w:tplc="8FA29E82" w:tentative="1">
      <w:start w:val="1"/>
      <w:numFmt w:val="decimal"/>
      <w:lvlText w:val="%8."/>
      <w:lvlJc w:val="left"/>
      <w:pPr>
        <w:tabs>
          <w:tab w:val="num" w:pos="5760"/>
        </w:tabs>
        <w:ind w:left="5760" w:hanging="360"/>
      </w:pPr>
    </w:lvl>
    <w:lvl w:ilvl="8" w:tplc="88AA6CCC" w:tentative="1">
      <w:start w:val="1"/>
      <w:numFmt w:val="decimal"/>
      <w:lvlText w:val="%9."/>
      <w:lvlJc w:val="left"/>
      <w:pPr>
        <w:tabs>
          <w:tab w:val="num" w:pos="6480"/>
        </w:tabs>
        <w:ind w:left="6480" w:hanging="360"/>
      </w:pPr>
    </w:lvl>
  </w:abstractNum>
  <w:abstractNum w:abstractNumId="213">
    <w:nsid w:val="4ED87725"/>
    <w:multiLevelType w:val="hybridMultilevel"/>
    <w:tmpl w:val="46BAC8EC"/>
    <w:lvl w:ilvl="0" w:tplc="86528B14">
      <w:start w:val="1"/>
      <w:numFmt w:val="bullet"/>
      <w:lvlText w:val="•"/>
      <w:lvlJc w:val="left"/>
      <w:pPr>
        <w:tabs>
          <w:tab w:val="num" w:pos="720"/>
        </w:tabs>
        <w:ind w:left="720" w:hanging="360"/>
      </w:pPr>
      <w:rPr>
        <w:rFonts w:ascii="Arial" w:hAnsi="Arial" w:hint="default"/>
      </w:rPr>
    </w:lvl>
    <w:lvl w:ilvl="1" w:tplc="01404DBA" w:tentative="1">
      <w:start w:val="1"/>
      <w:numFmt w:val="bullet"/>
      <w:lvlText w:val="•"/>
      <w:lvlJc w:val="left"/>
      <w:pPr>
        <w:tabs>
          <w:tab w:val="num" w:pos="1440"/>
        </w:tabs>
        <w:ind w:left="1440" w:hanging="360"/>
      </w:pPr>
      <w:rPr>
        <w:rFonts w:ascii="Arial" w:hAnsi="Arial" w:hint="default"/>
      </w:rPr>
    </w:lvl>
    <w:lvl w:ilvl="2" w:tplc="6896DB0A" w:tentative="1">
      <w:start w:val="1"/>
      <w:numFmt w:val="bullet"/>
      <w:lvlText w:val="•"/>
      <w:lvlJc w:val="left"/>
      <w:pPr>
        <w:tabs>
          <w:tab w:val="num" w:pos="2160"/>
        </w:tabs>
        <w:ind w:left="2160" w:hanging="360"/>
      </w:pPr>
      <w:rPr>
        <w:rFonts w:ascii="Arial" w:hAnsi="Arial" w:hint="default"/>
      </w:rPr>
    </w:lvl>
    <w:lvl w:ilvl="3" w:tplc="BE8E03A4" w:tentative="1">
      <w:start w:val="1"/>
      <w:numFmt w:val="bullet"/>
      <w:lvlText w:val="•"/>
      <w:lvlJc w:val="left"/>
      <w:pPr>
        <w:tabs>
          <w:tab w:val="num" w:pos="2880"/>
        </w:tabs>
        <w:ind w:left="2880" w:hanging="360"/>
      </w:pPr>
      <w:rPr>
        <w:rFonts w:ascii="Arial" w:hAnsi="Arial" w:hint="default"/>
      </w:rPr>
    </w:lvl>
    <w:lvl w:ilvl="4" w:tplc="1876D704" w:tentative="1">
      <w:start w:val="1"/>
      <w:numFmt w:val="bullet"/>
      <w:lvlText w:val="•"/>
      <w:lvlJc w:val="left"/>
      <w:pPr>
        <w:tabs>
          <w:tab w:val="num" w:pos="3600"/>
        </w:tabs>
        <w:ind w:left="3600" w:hanging="360"/>
      </w:pPr>
      <w:rPr>
        <w:rFonts w:ascii="Arial" w:hAnsi="Arial" w:hint="default"/>
      </w:rPr>
    </w:lvl>
    <w:lvl w:ilvl="5" w:tplc="3D0ED45C" w:tentative="1">
      <w:start w:val="1"/>
      <w:numFmt w:val="bullet"/>
      <w:lvlText w:val="•"/>
      <w:lvlJc w:val="left"/>
      <w:pPr>
        <w:tabs>
          <w:tab w:val="num" w:pos="4320"/>
        </w:tabs>
        <w:ind w:left="4320" w:hanging="360"/>
      </w:pPr>
      <w:rPr>
        <w:rFonts w:ascii="Arial" w:hAnsi="Arial" w:hint="default"/>
      </w:rPr>
    </w:lvl>
    <w:lvl w:ilvl="6" w:tplc="706E91A2" w:tentative="1">
      <w:start w:val="1"/>
      <w:numFmt w:val="bullet"/>
      <w:lvlText w:val="•"/>
      <w:lvlJc w:val="left"/>
      <w:pPr>
        <w:tabs>
          <w:tab w:val="num" w:pos="5040"/>
        </w:tabs>
        <w:ind w:left="5040" w:hanging="360"/>
      </w:pPr>
      <w:rPr>
        <w:rFonts w:ascii="Arial" w:hAnsi="Arial" w:hint="default"/>
      </w:rPr>
    </w:lvl>
    <w:lvl w:ilvl="7" w:tplc="A052E236" w:tentative="1">
      <w:start w:val="1"/>
      <w:numFmt w:val="bullet"/>
      <w:lvlText w:val="•"/>
      <w:lvlJc w:val="left"/>
      <w:pPr>
        <w:tabs>
          <w:tab w:val="num" w:pos="5760"/>
        </w:tabs>
        <w:ind w:left="5760" w:hanging="360"/>
      </w:pPr>
      <w:rPr>
        <w:rFonts w:ascii="Arial" w:hAnsi="Arial" w:hint="default"/>
      </w:rPr>
    </w:lvl>
    <w:lvl w:ilvl="8" w:tplc="E96EA186" w:tentative="1">
      <w:start w:val="1"/>
      <w:numFmt w:val="bullet"/>
      <w:lvlText w:val="•"/>
      <w:lvlJc w:val="left"/>
      <w:pPr>
        <w:tabs>
          <w:tab w:val="num" w:pos="6480"/>
        </w:tabs>
        <w:ind w:left="6480" w:hanging="360"/>
      </w:pPr>
      <w:rPr>
        <w:rFonts w:ascii="Arial" w:hAnsi="Arial" w:hint="default"/>
      </w:rPr>
    </w:lvl>
  </w:abstractNum>
  <w:abstractNum w:abstractNumId="214">
    <w:nsid w:val="4F424A65"/>
    <w:multiLevelType w:val="hybridMultilevel"/>
    <w:tmpl w:val="185E0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FB402D5"/>
    <w:multiLevelType w:val="hybridMultilevel"/>
    <w:tmpl w:val="BAEC9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4FB77140"/>
    <w:multiLevelType w:val="hybridMultilevel"/>
    <w:tmpl w:val="FC9EEEE4"/>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4FDB3A89"/>
    <w:multiLevelType w:val="hybridMultilevel"/>
    <w:tmpl w:val="A134BD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503418EB"/>
    <w:multiLevelType w:val="hybridMultilevel"/>
    <w:tmpl w:val="62523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508B2DAF"/>
    <w:multiLevelType w:val="hybridMultilevel"/>
    <w:tmpl w:val="A822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508D06E0"/>
    <w:multiLevelType w:val="hybridMultilevel"/>
    <w:tmpl w:val="02F6D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50A10955"/>
    <w:multiLevelType w:val="hybridMultilevel"/>
    <w:tmpl w:val="54D2614C"/>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50D95DE8"/>
    <w:multiLevelType w:val="hybridMultilevel"/>
    <w:tmpl w:val="B0FC2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50F3354A"/>
    <w:multiLevelType w:val="hybridMultilevel"/>
    <w:tmpl w:val="465A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51445F24"/>
    <w:multiLevelType w:val="hybridMultilevel"/>
    <w:tmpl w:val="436C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51612E56"/>
    <w:multiLevelType w:val="hybridMultilevel"/>
    <w:tmpl w:val="C2920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52787F63"/>
    <w:multiLevelType w:val="hybridMultilevel"/>
    <w:tmpl w:val="4110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52932256"/>
    <w:multiLevelType w:val="hybridMultilevel"/>
    <w:tmpl w:val="E1806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534836AC"/>
    <w:multiLevelType w:val="hybridMultilevel"/>
    <w:tmpl w:val="413A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54C67AD4"/>
    <w:multiLevelType w:val="hybridMultilevel"/>
    <w:tmpl w:val="C9E6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54D00426"/>
    <w:multiLevelType w:val="hybridMultilevel"/>
    <w:tmpl w:val="C3F4F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nsid w:val="55FD027B"/>
    <w:multiLevelType w:val="hybridMultilevel"/>
    <w:tmpl w:val="CDA015FE"/>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560551E5"/>
    <w:multiLevelType w:val="hybridMultilevel"/>
    <w:tmpl w:val="F9C21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56164D81"/>
    <w:multiLevelType w:val="hybridMultilevel"/>
    <w:tmpl w:val="5E2AF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56955078"/>
    <w:multiLevelType w:val="hybridMultilevel"/>
    <w:tmpl w:val="C3A29B98"/>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56A678DC"/>
    <w:multiLevelType w:val="hybridMultilevel"/>
    <w:tmpl w:val="A094E7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56DD34CF"/>
    <w:multiLevelType w:val="hybridMultilevel"/>
    <w:tmpl w:val="375293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570A661B"/>
    <w:multiLevelType w:val="hybridMultilevel"/>
    <w:tmpl w:val="EEF02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582302C6"/>
    <w:multiLevelType w:val="hybridMultilevel"/>
    <w:tmpl w:val="4CCCA4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58BE3048"/>
    <w:multiLevelType w:val="hybridMultilevel"/>
    <w:tmpl w:val="02C8F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59642D39"/>
    <w:multiLevelType w:val="hybridMultilevel"/>
    <w:tmpl w:val="3E300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59C11185"/>
    <w:multiLevelType w:val="hybridMultilevel"/>
    <w:tmpl w:val="BC1AB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59DE5321"/>
    <w:multiLevelType w:val="hybridMultilevel"/>
    <w:tmpl w:val="674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59EE5AF9"/>
    <w:multiLevelType w:val="hybridMultilevel"/>
    <w:tmpl w:val="A70AC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5A47305F"/>
    <w:multiLevelType w:val="hybridMultilevel"/>
    <w:tmpl w:val="DE480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5A8B5BCA"/>
    <w:multiLevelType w:val="hybridMultilevel"/>
    <w:tmpl w:val="23EE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5ABC15EB"/>
    <w:multiLevelType w:val="hybridMultilevel"/>
    <w:tmpl w:val="0A7A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nsid w:val="5AFD63AF"/>
    <w:multiLevelType w:val="hybridMultilevel"/>
    <w:tmpl w:val="F9560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nsid w:val="5B063775"/>
    <w:multiLevelType w:val="hybridMultilevel"/>
    <w:tmpl w:val="A8DEFEE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9">
    <w:nsid w:val="5C771AEB"/>
    <w:multiLevelType w:val="hybridMultilevel"/>
    <w:tmpl w:val="B36C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C783E7E"/>
    <w:multiLevelType w:val="hybridMultilevel"/>
    <w:tmpl w:val="69BA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5CF907C8"/>
    <w:multiLevelType w:val="hybridMultilevel"/>
    <w:tmpl w:val="7ED08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5D804287"/>
    <w:multiLevelType w:val="hybridMultilevel"/>
    <w:tmpl w:val="D3F282C0"/>
    <w:lvl w:ilvl="0" w:tplc="DB7CDE26">
      <w:start w:val="14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5DBB1B05"/>
    <w:multiLevelType w:val="hybridMultilevel"/>
    <w:tmpl w:val="8786A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5E1A4F5B"/>
    <w:multiLevelType w:val="hybridMultilevel"/>
    <w:tmpl w:val="3BA45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5E3321C6"/>
    <w:multiLevelType w:val="hybridMultilevel"/>
    <w:tmpl w:val="B016EE8C"/>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E733AD6"/>
    <w:multiLevelType w:val="hybridMultilevel"/>
    <w:tmpl w:val="B674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5E872866"/>
    <w:multiLevelType w:val="hybridMultilevel"/>
    <w:tmpl w:val="67162BF2"/>
    <w:lvl w:ilvl="0" w:tplc="E4425252">
      <w:start w:val="174"/>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nsid w:val="5ED26A2C"/>
    <w:multiLevelType w:val="hybridMultilevel"/>
    <w:tmpl w:val="F64C6454"/>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5EEB29DC"/>
    <w:multiLevelType w:val="hybridMultilevel"/>
    <w:tmpl w:val="1980B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nsid w:val="5F5E727E"/>
    <w:multiLevelType w:val="hybridMultilevel"/>
    <w:tmpl w:val="3E4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F7B453D"/>
    <w:multiLevelType w:val="hybridMultilevel"/>
    <w:tmpl w:val="0F081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5FD53CA8"/>
    <w:multiLevelType w:val="hybridMultilevel"/>
    <w:tmpl w:val="75D4C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60415EE2"/>
    <w:multiLevelType w:val="hybridMultilevel"/>
    <w:tmpl w:val="90B0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60EF6DC6"/>
    <w:multiLevelType w:val="hybridMultilevel"/>
    <w:tmpl w:val="23E44218"/>
    <w:lvl w:ilvl="0" w:tplc="9F8AF830">
      <w:start w:val="174"/>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611A7C6B"/>
    <w:multiLevelType w:val="hybridMultilevel"/>
    <w:tmpl w:val="EC2CFD0A"/>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61A55294"/>
    <w:multiLevelType w:val="hybridMultilevel"/>
    <w:tmpl w:val="7DF0E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61F53D8C"/>
    <w:multiLevelType w:val="hybridMultilevel"/>
    <w:tmpl w:val="CB96D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628A15CA"/>
    <w:multiLevelType w:val="hybridMultilevel"/>
    <w:tmpl w:val="1F30B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62953A00"/>
    <w:multiLevelType w:val="hybridMultilevel"/>
    <w:tmpl w:val="B650A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0">
    <w:nsid w:val="63D47951"/>
    <w:multiLevelType w:val="hybridMultilevel"/>
    <w:tmpl w:val="B1A21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65083222"/>
    <w:multiLevelType w:val="hybridMultilevel"/>
    <w:tmpl w:val="D9CCF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652D46D7"/>
    <w:multiLevelType w:val="hybridMultilevel"/>
    <w:tmpl w:val="E6B8B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654E1C2E"/>
    <w:multiLevelType w:val="hybridMultilevel"/>
    <w:tmpl w:val="6F1025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65A36691"/>
    <w:multiLevelType w:val="hybridMultilevel"/>
    <w:tmpl w:val="30BC1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nsid w:val="65EE1FCD"/>
    <w:multiLevelType w:val="hybridMultilevel"/>
    <w:tmpl w:val="680892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nsid w:val="66546688"/>
    <w:multiLevelType w:val="hybridMultilevel"/>
    <w:tmpl w:val="5E2A007C"/>
    <w:lvl w:ilvl="0" w:tplc="B866B6EE">
      <w:start w:val="1"/>
      <w:numFmt w:val="bullet"/>
      <w:lvlText w:val="•"/>
      <w:lvlJc w:val="left"/>
      <w:pPr>
        <w:tabs>
          <w:tab w:val="num" w:pos="1800"/>
        </w:tabs>
        <w:ind w:left="180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nsid w:val="66B91ECE"/>
    <w:multiLevelType w:val="hybridMultilevel"/>
    <w:tmpl w:val="D5F4B2B4"/>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66D66986"/>
    <w:multiLevelType w:val="hybridMultilevel"/>
    <w:tmpl w:val="EDF0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671C6850"/>
    <w:multiLevelType w:val="hybridMultilevel"/>
    <w:tmpl w:val="43966214"/>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6841497B"/>
    <w:multiLevelType w:val="hybridMultilevel"/>
    <w:tmpl w:val="55F40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6846084D"/>
    <w:multiLevelType w:val="hybridMultilevel"/>
    <w:tmpl w:val="61881FEA"/>
    <w:lvl w:ilvl="0" w:tplc="EA6CFA44">
      <w:start w:val="1"/>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68543CB2"/>
    <w:multiLevelType w:val="hybridMultilevel"/>
    <w:tmpl w:val="7D3E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685F52E3"/>
    <w:multiLevelType w:val="hybridMultilevel"/>
    <w:tmpl w:val="4062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nsid w:val="688F7762"/>
    <w:multiLevelType w:val="hybridMultilevel"/>
    <w:tmpl w:val="8278B2D2"/>
    <w:lvl w:ilvl="0" w:tplc="59BAA058">
      <w:start w:val="14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68955F37"/>
    <w:multiLevelType w:val="hybridMultilevel"/>
    <w:tmpl w:val="ACC6B0F8"/>
    <w:lvl w:ilvl="0" w:tplc="3CDE649E">
      <w:start w:val="142"/>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693B4E03"/>
    <w:multiLevelType w:val="hybridMultilevel"/>
    <w:tmpl w:val="253CDC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69407821"/>
    <w:multiLevelType w:val="hybridMultilevel"/>
    <w:tmpl w:val="BBEA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6AA0514C"/>
    <w:multiLevelType w:val="hybridMultilevel"/>
    <w:tmpl w:val="1616A5CC"/>
    <w:lvl w:ilvl="0" w:tplc="355C56E6">
      <w:start w:val="1"/>
      <w:numFmt w:val="bullet"/>
      <w:lvlText w:val="•"/>
      <w:lvlJc w:val="left"/>
      <w:pPr>
        <w:tabs>
          <w:tab w:val="num" w:pos="720"/>
        </w:tabs>
        <w:ind w:left="720" w:hanging="360"/>
      </w:pPr>
      <w:rPr>
        <w:rFonts w:ascii="Arial" w:hAnsi="Arial" w:hint="default"/>
      </w:rPr>
    </w:lvl>
    <w:lvl w:ilvl="1" w:tplc="173A55E4" w:tentative="1">
      <w:start w:val="1"/>
      <w:numFmt w:val="bullet"/>
      <w:lvlText w:val="•"/>
      <w:lvlJc w:val="left"/>
      <w:pPr>
        <w:tabs>
          <w:tab w:val="num" w:pos="1440"/>
        </w:tabs>
        <w:ind w:left="1440" w:hanging="360"/>
      </w:pPr>
      <w:rPr>
        <w:rFonts w:ascii="Arial" w:hAnsi="Arial" w:hint="default"/>
      </w:rPr>
    </w:lvl>
    <w:lvl w:ilvl="2" w:tplc="A5240674" w:tentative="1">
      <w:start w:val="1"/>
      <w:numFmt w:val="bullet"/>
      <w:lvlText w:val="•"/>
      <w:lvlJc w:val="left"/>
      <w:pPr>
        <w:tabs>
          <w:tab w:val="num" w:pos="2160"/>
        </w:tabs>
        <w:ind w:left="2160" w:hanging="360"/>
      </w:pPr>
      <w:rPr>
        <w:rFonts w:ascii="Arial" w:hAnsi="Arial" w:hint="default"/>
      </w:rPr>
    </w:lvl>
    <w:lvl w:ilvl="3" w:tplc="D56880CE" w:tentative="1">
      <w:start w:val="1"/>
      <w:numFmt w:val="bullet"/>
      <w:lvlText w:val="•"/>
      <w:lvlJc w:val="left"/>
      <w:pPr>
        <w:tabs>
          <w:tab w:val="num" w:pos="2880"/>
        </w:tabs>
        <w:ind w:left="2880" w:hanging="360"/>
      </w:pPr>
      <w:rPr>
        <w:rFonts w:ascii="Arial" w:hAnsi="Arial" w:hint="default"/>
      </w:rPr>
    </w:lvl>
    <w:lvl w:ilvl="4" w:tplc="E6DE6FC6" w:tentative="1">
      <w:start w:val="1"/>
      <w:numFmt w:val="bullet"/>
      <w:lvlText w:val="•"/>
      <w:lvlJc w:val="left"/>
      <w:pPr>
        <w:tabs>
          <w:tab w:val="num" w:pos="3600"/>
        </w:tabs>
        <w:ind w:left="3600" w:hanging="360"/>
      </w:pPr>
      <w:rPr>
        <w:rFonts w:ascii="Arial" w:hAnsi="Arial" w:hint="default"/>
      </w:rPr>
    </w:lvl>
    <w:lvl w:ilvl="5" w:tplc="67768BAE" w:tentative="1">
      <w:start w:val="1"/>
      <w:numFmt w:val="bullet"/>
      <w:lvlText w:val="•"/>
      <w:lvlJc w:val="left"/>
      <w:pPr>
        <w:tabs>
          <w:tab w:val="num" w:pos="4320"/>
        </w:tabs>
        <w:ind w:left="4320" w:hanging="360"/>
      </w:pPr>
      <w:rPr>
        <w:rFonts w:ascii="Arial" w:hAnsi="Arial" w:hint="default"/>
      </w:rPr>
    </w:lvl>
    <w:lvl w:ilvl="6" w:tplc="3912BDCA" w:tentative="1">
      <w:start w:val="1"/>
      <w:numFmt w:val="bullet"/>
      <w:lvlText w:val="•"/>
      <w:lvlJc w:val="left"/>
      <w:pPr>
        <w:tabs>
          <w:tab w:val="num" w:pos="5040"/>
        </w:tabs>
        <w:ind w:left="5040" w:hanging="360"/>
      </w:pPr>
      <w:rPr>
        <w:rFonts w:ascii="Arial" w:hAnsi="Arial" w:hint="default"/>
      </w:rPr>
    </w:lvl>
    <w:lvl w:ilvl="7" w:tplc="65A25844" w:tentative="1">
      <w:start w:val="1"/>
      <w:numFmt w:val="bullet"/>
      <w:lvlText w:val="•"/>
      <w:lvlJc w:val="left"/>
      <w:pPr>
        <w:tabs>
          <w:tab w:val="num" w:pos="5760"/>
        </w:tabs>
        <w:ind w:left="5760" w:hanging="360"/>
      </w:pPr>
      <w:rPr>
        <w:rFonts w:ascii="Arial" w:hAnsi="Arial" w:hint="default"/>
      </w:rPr>
    </w:lvl>
    <w:lvl w:ilvl="8" w:tplc="8BC22664" w:tentative="1">
      <w:start w:val="1"/>
      <w:numFmt w:val="bullet"/>
      <w:lvlText w:val="•"/>
      <w:lvlJc w:val="left"/>
      <w:pPr>
        <w:tabs>
          <w:tab w:val="num" w:pos="6480"/>
        </w:tabs>
        <w:ind w:left="6480" w:hanging="360"/>
      </w:pPr>
      <w:rPr>
        <w:rFonts w:ascii="Arial" w:hAnsi="Arial" w:hint="default"/>
      </w:rPr>
    </w:lvl>
  </w:abstractNum>
  <w:abstractNum w:abstractNumId="289">
    <w:nsid w:val="6B185506"/>
    <w:multiLevelType w:val="hybridMultilevel"/>
    <w:tmpl w:val="3674582C"/>
    <w:lvl w:ilvl="0" w:tplc="5900B5F4">
      <w:start w:val="92"/>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6B8C1CA1"/>
    <w:multiLevelType w:val="hybridMultilevel"/>
    <w:tmpl w:val="07C42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nsid w:val="6C571BF0"/>
    <w:multiLevelType w:val="hybridMultilevel"/>
    <w:tmpl w:val="E2D8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6CBC3CCB"/>
    <w:multiLevelType w:val="hybridMultilevel"/>
    <w:tmpl w:val="05A87E2A"/>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6DE233D6"/>
    <w:multiLevelType w:val="hybridMultilevel"/>
    <w:tmpl w:val="AC64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6DF22AF2"/>
    <w:multiLevelType w:val="hybridMultilevel"/>
    <w:tmpl w:val="64A8D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6E0C055E"/>
    <w:multiLevelType w:val="hybridMultilevel"/>
    <w:tmpl w:val="48BE2D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6E853199"/>
    <w:multiLevelType w:val="hybridMultilevel"/>
    <w:tmpl w:val="E964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70CD3934"/>
    <w:multiLevelType w:val="hybridMultilevel"/>
    <w:tmpl w:val="69183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71C8597D"/>
    <w:multiLevelType w:val="hybridMultilevel"/>
    <w:tmpl w:val="A20E7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nsid w:val="71D719BA"/>
    <w:multiLevelType w:val="hybridMultilevel"/>
    <w:tmpl w:val="42B0E42C"/>
    <w:lvl w:ilvl="0" w:tplc="2E725AC4">
      <w:start w:val="174"/>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0">
    <w:nsid w:val="720C010A"/>
    <w:multiLevelType w:val="hybridMultilevel"/>
    <w:tmpl w:val="2D903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72520228"/>
    <w:multiLevelType w:val="hybridMultilevel"/>
    <w:tmpl w:val="B56A2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nsid w:val="737404E7"/>
    <w:multiLevelType w:val="hybridMultilevel"/>
    <w:tmpl w:val="87A8D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nsid w:val="73E454C1"/>
    <w:multiLevelType w:val="hybridMultilevel"/>
    <w:tmpl w:val="636815FA"/>
    <w:lvl w:ilvl="0" w:tplc="EB76CEFE">
      <w:start w:val="142"/>
      <w:numFmt w:val="bullet"/>
      <w:lvlText w:val="•"/>
      <w:lvlJc w:val="left"/>
      <w:pPr>
        <w:tabs>
          <w:tab w:val="num" w:pos="1080"/>
        </w:tabs>
        <w:ind w:left="108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nsid w:val="73EB4142"/>
    <w:multiLevelType w:val="hybridMultilevel"/>
    <w:tmpl w:val="812C0C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73F961D1"/>
    <w:multiLevelType w:val="hybridMultilevel"/>
    <w:tmpl w:val="A4CE2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741B0D79"/>
    <w:multiLevelType w:val="hybridMultilevel"/>
    <w:tmpl w:val="130A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743B47F9"/>
    <w:multiLevelType w:val="hybridMultilevel"/>
    <w:tmpl w:val="B2C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751D19DF"/>
    <w:multiLevelType w:val="hybridMultilevel"/>
    <w:tmpl w:val="E148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753662FA"/>
    <w:multiLevelType w:val="hybridMultilevel"/>
    <w:tmpl w:val="95767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7546449B"/>
    <w:multiLevelType w:val="hybridMultilevel"/>
    <w:tmpl w:val="45986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nsid w:val="756334D9"/>
    <w:multiLevelType w:val="hybridMultilevel"/>
    <w:tmpl w:val="9724CC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758D76AF"/>
    <w:multiLevelType w:val="hybridMultilevel"/>
    <w:tmpl w:val="F68CDC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762715E3"/>
    <w:multiLevelType w:val="hybridMultilevel"/>
    <w:tmpl w:val="975AC4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765B5E00"/>
    <w:multiLevelType w:val="hybridMultilevel"/>
    <w:tmpl w:val="C5CCD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nsid w:val="76852F46"/>
    <w:multiLevelType w:val="hybridMultilevel"/>
    <w:tmpl w:val="86A4B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76BD07BF"/>
    <w:multiLevelType w:val="hybridMultilevel"/>
    <w:tmpl w:val="5ED47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76DC32DF"/>
    <w:multiLevelType w:val="hybridMultilevel"/>
    <w:tmpl w:val="8BCA6146"/>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77D90549"/>
    <w:multiLevelType w:val="hybridMultilevel"/>
    <w:tmpl w:val="D350415C"/>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77E56A5C"/>
    <w:multiLevelType w:val="hybridMultilevel"/>
    <w:tmpl w:val="28AA7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784539CA"/>
    <w:multiLevelType w:val="hybridMultilevel"/>
    <w:tmpl w:val="291E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786474AE"/>
    <w:multiLevelType w:val="hybridMultilevel"/>
    <w:tmpl w:val="36AA96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78801BB9"/>
    <w:multiLevelType w:val="hybridMultilevel"/>
    <w:tmpl w:val="9BD49A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3">
    <w:nsid w:val="78BA59A8"/>
    <w:multiLevelType w:val="hybridMultilevel"/>
    <w:tmpl w:val="7A9E7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78BA5B34"/>
    <w:multiLevelType w:val="hybridMultilevel"/>
    <w:tmpl w:val="69601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nsid w:val="78DA0EED"/>
    <w:multiLevelType w:val="hybridMultilevel"/>
    <w:tmpl w:val="814A6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79C83023"/>
    <w:multiLevelType w:val="hybridMultilevel"/>
    <w:tmpl w:val="D4264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79DC31FC"/>
    <w:multiLevelType w:val="hybridMultilevel"/>
    <w:tmpl w:val="842AE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nsid w:val="7A45769A"/>
    <w:multiLevelType w:val="hybridMultilevel"/>
    <w:tmpl w:val="643E3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7A5615C1"/>
    <w:multiLevelType w:val="hybridMultilevel"/>
    <w:tmpl w:val="9F7243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AA71AB4"/>
    <w:multiLevelType w:val="hybridMultilevel"/>
    <w:tmpl w:val="291C8A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7AFD7DEA"/>
    <w:multiLevelType w:val="hybridMultilevel"/>
    <w:tmpl w:val="7D84A9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7B2A56E2"/>
    <w:multiLevelType w:val="hybridMultilevel"/>
    <w:tmpl w:val="DF344A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7B2F0AC7"/>
    <w:multiLevelType w:val="hybridMultilevel"/>
    <w:tmpl w:val="5A20D8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7B5E15F4"/>
    <w:multiLevelType w:val="hybridMultilevel"/>
    <w:tmpl w:val="DA207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7BD26883"/>
    <w:multiLevelType w:val="hybridMultilevel"/>
    <w:tmpl w:val="732E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7CF646CD"/>
    <w:multiLevelType w:val="hybridMultilevel"/>
    <w:tmpl w:val="CB8E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nsid w:val="7DA03573"/>
    <w:multiLevelType w:val="hybridMultilevel"/>
    <w:tmpl w:val="D5388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7E177FA4"/>
    <w:multiLevelType w:val="hybridMultilevel"/>
    <w:tmpl w:val="17F0A570"/>
    <w:lvl w:ilvl="0" w:tplc="2E725AC4">
      <w:start w:val="174"/>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7E362189"/>
    <w:multiLevelType w:val="hybridMultilevel"/>
    <w:tmpl w:val="39C81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7EC06C10"/>
    <w:multiLevelType w:val="hybridMultilevel"/>
    <w:tmpl w:val="E320F4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7F681751"/>
    <w:multiLevelType w:val="hybridMultilevel"/>
    <w:tmpl w:val="8B5C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7FEE11DA"/>
    <w:multiLevelType w:val="hybridMultilevel"/>
    <w:tmpl w:val="0A443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76"/>
  </w:num>
  <w:num w:numId="4">
    <w:abstractNumId w:val="296"/>
  </w:num>
  <w:num w:numId="5">
    <w:abstractNumId w:val="56"/>
  </w:num>
  <w:num w:numId="6">
    <w:abstractNumId w:val="161"/>
  </w:num>
  <w:num w:numId="7">
    <w:abstractNumId w:val="29"/>
  </w:num>
  <w:num w:numId="8">
    <w:abstractNumId w:val="251"/>
  </w:num>
  <w:num w:numId="9">
    <w:abstractNumId w:val="51"/>
  </w:num>
  <w:num w:numId="10">
    <w:abstractNumId w:val="37"/>
  </w:num>
  <w:num w:numId="11">
    <w:abstractNumId w:val="215"/>
  </w:num>
  <w:num w:numId="12">
    <w:abstractNumId w:val="68"/>
  </w:num>
  <w:num w:numId="13">
    <w:abstractNumId w:val="20"/>
  </w:num>
  <w:num w:numId="14">
    <w:abstractNumId w:val="302"/>
  </w:num>
  <w:num w:numId="15">
    <w:abstractNumId w:val="109"/>
  </w:num>
  <w:num w:numId="16">
    <w:abstractNumId w:val="49"/>
  </w:num>
  <w:num w:numId="17">
    <w:abstractNumId w:val="136"/>
  </w:num>
  <w:num w:numId="18">
    <w:abstractNumId w:val="71"/>
  </w:num>
  <w:num w:numId="19">
    <w:abstractNumId w:val="119"/>
  </w:num>
  <w:num w:numId="20">
    <w:abstractNumId w:val="60"/>
  </w:num>
  <w:num w:numId="21">
    <w:abstractNumId w:val="166"/>
  </w:num>
  <w:num w:numId="22">
    <w:abstractNumId w:val="23"/>
  </w:num>
  <w:num w:numId="23">
    <w:abstractNumId w:val="113"/>
  </w:num>
  <w:num w:numId="24">
    <w:abstractNumId w:val="44"/>
  </w:num>
  <w:num w:numId="25">
    <w:abstractNumId w:val="169"/>
  </w:num>
  <w:num w:numId="26">
    <w:abstractNumId w:val="130"/>
  </w:num>
  <w:num w:numId="27">
    <w:abstractNumId w:val="135"/>
  </w:num>
  <w:num w:numId="28">
    <w:abstractNumId w:val="28"/>
  </w:num>
  <w:num w:numId="29">
    <w:abstractNumId w:val="229"/>
  </w:num>
  <w:num w:numId="30">
    <w:abstractNumId w:val="118"/>
  </w:num>
  <w:num w:numId="31">
    <w:abstractNumId w:val="322"/>
  </w:num>
  <w:num w:numId="32">
    <w:abstractNumId w:val="220"/>
  </w:num>
  <w:num w:numId="33">
    <w:abstractNumId w:val="209"/>
  </w:num>
  <w:num w:numId="34">
    <w:abstractNumId w:val="145"/>
  </w:num>
  <w:num w:numId="35">
    <w:abstractNumId w:val="238"/>
  </w:num>
  <w:num w:numId="36">
    <w:abstractNumId w:val="108"/>
  </w:num>
  <w:num w:numId="37">
    <w:abstractNumId w:val="287"/>
  </w:num>
  <w:num w:numId="38">
    <w:abstractNumId w:val="236"/>
  </w:num>
  <w:num w:numId="39">
    <w:abstractNumId w:val="53"/>
  </w:num>
  <w:num w:numId="40">
    <w:abstractNumId w:val="85"/>
  </w:num>
  <w:num w:numId="41">
    <w:abstractNumId w:val="13"/>
  </w:num>
  <w:num w:numId="42">
    <w:abstractNumId w:val="201"/>
  </w:num>
  <w:num w:numId="43">
    <w:abstractNumId w:val="288"/>
  </w:num>
  <w:num w:numId="44">
    <w:abstractNumId w:val="212"/>
  </w:num>
  <w:num w:numId="45">
    <w:abstractNumId w:val="213"/>
  </w:num>
  <w:num w:numId="46">
    <w:abstractNumId w:val="96"/>
  </w:num>
  <w:num w:numId="47">
    <w:abstractNumId w:val="326"/>
  </w:num>
  <w:num w:numId="48">
    <w:abstractNumId w:val="190"/>
  </w:num>
  <w:num w:numId="49">
    <w:abstractNumId w:val="102"/>
  </w:num>
  <w:num w:numId="50">
    <w:abstractNumId w:val="153"/>
  </w:num>
  <w:num w:numId="51">
    <w:abstractNumId w:val="22"/>
  </w:num>
  <w:num w:numId="52">
    <w:abstractNumId w:val="84"/>
  </w:num>
  <w:num w:numId="53">
    <w:abstractNumId w:val="57"/>
  </w:num>
  <w:num w:numId="54">
    <w:abstractNumId w:val="336"/>
  </w:num>
  <w:num w:numId="55">
    <w:abstractNumId w:val="191"/>
  </w:num>
  <w:num w:numId="56">
    <w:abstractNumId w:val="170"/>
  </w:num>
  <w:num w:numId="57">
    <w:abstractNumId w:val="133"/>
  </w:num>
  <w:num w:numId="58">
    <w:abstractNumId w:val="103"/>
  </w:num>
  <w:num w:numId="59">
    <w:abstractNumId w:val="259"/>
  </w:num>
  <w:num w:numId="60">
    <w:abstractNumId w:val="333"/>
  </w:num>
  <w:num w:numId="61">
    <w:abstractNumId w:val="246"/>
  </w:num>
  <w:num w:numId="62">
    <w:abstractNumId w:val="334"/>
  </w:num>
  <w:num w:numId="63">
    <w:abstractNumId w:val="27"/>
  </w:num>
  <w:num w:numId="64">
    <w:abstractNumId w:val="147"/>
  </w:num>
  <w:num w:numId="65">
    <w:abstractNumId w:val="54"/>
  </w:num>
  <w:num w:numId="66">
    <w:abstractNumId w:val="5"/>
  </w:num>
  <w:num w:numId="67">
    <w:abstractNumId w:val="92"/>
  </w:num>
  <w:num w:numId="68">
    <w:abstractNumId w:val="186"/>
  </w:num>
  <w:num w:numId="69">
    <w:abstractNumId w:val="242"/>
  </w:num>
  <w:num w:numId="70">
    <w:abstractNumId w:val="219"/>
  </w:num>
  <w:num w:numId="71">
    <w:abstractNumId w:val="36"/>
  </w:num>
  <w:num w:numId="72">
    <w:abstractNumId w:val="283"/>
  </w:num>
  <w:num w:numId="73">
    <w:abstractNumId w:val="263"/>
  </w:num>
  <w:num w:numId="74">
    <w:abstractNumId w:val="308"/>
  </w:num>
  <w:num w:numId="75">
    <w:abstractNumId w:val="328"/>
  </w:num>
  <w:num w:numId="76">
    <w:abstractNumId w:val="208"/>
  </w:num>
  <w:num w:numId="77">
    <w:abstractNumId w:val="196"/>
  </w:num>
  <w:num w:numId="78">
    <w:abstractNumId w:val="25"/>
  </w:num>
  <w:num w:numId="79">
    <w:abstractNumId w:val="30"/>
  </w:num>
  <w:num w:numId="80">
    <w:abstractNumId w:val="320"/>
  </w:num>
  <w:num w:numId="81">
    <w:abstractNumId w:val="138"/>
  </w:num>
  <w:num w:numId="82">
    <w:abstractNumId w:val="7"/>
  </w:num>
  <w:num w:numId="83">
    <w:abstractNumId w:val="307"/>
  </w:num>
  <w:num w:numId="84">
    <w:abstractNumId w:val="90"/>
  </w:num>
  <w:num w:numId="85">
    <w:abstractNumId w:val="193"/>
  </w:num>
  <w:num w:numId="86">
    <w:abstractNumId w:val="164"/>
  </w:num>
  <w:num w:numId="87">
    <w:abstractNumId w:val="120"/>
  </w:num>
  <w:num w:numId="88">
    <w:abstractNumId w:val="309"/>
  </w:num>
  <w:num w:numId="89">
    <w:abstractNumId w:val="179"/>
  </w:num>
  <w:num w:numId="90">
    <w:abstractNumId w:val="312"/>
  </w:num>
  <w:num w:numId="91">
    <w:abstractNumId w:val="280"/>
  </w:num>
  <w:num w:numId="92">
    <w:abstractNumId w:val="117"/>
  </w:num>
  <w:num w:numId="93">
    <w:abstractNumId w:val="315"/>
  </w:num>
  <w:num w:numId="94">
    <w:abstractNumId w:val="245"/>
  </w:num>
  <w:num w:numId="95">
    <w:abstractNumId w:val="116"/>
  </w:num>
  <w:num w:numId="96">
    <w:abstractNumId w:val="40"/>
  </w:num>
  <w:num w:numId="97">
    <w:abstractNumId w:val="271"/>
  </w:num>
  <w:num w:numId="98">
    <w:abstractNumId w:val="46"/>
  </w:num>
  <w:num w:numId="99">
    <w:abstractNumId w:val="250"/>
  </w:num>
  <w:num w:numId="100">
    <w:abstractNumId w:val="12"/>
  </w:num>
  <w:num w:numId="101">
    <w:abstractNumId w:val="14"/>
  </w:num>
  <w:num w:numId="102">
    <w:abstractNumId w:val="313"/>
  </w:num>
  <w:num w:numId="103">
    <w:abstractNumId w:val="66"/>
  </w:num>
  <w:num w:numId="104">
    <w:abstractNumId w:val="273"/>
  </w:num>
  <w:num w:numId="105">
    <w:abstractNumId w:val="189"/>
  </w:num>
  <w:num w:numId="106">
    <w:abstractNumId w:val="100"/>
  </w:num>
  <w:num w:numId="107">
    <w:abstractNumId w:val="253"/>
  </w:num>
  <w:num w:numId="108">
    <w:abstractNumId w:val="341"/>
  </w:num>
  <w:num w:numId="109">
    <w:abstractNumId w:val="329"/>
  </w:num>
  <w:num w:numId="110">
    <w:abstractNumId w:val="268"/>
  </w:num>
  <w:num w:numId="111">
    <w:abstractNumId w:val="233"/>
  </w:num>
  <w:num w:numId="112">
    <w:abstractNumId w:val="19"/>
  </w:num>
  <w:num w:numId="113">
    <w:abstractNumId w:val="58"/>
  </w:num>
  <w:num w:numId="114">
    <w:abstractNumId w:val="73"/>
  </w:num>
  <w:num w:numId="115">
    <w:abstractNumId w:val="175"/>
  </w:num>
  <w:num w:numId="116">
    <w:abstractNumId w:val="177"/>
  </w:num>
  <w:num w:numId="117">
    <w:abstractNumId w:val="202"/>
  </w:num>
  <w:num w:numId="118">
    <w:abstractNumId w:val="298"/>
  </w:num>
  <w:num w:numId="119">
    <w:abstractNumId w:val="65"/>
  </w:num>
  <w:num w:numId="120">
    <w:abstractNumId w:val="243"/>
  </w:num>
  <w:num w:numId="121">
    <w:abstractNumId w:val="200"/>
  </w:num>
  <w:num w:numId="122">
    <w:abstractNumId w:val="262"/>
  </w:num>
  <w:num w:numId="123">
    <w:abstractNumId w:val="226"/>
  </w:num>
  <w:num w:numId="124">
    <w:abstractNumId w:val="173"/>
  </w:num>
  <w:num w:numId="125">
    <w:abstractNumId w:val="148"/>
  </w:num>
  <w:num w:numId="126">
    <w:abstractNumId w:val="211"/>
  </w:num>
  <w:num w:numId="127">
    <w:abstractNumId w:val="112"/>
  </w:num>
  <w:num w:numId="128">
    <w:abstractNumId w:val="260"/>
  </w:num>
  <w:num w:numId="129">
    <w:abstractNumId w:val="21"/>
  </w:num>
  <w:num w:numId="130">
    <w:abstractNumId w:val="241"/>
  </w:num>
  <w:num w:numId="131">
    <w:abstractNumId w:val="207"/>
  </w:num>
  <w:num w:numId="132">
    <w:abstractNumId w:val="24"/>
  </w:num>
  <w:num w:numId="133">
    <w:abstractNumId w:val="83"/>
  </w:num>
  <w:num w:numId="134">
    <w:abstractNumId w:val="204"/>
  </w:num>
  <w:num w:numId="135">
    <w:abstractNumId w:val="230"/>
  </w:num>
  <w:num w:numId="136">
    <w:abstractNumId w:val="340"/>
  </w:num>
  <w:num w:numId="137">
    <w:abstractNumId w:val="319"/>
  </w:num>
  <w:num w:numId="138">
    <w:abstractNumId w:val="337"/>
  </w:num>
  <w:num w:numId="139">
    <w:abstractNumId w:val="314"/>
  </w:num>
  <w:num w:numId="140">
    <w:abstractNumId w:val="121"/>
  </w:num>
  <w:num w:numId="141">
    <w:abstractNumId w:val="171"/>
  </w:num>
  <w:num w:numId="142">
    <w:abstractNumId w:val="301"/>
  </w:num>
  <w:num w:numId="143">
    <w:abstractNumId w:val="197"/>
  </w:num>
  <w:num w:numId="144">
    <w:abstractNumId w:val="244"/>
  </w:num>
  <w:num w:numId="145">
    <w:abstractNumId w:val="18"/>
  </w:num>
  <w:num w:numId="146">
    <w:abstractNumId w:val="305"/>
  </w:num>
  <w:num w:numId="147">
    <w:abstractNumId w:val="154"/>
  </w:num>
  <w:num w:numId="148">
    <w:abstractNumId w:val="163"/>
  </w:num>
  <w:num w:numId="149">
    <w:abstractNumId w:val="324"/>
  </w:num>
  <w:num w:numId="150">
    <w:abstractNumId w:val="10"/>
  </w:num>
  <w:num w:numId="151">
    <w:abstractNumId w:val="316"/>
  </w:num>
  <w:num w:numId="152">
    <w:abstractNumId w:val="33"/>
  </w:num>
  <w:num w:numId="153">
    <w:abstractNumId w:val="70"/>
  </w:num>
  <w:num w:numId="154">
    <w:abstractNumId w:val="167"/>
  </w:num>
  <w:num w:numId="155">
    <w:abstractNumId w:val="342"/>
  </w:num>
  <w:num w:numId="156">
    <w:abstractNumId w:val="105"/>
  </w:num>
  <w:num w:numId="157">
    <w:abstractNumId w:val="93"/>
  </w:num>
  <w:num w:numId="158">
    <w:abstractNumId w:val="88"/>
  </w:num>
  <w:num w:numId="159">
    <w:abstractNumId w:val="210"/>
  </w:num>
  <w:num w:numId="160">
    <w:abstractNumId w:val="182"/>
  </w:num>
  <w:num w:numId="161">
    <w:abstractNumId w:val="240"/>
  </w:num>
  <w:num w:numId="162">
    <w:abstractNumId w:val="235"/>
  </w:num>
  <w:num w:numId="163">
    <w:abstractNumId w:val="125"/>
  </w:num>
  <w:num w:numId="164">
    <w:abstractNumId w:val="140"/>
  </w:num>
  <w:num w:numId="165">
    <w:abstractNumId w:val="95"/>
  </w:num>
  <w:num w:numId="166">
    <w:abstractNumId w:val="129"/>
  </w:num>
  <w:num w:numId="167">
    <w:abstractNumId w:val="141"/>
  </w:num>
  <w:num w:numId="168">
    <w:abstractNumId w:val="91"/>
  </w:num>
  <w:num w:numId="169">
    <w:abstractNumId w:val="237"/>
  </w:num>
  <w:num w:numId="170">
    <w:abstractNumId w:val="80"/>
  </w:num>
  <w:num w:numId="171">
    <w:abstractNumId w:val="59"/>
  </w:num>
  <w:num w:numId="172">
    <w:abstractNumId w:val="310"/>
  </w:num>
  <w:num w:numId="173">
    <w:abstractNumId w:val="192"/>
  </w:num>
  <w:num w:numId="174">
    <w:abstractNumId w:val="227"/>
  </w:num>
  <w:num w:numId="175">
    <w:abstractNumId w:val="3"/>
  </w:num>
  <w:num w:numId="176">
    <w:abstractNumId w:val="172"/>
  </w:num>
  <w:num w:numId="177">
    <w:abstractNumId w:val="293"/>
  </w:num>
  <w:num w:numId="178">
    <w:abstractNumId w:val="89"/>
  </w:num>
  <w:num w:numId="179">
    <w:abstractNumId w:val="291"/>
  </w:num>
  <w:num w:numId="180">
    <w:abstractNumId w:val="282"/>
  </w:num>
  <w:num w:numId="181">
    <w:abstractNumId w:val="99"/>
  </w:num>
  <w:num w:numId="182">
    <w:abstractNumId w:val="205"/>
  </w:num>
  <w:num w:numId="183">
    <w:abstractNumId w:val="151"/>
  </w:num>
  <w:num w:numId="184">
    <w:abstractNumId w:val="224"/>
  </w:num>
  <w:num w:numId="185">
    <w:abstractNumId w:val="162"/>
  </w:num>
  <w:num w:numId="186">
    <w:abstractNumId w:val="15"/>
  </w:num>
  <w:num w:numId="187">
    <w:abstractNumId w:val="195"/>
  </w:num>
  <w:num w:numId="188">
    <w:abstractNumId w:val="261"/>
  </w:num>
  <w:num w:numId="189">
    <w:abstractNumId w:val="247"/>
  </w:num>
  <w:num w:numId="190">
    <w:abstractNumId w:val="295"/>
  </w:num>
  <w:num w:numId="191">
    <w:abstractNumId w:val="106"/>
  </w:num>
  <w:num w:numId="192">
    <w:abstractNumId w:val="248"/>
  </w:num>
  <w:num w:numId="193">
    <w:abstractNumId w:val="132"/>
  </w:num>
  <w:num w:numId="194">
    <w:abstractNumId w:val="217"/>
  </w:num>
  <w:num w:numId="195">
    <w:abstractNumId w:val="323"/>
  </w:num>
  <w:num w:numId="196">
    <w:abstractNumId w:val="267"/>
  </w:num>
  <w:num w:numId="197">
    <w:abstractNumId w:val="67"/>
  </w:num>
  <w:num w:numId="198">
    <w:abstractNumId w:val="198"/>
  </w:num>
  <w:num w:numId="199">
    <w:abstractNumId w:val="115"/>
  </w:num>
  <w:num w:numId="200">
    <w:abstractNumId w:val="11"/>
  </w:num>
  <w:num w:numId="201">
    <w:abstractNumId w:val="101"/>
  </w:num>
  <w:num w:numId="202">
    <w:abstractNumId w:val="55"/>
  </w:num>
  <w:num w:numId="203">
    <w:abstractNumId w:val="321"/>
  </w:num>
  <w:num w:numId="204">
    <w:abstractNumId w:val="290"/>
  </w:num>
  <w:num w:numId="205">
    <w:abstractNumId w:val="74"/>
  </w:num>
  <w:num w:numId="206">
    <w:abstractNumId w:val="281"/>
  </w:num>
  <w:num w:numId="207">
    <w:abstractNumId w:val="16"/>
  </w:num>
  <w:num w:numId="208">
    <w:abstractNumId w:val="265"/>
  </w:num>
  <w:num w:numId="209">
    <w:abstractNumId w:val="47"/>
  </w:num>
  <w:num w:numId="210">
    <w:abstractNumId w:val="134"/>
  </w:num>
  <w:num w:numId="211">
    <w:abstractNumId w:val="181"/>
  </w:num>
  <w:num w:numId="212">
    <w:abstractNumId w:val="43"/>
  </w:num>
  <w:num w:numId="213">
    <w:abstractNumId w:val="144"/>
  </w:num>
  <w:num w:numId="214">
    <w:abstractNumId w:val="50"/>
  </w:num>
  <w:num w:numId="215">
    <w:abstractNumId w:val="158"/>
  </w:num>
  <w:num w:numId="216">
    <w:abstractNumId w:val="159"/>
  </w:num>
  <w:num w:numId="217">
    <w:abstractNumId w:val="124"/>
  </w:num>
  <w:num w:numId="218">
    <w:abstractNumId w:val="325"/>
  </w:num>
  <w:num w:numId="219">
    <w:abstractNumId w:val="137"/>
  </w:num>
  <w:num w:numId="220">
    <w:abstractNumId w:val="183"/>
  </w:num>
  <w:num w:numId="221">
    <w:abstractNumId w:val="218"/>
  </w:num>
  <w:num w:numId="222">
    <w:abstractNumId w:val="39"/>
  </w:num>
  <w:num w:numId="223">
    <w:abstractNumId w:val="294"/>
  </w:num>
  <w:num w:numId="224">
    <w:abstractNumId w:val="160"/>
  </w:num>
  <w:num w:numId="225">
    <w:abstractNumId w:val="194"/>
  </w:num>
  <w:num w:numId="226">
    <w:abstractNumId w:val="104"/>
  </w:num>
  <w:num w:numId="227">
    <w:abstractNumId w:val="48"/>
  </w:num>
  <w:num w:numId="228">
    <w:abstractNumId w:val="34"/>
  </w:num>
  <w:num w:numId="229">
    <w:abstractNumId w:val="299"/>
  </w:num>
  <w:num w:numId="230">
    <w:abstractNumId w:val="234"/>
  </w:num>
  <w:num w:numId="231">
    <w:abstractNumId w:val="152"/>
  </w:num>
  <w:num w:numId="232">
    <w:abstractNumId w:val="276"/>
  </w:num>
  <w:num w:numId="233">
    <w:abstractNumId w:val="257"/>
  </w:num>
  <w:num w:numId="234">
    <w:abstractNumId w:val="123"/>
  </w:num>
  <w:num w:numId="235">
    <w:abstractNumId w:val="339"/>
  </w:num>
  <w:num w:numId="236">
    <w:abstractNumId w:val="223"/>
  </w:num>
  <w:num w:numId="237">
    <w:abstractNumId w:val="52"/>
  </w:num>
  <w:num w:numId="238">
    <w:abstractNumId w:val="45"/>
  </w:num>
  <w:num w:numId="239">
    <w:abstractNumId w:val="264"/>
  </w:num>
  <w:num w:numId="240">
    <w:abstractNumId w:val="146"/>
  </w:num>
  <w:num w:numId="241">
    <w:abstractNumId w:val="4"/>
  </w:num>
  <w:num w:numId="242">
    <w:abstractNumId w:val="199"/>
  </w:num>
  <w:num w:numId="243">
    <w:abstractNumId w:val="72"/>
  </w:num>
  <w:num w:numId="244">
    <w:abstractNumId w:val="318"/>
  </w:num>
  <w:num w:numId="245">
    <w:abstractNumId w:val="317"/>
  </w:num>
  <w:num w:numId="246">
    <w:abstractNumId w:val="338"/>
  </w:num>
  <w:num w:numId="247">
    <w:abstractNumId w:val="165"/>
  </w:num>
  <w:num w:numId="248">
    <w:abstractNumId w:val="110"/>
  </w:num>
  <w:num w:numId="249">
    <w:abstractNumId w:val="131"/>
  </w:num>
  <w:num w:numId="250">
    <w:abstractNumId w:val="82"/>
  </w:num>
  <w:num w:numId="251">
    <w:abstractNumId w:val="216"/>
  </w:num>
  <w:num w:numId="252">
    <w:abstractNumId w:val="107"/>
  </w:num>
  <w:num w:numId="253">
    <w:abstractNumId w:val="279"/>
  </w:num>
  <w:num w:numId="254">
    <w:abstractNumId w:val="63"/>
  </w:num>
  <w:num w:numId="255">
    <w:abstractNumId w:val="221"/>
  </w:num>
  <w:num w:numId="256">
    <w:abstractNumId w:val="258"/>
  </w:num>
  <w:num w:numId="257">
    <w:abstractNumId w:val="26"/>
  </w:num>
  <w:num w:numId="258">
    <w:abstractNumId w:val="274"/>
  </w:num>
  <w:num w:numId="259">
    <w:abstractNumId w:val="35"/>
  </w:num>
  <w:num w:numId="260">
    <w:abstractNumId w:val="155"/>
  </w:num>
  <w:num w:numId="261">
    <w:abstractNumId w:val="289"/>
  </w:num>
  <w:num w:numId="262">
    <w:abstractNumId w:val="69"/>
  </w:num>
  <w:num w:numId="263">
    <w:abstractNumId w:val="178"/>
  </w:num>
  <w:num w:numId="264">
    <w:abstractNumId w:val="157"/>
  </w:num>
  <w:num w:numId="265">
    <w:abstractNumId w:val="143"/>
  </w:num>
  <w:num w:numId="266">
    <w:abstractNumId w:val="111"/>
  </w:num>
  <w:num w:numId="267">
    <w:abstractNumId w:val="98"/>
  </w:num>
  <w:num w:numId="268">
    <w:abstractNumId w:val="126"/>
  </w:num>
  <w:num w:numId="269">
    <w:abstractNumId w:val="156"/>
  </w:num>
  <w:num w:numId="270">
    <w:abstractNumId w:val="231"/>
  </w:num>
  <w:num w:numId="271">
    <w:abstractNumId w:val="292"/>
  </w:num>
  <w:num w:numId="272">
    <w:abstractNumId w:val="127"/>
  </w:num>
  <w:num w:numId="273">
    <w:abstractNumId w:val="187"/>
  </w:num>
  <w:num w:numId="274">
    <w:abstractNumId w:val="255"/>
  </w:num>
  <w:num w:numId="275">
    <w:abstractNumId w:val="285"/>
  </w:num>
  <w:num w:numId="276">
    <w:abstractNumId w:val="185"/>
  </w:num>
  <w:num w:numId="277">
    <w:abstractNumId w:val="32"/>
  </w:num>
  <w:num w:numId="278">
    <w:abstractNumId w:val="297"/>
  </w:num>
  <w:num w:numId="279">
    <w:abstractNumId w:val="256"/>
  </w:num>
  <w:num w:numId="280">
    <w:abstractNumId w:val="142"/>
  </w:num>
  <w:num w:numId="281">
    <w:abstractNumId w:val="87"/>
  </w:num>
  <w:num w:numId="282">
    <w:abstractNumId w:val="97"/>
  </w:num>
  <w:num w:numId="283">
    <w:abstractNumId w:val="174"/>
  </w:num>
  <w:num w:numId="284">
    <w:abstractNumId w:val="303"/>
  </w:num>
  <w:num w:numId="285">
    <w:abstractNumId w:val="277"/>
  </w:num>
  <w:num w:numId="286">
    <w:abstractNumId w:val="327"/>
  </w:num>
  <w:num w:numId="287">
    <w:abstractNumId w:val="38"/>
  </w:num>
  <w:num w:numId="288">
    <w:abstractNumId w:val="122"/>
  </w:num>
  <w:num w:numId="289">
    <w:abstractNumId w:val="62"/>
  </w:num>
  <w:num w:numId="290">
    <w:abstractNumId w:val="214"/>
  </w:num>
  <w:num w:numId="291">
    <w:abstractNumId w:val="254"/>
  </w:num>
  <w:num w:numId="292">
    <w:abstractNumId w:val="203"/>
  </w:num>
  <w:num w:numId="293">
    <w:abstractNumId w:val="75"/>
  </w:num>
  <w:num w:numId="294">
    <w:abstractNumId w:val="8"/>
  </w:num>
  <w:num w:numId="295">
    <w:abstractNumId w:val="168"/>
  </w:num>
  <w:num w:numId="296">
    <w:abstractNumId w:val="180"/>
  </w:num>
  <w:num w:numId="297">
    <w:abstractNumId w:val="300"/>
  </w:num>
  <w:num w:numId="298">
    <w:abstractNumId w:val="79"/>
  </w:num>
  <w:num w:numId="299">
    <w:abstractNumId w:val="78"/>
  </w:num>
  <w:num w:numId="300">
    <w:abstractNumId w:val="306"/>
  </w:num>
  <w:num w:numId="301">
    <w:abstractNumId w:val="252"/>
  </w:num>
  <w:num w:numId="302">
    <w:abstractNumId w:val="188"/>
  </w:num>
  <w:num w:numId="303">
    <w:abstractNumId w:val="149"/>
  </w:num>
  <w:num w:numId="304">
    <w:abstractNumId w:val="278"/>
  </w:num>
  <w:num w:numId="305">
    <w:abstractNumId w:val="17"/>
  </w:num>
  <w:num w:numId="306">
    <w:abstractNumId w:val="228"/>
  </w:num>
  <w:num w:numId="307">
    <w:abstractNumId w:val="6"/>
  </w:num>
  <w:num w:numId="308">
    <w:abstractNumId w:val="77"/>
  </w:num>
  <w:num w:numId="309">
    <w:abstractNumId w:val="335"/>
  </w:num>
  <w:num w:numId="310">
    <w:abstractNumId w:val="2"/>
  </w:num>
  <w:num w:numId="311">
    <w:abstractNumId w:val="76"/>
  </w:num>
  <w:num w:numId="312">
    <w:abstractNumId w:val="266"/>
  </w:num>
  <w:num w:numId="313">
    <w:abstractNumId w:val="275"/>
  </w:num>
  <w:num w:numId="314">
    <w:abstractNumId w:val="331"/>
  </w:num>
  <w:num w:numId="315">
    <w:abstractNumId w:val="239"/>
  </w:num>
  <w:num w:numId="316">
    <w:abstractNumId w:val="232"/>
  </w:num>
  <w:num w:numId="317">
    <w:abstractNumId w:val="332"/>
  </w:num>
  <w:num w:numId="318">
    <w:abstractNumId w:val="222"/>
  </w:num>
  <w:num w:numId="319">
    <w:abstractNumId w:val="9"/>
  </w:num>
  <w:num w:numId="320">
    <w:abstractNumId w:val="150"/>
  </w:num>
  <w:num w:numId="321">
    <w:abstractNumId w:val="94"/>
  </w:num>
  <w:num w:numId="322">
    <w:abstractNumId w:val="86"/>
  </w:num>
  <w:num w:numId="323">
    <w:abstractNumId w:val="225"/>
  </w:num>
  <w:num w:numId="324">
    <w:abstractNumId w:val="272"/>
  </w:num>
  <w:num w:numId="325">
    <w:abstractNumId w:val="128"/>
  </w:num>
  <w:num w:numId="326">
    <w:abstractNumId w:val="286"/>
  </w:num>
  <w:num w:numId="327">
    <w:abstractNumId w:val="330"/>
  </w:num>
  <w:num w:numId="328">
    <w:abstractNumId w:val="270"/>
  </w:num>
  <w:num w:numId="329">
    <w:abstractNumId w:val="61"/>
  </w:num>
  <w:num w:numId="330">
    <w:abstractNumId w:val="304"/>
  </w:num>
  <w:num w:numId="331">
    <w:abstractNumId w:val="41"/>
  </w:num>
  <w:num w:numId="332">
    <w:abstractNumId w:val="31"/>
  </w:num>
  <w:num w:numId="333">
    <w:abstractNumId w:val="81"/>
  </w:num>
  <w:num w:numId="334">
    <w:abstractNumId w:val="64"/>
  </w:num>
  <w:num w:numId="335">
    <w:abstractNumId w:val="249"/>
  </w:num>
  <w:num w:numId="336">
    <w:abstractNumId w:val="139"/>
  </w:num>
  <w:num w:numId="337">
    <w:abstractNumId w:val="284"/>
  </w:num>
  <w:num w:numId="338">
    <w:abstractNumId w:val="184"/>
  </w:num>
  <w:num w:numId="339">
    <w:abstractNumId w:val="269"/>
  </w:num>
  <w:num w:numId="340">
    <w:abstractNumId w:val="114"/>
  </w:num>
  <w:num w:numId="341">
    <w:abstractNumId w:val="206"/>
  </w:num>
  <w:num w:numId="342">
    <w:abstractNumId w:val="311"/>
  </w:num>
  <w:num w:numId="343">
    <w:abstractNumId w:val="42"/>
  </w:num>
  <w:numIdMacAtCleanup w:val="3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FEE"/>
    <w:rsid w:val="0000341B"/>
    <w:rsid w:val="000147D9"/>
    <w:rsid w:val="00016548"/>
    <w:rsid w:val="00016917"/>
    <w:rsid w:val="000228C0"/>
    <w:rsid w:val="000309D9"/>
    <w:rsid w:val="0003762D"/>
    <w:rsid w:val="00047D37"/>
    <w:rsid w:val="00056C7E"/>
    <w:rsid w:val="00070EF7"/>
    <w:rsid w:val="00073150"/>
    <w:rsid w:val="000A17D5"/>
    <w:rsid w:val="000B035A"/>
    <w:rsid w:val="000C0F42"/>
    <w:rsid w:val="00122300"/>
    <w:rsid w:val="00133C4D"/>
    <w:rsid w:val="00144F65"/>
    <w:rsid w:val="001522EB"/>
    <w:rsid w:val="00164D64"/>
    <w:rsid w:val="001668E8"/>
    <w:rsid w:val="00190755"/>
    <w:rsid w:val="00190922"/>
    <w:rsid w:val="00192089"/>
    <w:rsid w:val="00192BA9"/>
    <w:rsid w:val="0019673B"/>
    <w:rsid w:val="001B00C6"/>
    <w:rsid w:val="001B19C9"/>
    <w:rsid w:val="001C30B8"/>
    <w:rsid w:val="001D2F10"/>
    <w:rsid w:val="001E7456"/>
    <w:rsid w:val="001F3435"/>
    <w:rsid w:val="00201745"/>
    <w:rsid w:val="00214CCC"/>
    <w:rsid w:val="002216D5"/>
    <w:rsid w:val="00233FEE"/>
    <w:rsid w:val="00235CAF"/>
    <w:rsid w:val="002449C0"/>
    <w:rsid w:val="0029651F"/>
    <w:rsid w:val="002B4E19"/>
    <w:rsid w:val="002B5977"/>
    <w:rsid w:val="002D28B1"/>
    <w:rsid w:val="002D6D73"/>
    <w:rsid w:val="002E3D32"/>
    <w:rsid w:val="002F1C41"/>
    <w:rsid w:val="00314EE0"/>
    <w:rsid w:val="003211D0"/>
    <w:rsid w:val="00331BF5"/>
    <w:rsid w:val="003352C4"/>
    <w:rsid w:val="00367EDF"/>
    <w:rsid w:val="003A1469"/>
    <w:rsid w:val="003A2C0D"/>
    <w:rsid w:val="003C1E78"/>
    <w:rsid w:val="003D4914"/>
    <w:rsid w:val="003E1CD2"/>
    <w:rsid w:val="004033AA"/>
    <w:rsid w:val="004063DB"/>
    <w:rsid w:val="0041570E"/>
    <w:rsid w:val="004170A2"/>
    <w:rsid w:val="00430D21"/>
    <w:rsid w:val="0044243F"/>
    <w:rsid w:val="00445A15"/>
    <w:rsid w:val="00461CA3"/>
    <w:rsid w:val="0047082C"/>
    <w:rsid w:val="0047481B"/>
    <w:rsid w:val="00477FCB"/>
    <w:rsid w:val="0049203D"/>
    <w:rsid w:val="00492067"/>
    <w:rsid w:val="00492C41"/>
    <w:rsid w:val="004A0DE8"/>
    <w:rsid w:val="004A7673"/>
    <w:rsid w:val="004C7D65"/>
    <w:rsid w:val="004D79D2"/>
    <w:rsid w:val="004E5322"/>
    <w:rsid w:val="004F75AC"/>
    <w:rsid w:val="00541D83"/>
    <w:rsid w:val="00546409"/>
    <w:rsid w:val="00566A88"/>
    <w:rsid w:val="0057469C"/>
    <w:rsid w:val="00591FBE"/>
    <w:rsid w:val="00606FE7"/>
    <w:rsid w:val="00626AE1"/>
    <w:rsid w:val="006326F3"/>
    <w:rsid w:val="00643527"/>
    <w:rsid w:val="006C287D"/>
    <w:rsid w:val="006E4ED3"/>
    <w:rsid w:val="00712D08"/>
    <w:rsid w:val="00717041"/>
    <w:rsid w:val="0075567E"/>
    <w:rsid w:val="0076002A"/>
    <w:rsid w:val="0076215A"/>
    <w:rsid w:val="00762456"/>
    <w:rsid w:val="0076724F"/>
    <w:rsid w:val="00774A4E"/>
    <w:rsid w:val="00776ECC"/>
    <w:rsid w:val="00782D37"/>
    <w:rsid w:val="007A0A5B"/>
    <w:rsid w:val="007B00EB"/>
    <w:rsid w:val="007B12AC"/>
    <w:rsid w:val="007B5BFF"/>
    <w:rsid w:val="007C513F"/>
    <w:rsid w:val="008210E6"/>
    <w:rsid w:val="00826C20"/>
    <w:rsid w:val="00832A85"/>
    <w:rsid w:val="00873F0C"/>
    <w:rsid w:val="00882E6A"/>
    <w:rsid w:val="00882F96"/>
    <w:rsid w:val="008C743A"/>
    <w:rsid w:val="008F04D3"/>
    <w:rsid w:val="008F1BC1"/>
    <w:rsid w:val="0091308B"/>
    <w:rsid w:val="0094026D"/>
    <w:rsid w:val="009409FF"/>
    <w:rsid w:val="0094609A"/>
    <w:rsid w:val="009466EC"/>
    <w:rsid w:val="00991C75"/>
    <w:rsid w:val="009A142B"/>
    <w:rsid w:val="009A5747"/>
    <w:rsid w:val="009B0674"/>
    <w:rsid w:val="009B768E"/>
    <w:rsid w:val="009C1038"/>
    <w:rsid w:val="00A13F65"/>
    <w:rsid w:val="00A27A34"/>
    <w:rsid w:val="00A66C3D"/>
    <w:rsid w:val="00A66CC0"/>
    <w:rsid w:val="00A86031"/>
    <w:rsid w:val="00AA480C"/>
    <w:rsid w:val="00AD21BF"/>
    <w:rsid w:val="00AF6BF9"/>
    <w:rsid w:val="00B30FFC"/>
    <w:rsid w:val="00B33209"/>
    <w:rsid w:val="00B40F86"/>
    <w:rsid w:val="00B41184"/>
    <w:rsid w:val="00B45785"/>
    <w:rsid w:val="00B46725"/>
    <w:rsid w:val="00B5622B"/>
    <w:rsid w:val="00B92D5D"/>
    <w:rsid w:val="00BA11D3"/>
    <w:rsid w:val="00BD2E59"/>
    <w:rsid w:val="00BD53A3"/>
    <w:rsid w:val="00BE4181"/>
    <w:rsid w:val="00BF3420"/>
    <w:rsid w:val="00C00B19"/>
    <w:rsid w:val="00C00C8C"/>
    <w:rsid w:val="00C367D6"/>
    <w:rsid w:val="00C6101E"/>
    <w:rsid w:val="00C701D6"/>
    <w:rsid w:val="00C8786C"/>
    <w:rsid w:val="00CA418D"/>
    <w:rsid w:val="00CB2DDF"/>
    <w:rsid w:val="00CB541F"/>
    <w:rsid w:val="00CB5887"/>
    <w:rsid w:val="00CC551E"/>
    <w:rsid w:val="00CC6782"/>
    <w:rsid w:val="00CC6DB0"/>
    <w:rsid w:val="00D0107A"/>
    <w:rsid w:val="00D01DEF"/>
    <w:rsid w:val="00D1112F"/>
    <w:rsid w:val="00D177BF"/>
    <w:rsid w:val="00D27BC7"/>
    <w:rsid w:val="00DA4E67"/>
    <w:rsid w:val="00DA6031"/>
    <w:rsid w:val="00DB0546"/>
    <w:rsid w:val="00E42592"/>
    <w:rsid w:val="00E4402C"/>
    <w:rsid w:val="00E507AD"/>
    <w:rsid w:val="00E7079E"/>
    <w:rsid w:val="00E74783"/>
    <w:rsid w:val="00E76355"/>
    <w:rsid w:val="00E91700"/>
    <w:rsid w:val="00EA3483"/>
    <w:rsid w:val="00EA3BB0"/>
    <w:rsid w:val="00EA44AE"/>
    <w:rsid w:val="00EA7CA6"/>
    <w:rsid w:val="00EB53CE"/>
    <w:rsid w:val="00ED2E27"/>
    <w:rsid w:val="00ED58CB"/>
    <w:rsid w:val="00EF13EE"/>
    <w:rsid w:val="00EF74E1"/>
    <w:rsid w:val="00F11402"/>
    <w:rsid w:val="00F20224"/>
    <w:rsid w:val="00F322BC"/>
    <w:rsid w:val="00F353DC"/>
    <w:rsid w:val="00F72A56"/>
    <w:rsid w:val="00F736DD"/>
    <w:rsid w:val="00FB0DB8"/>
    <w:rsid w:val="00FB5F7A"/>
    <w:rsid w:val="00FC7FAC"/>
    <w:rsid w:val="00FE5B3E"/>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5:chartTrackingRefBased/>
  <w15:docId w15:val="{BA7E87E2-63FD-4E3D-B82F-6453726F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3DC"/>
    <w:rPr>
      <w:rFonts w:ascii="Calibri" w:hAnsi="Calibri"/>
      <w:sz w:val="24"/>
    </w:rPr>
  </w:style>
  <w:style w:type="paragraph" w:styleId="Heading1">
    <w:name w:val="heading 1"/>
    <w:basedOn w:val="Normal"/>
    <w:link w:val="Heading1Char"/>
    <w:uiPriority w:val="9"/>
    <w:qFormat/>
    <w:rsid w:val="00492C41"/>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eastAsiaTheme="majorEastAsia" w:cstheme="majorBidi"/>
      <w:b/>
      <w:bCs/>
      <w:caps/>
      <w:color w:val="FFFFFF" w:themeColor="background1"/>
      <w:sz w:val="32"/>
    </w:rPr>
  </w:style>
  <w:style w:type="paragraph" w:styleId="Heading2">
    <w:name w:val="heading 2"/>
    <w:basedOn w:val="Normal"/>
    <w:link w:val="Heading2Char"/>
    <w:uiPriority w:val="9"/>
    <w:unhideWhenUsed/>
    <w:qFormat/>
    <w:rsid w:val="00492C41"/>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sz w:val="32"/>
    </w:rPr>
  </w:style>
  <w:style w:type="paragraph" w:styleId="Heading3">
    <w:name w:val="heading 3"/>
    <w:basedOn w:val="Normal"/>
    <w:link w:val="Heading3Char"/>
    <w:uiPriority w:val="9"/>
    <w:unhideWhenUsed/>
    <w:qFormat/>
    <w:rsid w:val="00F353DC"/>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sz w:val="28"/>
    </w:rPr>
  </w:style>
  <w:style w:type="paragraph" w:styleId="Heading4">
    <w:name w:val="heading 4"/>
    <w:basedOn w:val="Normal"/>
    <w:next w:val="Normal"/>
    <w:link w:val="Heading4Char"/>
    <w:uiPriority w:val="9"/>
    <w:semiHidden/>
    <w:unhideWhenUsed/>
    <w:qFormat/>
    <w:rsid w:val="00F353DC"/>
    <w:pPr>
      <w:keepNext/>
      <w:keepLines/>
      <w:spacing w:before="40"/>
      <w:outlineLvl w:val="3"/>
    </w:pPr>
    <w:rPr>
      <w:rFonts w:eastAsiaTheme="majorEastAsia" w:cstheme="majorBidi"/>
      <w:i/>
      <w:iCs/>
      <w:color w:val="872D4D" w:themeColor="accent1" w:themeShade="BF"/>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F353DC"/>
    <w:pPr>
      <w:spacing w:before="5400" w:after="3400" w:line="240" w:lineRule="auto"/>
      <w:ind w:left="5040" w:right="-1944"/>
      <w:contextualSpacing/>
    </w:pPr>
    <w:rPr>
      <w:rFonts w:eastAsiaTheme="majorEastAsia" w:cstheme="majorBidi"/>
      <w:kern w:val="28"/>
      <w:sz w:val="72"/>
      <w:szCs w:val="72"/>
    </w:rPr>
  </w:style>
  <w:style w:type="character" w:customStyle="1" w:styleId="TitleChar">
    <w:name w:val="Title Char"/>
    <w:basedOn w:val="DefaultParagraphFont"/>
    <w:link w:val="Title"/>
    <w:uiPriority w:val="1"/>
    <w:rsid w:val="00F353DC"/>
    <w:rPr>
      <w:rFonts w:ascii="Calibri" w:eastAsiaTheme="majorEastAsia" w:hAnsi="Calibr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492C41"/>
    <w:rPr>
      <w:rFonts w:ascii="Calibri" w:eastAsiaTheme="majorEastAsia" w:hAnsi="Calibri" w:cstheme="majorBidi"/>
      <w:b/>
      <w:bCs/>
      <w:caps/>
      <w:color w:val="FFFFFF" w:themeColor="background1"/>
      <w:sz w:val="32"/>
      <w:shd w:val="clear" w:color="auto" w:fill="B53D68" w:themeFill="accent1"/>
    </w:rPr>
  </w:style>
  <w:style w:type="character" w:customStyle="1" w:styleId="Heading2Char">
    <w:name w:val="Heading 2 Char"/>
    <w:basedOn w:val="DefaultParagraphFont"/>
    <w:link w:val="Heading2"/>
    <w:uiPriority w:val="9"/>
    <w:rsid w:val="00492C41"/>
    <w:rPr>
      <w:rFonts w:ascii="Calibri" w:hAnsi="Calibri"/>
      <w:caps/>
      <w:sz w:val="32"/>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F353DC"/>
    <w:rPr>
      <w:rFonts w:ascii="Calibri" w:hAnsi="Calibri"/>
      <w:caps/>
      <w:color w:val="5A1E34" w:themeColor="accent1" w:themeShade="80"/>
      <w:sz w:val="28"/>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EF74E1"/>
    <w:pPr>
      <w:spacing w:line="240" w:lineRule="auto"/>
    </w:pPr>
    <w:tblPr>
      <w:tblStyleRowBandSize w:val="1"/>
      <w:tblStyleColBandSize w:val="1"/>
      <w:tblInd w:w="0" w:type="dxa"/>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CellMar>
        <w:top w:w="0" w:type="dxa"/>
        <w:left w:w="108" w:type="dxa"/>
        <w:bottom w:w="0" w:type="dxa"/>
        <w:right w:w="108" w:type="dxa"/>
      </w:tblCellMar>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Ind w:w="0" w:type="dxa"/>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Ind w:w="0" w:type="dxa"/>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Quote">
    <w:name w:val="Quote"/>
    <w:basedOn w:val="Normal"/>
    <w:next w:val="Normal"/>
    <w:link w:val="QuoteChar"/>
    <w:uiPriority w:val="2"/>
    <w:qFormat/>
    <w:rsid w:val="004063DB"/>
    <w:pPr>
      <w:spacing w:before="200" w:after="160"/>
      <w:ind w:left="864" w:right="864"/>
    </w:pPr>
    <w:rPr>
      <w:i/>
      <w:iCs/>
      <w:color w:val="404040" w:themeColor="text1" w:themeTint="BF"/>
      <w:sz w:val="32"/>
    </w:rPr>
  </w:style>
  <w:style w:type="character" w:customStyle="1" w:styleId="QuoteChar">
    <w:name w:val="Quote Char"/>
    <w:basedOn w:val="DefaultParagraphFont"/>
    <w:link w:val="Quote"/>
    <w:uiPriority w:val="2"/>
    <w:rsid w:val="004063DB"/>
    <w:rPr>
      <w:rFonts w:ascii="Calibri" w:hAnsi="Calibri"/>
      <w:i/>
      <w:iCs/>
      <w:color w:val="404040" w:themeColor="text1" w:themeTint="BF"/>
      <w:sz w:val="32"/>
    </w:rPr>
  </w:style>
  <w:style w:type="character" w:customStyle="1" w:styleId="Heading4Char">
    <w:name w:val="Heading 4 Char"/>
    <w:basedOn w:val="DefaultParagraphFont"/>
    <w:link w:val="Heading4"/>
    <w:uiPriority w:val="9"/>
    <w:semiHidden/>
    <w:rsid w:val="00F353DC"/>
    <w:rPr>
      <w:rFonts w:ascii="Calibri" w:eastAsiaTheme="majorEastAsia" w:hAnsi="Calibri" w:cstheme="majorBidi"/>
      <w:i/>
      <w:iCs/>
      <w:color w:val="872D4D" w:themeColor="accent1" w:themeShade="BF"/>
      <w:sz w:val="24"/>
    </w:rPr>
  </w:style>
  <w:style w:type="paragraph" w:styleId="ListNumber">
    <w:name w:val="List Number"/>
    <w:basedOn w:val="Normal"/>
    <w:uiPriority w:val="12"/>
    <w:qFormat/>
    <w:rsid w:val="00F353DC"/>
    <w:pPr>
      <w:numPr>
        <w:numId w:val="2"/>
      </w:numPr>
      <w:contextualSpacing/>
    </w:pPr>
  </w:style>
  <w:style w:type="paragraph" w:styleId="ListParagraph">
    <w:name w:val="List Paragraph"/>
    <w:basedOn w:val="Normal"/>
    <w:uiPriority w:val="34"/>
    <w:qFormat/>
    <w:rsid w:val="00FE5B3E"/>
    <w:pPr>
      <w:spacing w:before="0" w:after="160" w:line="259" w:lineRule="auto"/>
      <w:ind w:left="720"/>
      <w:contextualSpacing/>
    </w:pPr>
    <w:rPr>
      <w:rFonts w:asciiTheme="minorHAnsi" w:eastAsiaTheme="minorHAnsi" w:hAnsiTheme="minorHAnsi"/>
      <w:sz w:val="22"/>
      <w:lang w:eastAsia="en-US"/>
    </w:rPr>
  </w:style>
  <w:style w:type="paragraph" w:styleId="NormalWeb">
    <w:name w:val="Normal (Web)"/>
    <w:basedOn w:val="Normal"/>
    <w:uiPriority w:val="99"/>
    <w:unhideWhenUsed/>
    <w:rsid w:val="00FE5B3E"/>
    <w:pPr>
      <w:spacing w:before="100" w:beforeAutospacing="1" w:after="100" w:afterAutospacing="1" w:line="240" w:lineRule="auto"/>
    </w:pPr>
    <w:rPr>
      <w:rFonts w:ascii="Times New Roman" w:eastAsia="Times New Roman" w:hAnsi="Times New Roman" w:cs="Times New Roman"/>
      <w:szCs w:val="24"/>
      <w:lang w:eastAsia="en-US"/>
    </w:rPr>
  </w:style>
  <w:style w:type="paragraph" w:styleId="NoSpacing">
    <w:name w:val="No Spacing"/>
    <w:uiPriority w:val="1"/>
    <w:qFormat/>
    <w:rsid w:val="00FE5B3E"/>
    <w:pPr>
      <w:spacing w:before="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6178">
      <w:bodyDiv w:val="1"/>
      <w:marLeft w:val="0"/>
      <w:marRight w:val="0"/>
      <w:marTop w:val="0"/>
      <w:marBottom w:val="0"/>
      <w:divBdr>
        <w:top w:val="none" w:sz="0" w:space="0" w:color="auto"/>
        <w:left w:val="none" w:sz="0" w:space="0" w:color="auto"/>
        <w:bottom w:val="none" w:sz="0" w:space="0" w:color="auto"/>
        <w:right w:val="none" w:sz="0" w:space="0" w:color="auto"/>
      </w:divBdr>
    </w:div>
    <w:div w:id="130094237">
      <w:bodyDiv w:val="1"/>
      <w:marLeft w:val="0"/>
      <w:marRight w:val="0"/>
      <w:marTop w:val="0"/>
      <w:marBottom w:val="0"/>
      <w:divBdr>
        <w:top w:val="none" w:sz="0" w:space="0" w:color="auto"/>
        <w:left w:val="none" w:sz="0" w:space="0" w:color="auto"/>
        <w:bottom w:val="none" w:sz="0" w:space="0" w:color="auto"/>
        <w:right w:val="none" w:sz="0" w:space="0" w:color="auto"/>
      </w:divBdr>
    </w:div>
    <w:div w:id="188446021">
      <w:bodyDiv w:val="1"/>
      <w:marLeft w:val="0"/>
      <w:marRight w:val="0"/>
      <w:marTop w:val="0"/>
      <w:marBottom w:val="0"/>
      <w:divBdr>
        <w:top w:val="none" w:sz="0" w:space="0" w:color="auto"/>
        <w:left w:val="none" w:sz="0" w:space="0" w:color="auto"/>
        <w:bottom w:val="none" w:sz="0" w:space="0" w:color="auto"/>
        <w:right w:val="none" w:sz="0" w:space="0" w:color="auto"/>
      </w:divBdr>
    </w:div>
    <w:div w:id="196479289">
      <w:bodyDiv w:val="1"/>
      <w:marLeft w:val="0"/>
      <w:marRight w:val="0"/>
      <w:marTop w:val="0"/>
      <w:marBottom w:val="0"/>
      <w:divBdr>
        <w:top w:val="none" w:sz="0" w:space="0" w:color="auto"/>
        <w:left w:val="none" w:sz="0" w:space="0" w:color="auto"/>
        <w:bottom w:val="none" w:sz="0" w:space="0" w:color="auto"/>
        <w:right w:val="none" w:sz="0" w:space="0" w:color="auto"/>
      </w:divBdr>
      <w:divsChild>
        <w:div w:id="1540585731">
          <w:marLeft w:val="490"/>
          <w:marRight w:val="0"/>
          <w:marTop w:val="0"/>
          <w:marBottom w:val="0"/>
          <w:divBdr>
            <w:top w:val="none" w:sz="0" w:space="0" w:color="auto"/>
            <w:left w:val="none" w:sz="0" w:space="0" w:color="auto"/>
            <w:bottom w:val="none" w:sz="0" w:space="0" w:color="auto"/>
            <w:right w:val="none" w:sz="0" w:space="0" w:color="auto"/>
          </w:divBdr>
        </w:div>
        <w:div w:id="1206714655">
          <w:marLeft w:val="490"/>
          <w:marRight w:val="0"/>
          <w:marTop w:val="0"/>
          <w:marBottom w:val="0"/>
          <w:divBdr>
            <w:top w:val="none" w:sz="0" w:space="0" w:color="auto"/>
            <w:left w:val="none" w:sz="0" w:space="0" w:color="auto"/>
            <w:bottom w:val="none" w:sz="0" w:space="0" w:color="auto"/>
            <w:right w:val="none" w:sz="0" w:space="0" w:color="auto"/>
          </w:divBdr>
        </w:div>
        <w:div w:id="2116509833">
          <w:marLeft w:val="490"/>
          <w:marRight w:val="0"/>
          <w:marTop w:val="0"/>
          <w:marBottom w:val="0"/>
          <w:divBdr>
            <w:top w:val="none" w:sz="0" w:space="0" w:color="auto"/>
            <w:left w:val="none" w:sz="0" w:space="0" w:color="auto"/>
            <w:bottom w:val="none" w:sz="0" w:space="0" w:color="auto"/>
            <w:right w:val="none" w:sz="0" w:space="0" w:color="auto"/>
          </w:divBdr>
        </w:div>
      </w:divsChild>
    </w:div>
    <w:div w:id="202793954">
      <w:bodyDiv w:val="1"/>
      <w:marLeft w:val="0"/>
      <w:marRight w:val="0"/>
      <w:marTop w:val="0"/>
      <w:marBottom w:val="0"/>
      <w:divBdr>
        <w:top w:val="none" w:sz="0" w:space="0" w:color="auto"/>
        <w:left w:val="none" w:sz="0" w:space="0" w:color="auto"/>
        <w:bottom w:val="none" w:sz="0" w:space="0" w:color="auto"/>
        <w:right w:val="none" w:sz="0" w:space="0" w:color="auto"/>
      </w:divBdr>
    </w:div>
    <w:div w:id="208226802">
      <w:bodyDiv w:val="1"/>
      <w:marLeft w:val="0"/>
      <w:marRight w:val="0"/>
      <w:marTop w:val="0"/>
      <w:marBottom w:val="0"/>
      <w:divBdr>
        <w:top w:val="none" w:sz="0" w:space="0" w:color="auto"/>
        <w:left w:val="none" w:sz="0" w:space="0" w:color="auto"/>
        <w:bottom w:val="none" w:sz="0" w:space="0" w:color="auto"/>
        <w:right w:val="none" w:sz="0" w:space="0" w:color="auto"/>
      </w:divBdr>
      <w:divsChild>
        <w:div w:id="187256057">
          <w:marLeft w:val="1166"/>
          <w:marRight w:val="0"/>
          <w:marTop w:val="0"/>
          <w:marBottom w:val="0"/>
          <w:divBdr>
            <w:top w:val="none" w:sz="0" w:space="0" w:color="auto"/>
            <w:left w:val="none" w:sz="0" w:space="0" w:color="auto"/>
            <w:bottom w:val="none" w:sz="0" w:space="0" w:color="auto"/>
            <w:right w:val="none" w:sz="0" w:space="0" w:color="auto"/>
          </w:divBdr>
        </w:div>
      </w:divsChild>
    </w:div>
    <w:div w:id="229774228">
      <w:bodyDiv w:val="1"/>
      <w:marLeft w:val="0"/>
      <w:marRight w:val="0"/>
      <w:marTop w:val="0"/>
      <w:marBottom w:val="0"/>
      <w:divBdr>
        <w:top w:val="none" w:sz="0" w:space="0" w:color="auto"/>
        <w:left w:val="none" w:sz="0" w:space="0" w:color="auto"/>
        <w:bottom w:val="none" w:sz="0" w:space="0" w:color="auto"/>
        <w:right w:val="none" w:sz="0" w:space="0" w:color="auto"/>
      </w:divBdr>
      <w:divsChild>
        <w:div w:id="874737678">
          <w:marLeft w:val="490"/>
          <w:marRight w:val="317"/>
          <w:marTop w:val="6"/>
          <w:marBottom w:val="0"/>
          <w:divBdr>
            <w:top w:val="none" w:sz="0" w:space="0" w:color="auto"/>
            <w:left w:val="none" w:sz="0" w:space="0" w:color="auto"/>
            <w:bottom w:val="none" w:sz="0" w:space="0" w:color="auto"/>
            <w:right w:val="none" w:sz="0" w:space="0" w:color="auto"/>
          </w:divBdr>
        </w:div>
        <w:div w:id="157776009">
          <w:marLeft w:val="490"/>
          <w:marRight w:val="360"/>
          <w:marTop w:val="0"/>
          <w:marBottom w:val="0"/>
          <w:divBdr>
            <w:top w:val="none" w:sz="0" w:space="0" w:color="auto"/>
            <w:left w:val="none" w:sz="0" w:space="0" w:color="auto"/>
            <w:bottom w:val="none" w:sz="0" w:space="0" w:color="auto"/>
            <w:right w:val="none" w:sz="0" w:space="0" w:color="auto"/>
          </w:divBdr>
        </w:div>
        <w:div w:id="679233260">
          <w:marLeft w:val="490"/>
          <w:marRight w:val="0"/>
          <w:marTop w:val="0"/>
          <w:marBottom w:val="0"/>
          <w:divBdr>
            <w:top w:val="none" w:sz="0" w:space="0" w:color="auto"/>
            <w:left w:val="none" w:sz="0" w:space="0" w:color="auto"/>
            <w:bottom w:val="none" w:sz="0" w:space="0" w:color="auto"/>
            <w:right w:val="none" w:sz="0" w:space="0" w:color="auto"/>
          </w:divBdr>
        </w:div>
        <w:div w:id="1146820161">
          <w:marLeft w:val="490"/>
          <w:marRight w:val="346"/>
          <w:marTop w:val="22"/>
          <w:marBottom w:val="0"/>
          <w:divBdr>
            <w:top w:val="none" w:sz="0" w:space="0" w:color="auto"/>
            <w:left w:val="none" w:sz="0" w:space="0" w:color="auto"/>
            <w:bottom w:val="none" w:sz="0" w:space="0" w:color="auto"/>
            <w:right w:val="none" w:sz="0" w:space="0" w:color="auto"/>
          </w:divBdr>
        </w:div>
        <w:div w:id="783615030">
          <w:marLeft w:val="490"/>
          <w:marRight w:val="245"/>
          <w:marTop w:val="4"/>
          <w:marBottom w:val="0"/>
          <w:divBdr>
            <w:top w:val="none" w:sz="0" w:space="0" w:color="auto"/>
            <w:left w:val="none" w:sz="0" w:space="0" w:color="auto"/>
            <w:bottom w:val="none" w:sz="0" w:space="0" w:color="auto"/>
            <w:right w:val="none" w:sz="0" w:space="0" w:color="auto"/>
          </w:divBdr>
        </w:div>
      </w:divsChild>
    </w:div>
    <w:div w:id="251670875">
      <w:bodyDiv w:val="1"/>
      <w:marLeft w:val="0"/>
      <w:marRight w:val="0"/>
      <w:marTop w:val="0"/>
      <w:marBottom w:val="0"/>
      <w:divBdr>
        <w:top w:val="none" w:sz="0" w:space="0" w:color="auto"/>
        <w:left w:val="none" w:sz="0" w:space="0" w:color="auto"/>
        <w:bottom w:val="none" w:sz="0" w:space="0" w:color="auto"/>
        <w:right w:val="none" w:sz="0" w:space="0" w:color="auto"/>
      </w:divBdr>
    </w:div>
    <w:div w:id="266810009">
      <w:bodyDiv w:val="1"/>
      <w:marLeft w:val="0"/>
      <w:marRight w:val="0"/>
      <w:marTop w:val="0"/>
      <w:marBottom w:val="0"/>
      <w:divBdr>
        <w:top w:val="none" w:sz="0" w:space="0" w:color="auto"/>
        <w:left w:val="none" w:sz="0" w:space="0" w:color="auto"/>
        <w:bottom w:val="none" w:sz="0" w:space="0" w:color="auto"/>
        <w:right w:val="none" w:sz="0" w:space="0" w:color="auto"/>
      </w:divBdr>
      <w:divsChild>
        <w:div w:id="1811050004">
          <w:marLeft w:val="1166"/>
          <w:marRight w:val="0"/>
          <w:marTop w:val="0"/>
          <w:marBottom w:val="0"/>
          <w:divBdr>
            <w:top w:val="none" w:sz="0" w:space="0" w:color="auto"/>
            <w:left w:val="none" w:sz="0" w:space="0" w:color="auto"/>
            <w:bottom w:val="none" w:sz="0" w:space="0" w:color="auto"/>
            <w:right w:val="none" w:sz="0" w:space="0" w:color="auto"/>
          </w:divBdr>
        </w:div>
      </w:divsChild>
    </w:div>
    <w:div w:id="510144292">
      <w:bodyDiv w:val="1"/>
      <w:marLeft w:val="0"/>
      <w:marRight w:val="0"/>
      <w:marTop w:val="0"/>
      <w:marBottom w:val="0"/>
      <w:divBdr>
        <w:top w:val="none" w:sz="0" w:space="0" w:color="auto"/>
        <w:left w:val="none" w:sz="0" w:space="0" w:color="auto"/>
        <w:bottom w:val="none" w:sz="0" w:space="0" w:color="auto"/>
        <w:right w:val="none" w:sz="0" w:space="0" w:color="auto"/>
      </w:divBdr>
    </w:div>
    <w:div w:id="548225886">
      <w:bodyDiv w:val="1"/>
      <w:marLeft w:val="0"/>
      <w:marRight w:val="0"/>
      <w:marTop w:val="0"/>
      <w:marBottom w:val="0"/>
      <w:divBdr>
        <w:top w:val="none" w:sz="0" w:space="0" w:color="auto"/>
        <w:left w:val="none" w:sz="0" w:space="0" w:color="auto"/>
        <w:bottom w:val="none" w:sz="0" w:space="0" w:color="auto"/>
        <w:right w:val="none" w:sz="0" w:space="0" w:color="auto"/>
      </w:divBdr>
      <w:divsChild>
        <w:div w:id="421075624">
          <w:marLeft w:val="0"/>
          <w:marRight w:val="0"/>
          <w:marTop w:val="0"/>
          <w:marBottom w:val="0"/>
          <w:divBdr>
            <w:top w:val="none" w:sz="0" w:space="0" w:color="auto"/>
            <w:left w:val="none" w:sz="0" w:space="0" w:color="auto"/>
            <w:bottom w:val="none" w:sz="0" w:space="0" w:color="auto"/>
            <w:right w:val="none" w:sz="0" w:space="0" w:color="auto"/>
          </w:divBdr>
        </w:div>
      </w:divsChild>
    </w:div>
    <w:div w:id="581642611">
      <w:bodyDiv w:val="1"/>
      <w:marLeft w:val="0"/>
      <w:marRight w:val="0"/>
      <w:marTop w:val="0"/>
      <w:marBottom w:val="0"/>
      <w:divBdr>
        <w:top w:val="none" w:sz="0" w:space="0" w:color="auto"/>
        <w:left w:val="none" w:sz="0" w:space="0" w:color="auto"/>
        <w:bottom w:val="none" w:sz="0" w:space="0" w:color="auto"/>
        <w:right w:val="none" w:sz="0" w:space="0" w:color="auto"/>
      </w:divBdr>
      <w:divsChild>
        <w:div w:id="1059087677">
          <w:marLeft w:val="144"/>
          <w:marRight w:val="0"/>
          <w:marTop w:val="0"/>
          <w:marBottom w:val="0"/>
          <w:divBdr>
            <w:top w:val="none" w:sz="0" w:space="0" w:color="auto"/>
            <w:left w:val="none" w:sz="0" w:space="0" w:color="auto"/>
            <w:bottom w:val="none" w:sz="0" w:space="0" w:color="auto"/>
            <w:right w:val="none" w:sz="0" w:space="0" w:color="auto"/>
          </w:divBdr>
        </w:div>
        <w:div w:id="1317606607">
          <w:marLeft w:val="144"/>
          <w:marRight w:val="0"/>
          <w:marTop w:val="0"/>
          <w:marBottom w:val="0"/>
          <w:divBdr>
            <w:top w:val="none" w:sz="0" w:space="0" w:color="auto"/>
            <w:left w:val="none" w:sz="0" w:space="0" w:color="auto"/>
            <w:bottom w:val="none" w:sz="0" w:space="0" w:color="auto"/>
            <w:right w:val="none" w:sz="0" w:space="0" w:color="auto"/>
          </w:divBdr>
        </w:div>
        <w:div w:id="599413500">
          <w:marLeft w:val="144"/>
          <w:marRight w:val="14"/>
          <w:marTop w:val="5"/>
          <w:marBottom w:val="0"/>
          <w:divBdr>
            <w:top w:val="none" w:sz="0" w:space="0" w:color="auto"/>
            <w:left w:val="none" w:sz="0" w:space="0" w:color="auto"/>
            <w:bottom w:val="none" w:sz="0" w:space="0" w:color="auto"/>
            <w:right w:val="none" w:sz="0" w:space="0" w:color="auto"/>
          </w:divBdr>
        </w:div>
      </w:divsChild>
    </w:div>
    <w:div w:id="600992126">
      <w:bodyDiv w:val="1"/>
      <w:marLeft w:val="0"/>
      <w:marRight w:val="0"/>
      <w:marTop w:val="0"/>
      <w:marBottom w:val="0"/>
      <w:divBdr>
        <w:top w:val="none" w:sz="0" w:space="0" w:color="auto"/>
        <w:left w:val="none" w:sz="0" w:space="0" w:color="auto"/>
        <w:bottom w:val="none" w:sz="0" w:space="0" w:color="auto"/>
        <w:right w:val="none" w:sz="0" w:space="0" w:color="auto"/>
      </w:divBdr>
      <w:divsChild>
        <w:div w:id="1476021179">
          <w:marLeft w:val="504"/>
          <w:marRight w:val="0"/>
          <w:marTop w:val="0"/>
          <w:marBottom w:val="0"/>
          <w:divBdr>
            <w:top w:val="none" w:sz="0" w:space="0" w:color="auto"/>
            <w:left w:val="none" w:sz="0" w:space="0" w:color="auto"/>
            <w:bottom w:val="none" w:sz="0" w:space="0" w:color="auto"/>
            <w:right w:val="none" w:sz="0" w:space="0" w:color="auto"/>
          </w:divBdr>
        </w:div>
        <w:div w:id="1394352241">
          <w:marLeft w:val="490"/>
          <w:marRight w:val="0"/>
          <w:marTop w:val="0"/>
          <w:marBottom w:val="0"/>
          <w:divBdr>
            <w:top w:val="none" w:sz="0" w:space="0" w:color="auto"/>
            <w:left w:val="none" w:sz="0" w:space="0" w:color="auto"/>
            <w:bottom w:val="none" w:sz="0" w:space="0" w:color="auto"/>
            <w:right w:val="none" w:sz="0" w:space="0" w:color="auto"/>
          </w:divBdr>
        </w:div>
        <w:div w:id="1585844066">
          <w:marLeft w:val="490"/>
          <w:marRight w:val="0"/>
          <w:marTop w:val="0"/>
          <w:marBottom w:val="0"/>
          <w:divBdr>
            <w:top w:val="none" w:sz="0" w:space="0" w:color="auto"/>
            <w:left w:val="none" w:sz="0" w:space="0" w:color="auto"/>
            <w:bottom w:val="none" w:sz="0" w:space="0" w:color="auto"/>
            <w:right w:val="none" w:sz="0" w:space="0" w:color="auto"/>
          </w:divBdr>
        </w:div>
        <w:div w:id="1561555230">
          <w:marLeft w:val="490"/>
          <w:marRight w:val="0"/>
          <w:marTop w:val="0"/>
          <w:marBottom w:val="0"/>
          <w:divBdr>
            <w:top w:val="none" w:sz="0" w:space="0" w:color="auto"/>
            <w:left w:val="none" w:sz="0" w:space="0" w:color="auto"/>
            <w:bottom w:val="none" w:sz="0" w:space="0" w:color="auto"/>
            <w:right w:val="none" w:sz="0" w:space="0" w:color="auto"/>
          </w:divBdr>
        </w:div>
      </w:divsChild>
    </w:div>
    <w:div w:id="683289761">
      <w:bodyDiv w:val="1"/>
      <w:marLeft w:val="0"/>
      <w:marRight w:val="0"/>
      <w:marTop w:val="0"/>
      <w:marBottom w:val="0"/>
      <w:divBdr>
        <w:top w:val="none" w:sz="0" w:space="0" w:color="auto"/>
        <w:left w:val="none" w:sz="0" w:space="0" w:color="auto"/>
        <w:bottom w:val="none" w:sz="0" w:space="0" w:color="auto"/>
        <w:right w:val="none" w:sz="0" w:space="0" w:color="auto"/>
      </w:divBdr>
      <w:divsChild>
        <w:div w:id="516773421">
          <w:marLeft w:val="490"/>
          <w:marRight w:val="259"/>
          <w:marTop w:val="6"/>
          <w:marBottom w:val="0"/>
          <w:divBdr>
            <w:top w:val="none" w:sz="0" w:space="0" w:color="auto"/>
            <w:left w:val="none" w:sz="0" w:space="0" w:color="auto"/>
            <w:bottom w:val="none" w:sz="0" w:space="0" w:color="auto"/>
            <w:right w:val="none" w:sz="0" w:space="0" w:color="auto"/>
          </w:divBdr>
        </w:div>
      </w:divsChild>
    </w:div>
    <w:div w:id="690766939">
      <w:bodyDiv w:val="1"/>
      <w:marLeft w:val="0"/>
      <w:marRight w:val="0"/>
      <w:marTop w:val="0"/>
      <w:marBottom w:val="0"/>
      <w:divBdr>
        <w:top w:val="none" w:sz="0" w:space="0" w:color="auto"/>
        <w:left w:val="none" w:sz="0" w:space="0" w:color="auto"/>
        <w:bottom w:val="none" w:sz="0" w:space="0" w:color="auto"/>
        <w:right w:val="none" w:sz="0" w:space="0" w:color="auto"/>
      </w:divBdr>
    </w:div>
    <w:div w:id="754936179">
      <w:bodyDiv w:val="1"/>
      <w:marLeft w:val="0"/>
      <w:marRight w:val="0"/>
      <w:marTop w:val="0"/>
      <w:marBottom w:val="0"/>
      <w:divBdr>
        <w:top w:val="none" w:sz="0" w:space="0" w:color="auto"/>
        <w:left w:val="none" w:sz="0" w:space="0" w:color="auto"/>
        <w:bottom w:val="none" w:sz="0" w:space="0" w:color="auto"/>
        <w:right w:val="none" w:sz="0" w:space="0" w:color="auto"/>
      </w:divBdr>
    </w:div>
    <w:div w:id="805590607">
      <w:bodyDiv w:val="1"/>
      <w:marLeft w:val="0"/>
      <w:marRight w:val="0"/>
      <w:marTop w:val="0"/>
      <w:marBottom w:val="0"/>
      <w:divBdr>
        <w:top w:val="none" w:sz="0" w:space="0" w:color="auto"/>
        <w:left w:val="none" w:sz="0" w:space="0" w:color="auto"/>
        <w:bottom w:val="none" w:sz="0" w:space="0" w:color="auto"/>
        <w:right w:val="none" w:sz="0" w:space="0" w:color="auto"/>
      </w:divBdr>
      <w:divsChild>
        <w:div w:id="36900492">
          <w:marLeft w:val="1166"/>
          <w:marRight w:val="0"/>
          <w:marTop w:val="0"/>
          <w:marBottom w:val="0"/>
          <w:divBdr>
            <w:top w:val="none" w:sz="0" w:space="0" w:color="auto"/>
            <w:left w:val="none" w:sz="0" w:space="0" w:color="auto"/>
            <w:bottom w:val="none" w:sz="0" w:space="0" w:color="auto"/>
            <w:right w:val="none" w:sz="0" w:space="0" w:color="auto"/>
          </w:divBdr>
        </w:div>
        <w:div w:id="1092777810">
          <w:marLeft w:val="1166"/>
          <w:marRight w:val="0"/>
          <w:marTop w:val="0"/>
          <w:marBottom w:val="0"/>
          <w:divBdr>
            <w:top w:val="none" w:sz="0" w:space="0" w:color="auto"/>
            <w:left w:val="none" w:sz="0" w:space="0" w:color="auto"/>
            <w:bottom w:val="none" w:sz="0" w:space="0" w:color="auto"/>
            <w:right w:val="none" w:sz="0" w:space="0" w:color="auto"/>
          </w:divBdr>
        </w:div>
        <w:div w:id="1648628545">
          <w:marLeft w:val="1166"/>
          <w:marRight w:val="0"/>
          <w:marTop w:val="0"/>
          <w:marBottom w:val="0"/>
          <w:divBdr>
            <w:top w:val="none" w:sz="0" w:space="0" w:color="auto"/>
            <w:left w:val="none" w:sz="0" w:space="0" w:color="auto"/>
            <w:bottom w:val="none" w:sz="0" w:space="0" w:color="auto"/>
            <w:right w:val="none" w:sz="0" w:space="0" w:color="auto"/>
          </w:divBdr>
        </w:div>
      </w:divsChild>
    </w:div>
    <w:div w:id="817503305">
      <w:bodyDiv w:val="1"/>
      <w:marLeft w:val="0"/>
      <w:marRight w:val="0"/>
      <w:marTop w:val="0"/>
      <w:marBottom w:val="0"/>
      <w:divBdr>
        <w:top w:val="none" w:sz="0" w:space="0" w:color="auto"/>
        <w:left w:val="none" w:sz="0" w:space="0" w:color="auto"/>
        <w:bottom w:val="none" w:sz="0" w:space="0" w:color="auto"/>
        <w:right w:val="none" w:sz="0" w:space="0" w:color="auto"/>
      </w:divBdr>
    </w:div>
    <w:div w:id="925846775">
      <w:bodyDiv w:val="1"/>
      <w:marLeft w:val="0"/>
      <w:marRight w:val="0"/>
      <w:marTop w:val="0"/>
      <w:marBottom w:val="0"/>
      <w:divBdr>
        <w:top w:val="none" w:sz="0" w:space="0" w:color="auto"/>
        <w:left w:val="none" w:sz="0" w:space="0" w:color="auto"/>
        <w:bottom w:val="none" w:sz="0" w:space="0" w:color="auto"/>
        <w:right w:val="none" w:sz="0" w:space="0" w:color="auto"/>
      </w:divBdr>
      <w:divsChild>
        <w:div w:id="141972899">
          <w:marLeft w:val="173"/>
          <w:marRight w:val="216"/>
          <w:marTop w:val="0"/>
          <w:marBottom w:val="0"/>
          <w:divBdr>
            <w:top w:val="none" w:sz="0" w:space="0" w:color="auto"/>
            <w:left w:val="none" w:sz="0" w:space="0" w:color="auto"/>
            <w:bottom w:val="none" w:sz="0" w:space="0" w:color="auto"/>
            <w:right w:val="none" w:sz="0" w:space="0" w:color="auto"/>
          </w:divBdr>
        </w:div>
        <w:div w:id="1134982539">
          <w:marLeft w:val="418"/>
          <w:marRight w:val="0"/>
          <w:marTop w:val="0"/>
          <w:marBottom w:val="0"/>
          <w:divBdr>
            <w:top w:val="none" w:sz="0" w:space="0" w:color="auto"/>
            <w:left w:val="none" w:sz="0" w:space="0" w:color="auto"/>
            <w:bottom w:val="none" w:sz="0" w:space="0" w:color="auto"/>
            <w:right w:val="none" w:sz="0" w:space="0" w:color="auto"/>
          </w:divBdr>
        </w:div>
        <w:div w:id="558442043">
          <w:marLeft w:val="418"/>
          <w:marRight w:val="0"/>
          <w:marTop w:val="0"/>
          <w:marBottom w:val="0"/>
          <w:divBdr>
            <w:top w:val="none" w:sz="0" w:space="0" w:color="auto"/>
            <w:left w:val="none" w:sz="0" w:space="0" w:color="auto"/>
            <w:bottom w:val="none" w:sz="0" w:space="0" w:color="auto"/>
            <w:right w:val="none" w:sz="0" w:space="0" w:color="auto"/>
          </w:divBdr>
        </w:div>
        <w:div w:id="1485663318">
          <w:marLeft w:val="418"/>
          <w:marRight w:val="115"/>
          <w:marTop w:val="6"/>
          <w:marBottom w:val="0"/>
          <w:divBdr>
            <w:top w:val="none" w:sz="0" w:space="0" w:color="auto"/>
            <w:left w:val="none" w:sz="0" w:space="0" w:color="auto"/>
            <w:bottom w:val="none" w:sz="0" w:space="0" w:color="auto"/>
            <w:right w:val="none" w:sz="0" w:space="0" w:color="auto"/>
          </w:divBdr>
        </w:div>
      </w:divsChild>
    </w:div>
    <w:div w:id="980771169">
      <w:bodyDiv w:val="1"/>
      <w:marLeft w:val="0"/>
      <w:marRight w:val="0"/>
      <w:marTop w:val="0"/>
      <w:marBottom w:val="0"/>
      <w:divBdr>
        <w:top w:val="none" w:sz="0" w:space="0" w:color="auto"/>
        <w:left w:val="none" w:sz="0" w:space="0" w:color="auto"/>
        <w:bottom w:val="none" w:sz="0" w:space="0" w:color="auto"/>
        <w:right w:val="none" w:sz="0" w:space="0" w:color="auto"/>
      </w:divBdr>
    </w:div>
    <w:div w:id="984745823">
      <w:bodyDiv w:val="1"/>
      <w:marLeft w:val="0"/>
      <w:marRight w:val="0"/>
      <w:marTop w:val="0"/>
      <w:marBottom w:val="0"/>
      <w:divBdr>
        <w:top w:val="none" w:sz="0" w:space="0" w:color="auto"/>
        <w:left w:val="none" w:sz="0" w:space="0" w:color="auto"/>
        <w:bottom w:val="none" w:sz="0" w:space="0" w:color="auto"/>
        <w:right w:val="none" w:sz="0" w:space="0" w:color="auto"/>
      </w:divBdr>
    </w:div>
    <w:div w:id="1002011478">
      <w:bodyDiv w:val="1"/>
      <w:marLeft w:val="0"/>
      <w:marRight w:val="0"/>
      <w:marTop w:val="0"/>
      <w:marBottom w:val="0"/>
      <w:divBdr>
        <w:top w:val="none" w:sz="0" w:space="0" w:color="auto"/>
        <w:left w:val="none" w:sz="0" w:space="0" w:color="auto"/>
        <w:bottom w:val="none" w:sz="0" w:space="0" w:color="auto"/>
        <w:right w:val="none" w:sz="0" w:space="0" w:color="auto"/>
      </w:divBdr>
      <w:divsChild>
        <w:div w:id="210770088">
          <w:marLeft w:val="490"/>
          <w:marRight w:val="0"/>
          <w:marTop w:val="1"/>
          <w:marBottom w:val="0"/>
          <w:divBdr>
            <w:top w:val="none" w:sz="0" w:space="0" w:color="auto"/>
            <w:left w:val="none" w:sz="0" w:space="0" w:color="auto"/>
            <w:bottom w:val="none" w:sz="0" w:space="0" w:color="auto"/>
            <w:right w:val="none" w:sz="0" w:space="0" w:color="auto"/>
          </w:divBdr>
        </w:div>
        <w:div w:id="784429450">
          <w:marLeft w:val="720"/>
          <w:marRight w:val="0"/>
          <w:marTop w:val="0"/>
          <w:marBottom w:val="0"/>
          <w:divBdr>
            <w:top w:val="none" w:sz="0" w:space="0" w:color="auto"/>
            <w:left w:val="none" w:sz="0" w:space="0" w:color="auto"/>
            <w:bottom w:val="none" w:sz="0" w:space="0" w:color="auto"/>
            <w:right w:val="none" w:sz="0" w:space="0" w:color="auto"/>
          </w:divBdr>
        </w:div>
        <w:div w:id="1221551373">
          <w:marLeft w:val="720"/>
          <w:marRight w:val="0"/>
          <w:marTop w:val="0"/>
          <w:marBottom w:val="0"/>
          <w:divBdr>
            <w:top w:val="none" w:sz="0" w:space="0" w:color="auto"/>
            <w:left w:val="none" w:sz="0" w:space="0" w:color="auto"/>
            <w:bottom w:val="none" w:sz="0" w:space="0" w:color="auto"/>
            <w:right w:val="none" w:sz="0" w:space="0" w:color="auto"/>
          </w:divBdr>
        </w:div>
        <w:div w:id="1750423605">
          <w:marLeft w:val="720"/>
          <w:marRight w:val="0"/>
          <w:marTop w:val="0"/>
          <w:marBottom w:val="0"/>
          <w:divBdr>
            <w:top w:val="none" w:sz="0" w:space="0" w:color="auto"/>
            <w:left w:val="none" w:sz="0" w:space="0" w:color="auto"/>
            <w:bottom w:val="none" w:sz="0" w:space="0" w:color="auto"/>
            <w:right w:val="none" w:sz="0" w:space="0" w:color="auto"/>
          </w:divBdr>
        </w:div>
        <w:div w:id="1387097918">
          <w:marLeft w:val="720"/>
          <w:marRight w:val="0"/>
          <w:marTop w:val="0"/>
          <w:marBottom w:val="0"/>
          <w:divBdr>
            <w:top w:val="none" w:sz="0" w:space="0" w:color="auto"/>
            <w:left w:val="none" w:sz="0" w:space="0" w:color="auto"/>
            <w:bottom w:val="none" w:sz="0" w:space="0" w:color="auto"/>
            <w:right w:val="none" w:sz="0" w:space="0" w:color="auto"/>
          </w:divBdr>
        </w:div>
        <w:div w:id="409275688">
          <w:marLeft w:val="720"/>
          <w:marRight w:val="0"/>
          <w:marTop w:val="0"/>
          <w:marBottom w:val="0"/>
          <w:divBdr>
            <w:top w:val="none" w:sz="0" w:space="0" w:color="auto"/>
            <w:left w:val="none" w:sz="0" w:space="0" w:color="auto"/>
            <w:bottom w:val="none" w:sz="0" w:space="0" w:color="auto"/>
            <w:right w:val="none" w:sz="0" w:space="0" w:color="auto"/>
          </w:divBdr>
        </w:div>
        <w:div w:id="1449394386">
          <w:marLeft w:val="720"/>
          <w:marRight w:val="0"/>
          <w:marTop w:val="0"/>
          <w:marBottom w:val="0"/>
          <w:divBdr>
            <w:top w:val="none" w:sz="0" w:space="0" w:color="auto"/>
            <w:left w:val="none" w:sz="0" w:space="0" w:color="auto"/>
            <w:bottom w:val="none" w:sz="0" w:space="0" w:color="auto"/>
            <w:right w:val="none" w:sz="0" w:space="0" w:color="auto"/>
          </w:divBdr>
        </w:div>
        <w:div w:id="627249887">
          <w:marLeft w:val="720"/>
          <w:marRight w:val="0"/>
          <w:marTop w:val="0"/>
          <w:marBottom w:val="0"/>
          <w:divBdr>
            <w:top w:val="none" w:sz="0" w:space="0" w:color="auto"/>
            <w:left w:val="none" w:sz="0" w:space="0" w:color="auto"/>
            <w:bottom w:val="none" w:sz="0" w:space="0" w:color="auto"/>
            <w:right w:val="none" w:sz="0" w:space="0" w:color="auto"/>
          </w:divBdr>
        </w:div>
        <w:div w:id="428238696">
          <w:marLeft w:val="720"/>
          <w:marRight w:val="0"/>
          <w:marTop w:val="0"/>
          <w:marBottom w:val="0"/>
          <w:divBdr>
            <w:top w:val="none" w:sz="0" w:space="0" w:color="auto"/>
            <w:left w:val="none" w:sz="0" w:space="0" w:color="auto"/>
            <w:bottom w:val="none" w:sz="0" w:space="0" w:color="auto"/>
            <w:right w:val="none" w:sz="0" w:space="0" w:color="auto"/>
          </w:divBdr>
        </w:div>
        <w:div w:id="1327784147">
          <w:marLeft w:val="490"/>
          <w:marRight w:val="0"/>
          <w:marTop w:val="0"/>
          <w:marBottom w:val="0"/>
          <w:divBdr>
            <w:top w:val="none" w:sz="0" w:space="0" w:color="auto"/>
            <w:left w:val="none" w:sz="0" w:space="0" w:color="auto"/>
            <w:bottom w:val="none" w:sz="0" w:space="0" w:color="auto"/>
            <w:right w:val="none" w:sz="0" w:space="0" w:color="auto"/>
          </w:divBdr>
        </w:div>
        <w:div w:id="1022434521">
          <w:marLeft w:val="490"/>
          <w:marRight w:val="0"/>
          <w:marTop w:val="0"/>
          <w:marBottom w:val="0"/>
          <w:divBdr>
            <w:top w:val="none" w:sz="0" w:space="0" w:color="auto"/>
            <w:left w:val="none" w:sz="0" w:space="0" w:color="auto"/>
            <w:bottom w:val="none" w:sz="0" w:space="0" w:color="auto"/>
            <w:right w:val="none" w:sz="0" w:space="0" w:color="auto"/>
          </w:divBdr>
        </w:div>
      </w:divsChild>
    </w:div>
    <w:div w:id="1002050567">
      <w:bodyDiv w:val="1"/>
      <w:marLeft w:val="0"/>
      <w:marRight w:val="0"/>
      <w:marTop w:val="0"/>
      <w:marBottom w:val="0"/>
      <w:divBdr>
        <w:top w:val="none" w:sz="0" w:space="0" w:color="auto"/>
        <w:left w:val="none" w:sz="0" w:space="0" w:color="auto"/>
        <w:bottom w:val="none" w:sz="0" w:space="0" w:color="auto"/>
        <w:right w:val="none" w:sz="0" w:space="0" w:color="auto"/>
      </w:divBdr>
    </w:div>
    <w:div w:id="1208103949">
      <w:bodyDiv w:val="1"/>
      <w:marLeft w:val="0"/>
      <w:marRight w:val="0"/>
      <w:marTop w:val="0"/>
      <w:marBottom w:val="0"/>
      <w:divBdr>
        <w:top w:val="none" w:sz="0" w:space="0" w:color="auto"/>
        <w:left w:val="none" w:sz="0" w:space="0" w:color="auto"/>
        <w:bottom w:val="none" w:sz="0" w:space="0" w:color="auto"/>
        <w:right w:val="none" w:sz="0" w:space="0" w:color="auto"/>
      </w:divBdr>
      <w:divsChild>
        <w:div w:id="1633435504">
          <w:marLeft w:val="490"/>
          <w:marRight w:val="0"/>
          <w:marTop w:val="0"/>
          <w:marBottom w:val="0"/>
          <w:divBdr>
            <w:top w:val="none" w:sz="0" w:space="0" w:color="auto"/>
            <w:left w:val="none" w:sz="0" w:space="0" w:color="auto"/>
            <w:bottom w:val="none" w:sz="0" w:space="0" w:color="auto"/>
            <w:right w:val="none" w:sz="0" w:space="0" w:color="auto"/>
          </w:divBdr>
        </w:div>
      </w:divsChild>
    </w:div>
    <w:div w:id="1211184662">
      <w:bodyDiv w:val="1"/>
      <w:marLeft w:val="0"/>
      <w:marRight w:val="0"/>
      <w:marTop w:val="0"/>
      <w:marBottom w:val="0"/>
      <w:divBdr>
        <w:top w:val="none" w:sz="0" w:space="0" w:color="auto"/>
        <w:left w:val="none" w:sz="0" w:space="0" w:color="auto"/>
        <w:bottom w:val="none" w:sz="0" w:space="0" w:color="auto"/>
        <w:right w:val="none" w:sz="0" w:space="0" w:color="auto"/>
      </w:divBdr>
    </w:div>
    <w:div w:id="1214777267">
      <w:bodyDiv w:val="1"/>
      <w:marLeft w:val="0"/>
      <w:marRight w:val="0"/>
      <w:marTop w:val="0"/>
      <w:marBottom w:val="0"/>
      <w:divBdr>
        <w:top w:val="none" w:sz="0" w:space="0" w:color="auto"/>
        <w:left w:val="none" w:sz="0" w:space="0" w:color="auto"/>
        <w:bottom w:val="none" w:sz="0" w:space="0" w:color="auto"/>
        <w:right w:val="none" w:sz="0" w:space="0" w:color="auto"/>
      </w:divBdr>
    </w:div>
    <w:div w:id="1227374927">
      <w:bodyDiv w:val="1"/>
      <w:marLeft w:val="0"/>
      <w:marRight w:val="0"/>
      <w:marTop w:val="0"/>
      <w:marBottom w:val="0"/>
      <w:divBdr>
        <w:top w:val="none" w:sz="0" w:space="0" w:color="auto"/>
        <w:left w:val="none" w:sz="0" w:space="0" w:color="auto"/>
        <w:bottom w:val="none" w:sz="0" w:space="0" w:color="auto"/>
        <w:right w:val="none" w:sz="0" w:space="0" w:color="auto"/>
      </w:divBdr>
      <w:divsChild>
        <w:div w:id="921334781">
          <w:marLeft w:val="1166"/>
          <w:marRight w:val="0"/>
          <w:marTop w:val="0"/>
          <w:marBottom w:val="0"/>
          <w:divBdr>
            <w:top w:val="none" w:sz="0" w:space="0" w:color="auto"/>
            <w:left w:val="none" w:sz="0" w:space="0" w:color="auto"/>
            <w:bottom w:val="none" w:sz="0" w:space="0" w:color="auto"/>
            <w:right w:val="none" w:sz="0" w:space="0" w:color="auto"/>
          </w:divBdr>
        </w:div>
      </w:divsChild>
    </w:div>
    <w:div w:id="1312444181">
      <w:bodyDiv w:val="1"/>
      <w:marLeft w:val="0"/>
      <w:marRight w:val="0"/>
      <w:marTop w:val="0"/>
      <w:marBottom w:val="0"/>
      <w:divBdr>
        <w:top w:val="none" w:sz="0" w:space="0" w:color="auto"/>
        <w:left w:val="none" w:sz="0" w:space="0" w:color="auto"/>
        <w:bottom w:val="none" w:sz="0" w:space="0" w:color="auto"/>
        <w:right w:val="none" w:sz="0" w:space="0" w:color="auto"/>
      </w:divBdr>
      <w:divsChild>
        <w:div w:id="1153986436">
          <w:marLeft w:val="173"/>
          <w:marRight w:val="216"/>
          <w:marTop w:val="0"/>
          <w:marBottom w:val="0"/>
          <w:divBdr>
            <w:top w:val="none" w:sz="0" w:space="0" w:color="auto"/>
            <w:left w:val="none" w:sz="0" w:space="0" w:color="auto"/>
            <w:bottom w:val="none" w:sz="0" w:space="0" w:color="auto"/>
            <w:right w:val="none" w:sz="0" w:space="0" w:color="auto"/>
          </w:divBdr>
        </w:div>
        <w:div w:id="380323861">
          <w:marLeft w:val="418"/>
          <w:marRight w:val="0"/>
          <w:marTop w:val="0"/>
          <w:marBottom w:val="0"/>
          <w:divBdr>
            <w:top w:val="none" w:sz="0" w:space="0" w:color="auto"/>
            <w:left w:val="none" w:sz="0" w:space="0" w:color="auto"/>
            <w:bottom w:val="none" w:sz="0" w:space="0" w:color="auto"/>
            <w:right w:val="none" w:sz="0" w:space="0" w:color="auto"/>
          </w:divBdr>
        </w:div>
        <w:div w:id="1713114491">
          <w:marLeft w:val="418"/>
          <w:marRight w:val="0"/>
          <w:marTop w:val="0"/>
          <w:marBottom w:val="0"/>
          <w:divBdr>
            <w:top w:val="none" w:sz="0" w:space="0" w:color="auto"/>
            <w:left w:val="none" w:sz="0" w:space="0" w:color="auto"/>
            <w:bottom w:val="none" w:sz="0" w:space="0" w:color="auto"/>
            <w:right w:val="none" w:sz="0" w:space="0" w:color="auto"/>
          </w:divBdr>
        </w:div>
        <w:div w:id="1917200078">
          <w:marLeft w:val="418"/>
          <w:marRight w:val="115"/>
          <w:marTop w:val="6"/>
          <w:marBottom w:val="0"/>
          <w:divBdr>
            <w:top w:val="none" w:sz="0" w:space="0" w:color="auto"/>
            <w:left w:val="none" w:sz="0" w:space="0" w:color="auto"/>
            <w:bottom w:val="none" w:sz="0" w:space="0" w:color="auto"/>
            <w:right w:val="none" w:sz="0" w:space="0" w:color="auto"/>
          </w:divBdr>
        </w:div>
      </w:divsChild>
    </w:div>
    <w:div w:id="1320766228">
      <w:bodyDiv w:val="1"/>
      <w:marLeft w:val="0"/>
      <w:marRight w:val="0"/>
      <w:marTop w:val="0"/>
      <w:marBottom w:val="0"/>
      <w:divBdr>
        <w:top w:val="none" w:sz="0" w:space="0" w:color="auto"/>
        <w:left w:val="none" w:sz="0" w:space="0" w:color="auto"/>
        <w:bottom w:val="none" w:sz="0" w:space="0" w:color="auto"/>
        <w:right w:val="none" w:sz="0" w:space="0" w:color="auto"/>
      </w:divBdr>
    </w:div>
    <w:div w:id="1428506164">
      <w:bodyDiv w:val="1"/>
      <w:marLeft w:val="0"/>
      <w:marRight w:val="0"/>
      <w:marTop w:val="0"/>
      <w:marBottom w:val="0"/>
      <w:divBdr>
        <w:top w:val="none" w:sz="0" w:space="0" w:color="auto"/>
        <w:left w:val="none" w:sz="0" w:space="0" w:color="auto"/>
        <w:bottom w:val="none" w:sz="0" w:space="0" w:color="auto"/>
        <w:right w:val="none" w:sz="0" w:space="0" w:color="auto"/>
      </w:divBdr>
    </w:div>
    <w:div w:id="1480535949">
      <w:bodyDiv w:val="1"/>
      <w:marLeft w:val="0"/>
      <w:marRight w:val="0"/>
      <w:marTop w:val="0"/>
      <w:marBottom w:val="0"/>
      <w:divBdr>
        <w:top w:val="none" w:sz="0" w:space="0" w:color="auto"/>
        <w:left w:val="none" w:sz="0" w:space="0" w:color="auto"/>
        <w:bottom w:val="none" w:sz="0" w:space="0" w:color="auto"/>
        <w:right w:val="none" w:sz="0" w:space="0" w:color="auto"/>
      </w:divBdr>
    </w:div>
    <w:div w:id="1530534806">
      <w:bodyDiv w:val="1"/>
      <w:marLeft w:val="0"/>
      <w:marRight w:val="0"/>
      <w:marTop w:val="0"/>
      <w:marBottom w:val="0"/>
      <w:divBdr>
        <w:top w:val="none" w:sz="0" w:space="0" w:color="auto"/>
        <w:left w:val="none" w:sz="0" w:space="0" w:color="auto"/>
        <w:bottom w:val="none" w:sz="0" w:space="0" w:color="auto"/>
        <w:right w:val="none" w:sz="0" w:space="0" w:color="auto"/>
      </w:divBdr>
    </w:div>
    <w:div w:id="1669482002">
      <w:bodyDiv w:val="1"/>
      <w:marLeft w:val="0"/>
      <w:marRight w:val="0"/>
      <w:marTop w:val="0"/>
      <w:marBottom w:val="0"/>
      <w:divBdr>
        <w:top w:val="none" w:sz="0" w:space="0" w:color="auto"/>
        <w:left w:val="none" w:sz="0" w:space="0" w:color="auto"/>
        <w:bottom w:val="none" w:sz="0" w:space="0" w:color="auto"/>
        <w:right w:val="none" w:sz="0" w:space="0" w:color="auto"/>
      </w:divBdr>
      <w:divsChild>
        <w:div w:id="2111507646">
          <w:marLeft w:val="590"/>
          <w:marRight w:val="230"/>
          <w:marTop w:val="0"/>
          <w:marBottom w:val="0"/>
          <w:divBdr>
            <w:top w:val="none" w:sz="0" w:space="0" w:color="auto"/>
            <w:left w:val="none" w:sz="0" w:space="0" w:color="auto"/>
            <w:bottom w:val="none" w:sz="0" w:space="0" w:color="auto"/>
            <w:right w:val="none" w:sz="0" w:space="0" w:color="auto"/>
          </w:divBdr>
        </w:div>
      </w:divsChild>
    </w:div>
    <w:div w:id="1671986349">
      <w:bodyDiv w:val="1"/>
      <w:marLeft w:val="0"/>
      <w:marRight w:val="0"/>
      <w:marTop w:val="0"/>
      <w:marBottom w:val="0"/>
      <w:divBdr>
        <w:top w:val="none" w:sz="0" w:space="0" w:color="auto"/>
        <w:left w:val="none" w:sz="0" w:space="0" w:color="auto"/>
        <w:bottom w:val="none" w:sz="0" w:space="0" w:color="auto"/>
        <w:right w:val="none" w:sz="0" w:space="0" w:color="auto"/>
      </w:divBdr>
      <w:divsChild>
        <w:div w:id="756560102">
          <w:marLeft w:val="590"/>
          <w:marRight w:val="0"/>
          <w:marTop w:val="1"/>
          <w:marBottom w:val="0"/>
          <w:divBdr>
            <w:top w:val="none" w:sz="0" w:space="0" w:color="auto"/>
            <w:left w:val="none" w:sz="0" w:space="0" w:color="auto"/>
            <w:bottom w:val="none" w:sz="0" w:space="0" w:color="auto"/>
            <w:right w:val="none" w:sz="0" w:space="0" w:color="auto"/>
          </w:divBdr>
        </w:div>
        <w:div w:id="394396371">
          <w:marLeft w:val="590"/>
          <w:marRight w:val="461"/>
          <w:marTop w:val="0"/>
          <w:marBottom w:val="0"/>
          <w:divBdr>
            <w:top w:val="none" w:sz="0" w:space="0" w:color="auto"/>
            <w:left w:val="none" w:sz="0" w:space="0" w:color="auto"/>
            <w:bottom w:val="none" w:sz="0" w:space="0" w:color="auto"/>
            <w:right w:val="none" w:sz="0" w:space="0" w:color="auto"/>
          </w:divBdr>
        </w:div>
        <w:div w:id="1434088682">
          <w:marLeft w:val="590"/>
          <w:marRight w:val="360"/>
          <w:marTop w:val="121"/>
          <w:marBottom w:val="0"/>
          <w:divBdr>
            <w:top w:val="none" w:sz="0" w:space="0" w:color="auto"/>
            <w:left w:val="none" w:sz="0" w:space="0" w:color="auto"/>
            <w:bottom w:val="none" w:sz="0" w:space="0" w:color="auto"/>
            <w:right w:val="none" w:sz="0" w:space="0" w:color="auto"/>
          </w:divBdr>
        </w:div>
        <w:div w:id="1965036755">
          <w:marLeft w:val="590"/>
          <w:marRight w:val="0"/>
          <w:marTop w:val="0"/>
          <w:marBottom w:val="0"/>
          <w:divBdr>
            <w:top w:val="none" w:sz="0" w:space="0" w:color="auto"/>
            <w:left w:val="none" w:sz="0" w:space="0" w:color="auto"/>
            <w:bottom w:val="none" w:sz="0" w:space="0" w:color="auto"/>
            <w:right w:val="none" w:sz="0" w:space="0" w:color="auto"/>
          </w:divBdr>
        </w:div>
      </w:divsChild>
    </w:div>
    <w:div w:id="1723675784">
      <w:bodyDiv w:val="1"/>
      <w:marLeft w:val="0"/>
      <w:marRight w:val="0"/>
      <w:marTop w:val="0"/>
      <w:marBottom w:val="0"/>
      <w:divBdr>
        <w:top w:val="none" w:sz="0" w:space="0" w:color="auto"/>
        <w:left w:val="none" w:sz="0" w:space="0" w:color="auto"/>
        <w:bottom w:val="none" w:sz="0" w:space="0" w:color="auto"/>
        <w:right w:val="none" w:sz="0" w:space="0" w:color="auto"/>
      </w:divBdr>
    </w:div>
    <w:div w:id="1758020974">
      <w:bodyDiv w:val="1"/>
      <w:marLeft w:val="0"/>
      <w:marRight w:val="0"/>
      <w:marTop w:val="0"/>
      <w:marBottom w:val="0"/>
      <w:divBdr>
        <w:top w:val="none" w:sz="0" w:space="0" w:color="auto"/>
        <w:left w:val="none" w:sz="0" w:space="0" w:color="auto"/>
        <w:bottom w:val="none" w:sz="0" w:space="0" w:color="auto"/>
        <w:right w:val="none" w:sz="0" w:space="0" w:color="auto"/>
      </w:divBdr>
    </w:div>
    <w:div w:id="1852602100">
      <w:bodyDiv w:val="1"/>
      <w:marLeft w:val="0"/>
      <w:marRight w:val="0"/>
      <w:marTop w:val="0"/>
      <w:marBottom w:val="0"/>
      <w:divBdr>
        <w:top w:val="none" w:sz="0" w:space="0" w:color="auto"/>
        <w:left w:val="none" w:sz="0" w:space="0" w:color="auto"/>
        <w:bottom w:val="none" w:sz="0" w:space="0" w:color="auto"/>
        <w:right w:val="none" w:sz="0" w:space="0" w:color="auto"/>
      </w:divBdr>
    </w:div>
    <w:div w:id="1867518485">
      <w:bodyDiv w:val="1"/>
      <w:marLeft w:val="0"/>
      <w:marRight w:val="0"/>
      <w:marTop w:val="0"/>
      <w:marBottom w:val="0"/>
      <w:divBdr>
        <w:top w:val="none" w:sz="0" w:space="0" w:color="auto"/>
        <w:left w:val="none" w:sz="0" w:space="0" w:color="auto"/>
        <w:bottom w:val="none" w:sz="0" w:space="0" w:color="auto"/>
        <w:right w:val="none" w:sz="0" w:space="0" w:color="auto"/>
      </w:divBdr>
    </w:div>
    <w:div w:id="2092193239">
      <w:bodyDiv w:val="1"/>
      <w:marLeft w:val="0"/>
      <w:marRight w:val="0"/>
      <w:marTop w:val="0"/>
      <w:marBottom w:val="0"/>
      <w:divBdr>
        <w:top w:val="none" w:sz="0" w:space="0" w:color="auto"/>
        <w:left w:val="none" w:sz="0" w:space="0" w:color="auto"/>
        <w:bottom w:val="none" w:sz="0" w:space="0" w:color="auto"/>
        <w:right w:val="none" w:sz="0" w:space="0" w:color="auto"/>
      </w:divBdr>
    </w:div>
    <w:div w:id="212502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6.png"/><Relationship Id="rId303" Type="http://schemas.openxmlformats.org/officeDocument/2006/relationships/image" Target="media/image26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80.png"/><Relationship Id="rId170" Type="http://schemas.openxmlformats.org/officeDocument/2006/relationships/image" Target="media/image152.jpeg"/><Relationship Id="rId191" Type="http://schemas.openxmlformats.org/officeDocument/2006/relationships/image" Target="media/image172.png"/><Relationship Id="rId205" Type="http://schemas.openxmlformats.org/officeDocument/2006/relationships/hyperlink" Target="http://domain/" TargetMode="External"/><Relationship Id="rId226" Type="http://schemas.openxmlformats.org/officeDocument/2006/relationships/image" Target="media/image195.png"/><Relationship Id="rId247" Type="http://schemas.openxmlformats.org/officeDocument/2006/relationships/image" Target="media/image208.png"/><Relationship Id="rId107" Type="http://schemas.openxmlformats.org/officeDocument/2006/relationships/image" Target="media/image94.png"/><Relationship Id="rId268" Type="http://schemas.openxmlformats.org/officeDocument/2006/relationships/image" Target="media/image229.png"/><Relationship Id="rId289" Type="http://schemas.openxmlformats.org/officeDocument/2006/relationships/image" Target="media/image24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314" Type="http://schemas.openxmlformats.org/officeDocument/2006/relationships/image" Target="media/image271.png"/><Relationship Id="rId335" Type="http://schemas.openxmlformats.org/officeDocument/2006/relationships/image" Target="media/image291.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2.png"/><Relationship Id="rId216" Type="http://schemas.openxmlformats.org/officeDocument/2006/relationships/image" Target="media/image187.png"/><Relationship Id="rId237" Type="http://schemas.openxmlformats.org/officeDocument/2006/relationships/image" Target="media/image201.jpeg"/><Relationship Id="rId258" Type="http://schemas.openxmlformats.org/officeDocument/2006/relationships/image" Target="media/image219.png"/><Relationship Id="rId279" Type="http://schemas.openxmlformats.org/officeDocument/2006/relationships/image" Target="media/image238.emf"/><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290" Type="http://schemas.openxmlformats.org/officeDocument/2006/relationships/image" Target="media/image247.png"/><Relationship Id="rId304" Type="http://schemas.openxmlformats.org/officeDocument/2006/relationships/image" Target="media/image261.png"/><Relationship Id="rId325" Type="http://schemas.openxmlformats.org/officeDocument/2006/relationships/image" Target="media/image281.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11.jpeg"/><Relationship Id="rId192" Type="http://schemas.openxmlformats.org/officeDocument/2006/relationships/image" Target="media/image173.png"/><Relationship Id="rId206" Type="http://schemas.openxmlformats.org/officeDocument/2006/relationships/hyperlink" Target="http://domain/" TargetMode="External"/><Relationship Id="rId227" Type="http://schemas.openxmlformats.org/officeDocument/2006/relationships/image" Target="media/image1570.pn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hyperlink" Target="file://permissions.json" TargetMode="External"/><Relationship Id="rId280" Type="http://schemas.openxmlformats.org/officeDocument/2006/relationships/image" Target="media/image239.png"/><Relationship Id="rId315" Type="http://schemas.openxmlformats.org/officeDocument/2006/relationships/image" Target="media/image272.png"/><Relationship Id="rId336" Type="http://schemas.openxmlformats.org/officeDocument/2006/relationships/image" Target="media/image292.png"/><Relationship Id="rId54" Type="http://schemas.openxmlformats.org/officeDocument/2006/relationships/image" Target="media/image47.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010.png"/><Relationship Id="rId182" Type="http://schemas.openxmlformats.org/officeDocument/2006/relationships/image" Target="media/image163.png"/><Relationship Id="rId217" Type="http://schemas.openxmlformats.org/officeDocument/2006/relationships/image" Target="media/image188.png"/><Relationship Id="rId6" Type="http://schemas.openxmlformats.org/officeDocument/2006/relationships/endnotes" Target="endnotes.xml"/><Relationship Id="rId238" Type="http://schemas.openxmlformats.org/officeDocument/2006/relationships/image" Target="media/image202.png"/><Relationship Id="rId259" Type="http://schemas.openxmlformats.org/officeDocument/2006/relationships/image" Target="media/image220.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1.png"/><Relationship Id="rId291" Type="http://schemas.openxmlformats.org/officeDocument/2006/relationships/image" Target="media/image248.png"/><Relationship Id="rId305" Type="http://schemas.openxmlformats.org/officeDocument/2006/relationships/image" Target="media/image262.png"/><Relationship Id="rId326" Type="http://schemas.openxmlformats.org/officeDocument/2006/relationships/image" Target="media/image282.png"/><Relationship Id="rId44" Type="http://schemas.openxmlformats.org/officeDocument/2006/relationships/image" Target="media/image37.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yperlink" Target="http://domain/" TargetMode="External"/><Relationship Id="rId228" Type="http://schemas.openxmlformats.org/officeDocument/2006/relationships/image" Target="media/image196.png"/><Relationship Id="rId249" Type="http://schemas.openxmlformats.org/officeDocument/2006/relationships/image" Target="media/image210.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1.png"/><Relationship Id="rId281" Type="http://schemas.openxmlformats.org/officeDocument/2006/relationships/image" Target="media/image240.png"/><Relationship Id="rId316" Type="http://schemas.openxmlformats.org/officeDocument/2006/relationships/image" Target="media/image273.png"/><Relationship Id="rId337" Type="http://schemas.openxmlformats.org/officeDocument/2006/relationships/image" Target="media/image29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image" Target="media/image164.png"/><Relationship Id="rId218" Type="http://schemas.openxmlformats.org/officeDocument/2006/relationships/image" Target="media/image189.jpeg"/><Relationship Id="rId239" Type="http://schemas.openxmlformats.org/officeDocument/2006/relationships/image" Target="media/image203.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49.png"/><Relationship Id="rId306"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327" Type="http://schemas.openxmlformats.org/officeDocument/2006/relationships/image" Target="media/image283.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hyperlink" Target="http://domain/" TargetMode="External"/><Relationship Id="rId229" Type="http://schemas.openxmlformats.org/officeDocument/2006/relationships/image" Target="media/image1590.png"/><Relationship Id="rId240" Type="http://schemas.openxmlformats.org/officeDocument/2006/relationships/image" Target="media/image204.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169.254.169.254/latest/meta-"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1.emf"/><Relationship Id="rId317" Type="http://schemas.openxmlformats.org/officeDocument/2006/relationships/image" Target="media/image274.png"/><Relationship Id="rId338" Type="http://schemas.openxmlformats.org/officeDocument/2006/relationships/image" Target="media/image294.png"/><Relationship Id="rId8" Type="http://schemas.openxmlformats.org/officeDocument/2006/relationships/hyperlink" Target="mailto:zippyops@gmail.com"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030.png"/><Relationship Id="rId184" Type="http://schemas.openxmlformats.org/officeDocument/2006/relationships/image" Target="media/image165.png"/><Relationship Id="rId219" Type="http://schemas.openxmlformats.org/officeDocument/2006/relationships/image" Target="media/image149.jpeg"/><Relationship Id="rId230" Type="http://schemas.openxmlformats.org/officeDocument/2006/relationships/image" Target="media/image197.png"/><Relationship Id="rId251"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3.png"/><Relationship Id="rId293" Type="http://schemas.openxmlformats.org/officeDocument/2006/relationships/image" Target="media/image250.png"/><Relationship Id="rId302" Type="http://schemas.openxmlformats.org/officeDocument/2006/relationships/image" Target="media/image259.png"/><Relationship Id="rId307" Type="http://schemas.openxmlformats.org/officeDocument/2006/relationships/image" Target="media/image264.png"/><Relationship Id="rId323" Type="http://schemas.openxmlformats.org/officeDocument/2006/relationships/image" Target="media/image279.png"/><Relationship Id="rId328" Type="http://schemas.openxmlformats.org/officeDocument/2006/relationships/image" Target="media/image284.png"/><Relationship Id="rId34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domain/" TargetMode="External"/><Relationship Id="rId190" Type="http://schemas.openxmlformats.org/officeDocument/2006/relationships/image" Target="media/image171.png"/><Relationship Id="rId204" Type="http://schemas.openxmlformats.org/officeDocument/2006/relationships/hyperlink" Target="http://domain/" TargetMode="External"/><Relationship Id="rId220" Type="http://schemas.openxmlformats.org/officeDocument/2006/relationships/image" Target="media/image190.jpeg"/><Relationship Id="rId225" Type="http://schemas.openxmlformats.org/officeDocument/2006/relationships/image" Target="media/image194.png"/><Relationship Id="rId241" Type="http://schemas.openxmlformats.org/officeDocument/2006/relationships/image" Target="media/image1650.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169.254.169.254/latest/meta-" TargetMode="External"/><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23.png"/><Relationship Id="rId283" Type="http://schemas.openxmlformats.org/officeDocument/2006/relationships/image" Target="media/image242.png"/><Relationship Id="rId313" Type="http://schemas.openxmlformats.org/officeDocument/2006/relationships/image" Target="media/image270.png"/><Relationship Id="rId318" Type="http://schemas.openxmlformats.org/officeDocument/2006/relationships/image" Target="media/image275.png"/><Relationship Id="rId33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1.png"/><Relationship Id="rId185" Type="http://schemas.openxmlformats.org/officeDocument/2006/relationships/image" Target="media/image166.png"/><Relationship Id="rId334" Type="http://schemas.openxmlformats.org/officeDocument/2006/relationships/image" Target="media/image29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hyperlink" Target="http://domain/" TargetMode="External"/><Relationship Id="rId215" Type="http://schemas.openxmlformats.org/officeDocument/2006/relationships/image" Target="media/image186.png"/><Relationship Id="rId236" Type="http://schemas.openxmlformats.org/officeDocument/2006/relationships/image" Target="media/image200.jpg"/><Relationship Id="rId257" Type="http://schemas.openxmlformats.org/officeDocument/2006/relationships/image" Target="media/image218.png"/><Relationship Id="rId278" Type="http://schemas.openxmlformats.org/officeDocument/2006/relationships/image" Target="media/image237.png"/><Relationship Id="rId26" Type="http://schemas.openxmlformats.org/officeDocument/2006/relationships/image" Target="media/image19.png"/><Relationship Id="rId231" Type="http://schemas.openxmlformats.org/officeDocument/2006/relationships/image" Target="media/image1610.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1.png"/><Relationship Id="rId308" Type="http://schemas.openxmlformats.org/officeDocument/2006/relationships/image" Target="media/image265.png"/><Relationship Id="rId329" Type="http://schemas.openxmlformats.org/officeDocument/2006/relationships/image" Target="media/image285.png"/><Relationship Id="rId47" Type="http://schemas.openxmlformats.org/officeDocument/2006/relationships/image" Target="media/image40.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6.png"/><Relationship Id="rId340" Type="http://schemas.openxmlformats.org/officeDocument/2006/relationships/header" Target="header2.xm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150.jpeg"/><Relationship Id="rId242" Type="http://schemas.openxmlformats.org/officeDocument/2006/relationships/image" Target="media/image205.png"/><Relationship Id="rId263" Type="http://schemas.openxmlformats.org/officeDocument/2006/relationships/image" Target="media/image224.png"/><Relationship Id="rId284" Type="http://schemas.openxmlformats.org/officeDocument/2006/relationships/image" Target="media/image243.png"/><Relationship Id="rId319" Type="http://schemas.openxmlformats.org/officeDocument/2006/relationships/hyperlink" Target="https://github.com/pinehead/opsworks-sysops.git" TargetMode="External"/><Relationship Id="rId37" Type="http://schemas.openxmlformats.org/officeDocument/2006/relationships/image" Target="media/image30.png"/><Relationship Id="rId58" Type="http://schemas.openxmlformats.org/officeDocument/2006/relationships/hyperlink" Target="http://169.254.169.254/latest/meta-"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330" Type="http://schemas.openxmlformats.org/officeDocument/2006/relationships/image" Target="media/image286.png"/><Relationship Id="rId90" Type="http://schemas.openxmlformats.org/officeDocument/2006/relationships/image" Target="media/image77.png"/><Relationship Id="rId165" Type="http://schemas.openxmlformats.org/officeDocument/2006/relationships/image" Target="media/image1050.png"/><Relationship Id="rId186" Type="http://schemas.openxmlformats.org/officeDocument/2006/relationships/image" Target="media/image167.png"/><Relationship Id="rId211" Type="http://schemas.openxmlformats.org/officeDocument/2006/relationships/hyperlink" Target="http://domain/" TargetMode="External"/><Relationship Id="rId232" Type="http://schemas.openxmlformats.org/officeDocument/2006/relationships/image" Target="media/image198.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2.png"/><Relationship Id="rId309"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320" Type="http://schemas.openxmlformats.org/officeDocument/2006/relationships/image" Target="media/image276.png"/><Relationship Id="rId80" Type="http://schemas.openxmlformats.org/officeDocument/2006/relationships/image" Target="media/image67.png"/><Relationship Id="rId155" Type="http://schemas.openxmlformats.org/officeDocument/2006/relationships/image" Target="media/image141.jpe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footer" Target="footer1.xml"/><Relationship Id="rId201" Type="http://schemas.openxmlformats.org/officeDocument/2006/relationships/image" Target="media/image182.png"/><Relationship Id="rId222" Type="http://schemas.openxmlformats.org/officeDocument/2006/relationships/image" Target="media/image191.png"/><Relationship Id="rId243" Type="http://schemas.openxmlformats.org/officeDocument/2006/relationships/image" Target="media/image1730.png"/><Relationship Id="rId264" Type="http://schemas.openxmlformats.org/officeDocument/2006/relationships/image" Target="media/image225.png"/><Relationship Id="rId285" Type="http://schemas.openxmlformats.org/officeDocument/2006/relationships/image" Target="media/image24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169.254.169.254/latest/meta-" TargetMode="External"/><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6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49.png"/><Relationship Id="rId187" Type="http://schemas.openxmlformats.org/officeDocument/2006/relationships/image" Target="media/image168.png"/><Relationship Id="rId331" Type="http://schemas.openxmlformats.org/officeDocument/2006/relationships/image" Target="media/image287.png"/><Relationship Id="rId1" Type="http://schemas.openxmlformats.org/officeDocument/2006/relationships/numbering" Target="numbering.xml"/><Relationship Id="rId212" Type="http://schemas.openxmlformats.org/officeDocument/2006/relationships/hyperlink" Target="http://domain/" TargetMode="External"/><Relationship Id="rId233" Type="http://schemas.openxmlformats.org/officeDocument/2006/relationships/image" Target="media/image1620.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image" Target="media/image199.png"/><Relationship Id="rId296" Type="http://schemas.openxmlformats.org/officeDocument/2006/relationships/image" Target="media/image253.png"/><Relationship Id="rId300" Type="http://schemas.openxmlformats.org/officeDocument/2006/relationships/image" Target="media/image257.png"/><Relationship Id="rId60" Type="http://schemas.openxmlformats.org/officeDocument/2006/relationships/hyperlink" Target="http://169.254.169.254/latest/meta-" TargetMode="External"/><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77.png"/><Relationship Id="rId342" Type="http://schemas.openxmlformats.org/officeDocument/2006/relationships/header" Target="header3.xml"/><Relationship Id="rId202" Type="http://schemas.openxmlformats.org/officeDocument/2006/relationships/image" Target="media/image183.png"/><Relationship Id="rId223" Type="http://schemas.openxmlformats.org/officeDocument/2006/relationships/image" Target="media/image192.png"/><Relationship Id="rId244" Type="http://schemas.openxmlformats.org/officeDocument/2006/relationships/image" Target="media/image20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080.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0.png"/><Relationship Id="rId188" Type="http://schemas.openxmlformats.org/officeDocument/2006/relationships/image" Target="media/image169.png"/><Relationship Id="rId311" Type="http://schemas.openxmlformats.org/officeDocument/2006/relationships/image" Target="media/image268.png"/><Relationship Id="rId332" Type="http://schemas.openxmlformats.org/officeDocument/2006/relationships/image" Target="media/image28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199.jp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00.png"/><Relationship Id="rId297" Type="http://schemas.openxmlformats.org/officeDocument/2006/relationships/image" Target="media/image254.png"/><Relationship Id="rId40" Type="http://schemas.openxmlformats.org/officeDocument/2006/relationships/image" Target="media/image33.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59.png"/><Relationship Id="rId301" Type="http://schemas.openxmlformats.org/officeDocument/2006/relationships/image" Target="media/image258.png"/><Relationship Id="rId322" Type="http://schemas.openxmlformats.org/officeDocument/2006/relationships/image" Target="media/image278.png"/><Relationship Id="rId343" Type="http://schemas.openxmlformats.org/officeDocument/2006/relationships/fontTable" Target="fontTable.xml"/><Relationship Id="rId61" Type="http://schemas.openxmlformats.org/officeDocument/2006/relationships/hyperlink" Target="http://169.254.169.254/latest/meta-" TargetMode="External"/><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hyperlink" Target="http://domain/" TargetMode="External"/><Relationship Id="rId19" Type="http://schemas.openxmlformats.org/officeDocument/2006/relationships/image" Target="media/image12.png"/><Relationship Id="rId224" Type="http://schemas.openxmlformats.org/officeDocument/2006/relationships/image" Target="media/image193.png"/><Relationship Id="rId245" Type="http://schemas.openxmlformats.org/officeDocument/2006/relationships/image" Target="media/image1750.png"/><Relationship Id="rId266" Type="http://schemas.openxmlformats.org/officeDocument/2006/relationships/image" Target="media/image227.png"/><Relationship Id="rId287" Type="http://schemas.openxmlformats.org/officeDocument/2006/relationships/image" Target="media/image2060.emf"/><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080.png"/><Relationship Id="rId312" Type="http://schemas.openxmlformats.org/officeDocument/2006/relationships/image" Target="media/image269.png"/><Relationship Id="rId333" Type="http://schemas.openxmlformats.org/officeDocument/2006/relationships/image" Target="media/image289.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164.jpeg"/><Relationship Id="rId256" Type="http://schemas.openxmlformats.org/officeDocument/2006/relationships/image" Target="media/image217.png"/><Relationship Id="rId277" Type="http://schemas.openxmlformats.org/officeDocument/2006/relationships/image" Target="media/image236.png"/><Relationship Id="rId298" Type="http://schemas.openxmlformats.org/officeDocument/2006/relationships/image" Target="media/image255.png"/></Relationships>
</file>

<file path=word/_rels/header1.xml.rels><?xml version="1.0" encoding="UTF-8" standalone="yes"?>
<Relationships xmlns="http://schemas.openxmlformats.org/package/2006/relationships"><Relationship Id="rId1" Type="http://schemas.openxmlformats.org/officeDocument/2006/relationships/image" Target="media/image295.png"/></Relationships>
</file>

<file path=word/_rels/header2.xml.rels><?xml version="1.0" encoding="UTF-8" standalone="yes"?>
<Relationships xmlns="http://schemas.openxmlformats.org/package/2006/relationships"><Relationship Id="rId1" Type="http://schemas.openxmlformats.org/officeDocument/2006/relationships/image" Target="media/image295.png"/></Relationships>
</file>

<file path=word/_rels/header3.xml.rels><?xml version="1.0" encoding="UTF-8" standalone="yes"?>
<Relationships xmlns="http://schemas.openxmlformats.org/package/2006/relationships"><Relationship Id="rId1" Type="http://schemas.openxmlformats.org/officeDocument/2006/relationships/image" Target="media/image29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StudentReport</Template>
  <TotalTime>570</TotalTime>
  <Pages>1</Pages>
  <Words>25106</Words>
  <Characters>143105</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Template</vt:lpstr>
    </vt:vector>
  </TitlesOfParts>
  <Company/>
  <LinksUpToDate>false</LinksUpToDate>
  <CharactersWithSpaces>167876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
  <dc:creator>sathish babu</dc:creator>
  <cp:keywords/>
  <cp:lastModifiedBy>Jeeva Prabha Devi J</cp:lastModifiedBy>
  <cp:revision>7</cp:revision>
  <dcterms:created xsi:type="dcterms:W3CDTF">2018-01-02T11:46:00Z</dcterms:created>
  <dcterms:modified xsi:type="dcterms:W3CDTF">2018-02-06T15:30:00Z</dcterms:modified>
  <cp:contentStatus/>
</cp:coreProperties>
</file>