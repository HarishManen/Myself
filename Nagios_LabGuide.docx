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2922" w:rsidRDefault="00016548" w:rsidP="00F353DC">
      <w:pPr>
        <w:pStyle w:val="Title"/>
        <w:ind w:left="4230" w:right="-1170"/>
        <w:jc w:val="center"/>
        <w:rPr>
          <w:rFonts w:cs="Calibri"/>
          <w:sz w:val="108"/>
          <w:szCs w:val="108"/>
        </w:rPr>
      </w:pPr>
      <w:r w:rsidRPr="00016548">
        <w:rPr>
          <w:rFonts w:cs="Calibri"/>
          <w:noProof/>
          <w:sz w:val="108"/>
          <w:szCs w:val="108"/>
          <w:lang w:eastAsia="en-US"/>
        </w:rPr>
        <w:drawing>
          <wp:anchor distT="0" distB="0" distL="114300" distR="114300" simplePos="0" relativeHeight="251658240" behindDoc="0" locked="0" layoutInCell="1" allowOverlap="1">
            <wp:simplePos x="0" y="0"/>
            <wp:positionH relativeFrom="column">
              <wp:posOffset>4967802</wp:posOffset>
            </wp:positionH>
            <wp:positionV relativeFrom="paragraph">
              <wp:posOffset>-857250</wp:posOffset>
            </wp:positionV>
            <wp:extent cx="1834318" cy="23622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ctanglelogo.png"/>
                    <pic:cNvPicPr/>
                  </pic:nvPicPr>
                  <pic:blipFill>
                    <a:blip r:embed="rId8">
                      <a:extLst>
                        <a:ext uri="{28A0092B-C50C-407E-A947-70E740481C1C}">
                          <a14:useLocalDpi xmlns:a14="http://schemas.microsoft.com/office/drawing/2010/main" val="0"/>
                        </a:ext>
                      </a:extLst>
                    </a:blip>
                    <a:stretch>
                      <a:fillRect/>
                    </a:stretch>
                  </pic:blipFill>
                  <pic:spPr>
                    <a:xfrm>
                      <a:off x="0" y="0"/>
                      <a:ext cx="1837543" cy="2366353"/>
                    </a:xfrm>
                    <a:prstGeom prst="rect">
                      <a:avLst/>
                    </a:prstGeom>
                  </pic:spPr>
                </pic:pic>
              </a:graphicData>
            </a:graphic>
          </wp:anchor>
        </w:drawing>
      </w:r>
      <w:r w:rsidR="00513C09">
        <w:rPr>
          <w:rFonts w:cs="Calibri"/>
          <w:sz w:val="108"/>
          <w:szCs w:val="108"/>
        </w:rPr>
        <w:t>Nagios</w:t>
      </w:r>
      <w:r w:rsidR="001A2922">
        <w:rPr>
          <w:rFonts w:cs="Calibri"/>
          <w:sz w:val="108"/>
          <w:szCs w:val="108"/>
        </w:rPr>
        <w:t xml:space="preserve"> </w:t>
      </w:r>
    </w:p>
    <w:p w:rsidR="00B46725" w:rsidRPr="00016548" w:rsidRDefault="001A2922" w:rsidP="00F353DC">
      <w:pPr>
        <w:pStyle w:val="Title"/>
        <w:ind w:left="4230" w:right="-1170"/>
        <w:jc w:val="center"/>
        <w:rPr>
          <w:rFonts w:cs="Calibri"/>
          <w:sz w:val="108"/>
          <w:szCs w:val="108"/>
        </w:rPr>
      </w:pPr>
      <w:r>
        <w:rPr>
          <w:rFonts w:cs="Calibri"/>
          <w:sz w:val="108"/>
          <w:szCs w:val="108"/>
        </w:rPr>
        <w:t>Lab Guide</w:t>
      </w:r>
    </w:p>
    <w:p w:rsidR="00C00C8C" w:rsidRDefault="00C00C8C" w:rsidP="00C00C8C">
      <w:pPr>
        <w:pStyle w:val="Title"/>
        <w:jc w:val="center"/>
        <w:rPr>
          <w:rFonts w:cs="Calibri"/>
        </w:rPr>
      </w:pPr>
    </w:p>
    <w:p w:rsidR="000B035A" w:rsidRDefault="000B035A" w:rsidP="00C00C8C">
      <w:pPr>
        <w:pStyle w:val="Title"/>
        <w:jc w:val="center"/>
        <w:rPr>
          <w:rFonts w:cs="Calibri"/>
        </w:rPr>
      </w:pPr>
    </w:p>
    <w:p w:rsidR="004C7D65" w:rsidRDefault="004C7D65" w:rsidP="00C00C8C">
      <w:pPr>
        <w:pStyle w:val="Title"/>
        <w:jc w:val="center"/>
        <w:rPr>
          <w:rFonts w:cs="Calibri"/>
        </w:rPr>
      </w:pPr>
    </w:p>
    <w:p w:rsidR="009B0674" w:rsidRPr="00F353DC" w:rsidRDefault="000B035A" w:rsidP="00F353DC">
      <w:pPr>
        <w:pStyle w:val="Title"/>
        <w:ind w:left="3600" w:right="-1170"/>
        <w:jc w:val="center"/>
        <w:rPr>
          <w:rFonts w:cs="Calibri"/>
          <w:b/>
          <w:sz w:val="48"/>
          <w:szCs w:val="48"/>
        </w:rPr>
      </w:pPr>
      <w:r w:rsidRPr="00F353DC">
        <w:rPr>
          <w:rFonts w:cs="Calibri"/>
          <w:b/>
          <w:sz w:val="48"/>
          <w:szCs w:val="48"/>
        </w:rPr>
        <w:t>www.zippyops.com</w:t>
      </w:r>
    </w:p>
    <w:p w:rsidR="000B035A" w:rsidRPr="000B035A" w:rsidRDefault="000B035A" w:rsidP="00F353DC">
      <w:pPr>
        <w:pStyle w:val="Title"/>
        <w:ind w:left="3600" w:right="-1170"/>
        <w:jc w:val="center"/>
        <w:rPr>
          <w:rStyle w:val="Hyperlink"/>
          <w:rFonts w:cs="Calibri"/>
          <w:sz w:val="32"/>
          <w:szCs w:val="32"/>
          <w:u w:val="none"/>
        </w:rPr>
      </w:pPr>
      <w:r w:rsidRPr="000B035A">
        <w:rPr>
          <w:rStyle w:val="Hyperlink"/>
          <w:rFonts w:cs="Calibri"/>
          <w:sz w:val="32"/>
          <w:szCs w:val="32"/>
          <w:u w:val="none"/>
        </w:rPr>
        <w:t>172-172, 5th floor Old Mahabalipuram Road</w:t>
      </w:r>
    </w:p>
    <w:p w:rsidR="000B035A" w:rsidRPr="004C7D65" w:rsidRDefault="000B035A" w:rsidP="004C7D65">
      <w:pPr>
        <w:pStyle w:val="Title"/>
        <w:ind w:left="3600" w:right="-1170"/>
        <w:jc w:val="center"/>
      </w:pPr>
      <w:r w:rsidRPr="000B035A">
        <w:rPr>
          <w:rStyle w:val="Hyperlink"/>
          <w:rFonts w:cs="Calibri"/>
          <w:sz w:val="32"/>
          <w:szCs w:val="32"/>
          <w:u w:val="none"/>
        </w:rPr>
        <w:t>(Above Axis Bank-PTC Bus Stop)</w:t>
      </w:r>
      <w:r w:rsidRPr="000B035A">
        <w:rPr>
          <w:rStyle w:val="Hyperlink"/>
          <w:rFonts w:cs="Calibri"/>
          <w:sz w:val="32"/>
          <w:szCs w:val="32"/>
          <w:u w:val="none"/>
        </w:rPr>
        <w:br/>
        <w:t>Thuraipakkam</w:t>
      </w:r>
      <w:r w:rsidRPr="000B035A">
        <w:rPr>
          <w:rStyle w:val="Hyperlink"/>
          <w:rFonts w:cs="Calibri"/>
          <w:sz w:val="32"/>
          <w:szCs w:val="32"/>
          <w:u w:val="none"/>
        </w:rPr>
        <w:br/>
        <w:t>Chennai 600097</w:t>
      </w:r>
    </w:p>
    <w:p w:rsidR="000B035A" w:rsidRPr="00F353DC" w:rsidRDefault="000B035A" w:rsidP="00F353DC">
      <w:pPr>
        <w:pStyle w:val="Title"/>
        <w:ind w:left="3600" w:right="-1170"/>
        <w:jc w:val="center"/>
        <w:rPr>
          <w:rFonts w:cs="Calibri"/>
          <w:b/>
          <w:sz w:val="36"/>
          <w:szCs w:val="36"/>
        </w:rPr>
      </w:pPr>
      <w:r w:rsidRPr="00F353DC">
        <w:rPr>
          <w:rFonts w:cs="Calibri"/>
          <w:b/>
          <w:sz w:val="36"/>
          <w:szCs w:val="36"/>
        </w:rPr>
        <w:sym w:font="Wingdings" w:char="F02A"/>
      </w:r>
      <w:hyperlink r:id="rId9" w:history="1">
        <w:r w:rsidRPr="00F353DC">
          <w:rPr>
            <w:b/>
            <w:sz w:val="36"/>
            <w:szCs w:val="36"/>
          </w:rPr>
          <w:t>zippyops@gmail.com</w:t>
        </w:r>
      </w:hyperlink>
    </w:p>
    <w:p w:rsidR="000B035A" w:rsidRPr="00F353DC" w:rsidRDefault="000B035A" w:rsidP="00F353DC">
      <w:pPr>
        <w:pStyle w:val="Title"/>
        <w:ind w:left="3600" w:right="-1170"/>
        <w:jc w:val="center"/>
        <w:rPr>
          <w:rFonts w:cs="Calibri"/>
          <w:b/>
          <w:sz w:val="36"/>
          <w:szCs w:val="36"/>
        </w:rPr>
      </w:pPr>
      <w:r w:rsidRPr="00F353DC">
        <w:rPr>
          <w:rFonts w:cs="Calibri"/>
          <w:b/>
          <w:sz w:val="36"/>
          <w:szCs w:val="36"/>
        </w:rPr>
        <w:sym w:font="Wingdings" w:char="F029"/>
      </w:r>
      <w:r w:rsidRPr="00F353DC">
        <w:rPr>
          <w:rFonts w:cs="Calibri"/>
          <w:b/>
          <w:sz w:val="36"/>
          <w:szCs w:val="36"/>
        </w:rPr>
        <w:t>+91 7010585768</w:t>
      </w:r>
    </w:p>
    <w:p w:rsidR="004C7D65" w:rsidRPr="004C7D65" w:rsidRDefault="00D85E0C" w:rsidP="00826C20">
      <w:pPr>
        <w:pStyle w:val="Heading1"/>
      </w:pPr>
      <w:bookmarkStart w:id="0" w:name="_Toc505442029"/>
      <w:r>
        <w:lastRenderedPageBreak/>
        <w:t>Setting up Lab with virtual box</w:t>
      </w:r>
      <w:bookmarkEnd w:id="0"/>
    </w:p>
    <w:p w:rsidR="00D85E0C" w:rsidRDefault="00D85E0C" w:rsidP="00D85E0C">
      <w:r>
        <w:t>In this Lab we are going to use virtual box to setup our lab environment. In this Lab we will use 4 machines, following are the details</w:t>
      </w:r>
    </w:p>
    <w:p w:rsidR="00D85E0C" w:rsidRPr="00D85E0C" w:rsidRDefault="000E5140" w:rsidP="00D85E0C">
      <w:pPr>
        <w:rPr>
          <w:b/>
        </w:rPr>
      </w:pPr>
      <w:r>
        <w:rPr>
          <w:b/>
        </w:rPr>
        <w:t xml:space="preserve">Centos </w:t>
      </w:r>
      <w:r w:rsidR="00D85E0C" w:rsidRPr="00D85E0C">
        <w:rPr>
          <w:b/>
        </w:rPr>
        <w:t xml:space="preserve">Server: </w:t>
      </w:r>
    </w:p>
    <w:p w:rsidR="00D85E0C" w:rsidRDefault="00D85E0C" w:rsidP="00D85E0C">
      <w:r>
        <w:t>OS: CentOS 7 (Server installation)</w:t>
      </w:r>
    </w:p>
    <w:p w:rsidR="00D85E0C" w:rsidRDefault="00D85E0C" w:rsidP="00D85E0C">
      <w:r>
        <w:t>Vcpu: 1</w:t>
      </w:r>
    </w:p>
    <w:p w:rsidR="00D85E0C" w:rsidRDefault="00213EEF" w:rsidP="00D85E0C">
      <w:r>
        <w:t>Ram: 2</w:t>
      </w:r>
      <w:r w:rsidR="00D85E0C">
        <w:t xml:space="preserve"> GB</w:t>
      </w:r>
    </w:p>
    <w:p w:rsidR="00D85E0C" w:rsidRDefault="00213EEF" w:rsidP="00D85E0C">
      <w:r>
        <w:t>Disk: 2</w:t>
      </w:r>
      <w:r w:rsidR="00D85E0C">
        <w:t>0 GB</w:t>
      </w:r>
    </w:p>
    <w:p w:rsidR="00D85E0C" w:rsidRPr="00D85E0C" w:rsidRDefault="00D85E0C" w:rsidP="00D85E0C">
      <w:pPr>
        <w:rPr>
          <w:b/>
        </w:rPr>
      </w:pPr>
      <w:r w:rsidRPr="00D85E0C">
        <w:rPr>
          <w:b/>
        </w:rPr>
        <w:t xml:space="preserve">Centos Node: </w:t>
      </w:r>
    </w:p>
    <w:p w:rsidR="00D85E0C" w:rsidRDefault="00D85E0C" w:rsidP="00D85E0C">
      <w:r>
        <w:t>OS: CentOS 7 (Server installation)</w:t>
      </w:r>
    </w:p>
    <w:p w:rsidR="00D85E0C" w:rsidRDefault="00D85E0C" w:rsidP="00D85E0C">
      <w:r>
        <w:t>Vcpu: 1</w:t>
      </w:r>
    </w:p>
    <w:p w:rsidR="00D85E0C" w:rsidRDefault="00213EEF" w:rsidP="00D85E0C">
      <w:r>
        <w:t>Ram: 1</w:t>
      </w:r>
      <w:r w:rsidR="00D85E0C">
        <w:t xml:space="preserve"> GB</w:t>
      </w:r>
    </w:p>
    <w:p w:rsidR="00D85E0C" w:rsidRDefault="00D85E0C" w:rsidP="00D85E0C">
      <w:r>
        <w:t>Disk: 20 GB</w:t>
      </w:r>
    </w:p>
    <w:p w:rsidR="00D85E0C" w:rsidRPr="00D85E0C" w:rsidRDefault="000E5140" w:rsidP="00D85E0C">
      <w:pPr>
        <w:rPr>
          <w:b/>
        </w:rPr>
      </w:pPr>
      <w:r>
        <w:rPr>
          <w:b/>
        </w:rPr>
        <w:t>centos</w:t>
      </w:r>
      <w:r w:rsidR="00D85E0C" w:rsidRPr="00D85E0C">
        <w:rPr>
          <w:b/>
        </w:rPr>
        <w:t xml:space="preserve"> Node: </w:t>
      </w:r>
    </w:p>
    <w:p w:rsidR="00D85E0C" w:rsidRDefault="00D85E0C" w:rsidP="00D85E0C">
      <w:r>
        <w:t xml:space="preserve">OS: </w:t>
      </w:r>
      <w:r w:rsidRPr="00D85E0C">
        <w:t>Ubuntu 16.04.1 LTS</w:t>
      </w:r>
    </w:p>
    <w:p w:rsidR="00D85E0C" w:rsidRDefault="00D85E0C" w:rsidP="00D85E0C">
      <w:r>
        <w:t>Vcpu: 1</w:t>
      </w:r>
    </w:p>
    <w:p w:rsidR="00D85E0C" w:rsidRDefault="00213EEF" w:rsidP="00D85E0C">
      <w:r>
        <w:t>Ram: 1</w:t>
      </w:r>
      <w:r w:rsidR="00D85E0C">
        <w:t xml:space="preserve"> GB</w:t>
      </w:r>
    </w:p>
    <w:p w:rsidR="00D85E0C" w:rsidRDefault="00D85E0C" w:rsidP="00D85E0C">
      <w:r>
        <w:t>Disk: 20 GB</w:t>
      </w:r>
    </w:p>
    <w:p w:rsidR="00D85E0C" w:rsidRDefault="00D85E0C" w:rsidP="00F02A1B">
      <w:pPr>
        <w:pStyle w:val="Heading2"/>
      </w:pPr>
      <w:bookmarkStart w:id="1" w:name="_Toc505442030"/>
      <w:r>
        <w:t>In</w:t>
      </w:r>
      <w:r w:rsidR="00F02A1B">
        <w:t>stall Virtual Box</w:t>
      </w:r>
      <w:bookmarkEnd w:id="1"/>
    </w:p>
    <w:p w:rsidR="00F02A1B" w:rsidRDefault="00F02A1B" w:rsidP="00D85E0C">
      <w:r w:rsidRPr="00F02A1B">
        <w:t>VirtualBox allows you to run an entire operating system inside another operating system</w:t>
      </w:r>
      <w:r>
        <w:t>. Y</w:t>
      </w:r>
      <w:r w:rsidR="00D85E0C">
        <w:t xml:space="preserve">ou can download the </w:t>
      </w:r>
      <w:r>
        <w:t>latest version of virtual box for windows in below link</w:t>
      </w:r>
    </w:p>
    <w:p w:rsidR="00D85E0C" w:rsidRDefault="00F02A1B" w:rsidP="00F02A1B">
      <w:pPr>
        <w:pStyle w:val="output"/>
      </w:pPr>
      <w:r w:rsidRPr="00F02A1B">
        <w:t>https://www.virtualbox.org/wiki/Downloads</w:t>
      </w:r>
    </w:p>
    <w:p w:rsidR="00F02A1B" w:rsidRDefault="00F02A1B" w:rsidP="00F02A1B">
      <w:r w:rsidRPr="00F02A1B">
        <w:t>Install it the same way you would any normal Windows program</w:t>
      </w:r>
    </w:p>
    <w:p w:rsidR="00D85E0C" w:rsidRDefault="00F02A1B" w:rsidP="00F02A1B">
      <w:pPr>
        <w:pStyle w:val="Heading2"/>
      </w:pPr>
      <w:bookmarkStart w:id="2" w:name="_Toc505442031"/>
      <w:r>
        <w:t>Configure Host Only network</w:t>
      </w:r>
      <w:bookmarkEnd w:id="2"/>
    </w:p>
    <w:p w:rsidR="00F02A1B" w:rsidRDefault="00F02A1B" w:rsidP="00F02A1B">
      <w:r w:rsidRPr="00F02A1B">
        <w:t>By using this type of adapter, you’ll be able to access a private, virtual network consisting solely of your host and any guests. Any of the member machines can access each other, but nothing outside of this self-contained “network in a box” can get in.</w:t>
      </w:r>
    </w:p>
    <w:p w:rsidR="00F02A1B" w:rsidRDefault="00F02A1B" w:rsidP="00F02A1B">
      <w:r w:rsidRPr="00F02A1B">
        <w:t>VirtualBox can create several of these virtual host-only networks</w:t>
      </w:r>
      <w:r>
        <w:t xml:space="preserve">. </w:t>
      </w:r>
      <w:r w:rsidRPr="00F02A1B">
        <w:t>You can configure these in the VirtualBox Preferences</w:t>
      </w:r>
      <w:r>
        <w:t>.</w:t>
      </w:r>
    </w:p>
    <w:p w:rsidR="00F02A1B" w:rsidRDefault="00F02A1B" w:rsidP="00F02A1B">
      <w:r>
        <w:rPr>
          <w:noProof/>
          <w:lang w:eastAsia="en-US"/>
        </w:rPr>
        <w:lastRenderedPageBreak/>
        <w:drawing>
          <wp:anchor distT="0" distB="0" distL="114300" distR="114300" simplePos="0" relativeHeight="251659264" behindDoc="0" locked="0" layoutInCell="1" allowOverlap="1">
            <wp:simplePos x="0" y="0"/>
            <wp:positionH relativeFrom="column">
              <wp:posOffset>1381125</wp:posOffset>
            </wp:positionH>
            <wp:positionV relativeFrom="paragraph">
              <wp:posOffset>74930</wp:posOffset>
            </wp:positionV>
            <wp:extent cx="3343275" cy="2514600"/>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1795" t="7697" r="21955" b="17046"/>
                    <a:stretch/>
                  </pic:blipFill>
                  <pic:spPr bwMode="auto">
                    <a:xfrm>
                      <a:off x="0" y="0"/>
                      <a:ext cx="3343275" cy="2514600"/>
                    </a:xfrm>
                    <a:prstGeom prst="rect">
                      <a:avLst/>
                    </a:prstGeom>
                    <a:ln>
                      <a:noFill/>
                    </a:ln>
                    <a:extLst>
                      <a:ext uri="{53640926-AAD7-44D8-BBD7-CCE9431645EC}">
                        <a14:shadowObscured xmlns:a14="http://schemas.microsoft.com/office/drawing/2010/main"/>
                      </a:ext>
                    </a:extLst>
                  </pic:spPr>
                </pic:pic>
              </a:graphicData>
            </a:graphic>
          </wp:anchor>
        </w:drawing>
      </w:r>
      <w:r>
        <w:t>In the preference window select “Network” and select “Host only Networks”</w:t>
      </w:r>
    </w:p>
    <w:p w:rsidR="00F02A1B" w:rsidRDefault="00F02A1B" w:rsidP="00F02A1B">
      <w:pPr>
        <w:jc w:val="center"/>
      </w:pPr>
      <w:r>
        <w:rPr>
          <w:noProof/>
          <w:lang w:eastAsia="en-US"/>
        </w:rPr>
        <w:drawing>
          <wp:inline distT="0" distB="0" distL="0" distR="0">
            <wp:extent cx="3438525" cy="2533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474" t="7411" r="20673" b="16762"/>
                    <a:stretch/>
                  </pic:blipFill>
                  <pic:spPr bwMode="auto">
                    <a:xfrm>
                      <a:off x="0" y="0"/>
                      <a:ext cx="3438525" cy="2533650"/>
                    </a:xfrm>
                    <a:prstGeom prst="rect">
                      <a:avLst/>
                    </a:prstGeom>
                    <a:ln>
                      <a:noFill/>
                    </a:ln>
                    <a:extLst>
                      <a:ext uri="{53640926-AAD7-44D8-BBD7-CCE9431645EC}">
                        <a14:shadowObscured xmlns:a14="http://schemas.microsoft.com/office/drawing/2010/main"/>
                      </a:ext>
                    </a:extLst>
                  </pic:spPr>
                </pic:pic>
              </a:graphicData>
            </a:graphic>
          </wp:inline>
        </w:drawing>
      </w:r>
    </w:p>
    <w:p w:rsidR="00F02A1B" w:rsidRDefault="00F02A1B" w:rsidP="00F02A1B">
      <w:r>
        <w:t xml:space="preserve">You should see the default “VirtualBox Host Only Ethernet Adapter”. If not </w:t>
      </w:r>
      <w:r w:rsidR="00E065B5">
        <w:t>click on the add network button and create one as shown below</w:t>
      </w:r>
    </w:p>
    <w:p w:rsidR="00E065B5" w:rsidRDefault="00E065B5" w:rsidP="00F02A1B">
      <w:r>
        <w:rPr>
          <w:noProof/>
          <w:lang w:eastAsia="en-US"/>
        </w:rPr>
        <w:lastRenderedPageBreak/>
        <w:drawing>
          <wp:inline distT="0" distB="0" distL="0" distR="0">
            <wp:extent cx="5095875" cy="3524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5875" cy="3524250"/>
                    </a:xfrm>
                    <a:prstGeom prst="rect">
                      <a:avLst/>
                    </a:prstGeom>
                  </pic:spPr>
                </pic:pic>
              </a:graphicData>
            </a:graphic>
          </wp:inline>
        </w:drawing>
      </w:r>
    </w:p>
    <w:p w:rsidR="00E065B5" w:rsidRDefault="00E065B5" w:rsidP="00F02A1B">
      <w:r>
        <w:t>Select the network and click on screw driver icon in the window, you should see the below screen</w:t>
      </w:r>
    </w:p>
    <w:p w:rsidR="00E065B5" w:rsidRDefault="00E065B5" w:rsidP="00F02A1B">
      <w:r>
        <w:rPr>
          <w:noProof/>
          <w:lang w:eastAsia="en-US"/>
        </w:rPr>
        <w:drawing>
          <wp:inline distT="0" distB="0" distL="0" distR="0">
            <wp:extent cx="4991100" cy="350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1100" cy="3505200"/>
                    </a:xfrm>
                    <a:prstGeom prst="rect">
                      <a:avLst/>
                    </a:prstGeom>
                  </pic:spPr>
                </pic:pic>
              </a:graphicData>
            </a:graphic>
          </wp:inline>
        </w:drawing>
      </w:r>
    </w:p>
    <w:p w:rsidR="00E065B5" w:rsidRDefault="00E065B5" w:rsidP="00F02A1B">
      <w:r>
        <w:t>In the IPV4 address enter 192.168.19.1 and enter 255.255.255.0 as Network Mask.</w:t>
      </w:r>
    </w:p>
    <w:p w:rsidR="00E065B5" w:rsidRDefault="00E065B5" w:rsidP="00F02A1B">
      <w:r>
        <w:t>Note: You can select any private IP range you are comfortable with.</w:t>
      </w:r>
    </w:p>
    <w:p w:rsidR="00E065B5" w:rsidRDefault="00E065B5" w:rsidP="00F02A1B"/>
    <w:p w:rsidR="00E065B5" w:rsidRDefault="00E065B5" w:rsidP="00F02A1B">
      <w:r>
        <w:lastRenderedPageBreak/>
        <w:t>Click on DHCP Server</w:t>
      </w:r>
    </w:p>
    <w:p w:rsidR="00E065B5" w:rsidRDefault="00E065B5" w:rsidP="00F02A1B">
      <w:r>
        <w:rPr>
          <w:noProof/>
          <w:lang w:eastAsia="en-US"/>
        </w:rPr>
        <w:drawing>
          <wp:inline distT="0" distB="0" distL="0" distR="0">
            <wp:extent cx="5067300" cy="3524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67300" cy="3524250"/>
                    </a:xfrm>
                    <a:prstGeom prst="rect">
                      <a:avLst/>
                    </a:prstGeom>
                  </pic:spPr>
                </pic:pic>
              </a:graphicData>
            </a:graphic>
          </wp:inline>
        </w:drawing>
      </w:r>
    </w:p>
    <w:p w:rsidR="00E065B5" w:rsidRDefault="00E065B5" w:rsidP="00F02A1B">
      <w:r>
        <w:t>Enter the Ip address mentioned in the screen shot. Click ok to save and close</w:t>
      </w:r>
    </w:p>
    <w:p w:rsidR="00E065B5" w:rsidRDefault="00E065B5" w:rsidP="00F02A1B">
      <w:r>
        <w:t>Note: If you have chosen different Ip range, enter the IP address appropriately.</w:t>
      </w:r>
    </w:p>
    <w:p w:rsidR="00E065B5" w:rsidRDefault="008B2B65" w:rsidP="00E065B5">
      <w:pPr>
        <w:pStyle w:val="Heading2"/>
      </w:pPr>
      <w:bookmarkStart w:id="3" w:name="_Toc505442032"/>
      <w:r>
        <w:t>Configuration before installation</w:t>
      </w:r>
      <w:bookmarkEnd w:id="3"/>
    </w:p>
    <w:p w:rsidR="00E065B5" w:rsidRDefault="00E065B5" w:rsidP="00F02A1B">
      <w:r>
        <w:t>Click New to create a new server</w:t>
      </w:r>
    </w:p>
    <w:p w:rsidR="00E065B5" w:rsidRDefault="00E065B5" w:rsidP="00F02A1B">
      <w:r>
        <w:rPr>
          <w:noProof/>
          <w:lang w:eastAsia="en-US"/>
        </w:rPr>
        <w:drawing>
          <wp:inline distT="0" distB="0" distL="0" distR="0">
            <wp:extent cx="3819525" cy="283044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474" t="7696" r="20353" b="15622"/>
                    <a:stretch/>
                  </pic:blipFill>
                  <pic:spPr bwMode="auto">
                    <a:xfrm>
                      <a:off x="0" y="0"/>
                      <a:ext cx="3824957" cy="2834472"/>
                    </a:xfrm>
                    <a:prstGeom prst="rect">
                      <a:avLst/>
                    </a:prstGeom>
                    <a:ln>
                      <a:noFill/>
                    </a:ln>
                    <a:extLst>
                      <a:ext uri="{53640926-AAD7-44D8-BBD7-CCE9431645EC}">
                        <a14:shadowObscured xmlns:a14="http://schemas.microsoft.com/office/drawing/2010/main"/>
                      </a:ext>
                    </a:extLst>
                  </pic:spPr>
                </pic:pic>
              </a:graphicData>
            </a:graphic>
          </wp:inline>
        </w:drawing>
      </w:r>
    </w:p>
    <w:p w:rsidR="008E26D2" w:rsidRDefault="00E065B5" w:rsidP="00F02A1B">
      <w:r>
        <w:lastRenderedPageBreak/>
        <w:t>Enter name as centos base, so that we can reuse the same to clone centos node</w:t>
      </w:r>
      <w:r w:rsidR="000628FC">
        <w:t xml:space="preserve">. </w:t>
      </w:r>
      <w:r w:rsidR="008E26D2">
        <w:t>It will automatically select the type as RedHat, leave as it is.</w:t>
      </w:r>
    </w:p>
    <w:p w:rsidR="00E065B5" w:rsidRDefault="000628FC" w:rsidP="00F02A1B">
      <w:r>
        <w:t>Enter memory size as 2048 MB and click create</w:t>
      </w:r>
    </w:p>
    <w:p w:rsidR="00E065B5" w:rsidRDefault="00E065B5" w:rsidP="00F02A1B">
      <w:r>
        <w:rPr>
          <w:noProof/>
          <w:lang w:eastAsia="en-US"/>
        </w:rPr>
        <w:drawing>
          <wp:inline distT="0" distB="0" distL="0" distR="0">
            <wp:extent cx="4914900" cy="37353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116" t="7126" r="21795" b="17047"/>
                    <a:stretch/>
                  </pic:blipFill>
                  <pic:spPr bwMode="auto">
                    <a:xfrm>
                      <a:off x="0" y="0"/>
                      <a:ext cx="4917652" cy="3737415"/>
                    </a:xfrm>
                    <a:prstGeom prst="rect">
                      <a:avLst/>
                    </a:prstGeom>
                    <a:ln>
                      <a:noFill/>
                    </a:ln>
                    <a:extLst>
                      <a:ext uri="{53640926-AAD7-44D8-BBD7-CCE9431645EC}">
                        <a14:shadowObscured xmlns:a14="http://schemas.microsoft.com/office/drawing/2010/main"/>
                      </a:ext>
                    </a:extLst>
                  </pic:spPr>
                </pic:pic>
              </a:graphicData>
            </a:graphic>
          </wp:inline>
        </w:drawing>
      </w:r>
    </w:p>
    <w:p w:rsidR="000628FC" w:rsidRDefault="000628FC" w:rsidP="00F02A1B">
      <w:r>
        <w:t>Select file size as 20 Gb</w:t>
      </w:r>
    </w:p>
    <w:p w:rsidR="000628FC" w:rsidRDefault="000628FC" w:rsidP="00F02A1B">
      <w:r>
        <w:rPr>
          <w:noProof/>
          <w:lang w:eastAsia="en-US"/>
        </w:rPr>
        <w:drawing>
          <wp:inline distT="0" distB="0" distL="0" distR="0">
            <wp:extent cx="4543425" cy="33411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635" t="7697" r="20833" b="17046"/>
                    <a:stretch/>
                  </pic:blipFill>
                  <pic:spPr bwMode="auto">
                    <a:xfrm>
                      <a:off x="0" y="0"/>
                      <a:ext cx="4553050" cy="3348204"/>
                    </a:xfrm>
                    <a:prstGeom prst="rect">
                      <a:avLst/>
                    </a:prstGeom>
                    <a:ln>
                      <a:noFill/>
                    </a:ln>
                    <a:extLst>
                      <a:ext uri="{53640926-AAD7-44D8-BBD7-CCE9431645EC}">
                        <a14:shadowObscured xmlns:a14="http://schemas.microsoft.com/office/drawing/2010/main"/>
                      </a:ext>
                    </a:extLst>
                  </pic:spPr>
                </pic:pic>
              </a:graphicData>
            </a:graphic>
          </wp:inline>
        </w:drawing>
      </w:r>
    </w:p>
    <w:p w:rsidR="000628FC" w:rsidRDefault="000628FC" w:rsidP="00F02A1B">
      <w:r>
        <w:lastRenderedPageBreak/>
        <w:t xml:space="preserve">After created </w:t>
      </w:r>
      <w:r w:rsidR="008E26D2">
        <w:t>select the centos base, which is newly created and click on settings.</w:t>
      </w:r>
    </w:p>
    <w:p w:rsidR="00E065B5" w:rsidRDefault="008E26D2" w:rsidP="00F02A1B">
      <w:r>
        <w:rPr>
          <w:noProof/>
          <w:lang w:eastAsia="en-US"/>
        </w:rPr>
        <w:drawing>
          <wp:inline distT="0" distB="0" distL="0" distR="0">
            <wp:extent cx="4867275" cy="35702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994" t="7412" r="20673" b="16476"/>
                    <a:stretch/>
                  </pic:blipFill>
                  <pic:spPr bwMode="auto">
                    <a:xfrm>
                      <a:off x="0" y="0"/>
                      <a:ext cx="4871886" cy="3573608"/>
                    </a:xfrm>
                    <a:prstGeom prst="rect">
                      <a:avLst/>
                    </a:prstGeom>
                    <a:ln>
                      <a:noFill/>
                    </a:ln>
                    <a:extLst>
                      <a:ext uri="{53640926-AAD7-44D8-BBD7-CCE9431645EC}">
                        <a14:shadowObscured xmlns:a14="http://schemas.microsoft.com/office/drawing/2010/main"/>
                      </a:ext>
                    </a:extLst>
                  </pic:spPr>
                </pic:pic>
              </a:graphicData>
            </a:graphic>
          </wp:inline>
        </w:drawing>
      </w:r>
    </w:p>
    <w:p w:rsidR="008E26D2" w:rsidRDefault="008E26D2" w:rsidP="00F02A1B">
      <w:r>
        <w:t>Select Network</w:t>
      </w:r>
      <w:r w:rsidR="008B2B65">
        <w:t>, in the adapter 1 leave default NAT. This network interface is used to connect to internet via Natting with the host.</w:t>
      </w:r>
    </w:p>
    <w:p w:rsidR="008E26D2" w:rsidRDefault="008E26D2" w:rsidP="00F02A1B">
      <w:r>
        <w:rPr>
          <w:noProof/>
          <w:lang w:eastAsia="en-US"/>
        </w:rPr>
        <w:drawing>
          <wp:inline distT="0" distB="0" distL="0" distR="0">
            <wp:extent cx="4781550" cy="372847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795" t="7982" r="24359" b="17331"/>
                    <a:stretch/>
                  </pic:blipFill>
                  <pic:spPr bwMode="auto">
                    <a:xfrm>
                      <a:off x="0" y="0"/>
                      <a:ext cx="4786026" cy="3731961"/>
                    </a:xfrm>
                    <a:prstGeom prst="rect">
                      <a:avLst/>
                    </a:prstGeom>
                    <a:ln>
                      <a:noFill/>
                    </a:ln>
                    <a:extLst>
                      <a:ext uri="{53640926-AAD7-44D8-BBD7-CCE9431645EC}">
                        <a14:shadowObscured xmlns:a14="http://schemas.microsoft.com/office/drawing/2010/main"/>
                      </a:ext>
                    </a:extLst>
                  </pic:spPr>
                </pic:pic>
              </a:graphicData>
            </a:graphic>
          </wp:inline>
        </w:drawing>
      </w:r>
    </w:p>
    <w:p w:rsidR="008B2B65" w:rsidRDefault="008B2B65" w:rsidP="00F02A1B">
      <w:r>
        <w:lastRenderedPageBreak/>
        <w:t>In the Adapter 2, select enable and select the host only adapter we created early</w:t>
      </w:r>
    </w:p>
    <w:p w:rsidR="008B2B65" w:rsidRDefault="008B2B65" w:rsidP="00F02A1B">
      <w:r>
        <w:rPr>
          <w:noProof/>
          <w:lang w:eastAsia="en-US"/>
        </w:rPr>
        <w:drawing>
          <wp:inline distT="0" distB="0" distL="0" distR="0">
            <wp:extent cx="6115050" cy="4039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5050" cy="4039235"/>
                    </a:xfrm>
                    <a:prstGeom prst="rect">
                      <a:avLst/>
                    </a:prstGeom>
                  </pic:spPr>
                </pic:pic>
              </a:graphicData>
            </a:graphic>
          </wp:inline>
        </w:drawing>
      </w:r>
    </w:p>
    <w:p w:rsidR="008B2B65" w:rsidRDefault="008B2B65" w:rsidP="00F02A1B">
      <w:r>
        <w:t>Click on storage , under IDE  select empty. Click on the CD icon on the Optical drive and select the OS image stored on the host</w:t>
      </w:r>
    </w:p>
    <w:p w:rsidR="008B2B65" w:rsidRDefault="008B2B65" w:rsidP="00F02A1B">
      <w:r>
        <w:rPr>
          <w:noProof/>
          <w:lang w:eastAsia="en-US"/>
        </w:rPr>
        <w:drawing>
          <wp:inline distT="0" distB="0" distL="0" distR="0">
            <wp:extent cx="4532700" cy="32670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321" t="11117" r="25321" b="25598"/>
                    <a:stretch/>
                  </pic:blipFill>
                  <pic:spPr bwMode="auto">
                    <a:xfrm>
                      <a:off x="0" y="0"/>
                      <a:ext cx="4544800" cy="3275797"/>
                    </a:xfrm>
                    <a:prstGeom prst="rect">
                      <a:avLst/>
                    </a:prstGeom>
                    <a:ln>
                      <a:noFill/>
                    </a:ln>
                    <a:extLst>
                      <a:ext uri="{53640926-AAD7-44D8-BBD7-CCE9431645EC}">
                        <a14:shadowObscured xmlns:a14="http://schemas.microsoft.com/office/drawing/2010/main"/>
                      </a:ext>
                    </a:extLst>
                  </pic:spPr>
                </pic:pic>
              </a:graphicData>
            </a:graphic>
          </wp:inline>
        </w:drawing>
      </w:r>
    </w:p>
    <w:p w:rsidR="008B2B65" w:rsidRDefault="008B2B65" w:rsidP="008B2B65">
      <w:pPr>
        <w:pStyle w:val="Heading2"/>
      </w:pPr>
      <w:bookmarkStart w:id="4" w:name="_Toc505442033"/>
      <w:r>
        <w:lastRenderedPageBreak/>
        <w:t>Install CentOs</w:t>
      </w:r>
      <w:bookmarkEnd w:id="4"/>
    </w:p>
    <w:p w:rsidR="008B2B65" w:rsidRDefault="008B2B65" w:rsidP="008B2B65">
      <w:r>
        <w:t>Double click on the new virtual machine to start the machine</w:t>
      </w:r>
    </w:p>
    <w:p w:rsidR="008B2B65" w:rsidRDefault="008B2B65" w:rsidP="008B2B65">
      <w:r>
        <w:t>Once booted, select install Centos</w:t>
      </w:r>
    </w:p>
    <w:p w:rsidR="008B2B65" w:rsidRDefault="008B2B65" w:rsidP="008B2B65">
      <w:r>
        <w:t>Select language for installation as English and click continue</w:t>
      </w:r>
    </w:p>
    <w:p w:rsidR="008B2B65" w:rsidRDefault="008B2B65" w:rsidP="008B2B65">
      <w:r w:rsidRPr="00964B7F">
        <w:rPr>
          <w:noProof/>
          <w:lang w:eastAsia="en-US"/>
        </w:rPr>
        <w:drawing>
          <wp:inline distT="0" distB="0" distL="0" distR="0">
            <wp:extent cx="5980068" cy="4162425"/>
            <wp:effectExtent l="0" t="0" r="1905" b="0"/>
            <wp:docPr id="21" name="Picture 21" descr="C:\Users\sathis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hish\Desktop\Captur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566" r="25152" b="4771"/>
                    <a:stretch/>
                  </pic:blipFill>
                  <pic:spPr bwMode="auto">
                    <a:xfrm>
                      <a:off x="0" y="0"/>
                      <a:ext cx="5984661" cy="4165622"/>
                    </a:xfrm>
                    <a:prstGeom prst="rect">
                      <a:avLst/>
                    </a:prstGeom>
                    <a:noFill/>
                    <a:ln>
                      <a:noFill/>
                    </a:ln>
                    <a:extLst>
                      <a:ext uri="{53640926-AAD7-44D8-BBD7-CCE9431645EC}">
                        <a14:shadowObscured xmlns:a14="http://schemas.microsoft.com/office/drawing/2010/main"/>
                      </a:ext>
                    </a:extLst>
                  </pic:spPr>
                </pic:pic>
              </a:graphicData>
            </a:graphic>
          </wp:inline>
        </w:drawing>
      </w:r>
    </w:p>
    <w:p w:rsidR="008B2B65" w:rsidRDefault="008B2B65" w:rsidP="008B2B65">
      <w:r>
        <w:t xml:space="preserve">If your mouse </w:t>
      </w:r>
      <w:r w:rsidR="00A016F1">
        <w:t>is trapped inside the virtual box, press “CTRL” key on the right hand side of the keyboard to release the same.</w:t>
      </w:r>
    </w:p>
    <w:p w:rsidR="00A016F1" w:rsidRDefault="00A016F1" w:rsidP="008B2B65">
      <w:r>
        <w:t>If you double click inside the virtual box, you will be able to use the mouse inside the guest machine.</w:t>
      </w:r>
    </w:p>
    <w:p w:rsidR="00A016F1" w:rsidRDefault="00A016F1" w:rsidP="008B2B65">
      <w:r>
        <w:lastRenderedPageBreak/>
        <w:t xml:space="preserve">In the next screen, select software selection </w:t>
      </w:r>
      <w:r w:rsidRPr="00895168">
        <w:rPr>
          <w:noProof/>
          <w:lang w:eastAsia="en-US"/>
        </w:rPr>
        <w:drawing>
          <wp:inline distT="0" distB="0" distL="0" distR="0">
            <wp:extent cx="4991100" cy="2806123"/>
            <wp:effectExtent l="0" t="0" r="0" b="0"/>
            <wp:docPr id="24" name="Picture 24" descr="C:\Users\sathish\Desktop\sn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thish\Desktop\snap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2342" cy="2806821"/>
                    </a:xfrm>
                    <a:prstGeom prst="rect">
                      <a:avLst/>
                    </a:prstGeom>
                    <a:noFill/>
                    <a:ln>
                      <a:noFill/>
                    </a:ln>
                  </pic:spPr>
                </pic:pic>
              </a:graphicData>
            </a:graphic>
          </wp:inline>
        </w:drawing>
      </w:r>
    </w:p>
    <w:p w:rsidR="00A016F1" w:rsidRDefault="00A016F1" w:rsidP="008B2B65">
      <w:r>
        <w:t>Select server with GUI</w:t>
      </w:r>
    </w:p>
    <w:p w:rsidR="00A016F1" w:rsidRDefault="00A016F1" w:rsidP="008B2B65">
      <w:r>
        <w:rPr>
          <w:noProof/>
          <w:lang w:eastAsia="en-US"/>
        </w:rPr>
        <w:drawing>
          <wp:inline distT="0" distB="0" distL="0" distR="0">
            <wp:extent cx="6038850" cy="429701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0994"/>
                    <a:stretch/>
                  </pic:blipFill>
                  <pic:spPr bwMode="auto">
                    <a:xfrm>
                      <a:off x="0" y="0"/>
                      <a:ext cx="6043462" cy="4300296"/>
                    </a:xfrm>
                    <a:prstGeom prst="rect">
                      <a:avLst/>
                    </a:prstGeom>
                    <a:ln>
                      <a:noFill/>
                    </a:ln>
                    <a:extLst>
                      <a:ext uri="{53640926-AAD7-44D8-BBD7-CCE9431645EC}">
                        <a14:shadowObscured xmlns:a14="http://schemas.microsoft.com/office/drawing/2010/main"/>
                      </a:ext>
                    </a:extLst>
                  </pic:spPr>
                </pic:pic>
              </a:graphicData>
            </a:graphic>
          </wp:inline>
        </w:drawing>
      </w:r>
    </w:p>
    <w:p w:rsidR="00A016F1" w:rsidRDefault="00A016F1" w:rsidP="008B2B65"/>
    <w:p w:rsidR="00A016F1" w:rsidRDefault="00A016F1" w:rsidP="008B2B65"/>
    <w:p w:rsidR="00A016F1" w:rsidRDefault="00A016F1" w:rsidP="008B2B65">
      <w:r>
        <w:lastRenderedPageBreak/>
        <w:t>Click on installation destination and click done</w:t>
      </w:r>
    </w:p>
    <w:p w:rsidR="00A016F1" w:rsidRDefault="00A016F1" w:rsidP="008B2B65">
      <w:r>
        <w:rPr>
          <w:noProof/>
          <w:lang w:eastAsia="en-US"/>
        </w:rPr>
        <w:drawing>
          <wp:inline distT="0" distB="0" distL="0" distR="0">
            <wp:extent cx="5800725" cy="43295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4680"/>
                    <a:stretch/>
                  </pic:blipFill>
                  <pic:spPr bwMode="auto">
                    <a:xfrm>
                      <a:off x="0" y="0"/>
                      <a:ext cx="5801739" cy="4330319"/>
                    </a:xfrm>
                    <a:prstGeom prst="rect">
                      <a:avLst/>
                    </a:prstGeom>
                    <a:ln>
                      <a:noFill/>
                    </a:ln>
                    <a:extLst>
                      <a:ext uri="{53640926-AAD7-44D8-BBD7-CCE9431645EC}">
                        <a14:shadowObscured xmlns:a14="http://schemas.microsoft.com/office/drawing/2010/main"/>
                      </a:ext>
                    </a:extLst>
                  </pic:spPr>
                </pic:pic>
              </a:graphicData>
            </a:graphic>
          </wp:inline>
        </w:drawing>
      </w:r>
    </w:p>
    <w:p w:rsidR="008B2B65" w:rsidRDefault="00A016F1" w:rsidP="00F02A1B">
      <w:r>
        <w:t>Click Begin installation</w:t>
      </w:r>
    </w:p>
    <w:p w:rsidR="00A016F1" w:rsidRDefault="00A016F1" w:rsidP="00F02A1B">
      <w:r>
        <w:rPr>
          <w:noProof/>
          <w:lang w:eastAsia="en-US"/>
        </w:rPr>
        <w:drawing>
          <wp:inline distT="0" distB="0" distL="0" distR="0">
            <wp:extent cx="451485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4039"/>
                    <a:stretch/>
                  </pic:blipFill>
                  <pic:spPr bwMode="auto">
                    <a:xfrm>
                      <a:off x="0" y="0"/>
                      <a:ext cx="4514850" cy="3341370"/>
                    </a:xfrm>
                    <a:prstGeom prst="rect">
                      <a:avLst/>
                    </a:prstGeom>
                    <a:ln>
                      <a:noFill/>
                    </a:ln>
                    <a:extLst>
                      <a:ext uri="{53640926-AAD7-44D8-BBD7-CCE9431645EC}">
                        <a14:shadowObscured xmlns:a14="http://schemas.microsoft.com/office/drawing/2010/main"/>
                      </a:ext>
                    </a:extLst>
                  </pic:spPr>
                </pic:pic>
              </a:graphicData>
            </a:graphic>
          </wp:inline>
        </w:drawing>
      </w:r>
    </w:p>
    <w:p w:rsidR="008B2B65" w:rsidRDefault="00A016F1" w:rsidP="00F02A1B">
      <w:r>
        <w:lastRenderedPageBreak/>
        <w:t>During the installation, set the root password and create a user. Click on root password</w:t>
      </w:r>
    </w:p>
    <w:p w:rsidR="00A016F1" w:rsidRDefault="00A016F1" w:rsidP="00F02A1B">
      <w:r>
        <w:rPr>
          <w:noProof/>
          <w:lang w:eastAsia="en-US"/>
        </w:rPr>
        <w:drawing>
          <wp:inline distT="0" distB="0" distL="0" distR="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A016F1" w:rsidRDefault="00A016F1" w:rsidP="00F02A1B">
      <w:r>
        <w:t>Set a root password and write it somewhere safe.</w:t>
      </w:r>
    </w:p>
    <w:p w:rsidR="00A016F1" w:rsidRDefault="00A016F1" w:rsidP="00F02A1B">
      <w:r w:rsidRPr="00895168">
        <w:rPr>
          <w:noProof/>
          <w:lang w:eastAsia="en-US"/>
        </w:rPr>
        <w:drawing>
          <wp:inline distT="0" distB="0" distL="0" distR="0">
            <wp:extent cx="5943600" cy="3341643"/>
            <wp:effectExtent l="0" t="0" r="0" b="0"/>
            <wp:docPr id="25" name="Picture 25" descr="C:\Users\sathish\Desktop\sn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thish\Desktop\snap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016F1" w:rsidRDefault="00A016F1" w:rsidP="00F02A1B">
      <w:r>
        <w:t>Note : If you have a simple password, you have to press done twice to use a simple password</w:t>
      </w:r>
    </w:p>
    <w:p w:rsidR="00A016F1" w:rsidRDefault="00A016F1" w:rsidP="00F02A1B"/>
    <w:p w:rsidR="00A016F1" w:rsidRDefault="00A016F1" w:rsidP="00F02A1B"/>
    <w:p w:rsidR="00A016F1" w:rsidRDefault="00A016F1" w:rsidP="00F02A1B">
      <w:r>
        <w:lastRenderedPageBreak/>
        <w:t>Crete a user by providing a full name, password. Make sure you select the “Make this user administrator”</w:t>
      </w:r>
    </w:p>
    <w:p w:rsidR="00A016F1" w:rsidRDefault="00A016F1" w:rsidP="00F02A1B">
      <w:r w:rsidRPr="00895168">
        <w:rPr>
          <w:noProof/>
          <w:lang w:eastAsia="en-US"/>
        </w:rPr>
        <w:drawing>
          <wp:inline distT="0" distB="0" distL="0" distR="0">
            <wp:extent cx="5943600" cy="3341643"/>
            <wp:effectExtent l="0" t="0" r="0" b="0"/>
            <wp:docPr id="26" name="Picture 26" descr="C:\Users\sathish\Desktop\sna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thish\Desktop\snap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E26D2" w:rsidRDefault="00A016F1" w:rsidP="00F02A1B">
      <w:r>
        <w:t>After installation is completed, it will ask you to restart. Click reboot to restart the server.</w:t>
      </w:r>
    </w:p>
    <w:p w:rsidR="00A016F1" w:rsidRDefault="00A016F1" w:rsidP="00F02A1B">
      <w:r>
        <w:t>After reboot, you will see the below screen.</w:t>
      </w:r>
    </w:p>
    <w:p w:rsidR="00A016F1" w:rsidRDefault="00A016F1" w:rsidP="00F02A1B">
      <w:r>
        <w:rPr>
          <w:noProof/>
          <w:lang w:eastAsia="en-US"/>
        </w:rPr>
        <w:drawing>
          <wp:inline distT="0" distB="0" distL="0" distR="0">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A016F1" w:rsidRDefault="00A016F1" w:rsidP="00F02A1B">
      <w:r>
        <w:t>Click on License information and accept the EULA</w:t>
      </w:r>
    </w:p>
    <w:p w:rsidR="00A016F1" w:rsidRDefault="00A016F1" w:rsidP="00F02A1B">
      <w:r>
        <w:rPr>
          <w:noProof/>
          <w:lang w:eastAsia="en-US"/>
        </w:rPr>
        <w:lastRenderedPageBreak/>
        <w:drawing>
          <wp:inline distT="0" distB="0" distL="0" distR="0">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A016F1" w:rsidRDefault="00A016F1" w:rsidP="00F02A1B">
      <w:r>
        <w:t>Select Network and HOST Name and enable both the network adapters</w:t>
      </w:r>
    </w:p>
    <w:p w:rsidR="00A016F1" w:rsidRDefault="00A016F1" w:rsidP="00F02A1B">
      <w:r>
        <w:rPr>
          <w:noProof/>
          <w:lang w:eastAsia="en-US"/>
        </w:rPr>
        <w:drawing>
          <wp:inline distT="0" distB="0" distL="0" distR="0">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B75A55" w:rsidRDefault="00B75A55" w:rsidP="00F02A1B"/>
    <w:p w:rsidR="00B75A55" w:rsidRDefault="00B75A55" w:rsidP="00F02A1B">
      <w:r>
        <w:t>Toggle the switch to ON</w:t>
      </w:r>
    </w:p>
    <w:p w:rsidR="00B75A55" w:rsidRDefault="00B75A55" w:rsidP="00F02A1B">
      <w:r>
        <w:rPr>
          <w:noProof/>
          <w:lang w:eastAsia="en-US"/>
        </w:rPr>
        <w:lastRenderedPageBreak/>
        <w:drawing>
          <wp:inline distT="0" distB="0" distL="0" distR="0">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B75A55" w:rsidRDefault="00B75A55" w:rsidP="00F02A1B">
      <w:r>
        <w:t>Click on the user created during installation and enter the password to login to the server.</w:t>
      </w:r>
    </w:p>
    <w:p w:rsidR="00B75A55" w:rsidRDefault="00B75A55" w:rsidP="00F02A1B">
      <w:r>
        <w:rPr>
          <w:noProof/>
          <w:lang w:eastAsia="en-US"/>
        </w:rPr>
        <w:drawing>
          <wp:inline distT="0" distB="0" distL="0" distR="0">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010993" w:rsidRDefault="00010993" w:rsidP="00F02A1B"/>
    <w:p w:rsidR="00010993" w:rsidRDefault="00010993" w:rsidP="00F02A1B">
      <w:r>
        <w:t xml:space="preserve">Right click and select “Open Terminal” </w:t>
      </w:r>
    </w:p>
    <w:p w:rsidR="00010993" w:rsidRDefault="00010993" w:rsidP="00F02A1B"/>
    <w:p w:rsidR="00010993" w:rsidRDefault="00010993" w:rsidP="00F02A1B"/>
    <w:p w:rsidR="00010993" w:rsidRDefault="00010993" w:rsidP="00F02A1B">
      <w:r>
        <w:rPr>
          <w:noProof/>
          <w:lang w:eastAsia="en-US"/>
        </w:rPr>
        <w:lastRenderedPageBreak/>
        <w:drawing>
          <wp:inline distT="0" distB="0" distL="0" distR="0">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010993" w:rsidRDefault="00010993" w:rsidP="00F02A1B"/>
    <w:p w:rsidR="00010993" w:rsidRDefault="00010993" w:rsidP="00F02A1B">
      <w:r>
        <w:t>In the terminal enter the below command to get latest update</w:t>
      </w:r>
    </w:p>
    <w:p w:rsidR="00010993" w:rsidRDefault="00010993" w:rsidP="00010993">
      <w:pPr>
        <w:pStyle w:val="output"/>
      </w:pPr>
      <w:r>
        <w:t>sudo yum update</w:t>
      </w:r>
    </w:p>
    <w:p w:rsidR="00010993" w:rsidRDefault="00010993" w:rsidP="00010993">
      <w:r>
        <w:rPr>
          <w:noProof/>
          <w:lang w:eastAsia="en-US"/>
        </w:rPr>
        <w:drawing>
          <wp:inline distT="0" distB="0" distL="0" distR="0">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010993" w:rsidRDefault="00010993" w:rsidP="00010993">
      <w:r>
        <w:t>Enter the password of the user to get sudo permission</w:t>
      </w:r>
    </w:p>
    <w:p w:rsidR="00010993" w:rsidRDefault="00010993" w:rsidP="00010993">
      <w:r>
        <w:lastRenderedPageBreak/>
        <w:t>Once update is completed, enter the below command to install developer tools and kernel packages</w:t>
      </w:r>
    </w:p>
    <w:p w:rsidR="00010993" w:rsidRDefault="00010993" w:rsidP="00010993">
      <w:pPr>
        <w:pStyle w:val="output"/>
      </w:pPr>
      <w:r>
        <w:t>sudo</w:t>
      </w:r>
      <w:r w:rsidRPr="007813C5">
        <w:t>yum group install "Development Tools"</w:t>
      </w:r>
    </w:p>
    <w:p w:rsidR="00010993" w:rsidRDefault="00010993" w:rsidP="00010993">
      <w:pPr>
        <w:pStyle w:val="output"/>
      </w:pPr>
      <w:r>
        <w:t>sudo</w:t>
      </w:r>
      <w:r w:rsidRPr="000F3388">
        <w:t>yum install kernal*</w:t>
      </w:r>
    </w:p>
    <w:p w:rsidR="00010993" w:rsidRDefault="00010993" w:rsidP="00010993">
      <w:r>
        <w:t>Once the installation done, select “insert Guest Additional CD image” in devices menu as shown below.</w:t>
      </w:r>
    </w:p>
    <w:p w:rsidR="00010993" w:rsidRDefault="00010993" w:rsidP="00010993">
      <w:r>
        <w:rPr>
          <w:noProof/>
          <w:lang w:eastAsia="en-US"/>
        </w:rPr>
        <w:drawing>
          <wp:inline distT="0" distB="0" distL="0" distR="0">
            <wp:extent cx="6115050" cy="3437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5050" cy="3437890"/>
                    </a:xfrm>
                    <a:prstGeom prst="rect">
                      <a:avLst/>
                    </a:prstGeom>
                  </pic:spPr>
                </pic:pic>
              </a:graphicData>
            </a:graphic>
          </wp:inline>
        </w:drawing>
      </w:r>
    </w:p>
    <w:p w:rsidR="00010993" w:rsidRDefault="00010993" w:rsidP="00010993">
      <w:r>
        <w:t>Once its mounted, it will prompt you to run a script and follow on screen instruction. After the installation you will be able to easily navigate between guest and host machines.</w:t>
      </w:r>
    </w:p>
    <w:p w:rsidR="00213EEF" w:rsidRDefault="00204149" w:rsidP="004C1A3C">
      <w:r>
        <w:t>Shut down the machine.</w:t>
      </w:r>
    </w:p>
    <w:p w:rsidR="00513C09" w:rsidRDefault="00513C09" w:rsidP="00513C09">
      <w:pPr>
        <w:pStyle w:val="Heading1"/>
      </w:pPr>
      <w:r>
        <w:t>Configure nagios centos system:</w:t>
      </w:r>
    </w:p>
    <w:p w:rsidR="00513C09" w:rsidRDefault="00513C09" w:rsidP="004C1A3C">
      <w:r>
        <w:t>We have to disable the selinux ,</w:t>
      </w:r>
    </w:p>
    <w:p w:rsidR="00513C09" w:rsidRDefault="00513C09" w:rsidP="00513C09">
      <w:pPr>
        <w:pStyle w:val="output"/>
      </w:pPr>
      <w:r>
        <w:t xml:space="preserve">[root@10 zippyops]# vi /etc/selinux/config </w:t>
      </w:r>
    </w:p>
    <w:p w:rsidR="00513C09" w:rsidRDefault="00513C09" w:rsidP="00513C09">
      <w:pPr>
        <w:pStyle w:val="output"/>
      </w:pPr>
    </w:p>
    <w:p w:rsidR="00513C09" w:rsidRDefault="00513C09" w:rsidP="00513C09">
      <w:pPr>
        <w:pStyle w:val="output"/>
      </w:pPr>
      <w:r>
        <w:t># This file controls the state of SELinux on the system.</w:t>
      </w:r>
    </w:p>
    <w:p w:rsidR="00513C09" w:rsidRDefault="00513C09" w:rsidP="00513C09">
      <w:pPr>
        <w:pStyle w:val="output"/>
      </w:pPr>
      <w:r>
        <w:t># SELINUX= can take one of these three values:</w:t>
      </w:r>
    </w:p>
    <w:p w:rsidR="00513C09" w:rsidRDefault="00513C09" w:rsidP="00513C09">
      <w:pPr>
        <w:pStyle w:val="output"/>
      </w:pPr>
      <w:r>
        <w:t>#     enforcing - SELinux security policy is enforced.</w:t>
      </w:r>
    </w:p>
    <w:p w:rsidR="00513C09" w:rsidRDefault="00513C09" w:rsidP="00513C09">
      <w:pPr>
        <w:pStyle w:val="output"/>
      </w:pPr>
      <w:r>
        <w:t>#     permissive - SELinux prints warnings instead of enforcing.</w:t>
      </w:r>
    </w:p>
    <w:p w:rsidR="00513C09" w:rsidRDefault="00513C09" w:rsidP="00513C09">
      <w:pPr>
        <w:pStyle w:val="output"/>
      </w:pPr>
      <w:r>
        <w:t>#     disabled - No SELinux policy is loaded.</w:t>
      </w:r>
    </w:p>
    <w:p w:rsidR="00513C09" w:rsidRDefault="00513C09" w:rsidP="00513C09">
      <w:pPr>
        <w:pStyle w:val="output"/>
      </w:pPr>
      <w:r>
        <w:t>SELINUX=disabled</w:t>
      </w:r>
    </w:p>
    <w:p w:rsidR="00513C09" w:rsidRDefault="00513C09" w:rsidP="00513C09">
      <w:pPr>
        <w:pStyle w:val="output"/>
      </w:pPr>
      <w:r>
        <w:t># SELINUXTYPE= can take one of three two values:</w:t>
      </w:r>
    </w:p>
    <w:p w:rsidR="00513C09" w:rsidRDefault="00513C09" w:rsidP="00513C09">
      <w:pPr>
        <w:pStyle w:val="output"/>
      </w:pPr>
      <w:r>
        <w:t>#     targeted - Targeted processes are protected,</w:t>
      </w:r>
    </w:p>
    <w:p w:rsidR="00513C09" w:rsidRDefault="00513C09" w:rsidP="00513C09">
      <w:pPr>
        <w:pStyle w:val="output"/>
      </w:pPr>
      <w:r>
        <w:t xml:space="preserve">#     minimum - Modification of targeted policy. Only selected processes are protected. </w:t>
      </w:r>
    </w:p>
    <w:p w:rsidR="00513C09" w:rsidRDefault="00513C09" w:rsidP="00513C09">
      <w:pPr>
        <w:pStyle w:val="output"/>
      </w:pPr>
      <w:r>
        <w:t>#     mls - Multi Level Security protection.</w:t>
      </w:r>
    </w:p>
    <w:p w:rsidR="00513C09" w:rsidRDefault="00513C09" w:rsidP="00513C09">
      <w:pPr>
        <w:pStyle w:val="output"/>
      </w:pPr>
      <w:r>
        <w:t xml:space="preserve">SELINUXTYPE=targeted </w:t>
      </w:r>
    </w:p>
    <w:p w:rsidR="00513C09" w:rsidRDefault="00513C09" w:rsidP="00513C09">
      <w:r>
        <w:lastRenderedPageBreak/>
        <w:t xml:space="preserve">After that , stop the firewalld </w:t>
      </w:r>
      <w:r w:rsidR="005F17C2">
        <w:t>,</w:t>
      </w:r>
    </w:p>
    <w:p w:rsidR="005F17C2" w:rsidRDefault="005F17C2" w:rsidP="005F17C2">
      <w:pPr>
        <w:pStyle w:val="output"/>
      </w:pPr>
      <w:r>
        <w:t>[root@nagios zippyops]# systemctl stop firewalld</w:t>
      </w:r>
    </w:p>
    <w:p w:rsidR="005F17C2" w:rsidRDefault="005F17C2" w:rsidP="005F17C2">
      <w:pPr>
        <w:pStyle w:val="output"/>
      </w:pPr>
      <w:r>
        <w:t>[root@nagios zippyops]# systemctl status firewalld</w:t>
      </w:r>
    </w:p>
    <w:p w:rsidR="005F17C2" w:rsidRDefault="005F17C2" w:rsidP="005F17C2">
      <w:pPr>
        <w:pStyle w:val="output"/>
      </w:pPr>
      <w:r>
        <w:t>● firewalld.service - firewalld - dynamic firewall daemon</w:t>
      </w:r>
    </w:p>
    <w:p w:rsidR="005F17C2" w:rsidRDefault="005F17C2" w:rsidP="005F17C2">
      <w:pPr>
        <w:pStyle w:val="output"/>
      </w:pPr>
      <w:r>
        <w:t xml:space="preserve">   Loaded: loaded (/usr/lib/systemd/system/firewalld.service; enabled; vendor preset: enabled)</w:t>
      </w:r>
    </w:p>
    <w:p w:rsidR="005F17C2" w:rsidRDefault="005F17C2" w:rsidP="005F17C2">
      <w:pPr>
        <w:pStyle w:val="output"/>
      </w:pPr>
      <w:r>
        <w:t xml:space="preserve">   Active: inactive (dead) since Mon 2018-06-11 02:09:37 EDT; 7s ago</w:t>
      </w:r>
    </w:p>
    <w:p w:rsidR="005F17C2" w:rsidRDefault="005F17C2" w:rsidP="005F17C2">
      <w:pPr>
        <w:pStyle w:val="output"/>
      </w:pPr>
      <w:r>
        <w:t xml:space="preserve">     Docs: man:firewalld(1)</w:t>
      </w:r>
    </w:p>
    <w:p w:rsidR="005F17C2" w:rsidRDefault="005F17C2" w:rsidP="005F17C2">
      <w:pPr>
        <w:pStyle w:val="output"/>
      </w:pPr>
      <w:r>
        <w:t xml:space="preserve">  Process: 738 ExecStart=/usr/sbin/firewalld --nofork --nopid $FIREWALLD_ARGS (code=exited, status=0/SUCCESS)</w:t>
      </w:r>
    </w:p>
    <w:p w:rsidR="005F17C2" w:rsidRDefault="005F17C2" w:rsidP="005F17C2">
      <w:pPr>
        <w:pStyle w:val="output"/>
      </w:pPr>
      <w:r>
        <w:t xml:space="preserve"> Main PID: 738 (code=exited, status=0/SUCCESS)</w:t>
      </w:r>
    </w:p>
    <w:p w:rsidR="005F17C2" w:rsidRDefault="005F17C2" w:rsidP="005F17C2">
      <w:pPr>
        <w:pStyle w:val="output"/>
      </w:pPr>
    </w:p>
    <w:p w:rsidR="005F17C2" w:rsidRDefault="005F17C2" w:rsidP="005F17C2">
      <w:pPr>
        <w:pStyle w:val="output"/>
      </w:pPr>
      <w:r>
        <w:t>Jun 11 02:00:51 localhost.localdomain systemd[1]: Starting firewalld - dynami...</w:t>
      </w:r>
    </w:p>
    <w:p w:rsidR="005F17C2" w:rsidRDefault="005F17C2" w:rsidP="005F17C2">
      <w:pPr>
        <w:pStyle w:val="output"/>
      </w:pPr>
      <w:r>
        <w:t>Jun 11 02:00:55 localhost.localdomain systemd[1]: Started firewalld - dynamic...</w:t>
      </w:r>
    </w:p>
    <w:p w:rsidR="005F17C2" w:rsidRDefault="005F17C2" w:rsidP="005F17C2">
      <w:pPr>
        <w:pStyle w:val="output"/>
      </w:pPr>
      <w:r>
        <w:t>Jun 11 02:09:36 nagios.zippyops.com systemd[1]: Stopping firewalld - dynamic....</w:t>
      </w:r>
    </w:p>
    <w:p w:rsidR="005F17C2" w:rsidRDefault="005F17C2" w:rsidP="005F17C2">
      <w:pPr>
        <w:pStyle w:val="output"/>
      </w:pPr>
      <w:r>
        <w:t>Jun 11 02:09:37 nagios.zippyops.com systemd[1]: Stopped firewalld - dynamic ....</w:t>
      </w:r>
    </w:p>
    <w:p w:rsidR="005F17C2" w:rsidRDefault="005F17C2" w:rsidP="005F17C2">
      <w:pPr>
        <w:pStyle w:val="output"/>
      </w:pPr>
      <w:r>
        <w:t>Hint: Some lines were ellipsized, use -l to show in full.</w:t>
      </w:r>
    </w:p>
    <w:p w:rsidR="005F17C2" w:rsidRDefault="005F17C2" w:rsidP="005F17C2">
      <w:pPr>
        <w:pStyle w:val="output"/>
      </w:pPr>
      <w:r>
        <w:t>[root@nagios zippyops]#</w:t>
      </w:r>
    </w:p>
    <w:p w:rsidR="005F17C2" w:rsidRDefault="005F17C2" w:rsidP="005F17C2">
      <w:pPr>
        <w:pStyle w:val="Heading1"/>
      </w:pPr>
      <w:r>
        <w:t>Install Prerequisites :</w:t>
      </w:r>
    </w:p>
    <w:p w:rsidR="005F17C2" w:rsidRDefault="005F17C2" w:rsidP="005F17C2">
      <w:r>
        <w:t>We now need to install the programs that Core will need in order to function / install properly</w:t>
      </w:r>
    </w:p>
    <w:p w:rsidR="00513C09" w:rsidRDefault="005F17C2" w:rsidP="005F17C2">
      <w:pPr>
        <w:pStyle w:val="output"/>
      </w:pPr>
      <w:r w:rsidRPr="005F17C2">
        <w:t>[root@nagios zippyops]# yum install httpd php php-cli gcc glibc glibc-common gd gd-devel net-snmp openssl-devel wget unzip</w:t>
      </w:r>
    </w:p>
    <w:p w:rsidR="00513C09" w:rsidRDefault="005F17C2" w:rsidP="004C1A3C">
      <w:r>
        <w:t>To start apache service :</w:t>
      </w:r>
    </w:p>
    <w:p w:rsidR="005F17C2" w:rsidRDefault="005F17C2" w:rsidP="005F17C2">
      <w:pPr>
        <w:pStyle w:val="output"/>
      </w:pPr>
      <w:r>
        <w:t>[root@nagios zippyops]# service httpd start</w:t>
      </w:r>
    </w:p>
    <w:p w:rsidR="005F17C2" w:rsidRDefault="005F17C2" w:rsidP="005F17C2">
      <w:pPr>
        <w:pStyle w:val="output"/>
      </w:pPr>
      <w:r>
        <w:t>Redirecting to /bin/systemctl start httpd.service</w:t>
      </w:r>
    </w:p>
    <w:p w:rsidR="005F17C2" w:rsidRDefault="005F17C2" w:rsidP="005F17C2">
      <w:pPr>
        <w:pStyle w:val="output"/>
      </w:pPr>
      <w:r>
        <w:t>[root@nagios zippyops]# service httpd status</w:t>
      </w:r>
    </w:p>
    <w:p w:rsidR="005F17C2" w:rsidRDefault="005F17C2" w:rsidP="005F17C2">
      <w:pPr>
        <w:pStyle w:val="output"/>
      </w:pPr>
      <w:r>
        <w:t>Redirecting to /bin/systemctl status httpd.service</w:t>
      </w:r>
    </w:p>
    <w:p w:rsidR="005F17C2" w:rsidRDefault="005F17C2" w:rsidP="005F17C2">
      <w:pPr>
        <w:pStyle w:val="output"/>
      </w:pPr>
      <w:r>
        <w:t>● httpd.service - The Apache HTTP Server</w:t>
      </w:r>
    </w:p>
    <w:p w:rsidR="005F17C2" w:rsidRDefault="005F17C2" w:rsidP="005F17C2">
      <w:pPr>
        <w:pStyle w:val="output"/>
      </w:pPr>
      <w:r>
        <w:t xml:space="preserve">   Loaded: loaded (/usr/lib/systemd/system/httpd.service; disabled; vendor preset: disabled)</w:t>
      </w:r>
    </w:p>
    <w:p w:rsidR="005F17C2" w:rsidRDefault="005F17C2" w:rsidP="005F17C2">
      <w:pPr>
        <w:pStyle w:val="output"/>
      </w:pPr>
      <w:r>
        <w:t xml:space="preserve">   Active: active (running) since Mon 2018-06-11 02:15:15 EDT; 5s ago</w:t>
      </w:r>
    </w:p>
    <w:p w:rsidR="005F17C2" w:rsidRDefault="005F17C2" w:rsidP="005F17C2">
      <w:pPr>
        <w:pStyle w:val="output"/>
      </w:pPr>
      <w:r>
        <w:t xml:space="preserve">     Docs: man:httpd(8)</w:t>
      </w:r>
    </w:p>
    <w:p w:rsidR="005F17C2" w:rsidRDefault="005F17C2" w:rsidP="005F17C2">
      <w:pPr>
        <w:pStyle w:val="output"/>
      </w:pPr>
      <w:r>
        <w:t xml:space="preserve">           man:apachectl(8)</w:t>
      </w:r>
    </w:p>
    <w:p w:rsidR="005F17C2" w:rsidRDefault="005F17C2" w:rsidP="005F17C2">
      <w:pPr>
        <w:pStyle w:val="output"/>
      </w:pPr>
      <w:r>
        <w:t xml:space="preserve"> Main PID: 3428 (httpd)</w:t>
      </w:r>
    </w:p>
    <w:p w:rsidR="005F17C2" w:rsidRDefault="005F17C2" w:rsidP="005F17C2">
      <w:pPr>
        <w:pStyle w:val="output"/>
      </w:pPr>
      <w:r>
        <w:t xml:space="preserve">   Status: "Processing requests..."</w:t>
      </w:r>
    </w:p>
    <w:p w:rsidR="005F17C2" w:rsidRDefault="005F17C2" w:rsidP="005F17C2">
      <w:pPr>
        <w:pStyle w:val="output"/>
      </w:pPr>
      <w:r>
        <w:t xml:space="preserve">    Tasks: 6</w:t>
      </w:r>
    </w:p>
    <w:p w:rsidR="005F17C2" w:rsidRDefault="005F17C2" w:rsidP="005F17C2">
      <w:pPr>
        <w:pStyle w:val="output"/>
      </w:pPr>
      <w:r>
        <w:t xml:space="preserve">   CGroup: /system.slice/httpd.service</w:t>
      </w:r>
    </w:p>
    <w:p w:rsidR="005F17C2" w:rsidRDefault="005F17C2" w:rsidP="005F17C2">
      <w:pPr>
        <w:pStyle w:val="output"/>
      </w:pPr>
      <w:r>
        <w:t xml:space="preserve">           ├─3428 /usr/sbin/httpd -DFOREGROUND</w:t>
      </w:r>
    </w:p>
    <w:p w:rsidR="005F17C2" w:rsidRDefault="005F17C2" w:rsidP="005F17C2">
      <w:pPr>
        <w:pStyle w:val="output"/>
      </w:pPr>
      <w:r>
        <w:t xml:space="preserve">           ├─3433 /usr/sbin/httpd -DFOREGROUND</w:t>
      </w:r>
    </w:p>
    <w:p w:rsidR="005F17C2" w:rsidRDefault="005F17C2" w:rsidP="005F17C2">
      <w:pPr>
        <w:pStyle w:val="output"/>
      </w:pPr>
      <w:r>
        <w:t xml:space="preserve">           ├─3434 /usr/sbin/httpd -DFOREGROUND</w:t>
      </w:r>
    </w:p>
    <w:p w:rsidR="005F17C2" w:rsidRDefault="005F17C2" w:rsidP="005F17C2">
      <w:pPr>
        <w:pStyle w:val="output"/>
      </w:pPr>
      <w:r>
        <w:t xml:space="preserve">           ├─3435 /usr/sbin/httpd -DFOREGROUND</w:t>
      </w:r>
    </w:p>
    <w:p w:rsidR="005F17C2" w:rsidRDefault="005F17C2" w:rsidP="005F17C2">
      <w:pPr>
        <w:pStyle w:val="output"/>
      </w:pPr>
      <w:r>
        <w:t xml:space="preserve">           ├─3436 /usr/sbin/httpd -DFOREGROUND</w:t>
      </w:r>
    </w:p>
    <w:p w:rsidR="005F17C2" w:rsidRDefault="005F17C2" w:rsidP="005F17C2">
      <w:pPr>
        <w:pStyle w:val="output"/>
      </w:pPr>
      <w:r>
        <w:t xml:space="preserve">           └─3437 /usr/sbin/httpd -DFOREGROUND</w:t>
      </w:r>
    </w:p>
    <w:p w:rsidR="005F17C2" w:rsidRDefault="005F17C2" w:rsidP="005F17C2">
      <w:pPr>
        <w:pStyle w:val="output"/>
      </w:pPr>
    </w:p>
    <w:p w:rsidR="005F17C2" w:rsidRDefault="005F17C2" w:rsidP="005F17C2">
      <w:pPr>
        <w:pStyle w:val="output"/>
      </w:pPr>
      <w:r>
        <w:t>Jun 11 02:15:12 nagios.zippyops.com systemd[1]: Starting The Apache HTTP Ser....</w:t>
      </w:r>
    </w:p>
    <w:p w:rsidR="005F17C2" w:rsidRDefault="005F17C2" w:rsidP="005F17C2">
      <w:pPr>
        <w:pStyle w:val="output"/>
      </w:pPr>
      <w:r>
        <w:t>Jun 11 02:15:15 nagios.zippyops.com systemd[1]: Started The Apache HTTP Server.</w:t>
      </w:r>
    </w:p>
    <w:p w:rsidR="005F17C2" w:rsidRDefault="005F17C2" w:rsidP="005F17C2">
      <w:pPr>
        <w:pStyle w:val="output"/>
      </w:pPr>
      <w:r>
        <w:t>Hint: Some lines were ellipsized, use -l to show in full.</w:t>
      </w:r>
    </w:p>
    <w:p w:rsidR="005F17C2" w:rsidRDefault="005F17C2" w:rsidP="005F17C2">
      <w:pPr>
        <w:pStyle w:val="output"/>
      </w:pPr>
      <w:r>
        <w:t>[root@nagios zippyops]#</w:t>
      </w:r>
    </w:p>
    <w:p w:rsidR="005F17C2" w:rsidRDefault="005F17C2" w:rsidP="005F17C2">
      <w:pPr>
        <w:pStyle w:val="Heading1"/>
      </w:pPr>
      <w:r>
        <w:t>Setup User Accounts :</w:t>
      </w:r>
    </w:p>
    <w:p w:rsidR="005F17C2" w:rsidRDefault="005F17C2" w:rsidP="005F17C2">
      <w:r>
        <w:t>Now create a new nagios user account and setup a password to this account</w:t>
      </w:r>
    </w:p>
    <w:p w:rsidR="00513C09" w:rsidRDefault="005F17C2" w:rsidP="005F17C2">
      <w:pPr>
        <w:pStyle w:val="output"/>
      </w:pPr>
      <w:r w:rsidRPr="005F17C2">
        <w:lastRenderedPageBreak/>
        <w:t>[root@nagios zippyops]# useradd nagios</w:t>
      </w:r>
    </w:p>
    <w:p w:rsidR="005F17C2" w:rsidRDefault="005F17C2" w:rsidP="005F17C2">
      <w:pPr>
        <w:pStyle w:val="output"/>
      </w:pPr>
      <w:r w:rsidRPr="005F17C2">
        <w:t>[root@nagios zippyops]# passwd nagios</w:t>
      </w:r>
    </w:p>
    <w:p w:rsidR="005F17C2" w:rsidRDefault="005F17C2" w:rsidP="005F17C2">
      <w:r w:rsidRPr="005F17C2">
        <w:t>Now create a groud for nagios setup “nagcmd” and add nagios user to this group. Also add nagios user in apache group.</w:t>
      </w:r>
    </w:p>
    <w:p w:rsidR="005F17C2" w:rsidRDefault="005F17C2" w:rsidP="005F17C2">
      <w:pPr>
        <w:pStyle w:val="output"/>
      </w:pPr>
      <w:r>
        <w:t>[root@nagios zippyops]# groupadd nagcmd</w:t>
      </w:r>
    </w:p>
    <w:p w:rsidR="005F17C2" w:rsidRDefault="005F17C2" w:rsidP="005F17C2">
      <w:pPr>
        <w:pStyle w:val="output"/>
      </w:pPr>
      <w:r>
        <w:t>[root@nagios zippyops]# usermod -a -G nagcmd nagios</w:t>
      </w:r>
    </w:p>
    <w:p w:rsidR="005F17C2" w:rsidRDefault="005F17C2" w:rsidP="005F17C2">
      <w:pPr>
        <w:pStyle w:val="output"/>
      </w:pPr>
      <w:r>
        <w:t>[root@nagios zippyops]# usermod -a -G nagcmd apache</w:t>
      </w:r>
    </w:p>
    <w:p w:rsidR="005F17C2" w:rsidRDefault="005F17C2" w:rsidP="005F17C2">
      <w:pPr>
        <w:pStyle w:val="Heading1"/>
      </w:pPr>
      <w:r>
        <w:t>Install Nagios Core Service :</w:t>
      </w:r>
    </w:p>
    <w:p w:rsidR="005F17C2" w:rsidRDefault="005F17C2" w:rsidP="005F17C2">
      <w:r>
        <w:t>After installing required dependencies and adding user accounts. Let’s start with Nagios core installation. Download latest Nagios core service from the official site.</w:t>
      </w:r>
    </w:p>
    <w:p w:rsidR="005F17C2" w:rsidRDefault="005F17C2" w:rsidP="005F17C2">
      <w:pPr>
        <w:pStyle w:val="output"/>
      </w:pPr>
      <w:r>
        <w:t>[root@nagios opt]# cd /opt/</w:t>
      </w:r>
    </w:p>
    <w:p w:rsidR="005F17C2" w:rsidRDefault="005F17C2" w:rsidP="005F17C2">
      <w:pPr>
        <w:pStyle w:val="output"/>
      </w:pPr>
      <w:r>
        <w:t>[root@nagios opt]# wget https://assets.nagios.com/downloads/nagioscore/releases/nagios-4.3.4.tar.gz</w:t>
      </w:r>
    </w:p>
    <w:p w:rsidR="005F17C2" w:rsidRDefault="005F17C2" w:rsidP="005F17C2">
      <w:pPr>
        <w:pStyle w:val="output"/>
      </w:pPr>
      <w:r>
        <w:t>--2018-06-11 02:20:58--  https://assets.nagios.com/downloads/nagioscore/releases/nagios-4.3.4.tar.gz</w:t>
      </w:r>
    </w:p>
    <w:p w:rsidR="005F17C2" w:rsidRDefault="005F17C2" w:rsidP="005F17C2">
      <w:pPr>
        <w:pStyle w:val="output"/>
      </w:pPr>
      <w:r>
        <w:t>Resolving assets.nagios.com (assets.nagios.com)... 72.14.181.71, 2600:3c00::f03c:91ff:fedf:b821</w:t>
      </w:r>
    </w:p>
    <w:p w:rsidR="005F17C2" w:rsidRDefault="005F17C2" w:rsidP="005F17C2">
      <w:pPr>
        <w:pStyle w:val="output"/>
      </w:pPr>
      <w:r>
        <w:t>Connecting to assets.nagios.com (assets.nagios.com)|72.14.181.71|:443... connected.</w:t>
      </w:r>
    </w:p>
    <w:p w:rsidR="005F17C2" w:rsidRDefault="005F17C2" w:rsidP="005F17C2">
      <w:pPr>
        <w:pStyle w:val="output"/>
      </w:pPr>
      <w:r>
        <w:t>HTTP request sent, awaiting response... 200 OK</w:t>
      </w:r>
    </w:p>
    <w:p w:rsidR="005F17C2" w:rsidRDefault="005F17C2" w:rsidP="005F17C2">
      <w:pPr>
        <w:pStyle w:val="output"/>
      </w:pPr>
      <w:r>
        <w:t>Length: 11101966 (11M) [application/x-gzip]</w:t>
      </w:r>
    </w:p>
    <w:p w:rsidR="005F17C2" w:rsidRDefault="005F17C2" w:rsidP="005F17C2">
      <w:pPr>
        <w:pStyle w:val="output"/>
      </w:pPr>
      <w:r>
        <w:t>Saving to: ‘nagios-4.3.4.tar.gz’</w:t>
      </w:r>
    </w:p>
    <w:p w:rsidR="005F17C2" w:rsidRDefault="005F17C2" w:rsidP="005F17C2">
      <w:pPr>
        <w:pStyle w:val="output"/>
      </w:pPr>
    </w:p>
    <w:p w:rsidR="005F17C2" w:rsidRDefault="005F17C2" w:rsidP="005F17C2">
      <w:pPr>
        <w:pStyle w:val="output"/>
      </w:pPr>
      <w:r>
        <w:t xml:space="preserve">100%[======================================&gt;] 11,101,966  2.63MB/s   in 4.5s   </w:t>
      </w:r>
    </w:p>
    <w:p w:rsidR="005F17C2" w:rsidRDefault="005F17C2" w:rsidP="005F17C2">
      <w:pPr>
        <w:pStyle w:val="output"/>
      </w:pPr>
    </w:p>
    <w:p w:rsidR="005F17C2" w:rsidRDefault="005F17C2" w:rsidP="005F17C2">
      <w:pPr>
        <w:pStyle w:val="output"/>
      </w:pPr>
      <w:r>
        <w:t>2018-06-11 02:21:04 (2.33 MB/s) - ‘nagios-4.3.4.tar.gz’ saved [11101966/11101966]</w:t>
      </w:r>
    </w:p>
    <w:p w:rsidR="005F17C2" w:rsidRDefault="005F17C2" w:rsidP="005F17C2">
      <w:pPr>
        <w:pStyle w:val="output"/>
      </w:pPr>
    </w:p>
    <w:p w:rsidR="005F17C2" w:rsidRDefault="005F17C2" w:rsidP="005F17C2">
      <w:pPr>
        <w:pStyle w:val="output"/>
      </w:pPr>
      <w:r>
        <w:t>[root@nagios opt]# ls</w:t>
      </w:r>
    </w:p>
    <w:p w:rsidR="005F17C2" w:rsidRDefault="005F17C2" w:rsidP="005F17C2">
      <w:pPr>
        <w:pStyle w:val="output"/>
      </w:pPr>
      <w:r>
        <w:t>nagios-4.3.4.tar.gz  rh  VBoxGuestAdditions-5.2.8</w:t>
      </w:r>
    </w:p>
    <w:p w:rsidR="005F17C2" w:rsidRDefault="005F17C2" w:rsidP="005F17C2">
      <w:r>
        <w:t>We have installed the nagios core pakage , we can unzip this package ,</w:t>
      </w:r>
    </w:p>
    <w:p w:rsidR="005F17C2" w:rsidRDefault="005F17C2" w:rsidP="005F17C2">
      <w:pPr>
        <w:pStyle w:val="output"/>
      </w:pPr>
      <w:r>
        <w:t>[root@nagios opt]# tar xzf nagios-4.3.4.tar.gz</w:t>
      </w:r>
    </w:p>
    <w:p w:rsidR="005F17C2" w:rsidRDefault="005F17C2" w:rsidP="005F17C2">
      <w:pPr>
        <w:pStyle w:val="output"/>
      </w:pPr>
      <w:r>
        <w:t>[root@nagios opt]# ls</w:t>
      </w:r>
    </w:p>
    <w:p w:rsidR="005F17C2" w:rsidRDefault="005F17C2" w:rsidP="005F17C2">
      <w:pPr>
        <w:pStyle w:val="output"/>
      </w:pPr>
      <w:r>
        <w:t>nagios-4.3.4  nagios-4.3.4.tar.gz  rh  VBoxGuestAdditions-5.2.8</w:t>
      </w:r>
    </w:p>
    <w:p w:rsidR="005F17C2" w:rsidRDefault="005F17C2" w:rsidP="005F17C2">
      <w:pPr>
        <w:pStyle w:val="output"/>
      </w:pPr>
      <w:r>
        <w:t>[root@nagios opt]#</w:t>
      </w:r>
    </w:p>
    <w:p w:rsidR="005F17C2" w:rsidRDefault="005F17C2" w:rsidP="005F17C2">
      <w:r>
        <w:t>Now we can go inside nagios directory ,</w:t>
      </w:r>
    </w:p>
    <w:p w:rsidR="005F17C2" w:rsidRDefault="005F17C2" w:rsidP="005F17C2">
      <w:pPr>
        <w:pStyle w:val="output"/>
      </w:pPr>
      <w:r>
        <w:t>[root@nagios opt]# cd nagios-4.3.4</w:t>
      </w:r>
    </w:p>
    <w:p w:rsidR="005F17C2" w:rsidRDefault="005F17C2" w:rsidP="005F17C2">
      <w:pPr>
        <w:pStyle w:val="output"/>
      </w:pPr>
      <w:r>
        <w:t>[root@nagios nagios-4.3.4]# ls</w:t>
      </w:r>
    </w:p>
    <w:p w:rsidR="005F17C2" w:rsidRDefault="005F17C2" w:rsidP="005F17C2">
      <w:pPr>
        <w:pStyle w:val="output"/>
      </w:pPr>
      <w:r>
        <w:t>base          CONTRIBUTING.md  INSTALLING    nagios.spec       tap</w:t>
      </w:r>
    </w:p>
    <w:p w:rsidR="005F17C2" w:rsidRDefault="005F17C2" w:rsidP="005F17C2">
      <w:pPr>
        <w:pStyle w:val="output"/>
      </w:pPr>
      <w:r>
        <w:t>cgi           daemon-init.in   install-sh    nagios.sysconfig  test</w:t>
      </w:r>
    </w:p>
    <w:p w:rsidR="005F17C2" w:rsidRDefault="005F17C2" w:rsidP="005F17C2">
      <w:pPr>
        <w:pStyle w:val="output"/>
      </w:pPr>
      <w:r>
        <w:t>Changelog     docs             LEGAL         openrc-init.in    THANKS</w:t>
      </w:r>
    </w:p>
    <w:p w:rsidR="005F17C2" w:rsidRDefault="005F17C2" w:rsidP="005F17C2">
      <w:pPr>
        <w:pStyle w:val="output"/>
      </w:pPr>
      <w:r>
        <w:t>common        doxy.conf        lib           pkginfo.in        t-tap</w:t>
      </w:r>
    </w:p>
    <w:p w:rsidR="005F17C2" w:rsidRDefault="005F17C2" w:rsidP="005F17C2">
      <w:pPr>
        <w:pStyle w:val="output"/>
      </w:pPr>
      <w:r>
        <w:t>config.guess  functions        LICENSE       README            update-version</w:t>
      </w:r>
    </w:p>
    <w:p w:rsidR="005F17C2" w:rsidRDefault="005F17C2" w:rsidP="005F17C2">
      <w:pPr>
        <w:pStyle w:val="output"/>
      </w:pPr>
      <w:r>
        <w:t>config.sub    html             Makefile.in   README.asciidoc   UPGRADING</w:t>
      </w:r>
    </w:p>
    <w:p w:rsidR="005F17C2" w:rsidRDefault="005F17C2" w:rsidP="005F17C2">
      <w:pPr>
        <w:pStyle w:val="output"/>
      </w:pPr>
      <w:r>
        <w:t>configure     include          make-tarball  sample-config     worker</w:t>
      </w:r>
    </w:p>
    <w:p w:rsidR="005F17C2" w:rsidRDefault="005F17C2" w:rsidP="005F17C2">
      <w:pPr>
        <w:pStyle w:val="output"/>
      </w:pPr>
      <w:r>
        <w:t>configure.ac  indent-all.sh    mkpackage     subst.in          xdata</w:t>
      </w:r>
    </w:p>
    <w:p w:rsidR="005F17C2" w:rsidRDefault="005F17C2" w:rsidP="005F17C2">
      <w:pPr>
        <w:pStyle w:val="output"/>
      </w:pPr>
      <w:r>
        <w:t>contrib       indent.sh        module        t</w:t>
      </w:r>
    </w:p>
    <w:p w:rsidR="005F17C2" w:rsidRDefault="005F17C2" w:rsidP="005F17C2">
      <w:pPr>
        <w:pStyle w:val="output"/>
      </w:pPr>
      <w:r>
        <w:t>[root@nagios nagios-4.3.4]#</w:t>
      </w:r>
    </w:p>
    <w:p w:rsidR="005F17C2" w:rsidRDefault="005F17C2" w:rsidP="005F17C2">
      <w:r>
        <w:t>We can configure this using below command ,</w:t>
      </w:r>
    </w:p>
    <w:p w:rsidR="005F17C2" w:rsidRDefault="005F17C2" w:rsidP="005F17C2">
      <w:pPr>
        <w:pStyle w:val="output"/>
      </w:pPr>
      <w:r w:rsidRPr="005F17C2">
        <w:t>[root@nagios nagios-4.3.4]# ./configure --with-command-group=nagcmd</w:t>
      </w:r>
    </w:p>
    <w:p w:rsidR="005F17C2" w:rsidRDefault="005F17C2" w:rsidP="005F17C2">
      <w:r>
        <w:lastRenderedPageBreak/>
        <w:t>Configuration done means , we can give a command ,</w:t>
      </w:r>
    </w:p>
    <w:p w:rsidR="005F17C2" w:rsidRDefault="00401EE7" w:rsidP="005F17C2">
      <w:pPr>
        <w:pStyle w:val="output"/>
      </w:pPr>
      <w:r w:rsidRPr="00401EE7">
        <w:t>[root@nagios nagios-4.3.4]# make all</w:t>
      </w:r>
    </w:p>
    <w:p w:rsidR="00401EE7" w:rsidRDefault="00401EE7" w:rsidP="00401EE7">
      <w:r>
        <w:t>To compile all files and install ,</w:t>
      </w:r>
    </w:p>
    <w:p w:rsidR="00401EE7" w:rsidRDefault="00401EE7" w:rsidP="00401EE7">
      <w:pPr>
        <w:pStyle w:val="output"/>
      </w:pPr>
      <w:r w:rsidRPr="00401EE7">
        <w:t>[root@nagios nagios-4.3.4]# make install</w:t>
      </w:r>
    </w:p>
    <w:p w:rsidR="00401EE7" w:rsidRDefault="00401EE7" w:rsidP="00401EE7">
      <w:pPr>
        <w:pStyle w:val="output"/>
      </w:pPr>
      <w:r>
        <w:t>[root@nagios nagios-4.3.4]# make install-init</w:t>
      </w:r>
    </w:p>
    <w:p w:rsidR="00401EE7" w:rsidRDefault="00401EE7" w:rsidP="00401EE7">
      <w:pPr>
        <w:pStyle w:val="output"/>
      </w:pPr>
      <w:r>
        <w:t>[root@nagios nagios-4.3.4]# make install-config</w:t>
      </w:r>
    </w:p>
    <w:p w:rsidR="00401EE7" w:rsidRDefault="00401EE7" w:rsidP="00401EE7">
      <w:pPr>
        <w:pStyle w:val="output"/>
      </w:pPr>
      <w:r>
        <w:t>[root@nagios nagios-4.3.4]# make install-commandmode</w:t>
      </w:r>
    </w:p>
    <w:p w:rsidR="00401EE7" w:rsidRDefault="00401EE7" w:rsidP="00401EE7">
      <w:pPr>
        <w:pStyle w:val="output"/>
      </w:pPr>
    </w:p>
    <w:p w:rsidR="00401EE7" w:rsidRDefault="00401EE7" w:rsidP="00401EE7">
      <w:r w:rsidRPr="00401EE7">
        <w:t>Now use below command to setup apache configuration for Nagios installation.</w:t>
      </w:r>
    </w:p>
    <w:p w:rsidR="00401EE7" w:rsidRDefault="00401EE7" w:rsidP="00401EE7">
      <w:pPr>
        <w:pStyle w:val="output"/>
      </w:pPr>
      <w:r w:rsidRPr="00401EE7">
        <w:t>[root@nagios nagios-4.3.4]# make install-webconf</w:t>
      </w:r>
    </w:p>
    <w:p w:rsidR="00401EE7" w:rsidRDefault="00401EE7" w:rsidP="00401EE7">
      <w:pPr>
        <w:pStyle w:val="Heading1"/>
      </w:pPr>
      <w:r>
        <w:t>Configure Apache Authentication :</w:t>
      </w:r>
    </w:p>
    <w:p w:rsidR="00401EE7" w:rsidRDefault="00401EE7" w:rsidP="00401EE7">
      <w:r>
        <w:t>We need to setup apache authentication for user nagiosadmin. Do not change this username. else you would required more changes in configuration.</w:t>
      </w:r>
    </w:p>
    <w:p w:rsidR="00401EE7" w:rsidRDefault="00401EE7" w:rsidP="00401EE7">
      <w:pPr>
        <w:pStyle w:val="output"/>
      </w:pPr>
      <w:r w:rsidRPr="00401EE7">
        <w:t>[root@nagios nagios-4.3.4]# htpasswd -c /usr/local/nagios/etc/htpasswd.users nagiosadmin</w:t>
      </w:r>
    </w:p>
    <w:p w:rsidR="00401EE7" w:rsidRPr="00401EE7" w:rsidRDefault="00401EE7" w:rsidP="00401EE7">
      <w:r w:rsidRPr="00401EE7">
        <w:t>Now restart Apache service to make the new settings take effect.</w:t>
      </w:r>
    </w:p>
    <w:p w:rsidR="00401EE7" w:rsidRDefault="00401EE7" w:rsidP="00401EE7">
      <w:pPr>
        <w:pStyle w:val="output"/>
      </w:pPr>
      <w:r>
        <w:t>[root@nagios nagios-4.3.4]# service httpd restart</w:t>
      </w:r>
    </w:p>
    <w:p w:rsidR="00401EE7" w:rsidRDefault="00401EE7" w:rsidP="00401EE7">
      <w:pPr>
        <w:pStyle w:val="output"/>
      </w:pPr>
      <w:r>
        <w:t>Redirecting to /bin/systemctl restart httpd.service</w:t>
      </w:r>
    </w:p>
    <w:p w:rsidR="00401EE7" w:rsidRDefault="00401EE7" w:rsidP="00401EE7">
      <w:pPr>
        <w:pStyle w:val="Heading1"/>
      </w:pPr>
      <w:r>
        <w:t>Install Nagios Plugins :</w:t>
      </w:r>
    </w:p>
    <w:p w:rsidR="00401EE7" w:rsidRDefault="00401EE7" w:rsidP="00401EE7">
      <w:r>
        <w:t>After installing and configuring Nagios core service, Download latest nagios-plugins source and install using following commands.</w:t>
      </w:r>
    </w:p>
    <w:p w:rsidR="00401EE7" w:rsidRDefault="00401EE7" w:rsidP="00401EE7">
      <w:pPr>
        <w:pStyle w:val="output"/>
      </w:pPr>
      <w:r>
        <w:t>[root@nagios nagios-4.3.4]# cd /opt</w:t>
      </w:r>
    </w:p>
    <w:p w:rsidR="00401EE7" w:rsidRDefault="00401EE7" w:rsidP="00401EE7">
      <w:pPr>
        <w:pStyle w:val="output"/>
      </w:pPr>
      <w:r>
        <w:t xml:space="preserve">[root@nagios opt]# wget </w:t>
      </w:r>
      <w:hyperlink r:id="rId38" w:history="1">
        <w:r w:rsidRPr="00FF4BD3">
          <w:rPr>
            <w:rStyle w:val="Hyperlink"/>
          </w:rPr>
          <w:t>http://nagios-plugins.org/download/nagios-plugins-2.2.1.tar.gz</w:t>
        </w:r>
      </w:hyperlink>
    </w:p>
    <w:p w:rsidR="00401EE7" w:rsidRDefault="00401EE7" w:rsidP="00401EE7">
      <w:pPr>
        <w:pStyle w:val="output"/>
      </w:pPr>
      <w:r>
        <w:t>[root@nagios opt]# tar xzf nagios-plugins-2.2.1.tar.gz</w:t>
      </w:r>
    </w:p>
    <w:p w:rsidR="00401EE7" w:rsidRDefault="00401EE7" w:rsidP="00401EE7">
      <w:pPr>
        <w:pStyle w:val="output"/>
      </w:pPr>
      <w:r>
        <w:t>[root@nagios opt]# cd nagios-plugins-2.2.1</w:t>
      </w:r>
    </w:p>
    <w:p w:rsidR="00401EE7" w:rsidRDefault="00401EE7" w:rsidP="00401EE7">
      <w:r w:rsidRPr="00401EE7">
        <w:t>Now compile and install nagios plugins</w:t>
      </w:r>
      <w:r>
        <w:t xml:space="preserve"> </w:t>
      </w:r>
    </w:p>
    <w:p w:rsidR="00401EE7" w:rsidRDefault="00401EE7" w:rsidP="00401EE7">
      <w:pPr>
        <w:pStyle w:val="output"/>
      </w:pPr>
      <w:r>
        <w:t>[root@nagios nagios-plugins-2.2.1]# ./configure --with-nagios-user=nagios --with-nagios-group=nagios</w:t>
      </w:r>
    </w:p>
    <w:p w:rsidR="00401EE7" w:rsidRDefault="00401EE7" w:rsidP="00401EE7">
      <w:pPr>
        <w:pStyle w:val="output"/>
      </w:pPr>
      <w:r>
        <w:t>[root@nagios nagios-plugins-2.2.1]# make</w:t>
      </w:r>
    </w:p>
    <w:p w:rsidR="00401EE7" w:rsidRDefault="00401EE7" w:rsidP="00401EE7">
      <w:pPr>
        <w:pStyle w:val="output"/>
      </w:pPr>
      <w:r>
        <w:t>[root@nagios nagios-plugins-2.2.1]# make install</w:t>
      </w:r>
    </w:p>
    <w:p w:rsidR="00401EE7" w:rsidRDefault="00401EE7" w:rsidP="00401EE7">
      <w:pPr>
        <w:pStyle w:val="Heading1"/>
      </w:pPr>
      <w:r>
        <w:t>Verify and Start Nagios</w:t>
      </w:r>
    </w:p>
    <w:p w:rsidR="00401EE7" w:rsidRDefault="00401EE7" w:rsidP="00401EE7">
      <w:r>
        <w:t>First, verify the Nagios configuration file using the following command.</w:t>
      </w:r>
    </w:p>
    <w:p w:rsidR="00401EE7" w:rsidRDefault="00401EE7" w:rsidP="00401EE7">
      <w:pPr>
        <w:pStyle w:val="output"/>
      </w:pPr>
      <w:r w:rsidRPr="00401EE7">
        <w:t>[root@nagios nagios-plugins-2.2.1]# /usr/local/nagios/bin/nagios -v /usr/local/nagios/etc/nagios.cfg</w:t>
      </w:r>
    </w:p>
    <w:p w:rsidR="00401EE7" w:rsidRDefault="00401EE7" w:rsidP="00401EE7">
      <w:r w:rsidRPr="00401EE7">
        <w:t xml:space="preserve">If there are not error, lets start the Nagios </w:t>
      </w:r>
      <w:r>
        <w:t>service</w:t>
      </w:r>
    </w:p>
    <w:p w:rsidR="00401EE7" w:rsidRDefault="00401EE7" w:rsidP="00401EE7">
      <w:pPr>
        <w:pStyle w:val="output"/>
      </w:pPr>
      <w:r>
        <w:lastRenderedPageBreak/>
        <w:t>[root@nagios nagios-plugins-2.2.1]# service nagios start</w:t>
      </w:r>
    </w:p>
    <w:p w:rsidR="00401EE7" w:rsidRDefault="00401EE7" w:rsidP="00401EE7">
      <w:pPr>
        <w:pStyle w:val="output"/>
      </w:pPr>
      <w:r>
        <w:t>Reloading systemd:                                         [  OK  ]</w:t>
      </w:r>
    </w:p>
    <w:p w:rsidR="00401EE7" w:rsidRDefault="00401EE7" w:rsidP="00401EE7">
      <w:pPr>
        <w:pStyle w:val="output"/>
      </w:pPr>
      <w:r>
        <w:t>Starting nagios (via systemctl):                           [  OK  ]</w:t>
      </w:r>
    </w:p>
    <w:p w:rsidR="00401EE7" w:rsidRDefault="00401EE7" w:rsidP="00401EE7">
      <w:pPr>
        <w:pStyle w:val="output"/>
      </w:pPr>
      <w:r>
        <w:t>[root@nagios nagios-plugins-2.2.1]# chkconfig --add nagios</w:t>
      </w:r>
    </w:p>
    <w:p w:rsidR="00401EE7" w:rsidRDefault="00401EE7" w:rsidP="00401EE7">
      <w:pPr>
        <w:pStyle w:val="output"/>
      </w:pPr>
      <w:r>
        <w:t>[root@nagios nagios-plugins-2.2.1]# chkconfig nagios on</w:t>
      </w:r>
    </w:p>
    <w:p w:rsidR="00B6454E" w:rsidRDefault="00B6454E" w:rsidP="00B6454E">
      <w:pPr>
        <w:pStyle w:val="Heading1"/>
      </w:pPr>
      <w:r>
        <w:t>Access Nagios in Web Browser :</w:t>
      </w:r>
    </w:p>
    <w:p w:rsidR="00401EE7" w:rsidRDefault="00B6454E" w:rsidP="00B6454E">
      <w:r>
        <w:t>Nagios creates its own apache configuration file /etc/httpd/conf.d/nagios.conf. There are no need to make any changes to it. Simply open below url in browser</w:t>
      </w:r>
    </w:p>
    <w:p w:rsidR="00B6454E" w:rsidRDefault="00CC66F1" w:rsidP="00B6454E">
      <w:pPr>
        <w:pStyle w:val="output"/>
      </w:pPr>
      <w:hyperlink r:id="rId39" w:history="1">
        <w:r w:rsidR="00B6454E" w:rsidRPr="00FF4BD3">
          <w:rPr>
            <w:rStyle w:val="Hyperlink"/>
          </w:rPr>
          <w:t>http://your-domainname</w:t>
        </w:r>
      </w:hyperlink>
      <w:r w:rsidR="00B6454E">
        <w:t xml:space="preserve"> or –IP /nagios/</w:t>
      </w:r>
    </w:p>
    <w:p w:rsidR="00B6454E" w:rsidRDefault="00B6454E" w:rsidP="00B6454E">
      <w:r w:rsidRPr="00B6454E">
        <w:t>Prompting for Apache Authentication Password –</w:t>
      </w:r>
    </w:p>
    <w:p w:rsidR="00B6454E" w:rsidRDefault="00B6454E" w:rsidP="00B6454E">
      <w:r>
        <w:rPr>
          <w:noProof/>
          <w:lang w:eastAsia="en-US"/>
        </w:rPr>
        <w:drawing>
          <wp:inline distT="0" distB="0" distL="0" distR="0" wp14:anchorId="416B8619" wp14:editId="3DAB650C">
            <wp:extent cx="6115050" cy="41249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5050" cy="4124960"/>
                    </a:xfrm>
                    <a:prstGeom prst="rect">
                      <a:avLst/>
                    </a:prstGeom>
                  </pic:spPr>
                </pic:pic>
              </a:graphicData>
            </a:graphic>
          </wp:inline>
        </w:drawing>
      </w:r>
    </w:p>
    <w:p w:rsidR="00B6454E" w:rsidRDefault="00B6454E" w:rsidP="00B6454E">
      <w:r>
        <w:t>We can give here as , user name: nagiosadmin and password.</w:t>
      </w:r>
    </w:p>
    <w:p w:rsidR="00B6454E" w:rsidRDefault="00B6454E" w:rsidP="00B6454E">
      <w:r>
        <w:rPr>
          <w:noProof/>
          <w:lang w:eastAsia="en-US"/>
        </w:rPr>
        <w:lastRenderedPageBreak/>
        <w:drawing>
          <wp:inline distT="0" distB="0" distL="0" distR="0" wp14:anchorId="61C19352" wp14:editId="595AB654">
            <wp:extent cx="6115050" cy="41827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5050" cy="4182745"/>
                    </a:xfrm>
                    <a:prstGeom prst="rect">
                      <a:avLst/>
                    </a:prstGeom>
                  </pic:spPr>
                </pic:pic>
              </a:graphicData>
            </a:graphic>
          </wp:inline>
        </w:drawing>
      </w:r>
    </w:p>
    <w:p w:rsidR="00B6454E" w:rsidRDefault="00B6454E" w:rsidP="00B6454E"/>
    <w:p w:rsidR="00B6454E" w:rsidRPr="00B6454E" w:rsidRDefault="00B6454E" w:rsidP="00B6454E">
      <w:r w:rsidRPr="00B6454E">
        <w:t>Nagios After login screen –</w:t>
      </w:r>
    </w:p>
    <w:p w:rsidR="00B6454E" w:rsidRDefault="00B6454E" w:rsidP="00B6454E">
      <w:r>
        <w:rPr>
          <w:noProof/>
          <w:lang w:eastAsia="en-US"/>
        </w:rPr>
        <w:lastRenderedPageBreak/>
        <w:drawing>
          <wp:inline distT="0" distB="0" distL="0" distR="0" wp14:anchorId="7D5E7D75" wp14:editId="777B9BCE">
            <wp:extent cx="6115050" cy="40119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5050" cy="4011930"/>
                    </a:xfrm>
                    <a:prstGeom prst="rect">
                      <a:avLst/>
                    </a:prstGeom>
                  </pic:spPr>
                </pic:pic>
              </a:graphicData>
            </a:graphic>
          </wp:inline>
        </w:drawing>
      </w:r>
    </w:p>
    <w:p w:rsidR="00B6454E" w:rsidRDefault="00B6454E" w:rsidP="00B6454E">
      <w:r w:rsidRPr="00B6454E">
        <w:t>Now you have successfully installed and configured Nagios core service in your system.</w:t>
      </w:r>
    </w:p>
    <w:p w:rsidR="003F0E95" w:rsidRDefault="003F0E95" w:rsidP="00B6454E"/>
    <w:p w:rsidR="003F0E95" w:rsidRDefault="003F0E95" w:rsidP="00B6454E">
      <w:r>
        <w:t>Directory structure :</w:t>
      </w:r>
    </w:p>
    <w:p w:rsidR="003F0E95" w:rsidRDefault="003F0E95" w:rsidP="003F0E95">
      <w:pPr>
        <w:pStyle w:val="output"/>
      </w:pPr>
      <w:r>
        <w:t>[root@nagios /]# cd /usr/local/nagios/</w:t>
      </w:r>
    </w:p>
    <w:p w:rsidR="003F0E95" w:rsidRDefault="003F0E95" w:rsidP="003F0E95">
      <w:pPr>
        <w:pStyle w:val="output"/>
      </w:pPr>
      <w:r>
        <w:t>[root@nagios nagios]# pwd</w:t>
      </w:r>
    </w:p>
    <w:p w:rsidR="003F0E95" w:rsidRDefault="003F0E95" w:rsidP="003F0E95">
      <w:pPr>
        <w:pStyle w:val="output"/>
      </w:pPr>
      <w:r>
        <w:t>/usr/local/nagios</w:t>
      </w:r>
    </w:p>
    <w:p w:rsidR="003F0E95" w:rsidRDefault="003F0E95" w:rsidP="003F0E95">
      <w:pPr>
        <w:pStyle w:val="output"/>
      </w:pPr>
      <w:r>
        <w:t>[root@nagios nagios]# ls</w:t>
      </w:r>
    </w:p>
    <w:p w:rsidR="003F0E95" w:rsidRDefault="003F0E95" w:rsidP="003F0E95">
      <w:pPr>
        <w:pStyle w:val="output"/>
      </w:pPr>
      <w:r>
        <w:t>bin  etc  include  libexec  sbin  share  var</w:t>
      </w:r>
    </w:p>
    <w:p w:rsidR="003F0E95" w:rsidRDefault="003F0E95" w:rsidP="003F0E95">
      <w:pPr>
        <w:pStyle w:val="output"/>
      </w:pPr>
      <w:r>
        <w:t>[root@nagios nagios]#</w:t>
      </w:r>
    </w:p>
    <w:p w:rsidR="003F0E95" w:rsidRDefault="003F0E95" w:rsidP="006C0252">
      <w:pPr>
        <w:pStyle w:val="ListParagraph"/>
        <w:numPr>
          <w:ilvl w:val="0"/>
          <w:numId w:val="3"/>
        </w:numPr>
      </w:pPr>
      <w:r>
        <w:t>/usr/local/nagios/bin -binary file(nagios.nagiosstat)</w:t>
      </w:r>
    </w:p>
    <w:p w:rsidR="003F0E95" w:rsidRDefault="003F0E95" w:rsidP="006C0252">
      <w:pPr>
        <w:pStyle w:val="ListParagraph"/>
        <w:numPr>
          <w:ilvl w:val="0"/>
          <w:numId w:val="3"/>
        </w:numPr>
      </w:pPr>
      <w:r>
        <w:t>/usr/local/nagios/sbin-CGI files (ex:tac.cgi)</w:t>
      </w:r>
    </w:p>
    <w:p w:rsidR="003F0E95" w:rsidRDefault="003F0E95" w:rsidP="006C0252">
      <w:pPr>
        <w:pStyle w:val="ListParagraph"/>
        <w:numPr>
          <w:ilvl w:val="0"/>
          <w:numId w:val="3"/>
        </w:numPr>
      </w:pPr>
      <w:r>
        <w:t>/usr/local/nagios/libexec-(plugins ex:check_ping)</w:t>
      </w:r>
    </w:p>
    <w:p w:rsidR="003F0E95" w:rsidRDefault="003F0E95" w:rsidP="006C0252">
      <w:pPr>
        <w:pStyle w:val="ListParagraph"/>
        <w:numPr>
          <w:ilvl w:val="0"/>
          <w:numId w:val="3"/>
        </w:numPr>
      </w:pPr>
      <w:r>
        <w:t>/usr/local/nagios/share-(PHP files)</w:t>
      </w:r>
    </w:p>
    <w:p w:rsidR="003F0E95" w:rsidRDefault="003F0E95" w:rsidP="006C0252">
      <w:pPr>
        <w:pStyle w:val="ListParagraph"/>
        <w:numPr>
          <w:ilvl w:val="0"/>
          <w:numId w:val="3"/>
        </w:numPr>
      </w:pPr>
      <w:r>
        <w:t>/usr/localnagios/etc-(configuration files)</w:t>
      </w:r>
    </w:p>
    <w:p w:rsidR="003F0E95" w:rsidRDefault="003F0E95" w:rsidP="006C0252">
      <w:pPr>
        <w:pStyle w:val="ListParagraph"/>
        <w:numPr>
          <w:ilvl w:val="0"/>
          <w:numId w:val="3"/>
        </w:numPr>
      </w:pPr>
      <w:r>
        <w:t>/usr/local/nagios/var -(logs,lock)</w:t>
      </w:r>
    </w:p>
    <w:p w:rsidR="00F42E09" w:rsidRDefault="00F42E09" w:rsidP="00F42E09"/>
    <w:p w:rsidR="00F42E09" w:rsidRDefault="00F42E09" w:rsidP="00F42E09"/>
    <w:p w:rsidR="003F0E95" w:rsidRDefault="00F42E09" w:rsidP="00F42E09">
      <w:pPr>
        <w:pStyle w:val="Heading1"/>
      </w:pPr>
      <w:r>
        <w:lastRenderedPageBreak/>
        <w:t>Configuration files:</w:t>
      </w:r>
    </w:p>
    <w:p w:rsidR="00F42E09" w:rsidRDefault="00F42E09" w:rsidP="006C0252">
      <w:pPr>
        <w:pStyle w:val="ListParagraph"/>
        <w:numPr>
          <w:ilvl w:val="0"/>
          <w:numId w:val="5"/>
        </w:numPr>
      </w:pPr>
      <w:r>
        <w:t>Configuration done in text files , based on templates</w:t>
      </w:r>
    </w:p>
    <w:p w:rsidR="00F42E09" w:rsidRDefault="00F42E09" w:rsidP="006C0252">
      <w:pPr>
        <w:pStyle w:val="ListParagraph"/>
        <w:numPr>
          <w:ilvl w:val="0"/>
          <w:numId w:val="5"/>
        </w:numPr>
      </w:pPr>
      <w:r>
        <w:t>Nagios reads its configuration from a directory. You determine how to divide your configuration files.</w:t>
      </w:r>
    </w:p>
    <w:p w:rsidR="00F42E09" w:rsidRDefault="00F42E09" w:rsidP="006C0252">
      <w:pPr>
        <w:pStyle w:val="ListParagraph"/>
        <w:numPr>
          <w:ilvl w:val="0"/>
          <w:numId w:val="5"/>
        </w:numPr>
      </w:pPr>
      <w:r>
        <w:t>Uses parallel checking and forking for scalability.</w:t>
      </w:r>
    </w:p>
    <w:p w:rsidR="00F42E09" w:rsidRDefault="00F42E09" w:rsidP="00B6454E">
      <w:r>
        <w:t>Heart of the nagios:</w:t>
      </w:r>
    </w:p>
    <w:p w:rsidR="00F42E09" w:rsidRDefault="00D531C0" w:rsidP="006C0252">
      <w:pPr>
        <w:pStyle w:val="ListParagraph"/>
        <w:numPr>
          <w:ilvl w:val="0"/>
          <w:numId w:val="4"/>
        </w:numPr>
      </w:pPr>
      <w:r>
        <w:t>/usr/local/nagios/etc/nagios.cfg</w:t>
      </w:r>
    </w:p>
    <w:p w:rsidR="00D531C0" w:rsidRDefault="00D531C0" w:rsidP="00D531C0">
      <w:r>
        <w:t>Supporting files:(/usr/local/nagios/etc/objects)</w:t>
      </w:r>
    </w:p>
    <w:p w:rsidR="00D531C0" w:rsidRDefault="00D531C0" w:rsidP="006C0252">
      <w:pPr>
        <w:pStyle w:val="ListParagraph"/>
        <w:numPr>
          <w:ilvl w:val="0"/>
          <w:numId w:val="6"/>
        </w:numPr>
      </w:pPr>
      <w:r>
        <w:t xml:space="preserve">commands.cfg  </w:t>
      </w:r>
    </w:p>
    <w:p w:rsidR="00D531C0" w:rsidRDefault="00D531C0" w:rsidP="006C0252">
      <w:pPr>
        <w:pStyle w:val="ListParagraph"/>
        <w:numPr>
          <w:ilvl w:val="0"/>
          <w:numId w:val="6"/>
        </w:numPr>
      </w:pPr>
      <w:r>
        <w:t xml:space="preserve">localhost.cfg  </w:t>
      </w:r>
    </w:p>
    <w:p w:rsidR="00D531C0" w:rsidRDefault="00D531C0" w:rsidP="006C0252">
      <w:pPr>
        <w:pStyle w:val="ListParagraph"/>
        <w:numPr>
          <w:ilvl w:val="0"/>
          <w:numId w:val="6"/>
        </w:numPr>
      </w:pPr>
      <w:r>
        <w:t xml:space="preserve">switch.cfg     </w:t>
      </w:r>
    </w:p>
    <w:p w:rsidR="00D531C0" w:rsidRDefault="00D531C0" w:rsidP="006C0252">
      <w:pPr>
        <w:pStyle w:val="ListParagraph"/>
        <w:numPr>
          <w:ilvl w:val="0"/>
          <w:numId w:val="6"/>
        </w:numPr>
      </w:pPr>
      <w:r>
        <w:t>timeperiods.cfg</w:t>
      </w:r>
    </w:p>
    <w:p w:rsidR="00D531C0" w:rsidRDefault="00D531C0" w:rsidP="006C0252">
      <w:pPr>
        <w:pStyle w:val="ListParagraph"/>
        <w:numPr>
          <w:ilvl w:val="0"/>
          <w:numId w:val="6"/>
        </w:numPr>
      </w:pPr>
      <w:r>
        <w:t xml:space="preserve">contacts.cfg </w:t>
      </w:r>
    </w:p>
    <w:p w:rsidR="00D531C0" w:rsidRDefault="00D531C0" w:rsidP="006C0252">
      <w:pPr>
        <w:pStyle w:val="ListParagraph"/>
        <w:numPr>
          <w:ilvl w:val="0"/>
          <w:numId w:val="6"/>
        </w:numPr>
      </w:pPr>
      <w:r>
        <w:t>printer.cfg</w:t>
      </w:r>
    </w:p>
    <w:p w:rsidR="00D531C0" w:rsidRDefault="00D531C0" w:rsidP="006C0252">
      <w:pPr>
        <w:pStyle w:val="ListParagraph"/>
        <w:numPr>
          <w:ilvl w:val="0"/>
          <w:numId w:val="6"/>
        </w:numPr>
      </w:pPr>
      <w:r>
        <w:t>templates.cfg</w:t>
      </w:r>
    </w:p>
    <w:p w:rsidR="00D531C0" w:rsidRDefault="00D531C0" w:rsidP="006C0252">
      <w:pPr>
        <w:pStyle w:val="ListParagraph"/>
        <w:numPr>
          <w:ilvl w:val="0"/>
          <w:numId w:val="6"/>
        </w:numPr>
      </w:pPr>
      <w:r>
        <w:t>windows.cfg</w:t>
      </w:r>
    </w:p>
    <w:p w:rsidR="00D531C0" w:rsidRDefault="00C750BB" w:rsidP="00D531C0">
      <w:r>
        <w:t xml:space="preserve">First we can edit nagios.cfg file , in this file first nagios read </w:t>
      </w:r>
    </w:p>
    <w:p w:rsidR="00C750BB" w:rsidRDefault="00C750BB" w:rsidP="00C750BB">
      <w:pPr>
        <w:pStyle w:val="output"/>
      </w:pPr>
      <w:r>
        <w:t>[root@nagios etc]# pwd</w:t>
      </w:r>
    </w:p>
    <w:p w:rsidR="00C750BB" w:rsidRDefault="00C750BB" w:rsidP="00C750BB">
      <w:pPr>
        <w:pStyle w:val="output"/>
      </w:pPr>
      <w:r>
        <w:t>/usr/local/nagios/etc</w:t>
      </w:r>
    </w:p>
    <w:p w:rsidR="00C750BB" w:rsidRDefault="00C750BB" w:rsidP="00C750BB">
      <w:pPr>
        <w:pStyle w:val="output"/>
      </w:pPr>
      <w:r>
        <w:t>[root@nagios etc]# ls</w:t>
      </w:r>
    </w:p>
    <w:p w:rsidR="00C750BB" w:rsidRDefault="00C750BB" w:rsidP="00C750BB">
      <w:pPr>
        <w:pStyle w:val="output"/>
      </w:pPr>
      <w:r>
        <w:t>cgi.cfg  htpasswd.users  nagios.cfg  objects  resource.cfg</w:t>
      </w:r>
    </w:p>
    <w:p w:rsidR="00E27A0D" w:rsidRDefault="00E27A0D" w:rsidP="00C750BB">
      <w:pPr>
        <w:pStyle w:val="output"/>
      </w:pPr>
      <w:r w:rsidRPr="00E27A0D">
        <w:t>[nagios@nagios etc]$ vi nagios.cfg</w:t>
      </w:r>
    </w:p>
    <w:p w:rsidR="00E27A0D" w:rsidRDefault="00E27A0D" w:rsidP="00E27A0D">
      <w:r>
        <w:t>Now find an uncomment this line by deleting the #:</w:t>
      </w:r>
    </w:p>
    <w:p w:rsidR="00E27A0D" w:rsidRDefault="00E27A0D" w:rsidP="00E27A0D">
      <w:pPr>
        <w:pStyle w:val="output"/>
      </w:pPr>
      <w:r>
        <w:t>#cfg_dir=/usr/local/nagios/etc/servers</w:t>
      </w:r>
    </w:p>
    <w:p w:rsidR="00E27A0D" w:rsidRDefault="00E27A0D" w:rsidP="00E27A0D">
      <w:r>
        <w:t>Save and exit.</w:t>
      </w:r>
    </w:p>
    <w:p w:rsidR="00E27A0D" w:rsidRDefault="00052C23" w:rsidP="00E27A0D">
      <w:r>
        <w:t>Object configuration :</w:t>
      </w:r>
    </w:p>
    <w:p w:rsidR="00052C23" w:rsidRDefault="00052C23" w:rsidP="00052C23">
      <w:r>
        <w:t>Notice that we have created sub-directories for most our object type in /usr/local/nagios/etc/objects. When managing more than just a few object type. its wise to break objects into specific categories. How you group these is ultimately up to you; it may be ideal to group objects by location, IP address, functions, etc. For below we are going to group objects by purpose. We will build on this structure.</w:t>
      </w:r>
    </w:p>
    <w:p w:rsidR="00052C23" w:rsidRDefault="00052C23" w:rsidP="00052C23"/>
    <w:p w:rsidR="00052C23" w:rsidRDefault="00052C23" w:rsidP="00052C23">
      <w:pPr>
        <w:pStyle w:val="output"/>
      </w:pPr>
      <w:r>
        <w:t>mkdir -v /usr/local/nagios/etc/objects/commands</w:t>
      </w:r>
    </w:p>
    <w:p w:rsidR="00052C23" w:rsidRDefault="00052C23" w:rsidP="00052C23">
      <w:pPr>
        <w:pStyle w:val="output"/>
      </w:pPr>
      <w:r>
        <w:t>mkdir -v /usr/local/nagios/etc/objects/contacts</w:t>
      </w:r>
    </w:p>
    <w:p w:rsidR="00052C23" w:rsidRDefault="00052C23" w:rsidP="00052C23">
      <w:pPr>
        <w:pStyle w:val="output"/>
      </w:pPr>
      <w:r>
        <w:t>mkdir -v /usr/local/nagios/etc/objects/contactgroups</w:t>
      </w:r>
    </w:p>
    <w:p w:rsidR="00052C23" w:rsidRDefault="00052C23" w:rsidP="00052C23">
      <w:pPr>
        <w:pStyle w:val="output"/>
      </w:pPr>
      <w:r>
        <w:t>mkdir -v /usr/local/nagios/etc/objects/hosts</w:t>
      </w:r>
    </w:p>
    <w:p w:rsidR="00052C23" w:rsidRDefault="00052C23" w:rsidP="00052C23">
      <w:pPr>
        <w:pStyle w:val="output"/>
      </w:pPr>
      <w:r>
        <w:t>mkdir -v /usr/local/nagios/etc/objects/hostgroups</w:t>
      </w:r>
    </w:p>
    <w:p w:rsidR="00052C23" w:rsidRDefault="00052C23" w:rsidP="00052C23">
      <w:pPr>
        <w:pStyle w:val="output"/>
      </w:pPr>
      <w:r>
        <w:t>mkdir -v /usr/local/nagios/etc/objects/services</w:t>
      </w:r>
    </w:p>
    <w:p w:rsidR="00052C23" w:rsidRDefault="00052C23" w:rsidP="00052C23">
      <w:pPr>
        <w:pStyle w:val="output"/>
      </w:pPr>
      <w:r>
        <w:lastRenderedPageBreak/>
        <w:t>mkdir -v /usr/local/nagios/etc/objects/servicegroups</w:t>
      </w:r>
    </w:p>
    <w:p w:rsidR="00052C23" w:rsidRDefault="00052C23" w:rsidP="00052C23">
      <w:pPr>
        <w:pStyle w:val="output"/>
      </w:pPr>
      <w:r>
        <w:t>mkdir -v /usr/local/nagios/etc/objects/templates</w:t>
      </w:r>
    </w:p>
    <w:p w:rsidR="00052C23" w:rsidRDefault="00052C23" w:rsidP="00052C23">
      <w:pPr>
        <w:pStyle w:val="output"/>
      </w:pPr>
      <w:r>
        <w:t>mkdir -v /usr/local/nagios/etc/objects/timeperiods</w:t>
      </w:r>
    </w:p>
    <w:p w:rsidR="00052C23" w:rsidRDefault="00052C23" w:rsidP="00052C23">
      <w:pPr>
        <w:pStyle w:val="output"/>
      </w:pPr>
      <w:r>
        <w:t>mkdir -v /usr/local/nagios/etc/objects/unused</w:t>
      </w:r>
    </w:p>
    <w:p w:rsidR="00052C23" w:rsidRDefault="00C227AA" w:rsidP="00052C23">
      <w:r>
        <w:t>this is we can create directory ,</w:t>
      </w:r>
    </w:p>
    <w:p w:rsidR="00C227AA" w:rsidRDefault="00C227AA" w:rsidP="00C227AA">
      <w:pPr>
        <w:pStyle w:val="output"/>
      </w:pPr>
      <w:r>
        <w:t>[nagios@nagios objects]$ mkdir -v /usr/local/nagios/etc/objects/commands</w:t>
      </w:r>
    </w:p>
    <w:p w:rsidR="00C227AA" w:rsidRDefault="00C227AA" w:rsidP="00C227AA">
      <w:pPr>
        <w:pStyle w:val="output"/>
      </w:pPr>
      <w:r>
        <w:t>mkdir: created directory ‘/usr/local/nagios/etc/objects/commands’</w:t>
      </w:r>
    </w:p>
    <w:p w:rsidR="00C227AA" w:rsidRDefault="00C227AA" w:rsidP="00C227AA">
      <w:pPr>
        <w:pStyle w:val="output"/>
      </w:pPr>
      <w:r>
        <w:t>[nagios@nagios objects]$ mkdir -v /usr/local/nagios/etc/objects/contacts</w:t>
      </w:r>
    </w:p>
    <w:p w:rsidR="00C227AA" w:rsidRDefault="00C227AA" w:rsidP="00C227AA">
      <w:pPr>
        <w:pStyle w:val="output"/>
      </w:pPr>
      <w:r>
        <w:t>mkdir: created directory ‘/usr/local/nagios/etc/objects/contacts’</w:t>
      </w:r>
    </w:p>
    <w:p w:rsidR="00C227AA" w:rsidRDefault="00C227AA" w:rsidP="00C227AA">
      <w:pPr>
        <w:pStyle w:val="output"/>
      </w:pPr>
      <w:r>
        <w:t>[nagios@nagios objects]$ mkdir -v /usr/local/nagios/etc/objects/contactgroups</w:t>
      </w:r>
    </w:p>
    <w:p w:rsidR="00C227AA" w:rsidRDefault="00C227AA" w:rsidP="00C227AA">
      <w:pPr>
        <w:pStyle w:val="output"/>
      </w:pPr>
      <w:r>
        <w:t>mkdir: created directory ‘/usr/local/nagios/etc/objects/contactgroups’</w:t>
      </w:r>
    </w:p>
    <w:p w:rsidR="00C227AA" w:rsidRDefault="00C227AA" w:rsidP="00C227AA">
      <w:pPr>
        <w:pStyle w:val="output"/>
      </w:pPr>
      <w:r>
        <w:t>[nagios@nagios objects]$ mkdir -v /usr/local/nagios/etc/objects/hosts</w:t>
      </w:r>
    </w:p>
    <w:p w:rsidR="00C227AA" w:rsidRDefault="00C227AA" w:rsidP="00C227AA">
      <w:pPr>
        <w:pStyle w:val="output"/>
      </w:pPr>
      <w:r>
        <w:t>mkdir: created directory ‘/usr/local/nagios/etc/objects/hosts’</w:t>
      </w:r>
    </w:p>
    <w:p w:rsidR="00C227AA" w:rsidRDefault="00C227AA" w:rsidP="00C227AA">
      <w:pPr>
        <w:pStyle w:val="output"/>
      </w:pPr>
      <w:r>
        <w:t>[nagios@nagios objects]$ mkdir -v /usr/local/nagios/etc/objects/hostgroups</w:t>
      </w:r>
    </w:p>
    <w:p w:rsidR="00C227AA" w:rsidRDefault="00C227AA" w:rsidP="00C227AA">
      <w:pPr>
        <w:pStyle w:val="output"/>
      </w:pPr>
      <w:r>
        <w:t>mkdir: created directory ‘/usr/local/nagios/etc/objects/hostgroups’</w:t>
      </w:r>
    </w:p>
    <w:p w:rsidR="00C227AA" w:rsidRDefault="00C227AA" w:rsidP="00C227AA">
      <w:pPr>
        <w:pStyle w:val="output"/>
      </w:pPr>
      <w:r>
        <w:t>[nagios@nagios objects]$ mkdir -v /usr/local/nagios/etc/objects/services</w:t>
      </w:r>
    </w:p>
    <w:p w:rsidR="00C227AA" w:rsidRDefault="00C227AA" w:rsidP="00C227AA">
      <w:pPr>
        <w:pStyle w:val="output"/>
      </w:pPr>
      <w:r>
        <w:t>mkdir: created directory ‘/usr/local/nagios/etc/objects/services’</w:t>
      </w:r>
    </w:p>
    <w:p w:rsidR="00C227AA" w:rsidRDefault="00C227AA" w:rsidP="00C227AA">
      <w:pPr>
        <w:pStyle w:val="output"/>
      </w:pPr>
      <w:r>
        <w:t>[nagios@nagios objects]$ mkdir -v /usr/local/nagios/etc/objects/servicegroups</w:t>
      </w:r>
    </w:p>
    <w:p w:rsidR="00C227AA" w:rsidRDefault="00C227AA" w:rsidP="00C227AA">
      <w:pPr>
        <w:pStyle w:val="output"/>
      </w:pPr>
      <w:r>
        <w:t>mkdir: created directory ‘/usr/local/nagios/etc/objects/servicegroups’</w:t>
      </w:r>
    </w:p>
    <w:p w:rsidR="00C227AA" w:rsidRDefault="00C227AA" w:rsidP="00C227AA">
      <w:pPr>
        <w:pStyle w:val="output"/>
      </w:pPr>
      <w:r>
        <w:t>[nagios@nagios objects]$ mkdir -v /usr/local/nagios/etc/objects/templates</w:t>
      </w:r>
    </w:p>
    <w:p w:rsidR="00C227AA" w:rsidRDefault="00C227AA" w:rsidP="00C227AA">
      <w:pPr>
        <w:pStyle w:val="output"/>
      </w:pPr>
      <w:r>
        <w:t>mkdir: created directory ‘/usr/local/nagios/etc/objects/templates’</w:t>
      </w:r>
    </w:p>
    <w:p w:rsidR="00C227AA" w:rsidRDefault="00C227AA" w:rsidP="00C227AA">
      <w:pPr>
        <w:pStyle w:val="output"/>
      </w:pPr>
      <w:r>
        <w:t>[nagios@nagios objects]$ mkdir -v /usr/local/nagios/etc/objects/timeperiods</w:t>
      </w:r>
    </w:p>
    <w:p w:rsidR="00C227AA" w:rsidRDefault="00C227AA" w:rsidP="00C227AA">
      <w:pPr>
        <w:pStyle w:val="output"/>
      </w:pPr>
      <w:r>
        <w:t>mkdir: created directory ‘/usr/local/nagios/etc/objects/timeperiods’</w:t>
      </w:r>
    </w:p>
    <w:p w:rsidR="00C227AA" w:rsidRDefault="00C227AA" w:rsidP="00C227AA">
      <w:pPr>
        <w:pStyle w:val="output"/>
      </w:pPr>
      <w:r>
        <w:t>[nagios@nagios objects]$ mkdir -v /usr/local/nagios/etc/objects/unused</w:t>
      </w:r>
    </w:p>
    <w:p w:rsidR="00C227AA" w:rsidRDefault="00C227AA" w:rsidP="00C227AA">
      <w:pPr>
        <w:pStyle w:val="output"/>
      </w:pPr>
      <w:r>
        <w:t>mkdir: created directory ‘/usr/local/nagios/etc/objects/unused’</w:t>
      </w:r>
    </w:p>
    <w:p w:rsidR="00C227AA" w:rsidRDefault="00C227AA" w:rsidP="00C227AA">
      <w:pPr>
        <w:pStyle w:val="output"/>
      </w:pPr>
      <w:r>
        <w:t>[nagios@nagios objects]$ ls -la</w:t>
      </w:r>
    </w:p>
    <w:p w:rsidR="00C227AA" w:rsidRDefault="00C227AA" w:rsidP="00C227AA">
      <w:pPr>
        <w:pStyle w:val="output"/>
      </w:pPr>
      <w:r>
        <w:t>total 52</w:t>
      </w:r>
    </w:p>
    <w:p w:rsidR="00C227AA" w:rsidRDefault="00C227AA" w:rsidP="00C227AA">
      <w:pPr>
        <w:pStyle w:val="output"/>
      </w:pPr>
      <w:r>
        <w:t>drwxrwxr-x. 12 nagios nagios  4096 Jun 13 07:40 .</w:t>
      </w:r>
    </w:p>
    <w:p w:rsidR="00C227AA" w:rsidRDefault="00C227AA" w:rsidP="00C227AA">
      <w:pPr>
        <w:pStyle w:val="output"/>
      </w:pPr>
      <w:r>
        <w:t>drwxrwxr-x.  3 nagios nagios    96 Jun 13 05:30 ..</w:t>
      </w:r>
    </w:p>
    <w:p w:rsidR="00C227AA" w:rsidRDefault="00C227AA" w:rsidP="00C227AA">
      <w:pPr>
        <w:pStyle w:val="output"/>
      </w:pPr>
      <w:r>
        <w:t>drwxrwxr-x   2 nagios nagios     6 Jun 13 07:38 commands</w:t>
      </w:r>
    </w:p>
    <w:p w:rsidR="00C227AA" w:rsidRDefault="00C227AA" w:rsidP="00C227AA">
      <w:pPr>
        <w:pStyle w:val="output"/>
      </w:pPr>
      <w:r>
        <w:t>-rw-rw-r--.  1 nagios nagios  7688 Jun 11 02:29 commands.cfg</w:t>
      </w:r>
    </w:p>
    <w:p w:rsidR="00C227AA" w:rsidRDefault="00C227AA" w:rsidP="00C227AA">
      <w:pPr>
        <w:pStyle w:val="output"/>
      </w:pPr>
      <w:r>
        <w:t>drwxrwxr-x   2 nagios nagios     6 Jun 13 07:38 contactgroups</w:t>
      </w:r>
    </w:p>
    <w:p w:rsidR="00C227AA" w:rsidRDefault="00C227AA" w:rsidP="00C227AA">
      <w:pPr>
        <w:pStyle w:val="output"/>
      </w:pPr>
      <w:r>
        <w:t>drwxrwxr-x   2 nagios nagios     6 Jun 13 07:38 contacts</w:t>
      </w:r>
    </w:p>
    <w:p w:rsidR="00C227AA" w:rsidRDefault="00C227AA" w:rsidP="00C227AA">
      <w:pPr>
        <w:pStyle w:val="output"/>
      </w:pPr>
      <w:r>
        <w:t>-rw-rw-r--.  1 nagios nagios  2138 Jun 11 02:29 contacts.cfg</w:t>
      </w:r>
    </w:p>
    <w:p w:rsidR="00C227AA" w:rsidRDefault="00C227AA" w:rsidP="00C227AA">
      <w:pPr>
        <w:pStyle w:val="output"/>
      </w:pPr>
      <w:r>
        <w:t>drwxrwxr-x   2 nagios nagios     6 Jun 13 07:39 hostgroups</w:t>
      </w:r>
    </w:p>
    <w:p w:rsidR="00C227AA" w:rsidRDefault="00C227AA" w:rsidP="00C227AA">
      <w:pPr>
        <w:pStyle w:val="output"/>
      </w:pPr>
      <w:r>
        <w:t>drwxrwxr-x   2 nagios nagios     6 Jun 13 07:38 hosts</w:t>
      </w:r>
    </w:p>
    <w:p w:rsidR="00C227AA" w:rsidRDefault="00C227AA" w:rsidP="00C227AA">
      <w:pPr>
        <w:pStyle w:val="output"/>
      </w:pPr>
      <w:r>
        <w:t>-rw-rw-r--.  1 nagios nagios  5379 Jun 11 02:29 localhost.cfg</w:t>
      </w:r>
    </w:p>
    <w:p w:rsidR="00C227AA" w:rsidRDefault="00C227AA" w:rsidP="00C227AA">
      <w:pPr>
        <w:pStyle w:val="output"/>
      </w:pPr>
      <w:r>
        <w:t>-rw-rw-r--.  1 nagios nagios  3069 Jun 11 02:29 printer.cfg</w:t>
      </w:r>
    </w:p>
    <w:p w:rsidR="00C227AA" w:rsidRDefault="00C227AA" w:rsidP="00C227AA">
      <w:pPr>
        <w:pStyle w:val="output"/>
      </w:pPr>
      <w:r>
        <w:t>drwxrwxr-x   2 nagios nagios     6 Jun 13 07:39 servicegroups</w:t>
      </w:r>
    </w:p>
    <w:p w:rsidR="00C227AA" w:rsidRDefault="00C227AA" w:rsidP="00C227AA">
      <w:pPr>
        <w:pStyle w:val="output"/>
      </w:pPr>
      <w:r>
        <w:t>drwxrwxr-x   2 nagios nagios     6 Jun 13 07:39 services</w:t>
      </w:r>
    </w:p>
    <w:p w:rsidR="00C227AA" w:rsidRDefault="00C227AA" w:rsidP="00C227AA">
      <w:pPr>
        <w:pStyle w:val="output"/>
      </w:pPr>
      <w:r>
        <w:t>-rw-rw-r--.  1 nagios nagios  3252 Jun 11 02:29 switch.cfg</w:t>
      </w:r>
    </w:p>
    <w:p w:rsidR="00C227AA" w:rsidRDefault="00C227AA" w:rsidP="00C227AA">
      <w:pPr>
        <w:pStyle w:val="output"/>
      </w:pPr>
      <w:r>
        <w:t>drwxrwxr-x   2 nagios nagios     6 Jun 13 07:39 templates</w:t>
      </w:r>
    </w:p>
    <w:p w:rsidR="00C227AA" w:rsidRDefault="00C227AA" w:rsidP="00C227AA">
      <w:pPr>
        <w:pStyle w:val="output"/>
      </w:pPr>
      <w:r>
        <w:t>-rw-rw-r--.  1 nagios nagios 10595 Jun 11 02:29 templates.cfg</w:t>
      </w:r>
    </w:p>
    <w:p w:rsidR="00C227AA" w:rsidRDefault="00C227AA" w:rsidP="00C227AA">
      <w:pPr>
        <w:pStyle w:val="output"/>
      </w:pPr>
      <w:r>
        <w:t>drwxrwxr-x   2 nagios nagios     6 Jun 13 07:39 timeperiods</w:t>
      </w:r>
    </w:p>
    <w:p w:rsidR="00C227AA" w:rsidRDefault="00C227AA" w:rsidP="00C227AA">
      <w:pPr>
        <w:pStyle w:val="output"/>
      </w:pPr>
      <w:r>
        <w:t>-rw-rw-r--.  1 nagios nagios  3178 Jun 11 02:29 timeperiods.cfg</w:t>
      </w:r>
    </w:p>
    <w:p w:rsidR="00C227AA" w:rsidRDefault="00C227AA" w:rsidP="00C227AA">
      <w:pPr>
        <w:pStyle w:val="output"/>
      </w:pPr>
      <w:r>
        <w:t>drwxrwxr-x   2 nagios nagios     6 Jun 13 07:40 unused</w:t>
      </w:r>
    </w:p>
    <w:p w:rsidR="00C227AA" w:rsidRDefault="00C227AA" w:rsidP="00C227AA">
      <w:pPr>
        <w:pStyle w:val="output"/>
      </w:pPr>
      <w:r>
        <w:t>-rw-rw-r--.  1 nagios nagios  3991 Jun 11 02:29 windows.cfg</w:t>
      </w:r>
    </w:p>
    <w:p w:rsidR="00C227AA" w:rsidRDefault="00C227AA" w:rsidP="00C227AA">
      <w:pPr>
        <w:pStyle w:val="output"/>
      </w:pPr>
      <w:r>
        <w:t>[nagios@nagios objects]$</w:t>
      </w:r>
    </w:p>
    <w:p w:rsidR="00052C23" w:rsidRDefault="00052C23" w:rsidP="00052C23">
      <w:r>
        <w:t>Now move the existing configuration files to their proper locations, we will use these in the main configuration file</w:t>
      </w:r>
    </w:p>
    <w:p w:rsidR="00C227AA" w:rsidRDefault="00C227AA" w:rsidP="00C227AA">
      <w:pPr>
        <w:pStyle w:val="output"/>
      </w:pPr>
      <w:r>
        <w:t>mv localhost.cfg ./hosts</w:t>
      </w:r>
    </w:p>
    <w:p w:rsidR="00C227AA" w:rsidRDefault="00C227AA" w:rsidP="00C227AA">
      <w:pPr>
        <w:pStyle w:val="output"/>
      </w:pPr>
      <w:r>
        <w:t>mv contacts.cfg ./contacts</w:t>
      </w:r>
    </w:p>
    <w:p w:rsidR="00C227AA" w:rsidRDefault="00C227AA" w:rsidP="00C227AA">
      <w:pPr>
        <w:pStyle w:val="output"/>
      </w:pPr>
      <w:r>
        <w:t>mv commands.cfg ./commands</w:t>
      </w:r>
    </w:p>
    <w:p w:rsidR="00C227AA" w:rsidRDefault="00C227AA" w:rsidP="00C227AA">
      <w:pPr>
        <w:pStyle w:val="output"/>
      </w:pPr>
      <w:r>
        <w:t>mv templates.cfg ./templates</w:t>
      </w:r>
    </w:p>
    <w:p w:rsidR="00C227AA" w:rsidRDefault="00C227AA" w:rsidP="00C227AA">
      <w:pPr>
        <w:pStyle w:val="output"/>
      </w:pPr>
      <w:r>
        <w:t>mv timeperiods.cfg ./timeperiods</w:t>
      </w:r>
    </w:p>
    <w:p w:rsidR="00C227AA" w:rsidRDefault="00C227AA" w:rsidP="00C227AA"/>
    <w:p w:rsidR="00AF7302" w:rsidRDefault="00C227AA" w:rsidP="00AF7302">
      <w:pPr>
        <w:pStyle w:val="output"/>
      </w:pPr>
      <w:r>
        <w:t>After this the only remaining *.cfg files in /usr/local/nagios/etc are unneeded, so we move them into the unused directory.</w:t>
      </w:r>
      <w:r w:rsidR="00AF7302">
        <w:br/>
        <w:t>[nagios@nagios objects]$ mv localhost.cfg ./hosts</w:t>
      </w:r>
    </w:p>
    <w:p w:rsidR="00AF7302" w:rsidRDefault="00AF7302" w:rsidP="00AF7302">
      <w:pPr>
        <w:pStyle w:val="output"/>
      </w:pPr>
      <w:r>
        <w:t>[nagios@nagios objects]$ mv contacts.cfg ./contacts</w:t>
      </w:r>
    </w:p>
    <w:p w:rsidR="00AF7302" w:rsidRDefault="00AF7302" w:rsidP="00AF7302">
      <w:pPr>
        <w:pStyle w:val="output"/>
      </w:pPr>
      <w:r>
        <w:t>[nagios@nagios objects]$ mv commands.cfg ./commands</w:t>
      </w:r>
    </w:p>
    <w:p w:rsidR="00AF7302" w:rsidRDefault="00AF7302" w:rsidP="00AF7302">
      <w:pPr>
        <w:pStyle w:val="output"/>
      </w:pPr>
      <w:r>
        <w:t>[nagios@nagios objects]$ mv templates.cfg ./templates</w:t>
      </w:r>
    </w:p>
    <w:p w:rsidR="00AF7302" w:rsidRDefault="00AF7302" w:rsidP="00AF7302">
      <w:pPr>
        <w:pStyle w:val="output"/>
      </w:pPr>
      <w:r>
        <w:t>[nagios@nagios objects]$ mv timeperiods.cfg ./timeperiods</w:t>
      </w:r>
    </w:p>
    <w:p w:rsidR="00AF7302" w:rsidRDefault="00AF7302" w:rsidP="00AF7302">
      <w:pPr>
        <w:pStyle w:val="output"/>
      </w:pPr>
      <w:r>
        <w:t>[nagios@nagios objects]$ ls -ls</w:t>
      </w:r>
    </w:p>
    <w:p w:rsidR="00AF7302" w:rsidRDefault="00AF7302" w:rsidP="00AF7302">
      <w:pPr>
        <w:pStyle w:val="output"/>
      </w:pPr>
      <w:r>
        <w:t>total 12</w:t>
      </w:r>
    </w:p>
    <w:p w:rsidR="00AF7302" w:rsidRDefault="00AF7302" w:rsidP="00AF7302">
      <w:pPr>
        <w:pStyle w:val="output"/>
      </w:pPr>
      <w:r>
        <w:t>0 drwxrwxr-x  2 nagios nagios   26 Jun 13 07:57 commands</w:t>
      </w:r>
    </w:p>
    <w:p w:rsidR="00AF7302" w:rsidRDefault="00AF7302" w:rsidP="00AF7302">
      <w:pPr>
        <w:pStyle w:val="output"/>
      </w:pPr>
      <w:r>
        <w:t>0 drwxrwxr-x  2 nagios nagios    6 Jun 13 07:38 contactgroups</w:t>
      </w:r>
    </w:p>
    <w:p w:rsidR="00AF7302" w:rsidRDefault="00AF7302" w:rsidP="00AF7302">
      <w:pPr>
        <w:pStyle w:val="output"/>
      </w:pPr>
      <w:r>
        <w:t>0 drwxrwxr-x  2 nagios nagios   26 Jun 13 07:57 contacts</w:t>
      </w:r>
    </w:p>
    <w:p w:rsidR="00AF7302" w:rsidRDefault="00AF7302" w:rsidP="00AF7302">
      <w:pPr>
        <w:pStyle w:val="output"/>
      </w:pPr>
      <w:r>
        <w:t>0 drwxrwxr-x  2 nagios nagios    6 Jun 13 07:39 hostgroups</w:t>
      </w:r>
    </w:p>
    <w:p w:rsidR="00AF7302" w:rsidRDefault="00AF7302" w:rsidP="00AF7302">
      <w:pPr>
        <w:pStyle w:val="output"/>
      </w:pPr>
      <w:r>
        <w:t>0 drwxrwxr-x  2 nagios nagios   27 Jun 13 07:57 hosts</w:t>
      </w:r>
    </w:p>
    <w:p w:rsidR="00AF7302" w:rsidRDefault="00AF7302" w:rsidP="00AF7302">
      <w:pPr>
        <w:pStyle w:val="output"/>
      </w:pPr>
      <w:r>
        <w:t>4 -rw-rw-r--. 1 nagios nagios 3069 Jun 11 02:29 printer.cfg</w:t>
      </w:r>
    </w:p>
    <w:p w:rsidR="00AF7302" w:rsidRDefault="00AF7302" w:rsidP="00AF7302">
      <w:pPr>
        <w:pStyle w:val="output"/>
      </w:pPr>
      <w:r>
        <w:t>0 drwxrwxr-x  2 nagios nagios    6 Jun 13 07:39 servicegroups</w:t>
      </w:r>
    </w:p>
    <w:p w:rsidR="00AF7302" w:rsidRDefault="00AF7302" w:rsidP="00AF7302">
      <w:pPr>
        <w:pStyle w:val="output"/>
      </w:pPr>
      <w:r>
        <w:t>0 drwxrwxr-x  2 nagios nagios    6 Jun 13 07:39 services</w:t>
      </w:r>
    </w:p>
    <w:p w:rsidR="00AF7302" w:rsidRDefault="00AF7302" w:rsidP="00AF7302">
      <w:pPr>
        <w:pStyle w:val="output"/>
      </w:pPr>
      <w:r>
        <w:t>4 -rw-rw-r--. 1 nagios nagios 3252 Jun 11 02:29 switch.cfg</w:t>
      </w:r>
    </w:p>
    <w:p w:rsidR="00AF7302" w:rsidRDefault="00AF7302" w:rsidP="00AF7302">
      <w:pPr>
        <w:pStyle w:val="output"/>
      </w:pPr>
      <w:r>
        <w:t>0 drwxrwxr-x  2 nagios nagios   27 Jun 13 07:57 templates</w:t>
      </w:r>
    </w:p>
    <w:p w:rsidR="00AF7302" w:rsidRDefault="00AF7302" w:rsidP="00AF7302">
      <w:pPr>
        <w:pStyle w:val="output"/>
      </w:pPr>
      <w:r>
        <w:t>0 drwxrwxr-x  2 nagios nagios   29 Jun 13 07:57 timeperiods</w:t>
      </w:r>
    </w:p>
    <w:p w:rsidR="00AF7302" w:rsidRDefault="00AF7302" w:rsidP="00AF7302">
      <w:pPr>
        <w:pStyle w:val="output"/>
      </w:pPr>
      <w:r>
        <w:t>0 drwxrwxr-x  2 nagios nagios    6 Jun 13 07:40 unused</w:t>
      </w:r>
    </w:p>
    <w:p w:rsidR="00AF7302" w:rsidRDefault="00AF7302" w:rsidP="00AF7302">
      <w:pPr>
        <w:pStyle w:val="output"/>
      </w:pPr>
      <w:r>
        <w:t>4 -rw-rw-r--. 1 nagios nagios 3991 Jun 11 02:29 windows.cfg</w:t>
      </w:r>
    </w:p>
    <w:p w:rsidR="00C750BB" w:rsidRDefault="00AF7302" w:rsidP="00AF7302">
      <w:pPr>
        <w:pStyle w:val="output"/>
      </w:pPr>
      <w:r>
        <w:t>[nagios@nagios objects]$</w:t>
      </w:r>
    </w:p>
    <w:p w:rsidR="00AF7302" w:rsidRDefault="00AF7302" w:rsidP="00AF7302">
      <w:r>
        <w:t>Now we can move all other files to unused directory ,</w:t>
      </w:r>
    </w:p>
    <w:p w:rsidR="00AF7302" w:rsidRPr="00AF7302" w:rsidRDefault="00AF7302" w:rsidP="00AF7302">
      <w:pPr>
        <w:pStyle w:val="output"/>
      </w:pPr>
      <w:r w:rsidRPr="00AF7302">
        <w:t>[nagios@nagios hosts]$ mv printer.cfg switch.cfg windows.cfg ../unused/</w:t>
      </w:r>
    </w:p>
    <w:p w:rsidR="00AF7302" w:rsidRPr="00AF7302" w:rsidRDefault="00AF7302" w:rsidP="00AF7302">
      <w:pPr>
        <w:pStyle w:val="output"/>
      </w:pPr>
      <w:r w:rsidRPr="00AF7302">
        <w:t>[nagios@nagios hosts]$ cd ..</w:t>
      </w:r>
    </w:p>
    <w:p w:rsidR="00AF7302" w:rsidRPr="00AF7302" w:rsidRDefault="00AF7302" w:rsidP="00AF7302">
      <w:pPr>
        <w:pStyle w:val="output"/>
      </w:pPr>
      <w:r w:rsidRPr="00AF7302">
        <w:t>[nagios@nagios objects]$ cd unused/</w:t>
      </w:r>
    </w:p>
    <w:p w:rsidR="00AF7302" w:rsidRPr="00AF7302" w:rsidRDefault="00AF7302" w:rsidP="00AF7302">
      <w:pPr>
        <w:pStyle w:val="output"/>
      </w:pPr>
      <w:r w:rsidRPr="00AF7302">
        <w:t>[nagios@nagios unused]$ ls</w:t>
      </w:r>
    </w:p>
    <w:p w:rsidR="00AF7302" w:rsidRPr="00AF7302" w:rsidRDefault="00AF7302" w:rsidP="00AF7302">
      <w:pPr>
        <w:pStyle w:val="output"/>
      </w:pPr>
      <w:r w:rsidRPr="00AF7302">
        <w:t>printer.cfg  switch.cfg  windows.cfg</w:t>
      </w:r>
    </w:p>
    <w:p w:rsidR="00AF7302" w:rsidRDefault="00AF7302" w:rsidP="00AF7302">
      <w:pPr>
        <w:pStyle w:val="output"/>
      </w:pPr>
      <w:r w:rsidRPr="00AF7302">
        <w:t>[nagios@nagios unused]$</w:t>
      </w:r>
    </w:p>
    <w:p w:rsidR="00AF7302" w:rsidRDefault="00AF7302" w:rsidP="00AF7302">
      <w:pPr>
        <w:pStyle w:val="Heading2"/>
      </w:pPr>
      <w:r>
        <w:t>System Directory creation</w:t>
      </w:r>
    </w:p>
    <w:p w:rsidR="00AF7302" w:rsidRDefault="00AF7302" w:rsidP="00AF7302">
      <w:pPr>
        <w:pStyle w:val="Heading3"/>
      </w:pPr>
      <w:r>
        <w:t xml:space="preserve">log directory </w:t>
      </w:r>
    </w:p>
    <w:p w:rsidR="00AF7302" w:rsidRDefault="00AF7302" w:rsidP="00AF7302"/>
    <w:p w:rsidR="00AF7302" w:rsidRDefault="00AF7302" w:rsidP="00AF7302">
      <w:r>
        <w:t>We will need to define the location of the nagios log file directory . create this directory and make sure the nagios user and group have the proper permission to it.</w:t>
      </w:r>
    </w:p>
    <w:p w:rsidR="00AF7302" w:rsidRDefault="00AF7302" w:rsidP="00AF7302">
      <w:pPr>
        <w:pStyle w:val="output"/>
      </w:pPr>
      <w:r>
        <w:t>[root@nagios unused]# mkdir -v /var/log/nagios</w:t>
      </w:r>
    </w:p>
    <w:p w:rsidR="00AF7302" w:rsidRDefault="00AF7302" w:rsidP="00AF7302">
      <w:pPr>
        <w:pStyle w:val="output"/>
      </w:pPr>
      <w:r>
        <w:t>mkdir: created directory ‘/var/log/nagios’</w:t>
      </w:r>
    </w:p>
    <w:p w:rsidR="00AF7302" w:rsidRDefault="00AF7302" w:rsidP="00AF7302">
      <w:pPr>
        <w:pStyle w:val="output"/>
      </w:pPr>
      <w:r>
        <w:t>[root@nagios unused]# chown -R nagios:nagios /var/log/nagios</w:t>
      </w:r>
    </w:p>
    <w:p w:rsidR="00AF7302" w:rsidRDefault="00AF7302" w:rsidP="00AF7302">
      <w:pPr>
        <w:pStyle w:val="output"/>
      </w:pPr>
      <w:r>
        <w:t>[root@nagios unused]# chmod -R 0755 /var/log/nagios</w:t>
      </w:r>
    </w:p>
    <w:p w:rsidR="00AF7302" w:rsidRDefault="00AF7302" w:rsidP="00AF7302">
      <w:pPr>
        <w:pStyle w:val="output"/>
      </w:pPr>
      <w:r>
        <w:t>[root@nagios unused]#</w:t>
      </w:r>
    </w:p>
    <w:p w:rsidR="00AF7302" w:rsidRDefault="00AF7302" w:rsidP="00AF7302">
      <w:pPr>
        <w:pStyle w:val="Heading3"/>
      </w:pPr>
      <w:r>
        <w:t>Runtime information Directory</w:t>
      </w:r>
    </w:p>
    <w:p w:rsidR="00AF7302" w:rsidRDefault="00AF7302" w:rsidP="00AF7302">
      <w:r>
        <w:t>We will create this at /var/nagios:</w:t>
      </w:r>
    </w:p>
    <w:p w:rsidR="00DE43DA" w:rsidRDefault="00DE43DA" w:rsidP="00DE43DA">
      <w:pPr>
        <w:pStyle w:val="output"/>
      </w:pPr>
      <w:r>
        <w:t>[root@nagios unused]# mkdir -v /var/run/nagios</w:t>
      </w:r>
    </w:p>
    <w:p w:rsidR="00DE43DA" w:rsidRDefault="00DE43DA" w:rsidP="00DE43DA">
      <w:pPr>
        <w:pStyle w:val="output"/>
      </w:pPr>
      <w:r>
        <w:t>mkdir: created directory ‘/var/run/nagios’</w:t>
      </w:r>
    </w:p>
    <w:p w:rsidR="00DE43DA" w:rsidRDefault="00DE43DA" w:rsidP="00DE43DA">
      <w:pPr>
        <w:pStyle w:val="output"/>
      </w:pPr>
      <w:r>
        <w:t>[root@nagios unused]# chown -R nagios:nagios /var/run/nagios</w:t>
      </w:r>
    </w:p>
    <w:p w:rsidR="00AF7302" w:rsidRDefault="00DE43DA" w:rsidP="00DE43DA">
      <w:pPr>
        <w:pStyle w:val="output"/>
      </w:pPr>
      <w:r>
        <w:t>[root@nagios unused]# chmod -R 0755 /var/run/nagios</w:t>
      </w:r>
    </w:p>
    <w:p w:rsidR="00AF7302" w:rsidRDefault="00AF7302" w:rsidP="00DE43DA">
      <w:pPr>
        <w:pStyle w:val="Heading2"/>
      </w:pPr>
      <w:r>
        <w:lastRenderedPageBreak/>
        <w:t>The main nagios configuration file</w:t>
      </w:r>
    </w:p>
    <w:p w:rsidR="00AF7302" w:rsidRDefault="00AF7302" w:rsidP="00AF7302">
      <w:r>
        <w:t>We are going to create basic configuration file, and build on it through this cource. Move the existing configuration file for safe-keeping:</w:t>
      </w:r>
    </w:p>
    <w:p w:rsidR="00DE43DA" w:rsidRDefault="00DE43DA" w:rsidP="00DE43DA">
      <w:pPr>
        <w:pStyle w:val="output"/>
      </w:pPr>
      <w:r>
        <w:t>[root@nagios etc]# ls</w:t>
      </w:r>
    </w:p>
    <w:p w:rsidR="00DE43DA" w:rsidRDefault="00DE43DA" w:rsidP="00DE43DA">
      <w:pPr>
        <w:pStyle w:val="output"/>
      </w:pPr>
      <w:r>
        <w:t>cgi.cfg  htpasswd.users  nagios.cfg  objects  resource.cfg</w:t>
      </w:r>
    </w:p>
    <w:p w:rsidR="00DE43DA" w:rsidRDefault="00DE43DA" w:rsidP="00DE43DA">
      <w:pPr>
        <w:pStyle w:val="output"/>
      </w:pPr>
      <w:r>
        <w:t>[root@nagios etc]# mv nagios.cfg nagios.cfg.old</w:t>
      </w:r>
    </w:p>
    <w:p w:rsidR="00DE43DA" w:rsidRDefault="00DE43DA" w:rsidP="00DE43DA">
      <w:r>
        <w:t>We can add our configuration directory to that file ,</w:t>
      </w:r>
    </w:p>
    <w:p w:rsidR="00DE43DA" w:rsidRDefault="00DE43DA" w:rsidP="00DE43DA">
      <w:pPr>
        <w:pStyle w:val="output"/>
      </w:pPr>
      <w:r w:rsidRPr="00DE43DA">
        <w:t>[root@nagios etc]# vi nagios.cfg</w:t>
      </w:r>
    </w:p>
    <w:p w:rsidR="00DE43DA" w:rsidRDefault="00DE43DA" w:rsidP="00DE43DA">
      <w:pPr>
        <w:pStyle w:val="output"/>
      </w:pPr>
      <w:r>
        <w:t># log files</w:t>
      </w:r>
    </w:p>
    <w:p w:rsidR="00DE43DA" w:rsidRDefault="00DE43DA" w:rsidP="00DE43DA">
      <w:pPr>
        <w:pStyle w:val="output"/>
      </w:pPr>
      <w:r>
        <w:t>log_file=/var/log/nagios/nagios.log</w:t>
      </w:r>
    </w:p>
    <w:p w:rsidR="00DE43DA" w:rsidRDefault="00DE43DA" w:rsidP="00DE43DA">
      <w:pPr>
        <w:pStyle w:val="output"/>
      </w:pPr>
    </w:p>
    <w:p w:rsidR="00DE43DA" w:rsidRDefault="00DE43DA" w:rsidP="00DE43DA">
      <w:pPr>
        <w:pStyle w:val="output"/>
      </w:pPr>
      <w:r>
        <w:t># object configuration directories</w:t>
      </w:r>
    </w:p>
    <w:p w:rsidR="00DE43DA" w:rsidRDefault="00DE43DA" w:rsidP="00DE43DA">
      <w:pPr>
        <w:pStyle w:val="output"/>
      </w:pPr>
      <w:r>
        <w:t>cfg_dir=/usr/local/nagios/etc/objects/commands</w:t>
      </w:r>
    </w:p>
    <w:p w:rsidR="00DE43DA" w:rsidRDefault="00DE43DA" w:rsidP="00DE43DA">
      <w:pPr>
        <w:pStyle w:val="output"/>
      </w:pPr>
      <w:r>
        <w:t>cfg_dir=/usr/local/nagios/etc/objects/contacts</w:t>
      </w:r>
    </w:p>
    <w:p w:rsidR="00DE43DA" w:rsidRDefault="00DE43DA" w:rsidP="00DE43DA">
      <w:pPr>
        <w:pStyle w:val="output"/>
      </w:pPr>
      <w:r>
        <w:t>cfg_dir=/usr/local/nagios/etc/objects/contactgroups</w:t>
      </w:r>
    </w:p>
    <w:p w:rsidR="00DE43DA" w:rsidRDefault="00DE43DA" w:rsidP="00DE43DA">
      <w:pPr>
        <w:pStyle w:val="output"/>
      </w:pPr>
      <w:r>
        <w:t>cfg_dir=/usr/local/nagios/etc/objects/hosts</w:t>
      </w:r>
    </w:p>
    <w:p w:rsidR="00DE43DA" w:rsidRDefault="00DE43DA" w:rsidP="00DE43DA">
      <w:pPr>
        <w:pStyle w:val="output"/>
      </w:pPr>
      <w:r>
        <w:t>cfg_dir=/usr/local/nagios/etc/objects/hostsgroups</w:t>
      </w:r>
    </w:p>
    <w:p w:rsidR="00DE43DA" w:rsidRDefault="00DE43DA" w:rsidP="00DE43DA">
      <w:pPr>
        <w:pStyle w:val="output"/>
      </w:pPr>
      <w:r>
        <w:t>cfg_dir=/usr/local/nagios/etc/objects/services</w:t>
      </w:r>
    </w:p>
    <w:p w:rsidR="00DE43DA" w:rsidRDefault="00DE43DA" w:rsidP="00DE43DA">
      <w:pPr>
        <w:pStyle w:val="output"/>
      </w:pPr>
      <w:r>
        <w:t>cfg_dir=/usr/local/nagios/etc/objects/servicegroups</w:t>
      </w:r>
    </w:p>
    <w:p w:rsidR="00DE43DA" w:rsidRDefault="00DE43DA" w:rsidP="00DE43DA">
      <w:pPr>
        <w:pStyle w:val="output"/>
      </w:pPr>
      <w:r>
        <w:t>cfg_dir=/usr/local/nagios/etc/objects/templates</w:t>
      </w:r>
    </w:p>
    <w:p w:rsidR="00DE43DA" w:rsidRDefault="00DE43DA" w:rsidP="00DE43DA">
      <w:pPr>
        <w:pStyle w:val="output"/>
      </w:pPr>
      <w:r>
        <w:t>cfg_dir=/usr/local/nagios/etc/objects/timeperiods</w:t>
      </w:r>
    </w:p>
    <w:p w:rsidR="00DE43DA" w:rsidRDefault="00DE43DA" w:rsidP="00DE43DA">
      <w:pPr>
        <w:pStyle w:val="output"/>
      </w:pPr>
    </w:p>
    <w:p w:rsidR="00DE43DA" w:rsidRDefault="00DE43DA" w:rsidP="00DE43DA">
      <w:pPr>
        <w:pStyle w:val="output"/>
      </w:pPr>
      <w:r>
        <w:t># resource file</w:t>
      </w:r>
    </w:p>
    <w:p w:rsidR="00DE43DA" w:rsidRDefault="00DE43DA" w:rsidP="00DE43DA">
      <w:pPr>
        <w:pStyle w:val="output"/>
      </w:pPr>
      <w:r>
        <w:t>resource_file=/usr/local/nagios/etc/resource.cfg</w:t>
      </w:r>
    </w:p>
    <w:p w:rsidR="00DE43DA" w:rsidRDefault="00DE43DA" w:rsidP="00DE43DA">
      <w:pPr>
        <w:pStyle w:val="output"/>
      </w:pPr>
    </w:p>
    <w:p w:rsidR="00DE43DA" w:rsidRDefault="00DE43DA" w:rsidP="00DE43DA">
      <w:pPr>
        <w:pStyle w:val="output"/>
      </w:pPr>
      <w:r>
        <w:t># status</w:t>
      </w:r>
    </w:p>
    <w:p w:rsidR="00DE43DA" w:rsidRDefault="00DE43DA" w:rsidP="00DE43DA">
      <w:pPr>
        <w:pStyle w:val="output"/>
      </w:pPr>
      <w:r>
        <w:t>status_file=/var/run/nagios/status.dat</w:t>
      </w:r>
    </w:p>
    <w:p w:rsidR="00DE43DA" w:rsidRDefault="00DE43DA" w:rsidP="00DE43DA">
      <w:pPr>
        <w:pStyle w:val="output"/>
      </w:pPr>
      <w:r>
        <w:t>status_update_intervel=10</w:t>
      </w:r>
    </w:p>
    <w:p w:rsidR="00DE43DA" w:rsidRDefault="00DE43DA" w:rsidP="00DE43DA">
      <w:pPr>
        <w:pStyle w:val="output"/>
      </w:pPr>
    </w:p>
    <w:p w:rsidR="00DE43DA" w:rsidRDefault="00DE43DA" w:rsidP="00DE43DA">
      <w:pPr>
        <w:pStyle w:val="output"/>
      </w:pPr>
      <w:r>
        <w:t># nagios system user and group</w:t>
      </w:r>
    </w:p>
    <w:p w:rsidR="00DE43DA" w:rsidRDefault="00DE43DA" w:rsidP="00DE43DA">
      <w:pPr>
        <w:pStyle w:val="output"/>
      </w:pPr>
      <w:r>
        <w:t>nagios_user=nagios</w:t>
      </w:r>
    </w:p>
    <w:p w:rsidR="00DE43DA" w:rsidRDefault="00DE43DA" w:rsidP="00DE43DA">
      <w:pPr>
        <w:pStyle w:val="output"/>
      </w:pPr>
      <w:r>
        <w:t>nagios_group=nagios</w:t>
      </w:r>
    </w:p>
    <w:p w:rsidR="00DE43DA" w:rsidRDefault="00DE43DA" w:rsidP="00DE43DA">
      <w:pPr>
        <w:pStyle w:val="output"/>
      </w:pPr>
    </w:p>
    <w:p w:rsidR="00DE43DA" w:rsidRDefault="00DE43DA" w:rsidP="00DE43DA">
      <w:pPr>
        <w:pStyle w:val="output"/>
      </w:pPr>
      <w:r>
        <w:t># don't log to syslog</w:t>
      </w:r>
    </w:p>
    <w:p w:rsidR="00DE43DA" w:rsidRDefault="00DE43DA" w:rsidP="00DE43DA">
      <w:pPr>
        <w:pStyle w:val="output"/>
      </w:pPr>
      <w:r>
        <w:t>use_syslog=0</w:t>
      </w:r>
    </w:p>
    <w:p w:rsidR="00DE43DA" w:rsidRDefault="00DE43DA" w:rsidP="00DE43DA">
      <w:pPr>
        <w:pStyle w:val="output"/>
      </w:pPr>
    </w:p>
    <w:p w:rsidR="00DE43DA" w:rsidRDefault="00DE43DA" w:rsidP="00DE43DA">
      <w:pPr>
        <w:pStyle w:val="output"/>
      </w:pPr>
      <w:r>
        <w:t># read external check commands</w:t>
      </w:r>
    </w:p>
    <w:p w:rsidR="00DE43DA" w:rsidRDefault="00DE43DA" w:rsidP="00DE43DA">
      <w:pPr>
        <w:pStyle w:val="output"/>
      </w:pPr>
      <w:r>
        <w:t>check_external_commands=1</w:t>
      </w:r>
    </w:p>
    <w:p w:rsidR="00DE43DA" w:rsidRDefault="00DE43DA" w:rsidP="00DE43DA">
      <w:pPr>
        <w:pStyle w:val="output"/>
      </w:pPr>
    </w:p>
    <w:p w:rsidR="00DE43DA" w:rsidRDefault="00DE43DA" w:rsidP="00DE43DA">
      <w:pPr>
        <w:pStyle w:val="output"/>
      </w:pPr>
      <w:r>
        <w:t># accept passive service and hosts checks</w:t>
      </w:r>
    </w:p>
    <w:p w:rsidR="00DE43DA" w:rsidRDefault="00DE43DA" w:rsidP="00DE43DA">
      <w:pPr>
        <w:pStyle w:val="output"/>
      </w:pPr>
      <w:r>
        <w:t>accept_passive_service_checks=1</w:t>
      </w:r>
    </w:p>
    <w:p w:rsidR="00DE43DA" w:rsidRDefault="00DE43DA" w:rsidP="00DE43DA">
      <w:pPr>
        <w:pStyle w:val="output"/>
      </w:pPr>
      <w:r>
        <w:t>accept_passive_host_checks=1</w:t>
      </w:r>
    </w:p>
    <w:p w:rsidR="00DE43DA" w:rsidRDefault="00DE43DA" w:rsidP="00DE43DA">
      <w:pPr>
        <w:pStyle w:val="output"/>
      </w:pPr>
    </w:p>
    <w:p w:rsidR="00DE43DA" w:rsidRDefault="00DE43DA" w:rsidP="00DE43DA">
      <w:pPr>
        <w:pStyle w:val="output"/>
      </w:pPr>
      <w:r>
        <w:t># strip illegal characters from macro output</w:t>
      </w:r>
    </w:p>
    <w:p w:rsidR="00DE43DA" w:rsidRDefault="00DE43DA" w:rsidP="00DE43DA">
      <w:pPr>
        <w:pStyle w:val="output"/>
      </w:pPr>
      <w:r>
        <w:t>illegal_macro_output_chars='~$^&amp;"|'&lt;&gt;</w:t>
      </w:r>
    </w:p>
    <w:p w:rsidR="003765DE" w:rsidRDefault="003765DE" w:rsidP="00DE43DA">
      <w:pPr>
        <w:pStyle w:val="output"/>
      </w:pPr>
    </w:p>
    <w:p w:rsidR="003765DE" w:rsidRDefault="003765DE" w:rsidP="003765DE">
      <w:pPr>
        <w:pStyle w:val="output"/>
      </w:pPr>
      <w:r>
        <w:t># set default interval length to 60 seconds</w:t>
      </w:r>
    </w:p>
    <w:p w:rsidR="003765DE" w:rsidRDefault="003765DE" w:rsidP="003765DE">
      <w:pPr>
        <w:pStyle w:val="output"/>
      </w:pPr>
      <w:r>
        <w:t>interval_length=60</w:t>
      </w:r>
    </w:p>
    <w:p w:rsidR="00C841FB" w:rsidRDefault="00C841FB" w:rsidP="00C841FB">
      <w:r>
        <w:t>Now we can verify our configuration using below command ,</w:t>
      </w:r>
    </w:p>
    <w:p w:rsidR="00C841FB" w:rsidRDefault="00C841FB" w:rsidP="00C841FB">
      <w:pPr>
        <w:pStyle w:val="output"/>
      </w:pPr>
      <w:r>
        <w:t>[root@nagios etc]# /usr/local/nagios/bin/nagios -v /usr/local/nagios/etc/nagios.cfg</w:t>
      </w:r>
    </w:p>
    <w:p w:rsidR="00C841FB" w:rsidRDefault="00C841FB" w:rsidP="00C841FB">
      <w:pPr>
        <w:pStyle w:val="output"/>
      </w:pPr>
    </w:p>
    <w:p w:rsidR="00C841FB" w:rsidRDefault="00C841FB" w:rsidP="00C841FB">
      <w:pPr>
        <w:pStyle w:val="output"/>
      </w:pPr>
      <w:r>
        <w:t>Nagios Core 4.3.4</w:t>
      </w:r>
    </w:p>
    <w:p w:rsidR="00C841FB" w:rsidRDefault="00C841FB" w:rsidP="00C841FB">
      <w:pPr>
        <w:pStyle w:val="output"/>
      </w:pPr>
      <w:r>
        <w:t>Copyright (c) 2009-present Nagios Core Development Team and Community Contributors</w:t>
      </w:r>
    </w:p>
    <w:p w:rsidR="00C841FB" w:rsidRDefault="00C841FB" w:rsidP="00C841FB">
      <w:pPr>
        <w:pStyle w:val="output"/>
      </w:pPr>
      <w:r>
        <w:t>Copyright (c) 1999-2009 Ethan Galstad</w:t>
      </w:r>
    </w:p>
    <w:p w:rsidR="00C841FB" w:rsidRDefault="00C841FB" w:rsidP="00C841FB">
      <w:pPr>
        <w:pStyle w:val="output"/>
      </w:pPr>
      <w:r>
        <w:lastRenderedPageBreak/>
        <w:t>Last Modified: 2017-08-24</w:t>
      </w:r>
    </w:p>
    <w:p w:rsidR="00C841FB" w:rsidRDefault="00C841FB" w:rsidP="00C841FB">
      <w:pPr>
        <w:pStyle w:val="output"/>
      </w:pPr>
      <w:r>
        <w:t>License: GPL</w:t>
      </w:r>
    </w:p>
    <w:p w:rsidR="00C841FB" w:rsidRDefault="00C841FB" w:rsidP="00C841FB">
      <w:pPr>
        <w:pStyle w:val="output"/>
      </w:pPr>
    </w:p>
    <w:p w:rsidR="00C841FB" w:rsidRDefault="00C841FB" w:rsidP="00C841FB">
      <w:pPr>
        <w:pStyle w:val="output"/>
      </w:pPr>
      <w:r>
        <w:t>Website: https://www.nagios.org</w:t>
      </w:r>
    </w:p>
    <w:p w:rsidR="00C841FB" w:rsidRDefault="00C841FB" w:rsidP="00C841FB">
      <w:pPr>
        <w:pStyle w:val="output"/>
      </w:pPr>
      <w:r>
        <w:t>Reading configuration data...</w:t>
      </w:r>
    </w:p>
    <w:p w:rsidR="00C841FB" w:rsidRDefault="00C841FB" w:rsidP="00C841FB">
      <w:pPr>
        <w:pStyle w:val="output"/>
      </w:pPr>
      <w:r>
        <w:t xml:space="preserve">   Read main config file okay...</w:t>
      </w:r>
    </w:p>
    <w:p w:rsidR="00C841FB" w:rsidRDefault="00C841FB" w:rsidP="00C841FB">
      <w:pPr>
        <w:pStyle w:val="output"/>
      </w:pPr>
      <w:r>
        <w:t xml:space="preserve">   Read object config files okay...</w:t>
      </w:r>
    </w:p>
    <w:p w:rsidR="00C841FB" w:rsidRDefault="00C841FB" w:rsidP="00C841FB">
      <w:pPr>
        <w:pStyle w:val="output"/>
      </w:pPr>
    </w:p>
    <w:p w:rsidR="00C841FB" w:rsidRDefault="00C841FB" w:rsidP="00C841FB">
      <w:pPr>
        <w:pStyle w:val="output"/>
      </w:pPr>
      <w:r>
        <w:t>Running pre-flight check on configuration data...</w:t>
      </w:r>
    </w:p>
    <w:p w:rsidR="00C841FB" w:rsidRDefault="00C841FB" w:rsidP="00C841FB">
      <w:pPr>
        <w:pStyle w:val="output"/>
      </w:pPr>
    </w:p>
    <w:p w:rsidR="00C841FB" w:rsidRDefault="00C841FB" w:rsidP="00C841FB">
      <w:pPr>
        <w:pStyle w:val="output"/>
      </w:pPr>
      <w:r>
        <w:t>Checking objects...</w:t>
      </w:r>
    </w:p>
    <w:p w:rsidR="00C841FB" w:rsidRDefault="00C841FB" w:rsidP="00C841FB">
      <w:pPr>
        <w:pStyle w:val="output"/>
      </w:pPr>
      <w:r>
        <w:tab/>
        <w:t>Checked 8 services.</w:t>
      </w:r>
    </w:p>
    <w:p w:rsidR="00C841FB" w:rsidRDefault="00C841FB" w:rsidP="00C841FB">
      <w:pPr>
        <w:pStyle w:val="output"/>
      </w:pPr>
      <w:r>
        <w:tab/>
        <w:t>Checked 1 hosts.</w:t>
      </w:r>
    </w:p>
    <w:p w:rsidR="00C841FB" w:rsidRDefault="00C841FB" w:rsidP="00C841FB">
      <w:pPr>
        <w:pStyle w:val="output"/>
      </w:pPr>
      <w:r>
        <w:tab/>
        <w:t>Checked 1 host groups.</w:t>
      </w:r>
    </w:p>
    <w:p w:rsidR="00C841FB" w:rsidRDefault="00C841FB" w:rsidP="00C841FB">
      <w:pPr>
        <w:pStyle w:val="output"/>
      </w:pPr>
      <w:r>
        <w:tab/>
        <w:t>Checked 0 service groups.</w:t>
      </w:r>
    </w:p>
    <w:p w:rsidR="00C841FB" w:rsidRDefault="00C841FB" w:rsidP="00C841FB">
      <w:pPr>
        <w:pStyle w:val="output"/>
      </w:pPr>
      <w:r>
        <w:tab/>
        <w:t>Checked 1 contacts.</w:t>
      </w:r>
    </w:p>
    <w:p w:rsidR="00C841FB" w:rsidRDefault="00C841FB" w:rsidP="00C841FB">
      <w:pPr>
        <w:pStyle w:val="output"/>
      </w:pPr>
      <w:r>
        <w:tab/>
        <w:t>Checked 1 contact groups.</w:t>
      </w:r>
    </w:p>
    <w:p w:rsidR="00C841FB" w:rsidRDefault="00C841FB" w:rsidP="00C841FB">
      <w:pPr>
        <w:pStyle w:val="output"/>
      </w:pPr>
      <w:r>
        <w:tab/>
        <w:t>Checked 24 commands.</w:t>
      </w:r>
    </w:p>
    <w:p w:rsidR="00C841FB" w:rsidRDefault="00C841FB" w:rsidP="00C841FB">
      <w:pPr>
        <w:pStyle w:val="output"/>
      </w:pPr>
      <w:r>
        <w:tab/>
        <w:t>Checked 5 time periods.</w:t>
      </w:r>
    </w:p>
    <w:p w:rsidR="00C841FB" w:rsidRDefault="00C841FB" w:rsidP="00C841FB">
      <w:pPr>
        <w:pStyle w:val="output"/>
      </w:pPr>
      <w:r>
        <w:tab/>
        <w:t>Checked 0 host escalations.</w:t>
      </w:r>
    </w:p>
    <w:p w:rsidR="00C841FB" w:rsidRDefault="00C841FB" w:rsidP="00C841FB">
      <w:pPr>
        <w:pStyle w:val="output"/>
      </w:pPr>
      <w:r>
        <w:tab/>
        <w:t>Checked 0 service escalations.</w:t>
      </w:r>
    </w:p>
    <w:p w:rsidR="00C841FB" w:rsidRDefault="00C841FB" w:rsidP="00C841FB">
      <w:pPr>
        <w:pStyle w:val="output"/>
      </w:pPr>
      <w:r>
        <w:t>Checking for circular paths...</w:t>
      </w:r>
    </w:p>
    <w:p w:rsidR="00C841FB" w:rsidRDefault="00C841FB" w:rsidP="00C841FB">
      <w:pPr>
        <w:pStyle w:val="output"/>
      </w:pPr>
      <w:r>
        <w:tab/>
        <w:t>Checked 1 hosts</w:t>
      </w:r>
    </w:p>
    <w:p w:rsidR="00C841FB" w:rsidRDefault="00C841FB" w:rsidP="00C841FB">
      <w:pPr>
        <w:pStyle w:val="output"/>
      </w:pPr>
      <w:r>
        <w:tab/>
        <w:t>Checked 0 service dependencies</w:t>
      </w:r>
    </w:p>
    <w:p w:rsidR="00C841FB" w:rsidRDefault="00C841FB" w:rsidP="00C841FB">
      <w:pPr>
        <w:pStyle w:val="output"/>
      </w:pPr>
      <w:r>
        <w:tab/>
        <w:t>Checked 0 host dependencies</w:t>
      </w:r>
    </w:p>
    <w:p w:rsidR="00C841FB" w:rsidRDefault="00C841FB" w:rsidP="00C841FB">
      <w:pPr>
        <w:pStyle w:val="output"/>
      </w:pPr>
      <w:r>
        <w:tab/>
        <w:t>Checked 5 timeperiods</w:t>
      </w:r>
    </w:p>
    <w:p w:rsidR="00C841FB" w:rsidRDefault="00C841FB" w:rsidP="00C841FB">
      <w:pPr>
        <w:pStyle w:val="output"/>
      </w:pPr>
      <w:r>
        <w:t>Checking global event handlers...</w:t>
      </w:r>
    </w:p>
    <w:p w:rsidR="00C841FB" w:rsidRDefault="00C841FB" w:rsidP="00C841FB">
      <w:pPr>
        <w:pStyle w:val="output"/>
      </w:pPr>
      <w:r>
        <w:t>Checking obsessive compulsive processor commands...</w:t>
      </w:r>
    </w:p>
    <w:p w:rsidR="00C841FB" w:rsidRDefault="00C841FB" w:rsidP="00C841FB">
      <w:pPr>
        <w:pStyle w:val="output"/>
      </w:pPr>
      <w:r>
        <w:t>Checking misc settings...</w:t>
      </w:r>
    </w:p>
    <w:p w:rsidR="00C841FB" w:rsidRDefault="00C841FB" w:rsidP="00C841FB">
      <w:pPr>
        <w:pStyle w:val="output"/>
      </w:pPr>
    </w:p>
    <w:p w:rsidR="00C841FB" w:rsidRDefault="00C841FB" w:rsidP="00C841FB">
      <w:pPr>
        <w:pStyle w:val="output"/>
      </w:pPr>
      <w:r>
        <w:t>Total Warnings: 0</w:t>
      </w:r>
    </w:p>
    <w:p w:rsidR="00C841FB" w:rsidRDefault="00C841FB" w:rsidP="00C841FB">
      <w:pPr>
        <w:pStyle w:val="output"/>
      </w:pPr>
      <w:r>
        <w:t>Total Errors:   0</w:t>
      </w:r>
    </w:p>
    <w:p w:rsidR="00C841FB" w:rsidRDefault="00C841FB" w:rsidP="00C841FB">
      <w:pPr>
        <w:pStyle w:val="output"/>
      </w:pPr>
    </w:p>
    <w:p w:rsidR="00C841FB" w:rsidRDefault="00C841FB" w:rsidP="00C841FB">
      <w:pPr>
        <w:pStyle w:val="output"/>
      </w:pPr>
      <w:r>
        <w:t>Things look okay - No serious problems were detected during the pre-flight check</w:t>
      </w:r>
    </w:p>
    <w:p w:rsidR="00C841FB" w:rsidRDefault="00C841FB" w:rsidP="00C841FB">
      <w:pPr>
        <w:pStyle w:val="output"/>
      </w:pPr>
      <w:r>
        <w:t>[root@nagios etc]#</w:t>
      </w:r>
    </w:p>
    <w:p w:rsidR="00C841FB" w:rsidRDefault="00C841FB" w:rsidP="00C841FB">
      <w:r>
        <w:t>No error detected we have configure successfully !!!</w:t>
      </w:r>
    </w:p>
    <w:p w:rsidR="004C458F" w:rsidRDefault="004C458F" w:rsidP="00B34957">
      <w:pPr>
        <w:pStyle w:val="Heading1"/>
      </w:pPr>
      <w:r>
        <w:t>Plugins :</w:t>
      </w:r>
    </w:p>
    <w:p w:rsidR="004C458F" w:rsidRDefault="004C458F" w:rsidP="004C458F">
      <w:r>
        <w:t>Plugins are standalone programs (scripts or binaries compiled from source) that do the "footwork" of monitoring. plugins exist in the libexec subdirectory of our nagios installation and can be called from the command line like any other program.</w:t>
      </w:r>
    </w:p>
    <w:p w:rsidR="004C458F" w:rsidRDefault="004C458F" w:rsidP="004C458F">
      <w:r>
        <w:t>We use command objects to abstract plugins in nagios. We need a dynamic way to construct and pass parameters to the plugins, and commands are how we accomplish this. still, it is wise to acquaint yourself with the plugins themselves. If you cd into /usr/local/nagios/libexec, you can view the plugins that are installed with nagios by default.</w:t>
      </w:r>
    </w:p>
    <w:p w:rsidR="004C458F" w:rsidRDefault="004C458F" w:rsidP="004C458F"/>
    <w:p w:rsidR="004C458F" w:rsidRDefault="004C458F" w:rsidP="004C458F">
      <w:r>
        <w:t>As we might expect from any program. the plugins take argument and parameters. By convention, all plugins must support a standard set of parameters and arguments. We can view this information by executing the plugins from the shell and passing the -h or --help parameter:</w:t>
      </w:r>
    </w:p>
    <w:p w:rsidR="004C458F" w:rsidRDefault="004C458F" w:rsidP="00B34957">
      <w:pPr>
        <w:pStyle w:val="output"/>
      </w:pPr>
      <w:r>
        <w:lastRenderedPageBreak/>
        <w:t>/opt/nagios/libexec/check_swap --help</w:t>
      </w:r>
    </w:p>
    <w:p w:rsidR="004C458F" w:rsidRDefault="004C458F" w:rsidP="004C458F">
      <w:r>
        <w:t>The plugins returns the parameters that are required are optional and describe any arguments that may be used. An example is also provided.</w:t>
      </w:r>
    </w:p>
    <w:p w:rsidR="00B34957" w:rsidRDefault="00B34957" w:rsidP="004C458F">
      <w:r>
        <w:t>Below all are plugins :</w:t>
      </w:r>
    </w:p>
    <w:p w:rsidR="00B34957" w:rsidRDefault="00B34957" w:rsidP="00B34957">
      <w:pPr>
        <w:pStyle w:val="output"/>
      </w:pPr>
      <w:r>
        <w:t>[root@nagios nagios]# ls</w:t>
      </w:r>
    </w:p>
    <w:p w:rsidR="00B34957" w:rsidRDefault="00B34957" w:rsidP="00B34957">
      <w:pPr>
        <w:pStyle w:val="output"/>
      </w:pPr>
      <w:r>
        <w:t>bin  etc  include  libexec  sbin  share  var</w:t>
      </w:r>
    </w:p>
    <w:p w:rsidR="00B34957" w:rsidRDefault="00B34957" w:rsidP="00B34957">
      <w:pPr>
        <w:pStyle w:val="output"/>
      </w:pPr>
      <w:r>
        <w:t>[root@nagios nagios]# cd libexec/</w:t>
      </w:r>
    </w:p>
    <w:p w:rsidR="00B34957" w:rsidRDefault="00B34957" w:rsidP="00B34957">
      <w:pPr>
        <w:pStyle w:val="output"/>
      </w:pPr>
      <w:r>
        <w:t>[root@nagios libexec]# ls</w:t>
      </w:r>
    </w:p>
    <w:p w:rsidR="00B34957" w:rsidRDefault="00B34957" w:rsidP="00B34957">
      <w:pPr>
        <w:pStyle w:val="output"/>
      </w:pPr>
      <w:r>
        <w:t>check_apt       check_flexlm        check_mailq     check_overcr   check_swap</w:t>
      </w:r>
    </w:p>
    <w:p w:rsidR="00B34957" w:rsidRDefault="00B34957" w:rsidP="00B34957">
      <w:pPr>
        <w:pStyle w:val="output"/>
      </w:pPr>
      <w:r>
        <w:t>check_breeze    check_ftp           check_mrtg      check_ping     check_tcp</w:t>
      </w:r>
    </w:p>
    <w:p w:rsidR="00B34957" w:rsidRDefault="00B34957" w:rsidP="00B34957">
      <w:pPr>
        <w:pStyle w:val="output"/>
      </w:pPr>
      <w:r>
        <w:t>check_by_ssh    check_http          check_mrtgtraf  check_pop      check_time</w:t>
      </w:r>
    </w:p>
    <w:p w:rsidR="00B34957" w:rsidRDefault="00B34957" w:rsidP="00B34957">
      <w:pPr>
        <w:pStyle w:val="output"/>
      </w:pPr>
      <w:r>
        <w:t>check_clamd     check_icmp          check_nagios    check_procs    check_udp</w:t>
      </w:r>
    </w:p>
    <w:p w:rsidR="00B34957" w:rsidRDefault="00B34957" w:rsidP="00B34957">
      <w:pPr>
        <w:pStyle w:val="output"/>
      </w:pPr>
      <w:r>
        <w:t>check_cluster   check_ide_smart     check_nntp      check_real     check_ups</w:t>
      </w:r>
    </w:p>
    <w:p w:rsidR="00B34957" w:rsidRDefault="00B34957" w:rsidP="00B34957">
      <w:pPr>
        <w:pStyle w:val="output"/>
      </w:pPr>
      <w:r>
        <w:t>check_dhcp      check_ifoperstatus  check_nntps     check_rpc      check_uptime</w:t>
      </w:r>
    </w:p>
    <w:p w:rsidR="00B34957" w:rsidRDefault="00B34957" w:rsidP="00B34957">
      <w:pPr>
        <w:pStyle w:val="output"/>
      </w:pPr>
      <w:r>
        <w:t>check_dig       check_ifstatus      check_nt        check_sensors  check_users</w:t>
      </w:r>
    </w:p>
    <w:p w:rsidR="00B34957" w:rsidRDefault="00B34957" w:rsidP="00B34957">
      <w:pPr>
        <w:pStyle w:val="output"/>
      </w:pPr>
      <w:r>
        <w:t>check_disk      check_imap          check_ntp       check_simap    check_wave</w:t>
      </w:r>
    </w:p>
    <w:p w:rsidR="00B34957" w:rsidRDefault="00B34957" w:rsidP="00B34957">
      <w:pPr>
        <w:pStyle w:val="output"/>
      </w:pPr>
      <w:r>
        <w:t>check_disk_smb  check_ircd          check_ntp_peer  check_smtp     negate</w:t>
      </w:r>
    </w:p>
    <w:p w:rsidR="00B34957" w:rsidRDefault="00B34957" w:rsidP="00B34957">
      <w:pPr>
        <w:pStyle w:val="output"/>
      </w:pPr>
      <w:r>
        <w:t>check_dns       check_jabber        check_ntp_time  check_spop     urlize</w:t>
      </w:r>
    </w:p>
    <w:p w:rsidR="00B34957" w:rsidRDefault="00B34957" w:rsidP="00B34957">
      <w:pPr>
        <w:pStyle w:val="output"/>
      </w:pPr>
      <w:r>
        <w:t>check_dummy     check_load          check_nwstat    check_ssh      utils.pm</w:t>
      </w:r>
    </w:p>
    <w:p w:rsidR="00B34957" w:rsidRDefault="00B34957" w:rsidP="00B34957">
      <w:pPr>
        <w:pStyle w:val="output"/>
      </w:pPr>
      <w:r>
        <w:t>check_file_age  check_log           check_oracle    check_ssmtp    utils.sh</w:t>
      </w:r>
    </w:p>
    <w:p w:rsidR="00B34957" w:rsidRDefault="00B34957" w:rsidP="00B34957">
      <w:pPr>
        <w:pStyle w:val="output"/>
      </w:pPr>
      <w:r>
        <w:t>[root@nagios libexec]#</w:t>
      </w:r>
    </w:p>
    <w:p w:rsidR="00B34957" w:rsidRDefault="00B34957" w:rsidP="00B34957">
      <w:r>
        <w:t>For example I can execute one command ,</w:t>
      </w:r>
    </w:p>
    <w:p w:rsidR="00B34957" w:rsidRDefault="00B34957" w:rsidP="00B34957">
      <w:pPr>
        <w:pStyle w:val="output"/>
      </w:pPr>
      <w:r>
        <w:t>[root@nagios libexec]# ./check_swap -h</w:t>
      </w:r>
    </w:p>
    <w:p w:rsidR="00B34957" w:rsidRDefault="00B34957" w:rsidP="00B34957">
      <w:pPr>
        <w:pStyle w:val="output"/>
      </w:pPr>
      <w:r>
        <w:t>check_swap v2.2.1 (nagios-plugins 2.2.1)</w:t>
      </w:r>
    </w:p>
    <w:p w:rsidR="00B34957" w:rsidRDefault="00B34957" w:rsidP="00B34957">
      <w:pPr>
        <w:pStyle w:val="output"/>
      </w:pPr>
      <w:r>
        <w:t>Copyright (c) 2000-2014 Nagios Plugin Development Team</w:t>
      </w:r>
    </w:p>
    <w:p w:rsidR="00B34957" w:rsidRDefault="00B34957" w:rsidP="00B34957">
      <w:pPr>
        <w:pStyle w:val="output"/>
      </w:pPr>
      <w:r>
        <w:tab/>
        <w:t>&lt;devel@nagios-plugins.org&gt;</w:t>
      </w:r>
    </w:p>
    <w:p w:rsidR="00B34957" w:rsidRDefault="00B34957" w:rsidP="00B34957">
      <w:pPr>
        <w:pStyle w:val="output"/>
      </w:pPr>
    </w:p>
    <w:p w:rsidR="00B34957" w:rsidRDefault="00B34957" w:rsidP="00B34957">
      <w:pPr>
        <w:pStyle w:val="output"/>
      </w:pPr>
      <w:r>
        <w:t>Check swap space on local machine.</w:t>
      </w:r>
    </w:p>
    <w:p w:rsidR="00B34957" w:rsidRDefault="00B34957" w:rsidP="00B34957">
      <w:pPr>
        <w:pStyle w:val="output"/>
      </w:pPr>
    </w:p>
    <w:p w:rsidR="00B34957" w:rsidRDefault="00B34957" w:rsidP="00B34957">
      <w:pPr>
        <w:pStyle w:val="output"/>
      </w:pPr>
    </w:p>
    <w:p w:rsidR="00B34957" w:rsidRDefault="00B34957" w:rsidP="00B34957">
      <w:pPr>
        <w:pStyle w:val="output"/>
      </w:pPr>
      <w:r>
        <w:t>Usage:</w:t>
      </w:r>
    </w:p>
    <w:p w:rsidR="00B34957" w:rsidRDefault="00B34957" w:rsidP="00B34957">
      <w:pPr>
        <w:pStyle w:val="output"/>
      </w:pPr>
      <w:r>
        <w:t xml:space="preserve"> check_swap [-av] -w &lt;percent_free&gt;% -c &lt;percent_free&gt;%</w:t>
      </w:r>
    </w:p>
    <w:p w:rsidR="00B34957" w:rsidRDefault="00B34957" w:rsidP="00B34957">
      <w:pPr>
        <w:pStyle w:val="output"/>
      </w:pPr>
      <w:r>
        <w:t xml:space="preserve">  -w &lt;bytes_free&gt; -c &lt;bytes_free&gt;</w:t>
      </w:r>
    </w:p>
    <w:p w:rsidR="00B34957" w:rsidRDefault="00B34957" w:rsidP="00B34957">
      <w:pPr>
        <w:pStyle w:val="output"/>
      </w:pPr>
    </w:p>
    <w:p w:rsidR="00B34957" w:rsidRDefault="00B34957" w:rsidP="00B34957">
      <w:pPr>
        <w:pStyle w:val="output"/>
      </w:pPr>
      <w:r>
        <w:t>Options:</w:t>
      </w:r>
    </w:p>
    <w:p w:rsidR="00B34957" w:rsidRDefault="00B34957" w:rsidP="00B34957">
      <w:pPr>
        <w:pStyle w:val="output"/>
      </w:pPr>
      <w:r>
        <w:t xml:space="preserve"> -h, --help</w:t>
      </w:r>
    </w:p>
    <w:p w:rsidR="00B34957" w:rsidRDefault="00B34957" w:rsidP="00B34957">
      <w:pPr>
        <w:pStyle w:val="output"/>
      </w:pPr>
      <w:r>
        <w:t xml:space="preserve">    Print detailed help screen</w:t>
      </w:r>
    </w:p>
    <w:p w:rsidR="00B34957" w:rsidRDefault="00B34957" w:rsidP="00B34957">
      <w:pPr>
        <w:pStyle w:val="output"/>
      </w:pPr>
      <w:r>
        <w:t xml:space="preserve"> -V, --version</w:t>
      </w:r>
    </w:p>
    <w:p w:rsidR="00B34957" w:rsidRDefault="00B34957" w:rsidP="00B34957">
      <w:pPr>
        <w:pStyle w:val="output"/>
      </w:pPr>
      <w:r>
        <w:t xml:space="preserve">    Print version information</w:t>
      </w:r>
    </w:p>
    <w:p w:rsidR="00B34957" w:rsidRDefault="00B34957" w:rsidP="00B34957">
      <w:pPr>
        <w:pStyle w:val="output"/>
      </w:pPr>
      <w:r>
        <w:t xml:space="preserve"> --extra-opts=[section][@file]</w:t>
      </w:r>
    </w:p>
    <w:p w:rsidR="00B34957" w:rsidRDefault="00B34957" w:rsidP="00B34957">
      <w:pPr>
        <w:pStyle w:val="output"/>
      </w:pPr>
      <w:r>
        <w:t xml:space="preserve">    Read options from an ini file. See</w:t>
      </w:r>
    </w:p>
    <w:p w:rsidR="00B34957" w:rsidRDefault="00B34957" w:rsidP="00B34957">
      <w:pPr>
        <w:pStyle w:val="output"/>
      </w:pPr>
      <w:r>
        <w:t xml:space="preserve">    https://www.nagios-plugins.org/doc/extra-opts.html</w:t>
      </w:r>
    </w:p>
    <w:p w:rsidR="00B34957" w:rsidRDefault="00B34957" w:rsidP="00B34957">
      <w:pPr>
        <w:pStyle w:val="output"/>
      </w:pPr>
      <w:r>
        <w:t xml:space="preserve">    for usage and examples.</w:t>
      </w:r>
    </w:p>
    <w:p w:rsidR="00B34957" w:rsidRDefault="00B34957" w:rsidP="00B34957">
      <w:pPr>
        <w:pStyle w:val="output"/>
      </w:pPr>
      <w:r>
        <w:t xml:space="preserve"> -w, --warning=INTEGER</w:t>
      </w:r>
    </w:p>
    <w:p w:rsidR="00B34957" w:rsidRDefault="00B34957" w:rsidP="00B34957">
      <w:pPr>
        <w:pStyle w:val="output"/>
      </w:pPr>
      <w:r>
        <w:t xml:space="preserve">    Exit with WARNING status if less than INTEGER bytes of swap space are free</w:t>
      </w:r>
    </w:p>
    <w:p w:rsidR="00B34957" w:rsidRDefault="00B34957" w:rsidP="00B34957">
      <w:pPr>
        <w:pStyle w:val="output"/>
      </w:pPr>
      <w:r>
        <w:t xml:space="preserve"> -w, --warning=PERCENT%%</w:t>
      </w:r>
    </w:p>
    <w:p w:rsidR="00B34957" w:rsidRDefault="00B34957" w:rsidP="00B34957">
      <w:pPr>
        <w:pStyle w:val="output"/>
      </w:pPr>
      <w:r>
        <w:t xml:space="preserve">    Exit with WARNING status if less than PERCENT of swap space is free</w:t>
      </w:r>
    </w:p>
    <w:p w:rsidR="00B34957" w:rsidRDefault="00B34957" w:rsidP="00B34957">
      <w:pPr>
        <w:pStyle w:val="output"/>
      </w:pPr>
      <w:r>
        <w:t xml:space="preserve"> -c, --critical=INTEGER</w:t>
      </w:r>
    </w:p>
    <w:p w:rsidR="00B34957" w:rsidRDefault="00B34957" w:rsidP="00B34957">
      <w:pPr>
        <w:pStyle w:val="output"/>
      </w:pPr>
      <w:r>
        <w:t xml:space="preserve">    Exit with CRITICAL status if less than INTEGER bytes of swap space are free</w:t>
      </w:r>
    </w:p>
    <w:p w:rsidR="00B34957" w:rsidRDefault="00B34957" w:rsidP="00B34957">
      <w:pPr>
        <w:pStyle w:val="output"/>
      </w:pPr>
      <w:r>
        <w:t xml:space="preserve"> -c, --critical=PERCENT%%</w:t>
      </w:r>
    </w:p>
    <w:p w:rsidR="00B34957" w:rsidRDefault="00B34957" w:rsidP="00B34957">
      <w:pPr>
        <w:pStyle w:val="output"/>
      </w:pPr>
      <w:r>
        <w:t xml:space="preserve">    Exit with CRITICAL status if less than PERCENT of swap space is free</w:t>
      </w:r>
    </w:p>
    <w:p w:rsidR="00B34957" w:rsidRDefault="00B34957" w:rsidP="00B34957">
      <w:pPr>
        <w:pStyle w:val="output"/>
      </w:pPr>
      <w:r>
        <w:t xml:space="preserve"> -a, --allswaps</w:t>
      </w:r>
    </w:p>
    <w:p w:rsidR="00B34957" w:rsidRDefault="00B34957" w:rsidP="00B34957">
      <w:pPr>
        <w:pStyle w:val="output"/>
      </w:pPr>
      <w:r>
        <w:t xml:space="preserve">    Conduct comparisons for all swap partitions, one by one</w:t>
      </w:r>
    </w:p>
    <w:p w:rsidR="00B34957" w:rsidRDefault="00B34957" w:rsidP="00B34957">
      <w:pPr>
        <w:pStyle w:val="output"/>
      </w:pPr>
      <w:r>
        <w:t xml:space="preserve"> -v, --verbose</w:t>
      </w:r>
    </w:p>
    <w:p w:rsidR="00B34957" w:rsidRDefault="00B34957" w:rsidP="00B34957">
      <w:pPr>
        <w:pStyle w:val="output"/>
      </w:pPr>
      <w:r>
        <w:t xml:space="preserve">    Show details for command-line debugging (Nagios may truncate output)</w:t>
      </w:r>
    </w:p>
    <w:p w:rsidR="00B34957" w:rsidRDefault="00B34957" w:rsidP="00B34957">
      <w:pPr>
        <w:pStyle w:val="output"/>
      </w:pPr>
    </w:p>
    <w:p w:rsidR="00B34957" w:rsidRDefault="00B34957" w:rsidP="00B34957">
      <w:pPr>
        <w:pStyle w:val="output"/>
      </w:pPr>
      <w:r>
        <w:lastRenderedPageBreak/>
        <w:t>Notes:</w:t>
      </w:r>
    </w:p>
    <w:p w:rsidR="00B34957" w:rsidRDefault="00B34957" w:rsidP="00B34957">
      <w:pPr>
        <w:pStyle w:val="output"/>
      </w:pPr>
      <w:r>
        <w:t xml:space="preserve"> Both INTEGER and PERCENT thresholds can be specified, they are all checked.</w:t>
      </w:r>
    </w:p>
    <w:p w:rsidR="00B34957" w:rsidRDefault="00B34957" w:rsidP="00B34957">
      <w:pPr>
        <w:pStyle w:val="output"/>
      </w:pPr>
      <w:r>
        <w:t xml:space="preserve"> On AIX, if -a is specified, uses lsps -a, otherwise uses lsps -s.</w:t>
      </w:r>
    </w:p>
    <w:p w:rsidR="00B34957" w:rsidRDefault="00B34957" w:rsidP="00B34957">
      <w:pPr>
        <w:pStyle w:val="output"/>
      </w:pPr>
    </w:p>
    <w:p w:rsidR="00B34957" w:rsidRDefault="00B34957" w:rsidP="00B34957">
      <w:pPr>
        <w:pStyle w:val="output"/>
      </w:pPr>
      <w:r>
        <w:t>Send email to help@nagios-plugins.org if you have questions regarding use</w:t>
      </w:r>
    </w:p>
    <w:p w:rsidR="00B34957" w:rsidRDefault="00B34957" w:rsidP="00B34957">
      <w:pPr>
        <w:pStyle w:val="output"/>
      </w:pPr>
      <w:r>
        <w:t>of this software. To submit patches or suggest improvements, send email to</w:t>
      </w:r>
    </w:p>
    <w:p w:rsidR="00B34957" w:rsidRDefault="00B34957" w:rsidP="00B34957">
      <w:pPr>
        <w:pStyle w:val="output"/>
      </w:pPr>
      <w:r>
        <w:t>devel@nagios-plugins.org</w:t>
      </w:r>
    </w:p>
    <w:p w:rsidR="00B34957" w:rsidRDefault="00B34957" w:rsidP="00B34957">
      <w:pPr>
        <w:pStyle w:val="output"/>
      </w:pPr>
    </w:p>
    <w:p w:rsidR="00B34957" w:rsidRPr="00B34957" w:rsidRDefault="00B34957" w:rsidP="00B34957">
      <w:pPr>
        <w:pStyle w:val="output"/>
      </w:pPr>
      <w:r>
        <w:t>[root@nagios libexec]#</w:t>
      </w:r>
    </w:p>
    <w:p w:rsidR="00C841FB" w:rsidRDefault="00B34957" w:rsidP="00C841FB">
      <w:r>
        <w:t>Above shown that option to use this command ,</w:t>
      </w:r>
    </w:p>
    <w:p w:rsidR="00B34957" w:rsidRDefault="00B34957" w:rsidP="00C841FB">
      <w:r>
        <w:t>For an example , warning gives me when memory reaches 50% ,</w:t>
      </w:r>
    </w:p>
    <w:p w:rsidR="00B34957" w:rsidRDefault="00B34957" w:rsidP="00B34957">
      <w:pPr>
        <w:pStyle w:val="output"/>
      </w:pPr>
      <w:r>
        <w:t>[root@nagios libexec]# ./check_swap -a -w 50%</w:t>
      </w:r>
    </w:p>
    <w:p w:rsidR="00B34957" w:rsidRDefault="00B34957" w:rsidP="00B34957">
      <w:pPr>
        <w:pStyle w:val="output"/>
      </w:pPr>
      <w:r>
        <w:t>SWAP OK - 100% free (1515 MB out of 1515 MB) |swap=1515MB;757;0;0;1515</w:t>
      </w:r>
    </w:p>
    <w:p w:rsidR="00D74E3F" w:rsidRDefault="00D74E3F" w:rsidP="00D74E3F">
      <w:pPr>
        <w:pStyle w:val="Heading3"/>
      </w:pPr>
      <w:r>
        <w:t>A note about plugins and extensibility :</w:t>
      </w:r>
    </w:p>
    <w:p w:rsidR="00B34957" w:rsidRDefault="00D74E3F" w:rsidP="00D74E3F">
      <w:r>
        <w:t>Because plugins are program external to nagios,they can be used for just about any purpose. The only caveat is that they must accept input and return output according the conventions established by nagios. this opens a world of opportunities in terms of monitoring. Frustrated because configuring zabbix to configure free space in MYSQL tables is a real Kludge? nagios can do it with plugin. This makes developing plugins relatively simply and straightforward.</w:t>
      </w:r>
    </w:p>
    <w:p w:rsidR="00D74E3F" w:rsidRDefault="00D74E3F" w:rsidP="00D74E3F"/>
    <w:p w:rsidR="00D74E3F" w:rsidRDefault="00D74E3F" w:rsidP="00E95D25">
      <w:pPr>
        <w:pStyle w:val="Heading2"/>
      </w:pPr>
      <w:r>
        <w:t>Understanding checks: Host, Services, and commands</w:t>
      </w:r>
    </w:p>
    <w:p w:rsidR="00D74E3F" w:rsidRDefault="00D74E3F" w:rsidP="00D74E3F"/>
    <w:p w:rsidR="00D74E3F" w:rsidRDefault="00D74E3F" w:rsidP="00D74E3F">
      <w:r>
        <w:t xml:space="preserve">Before we move into authoring objects, it is important to understand how nagios builds checks. Each check is comprised basically of three different definition as they exist in the relevant object type files: </w:t>
      </w:r>
    </w:p>
    <w:p w:rsidR="00D74E3F" w:rsidRDefault="00D74E3F" w:rsidP="006C0252">
      <w:pPr>
        <w:pStyle w:val="ListParagraph"/>
        <w:numPr>
          <w:ilvl w:val="0"/>
          <w:numId w:val="7"/>
        </w:numPr>
      </w:pPr>
      <w:r>
        <w:t>A host definition</w:t>
      </w:r>
    </w:p>
    <w:p w:rsidR="00D74E3F" w:rsidRDefault="00D74E3F" w:rsidP="006C0252">
      <w:pPr>
        <w:pStyle w:val="ListParagraph"/>
        <w:numPr>
          <w:ilvl w:val="0"/>
          <w:numId w:val="7"/>
        </w:numPr>
      </w:pPr>
      <w:r>
        <w:t>A service definitions</w:t>
      </w:r>
    </w:p>
    <w:p w:rsidR="00D74E3F" w:rsidRDefault="00D74E3F" w:rsidP="006C0252">
      <w:pPr>
        <w:pStyle w:val="ListParagraph"/>
        <w:numPr>
          <w:ilvl w:val="0"/>
          <w:numId w:val="7"/>
        </w:numPr>
      </w:pPr>
      <w:r>
        <w:t>A command definition</w:t>
      </w:r>
    </w:p>
    <w:p w:rsidR="00D74E3F" w:rsidRDefault="00D74E3F" w:rsidP="00D74E3F">
      <w:r>
        <w:t>The parameters of a host definition provide host-specific informationn used to build commands. The same is true of service definitions. The parameters there are combined with the information provided by the host object. These are combined with the information provided in the command definition to generate a check.</w:t>
      </w:r>
    </w:p>
    <w:p w:rsidR="00D74E3F" w:rsidRDefault="00D74E3F" w:rsidP="00D74E3F">
      <w:r>
        <w:t>[**graphic**]</w:t>
      </w:r>
    </w:p>
    <w:p w:rsidR="00D74E3F" w:rsidRDefault="00D74E3F" w:rsidP="00D74E3F">
      <w:r>
        <w:t>This means that host, service and command definitions are inter-related.</w:t>
      </w:r>
    </w:p>
    <w:p w:rsidR="00D74E3F" w:rsidRDefault="00D74E3F" w:rsidP="00D74E3F"/>
    <w:p w:rsidR="00D74E3F" w:rsidRDefault="00D74E3F" w:rsidP="00D74E3F">
      <w:r>
        <w:lastRenderedPageBreak/>
        <w:t>We are going to take a look at host definitions, command definitions and macros before we look at the other object types.</w:t>
      </w:r>
    </w:p>
    <w:p w:rsidR="00FD58AD" w:rsidRDefault="00FD58AD" w:rsidP="00FD58AD">
      <w:pPr>
        <w:pStyle w:val="Heading1"/>
      </w:pPr>
      <w:r>
        <w:t>Authoring Host definitions</w:t>
      </w:r>
    </w:p>
    <w:p w:rsidR="00FD58AD" w:rsidRDefault="00FD58AD" w:rsidP="00FD58AD"/>
    <w:p w:rsidR="00FD58AD" w:rsidRDefault="00FD58AD" w:rsidP="00FD58AD">
      <w:r>
        <w:t xml:space="preserve">Hosts are objects we use to describe device we wish to monitor. These can be anything: virtual machines, network-attached devices like a media center, or run-of-the-mill servers in a data center. </w:t>
      </w:r>
    </w:p>
    <w:p w:rsidR="00FD58AD" w:rsidRDefault="00FD58AD" w:rsidP="00FD58AD">
      <w:r>
        <w:t>our host definitions provide nagios with some critical information: The name, a description, the IP or FQDN, when and how the host should be monitored and who should be contacted if problems arise.</w:t>
      </w:r>
    </w:p>
    <w:p w:rsidR="00FD58AD" w:rsidRDefault="00FD58AD" w:rsidP="00FD58AD"/>
    <w:p w:rsidR="00FD58AD" w:rsidRDefault="00FD58AD" w:rsidP="00FD58AD">
      <w:r>
        <w:t>Host definitions exist as objects defined in the files located within the /usr/local/nagios/etc/object/host directory. A host definition must have the following parameters</w:t>
      </w:r>
    </w:p>
    <w:p w:rsidR="00FD58AD" w:rsidRDefault="00FD58AD" w:rsidP="00FD58AD"/>
    <w:p w:rsidR="00FD58AD" w:rsidRDefault="00FD58AD" w:rsidP="006C0252">
      <w:pPr>
        <w:pStyle w:val="ListParagraph"/>
        <w:numPr>
          <w:ilvl w:val="0"/>
          <w:numId w:val="8"/>
        </w:numPr>
      </w:pPr>
      <w:r>
        <w:t>host_name</w:t>
      </w:r>
    </w:p>
    <w:p w:rsidR="00FD58AD" w:rsidRDefault="00FD58AD" w:rsidP="006C0252">
      <w:pPr>
        <w:pStyle w:val="ListParagraph"/>
        <w:numPr>
          <w:ilvl w:val="0"/>
          <w:numId w:val="8"/>
        </w:numPr>
      </w:pPr>
      <w:r>
        <w:t>max_check_attempts</w:t>
      </w:r>
    </w:p>
    <w:p w:rsidR="00FD58AD" w:rsidRDefault="00FD58AD" w:rsidP="006C0252">
      <w:pPr>
        <w:pStyle w:val="ListParagraph"/>
        <w:numPr>
          <w:ilvl w:val="0"/>
          <w:numId w:val="8"/>
        </w:numPr>
      </w:pPr>
      <w:r>
        <w:t>check_period</w:t>
      </w:r>
    </w:p>
    <w:p w:rsidR="00FD58AD" w:rsidRDefault="00FD58AD" w:rsidP="006C0252">
      <w:pPr>
        <w:pStyle w:val="ListParagraph"/>
        <w:numPr>
          <w:ilvl w:val="0"/>
          <w:numId w:val="8"/>
        </w:numPr>
      </w:pPr>
      <w:r>
        <w:t>contacts</w:t>
      </w:r>
    </w:p>
    <w:p w:rsidR="00FD58AD" w:rsidRDefault="00FD58AD" w:rsidP="006C0252">
      <w:pPr>
        <w:pStyle w:val="ListParagraph"/>
        <w:numPr>
          <w:ilvl w:val="0"/>
          <w:numId w:val="8"/>
        </w:numPr>
      </w:pPr>
      <w:r>
        <w:t>contact_groups</w:t>
      </w:r>
    </w:p>
    <w:p w:rsidR="00FD58AD" w:rsidRDefault="00FD58AD" w:rsidP="006C0252">
      <w:pPr>
        <w:pStyle w:val="ListParagraph"/>
        <w:numPr>
          <w:ilvl w:val="0"/>
          <w:numId w:val="8"/>
        </w:numPr>
      </w:pPr>
      <w:r>
        <w:t>notification_interval</w:t>
      </w:r>
    </w:p>
    <w:p w:rsidR="00FD58AD" w:rsidRDefault="00FD58AD" w:rsidP="006C0252">
      <w:pPr>
        <w:pStyle w:val="ListParagraph"/>
        <w:numPr>
          <w:ilvl w:val="0"/>
          <w:numId w:val="8"/>
        </w:numPr>
      </w:pPr>
      <w:r>
        <w:t>notification_period</w:t>
      </w:r>
    </w:p>
    <w:p w:rsidR="00FD58AD" w:rsidRDefault="00FD58AD" w:rsidP="00FD58AD"/>
    <w:p w:rsidR="00FD58AD" w:rsidRDefault="00FD58AD" w:rsidP="00FD58AD">
      <w:r>
        <w:t>Example:</w:t>
      </w:r>
    </w:p>
    <w:p w:rsidR="00FD58AD" w:rsidRDefault="00FD58AD" w:rsidP="00FD58AD">
      <w:pPr>
        <w:pStyle w:val="output"/>
      </w:pPr>
      <w:r>
        <w:t xml:space="preserve">  define_host {</w:t>
      </w:r>
    </w:p>
    <w:p w:rsidR="00FD58AD" w:rsidRDefault="00FD58AD" w:rsidP="00FD58AD">
      <w:pPr>
        <w:pStyle w:val="output"/>
      </w:pPr>
      <w:r>
        <w:t xml:space="preserve">       host_name  dbmaster1</w:t>
      </w:r>
    </w:p>
    <w:p w:rsidR="00FD58AD" w:rsidRDefault="00FD58AD" w:rsidP="00FD58AD">
      <w:pPr>
        <w:pStyle w:val="output"/>
      </w:pPr>
      <w:r>
        <w:t xml:space="preserve">       alias      db1</w:t>
      </w:r>
    </w:p>
    <w:p w:rsidR="00FD58AD" w:rsidRDefault="00FD58AD" w:rsidP="00FD58AD">
      <w:pPr>
        <w:pStyle w:val="output"/>
      </w:pPr>
      <w:r>
        <w:t xml:space="preserve">       address     dbmaster1.domain.com</w:t>
      </w:r>
    </w:p>
    <w:p w:rsidR="00FD58AD" w:rsidRDefault="00FD58AD" w:rsidP="00FD58AD">
      <w:pPr>
        <w:pStyle w:val="output"/>
      </w:pPr>
      <w:r>
        <w:t xml:space="preserve">   }</w:t>
      </w:r>
    </w:p>
    <w:p w:rsidR="00FD58AD" w:rsidRDefault="00FD58AD" w:rsidP="00FD58AD">
      <w:pPr>
        <w:pStyle w:val="output"/>
      </w:pPr>
      <w:r>
        <w:t xml:space="preserve">   define_host {</w:t>
      </w:r>
    </w:p>
    <w:p w:rsidR="00FD58AD" w:rsidRDefault="00FD58AD" w:rsidP="00FD58AD">
      <w:pPr>
        <w:pStyle w:val="output"/>
      </w:pPr>
      <w:r>
        <w:t xml:space="preserve">       host_name  oracle-server</w:t>
      </w:r>
    </w:p>
    <w:p w:rsidR="00FD58AD" w:rsidRDefault="00FD58AD" w:rsidP="00FD58AD">
      <w:pPr>
        <w:pStyle w:val="output"/>
      </w:pPr>
      <w:r>
        <w:t xml:space="preserve">       alias      db</w:t>
      </w:r>
    </w:p>
    <w:p w:rsidR="00FD58AD" w:rsidRDefault="00FD58AD" w:rsidP="00FD58AD">
      <w:pPr>
        <w:pStyle w:val="output"/>
      </w:pPr>
      <w:r>
        <w:t xml:space="preserve">       address    oracle-server.somedomain.com</w:t>
      </w:r>
    </w:p>
    <w:p w:rsidR="00FD58AD" w:rsidRDefault="00FD58AD" w:rsidP="00FD58AD">
      <w:r>
        <w:t>you may notice that the above example do not include all of the parameters required. This is because our default configuration makes use of nagios templating feature which we discuss shortly.</w:t>
      </w:r>
    </w:p>
    <w:p w:rsidR="00FD58AD" w:rsidRDefault="00FD58AD" w:rsidP="00FD58AD">
      <w:r>
        <w:t xml:space="preserve"> A full list of the host definition parameters is found in the appendices.</w:t>
      </w:r>
    </w:p>
    <w:p w:rsidR="00FD58AD" w:rsidRDefault="00FD58AD" w:rsidP="00FD58AD"/>
    <w:p w:rsidR="00FD58AD" w:rsidRDefault="00FD58AD" w:rsidP="00FD58AD"/>
    <w:p w:rsidR="00FD58AD" w:rsidRDefault="00FD58AD" w:rsidP="00FD58AD">
      <w:pPr>
        <w:pStyle w:val="Heading2"/>
      </w:pPr>
      <w:r>
        <w:t>Host groups</w:t>
      </w:r>
    </w:p>
    <w:p w:rsidR="00FD58AD" w:rsidRDefault="00FD58AD" w:rsidP="00FD58AD">
      <w:r>
        <w:t>Hosts may be grouped together for any number of resons: by geographic location, for instance or perhaps by purpose(all webservers or servers running ssh , etc.)</w:t>
      </w:r>
    </w:p>
    <w:p w:rsidR="00E95D25" w:rsidRDefault="00FD58AD" w:rsidP="00FD58AD">
      <w:r>
        <w:t>Hostgroups only require a host group name and alias. see the full listing of hostgroup definition directives  in the appendicese.</w:t>
      </w:r>
    </w:p>
    <w:p w:rsidR="003765DE" w:rsidRDefault="003765DE" w:rsidP="00FD58AD"/>
    <w:p w:rsidR="003765DE" w:rsidRDefault="003765DE" w:rsidP="003765DE">
      <w:pPr>
        <w:pStyle w:val="Heading2"/>
      </w:pPr>
      <w:r>
        <w:t>Object file definition syntax</w:t>
      </w:r>
    </w:p>
    <w:p w:rsidR="003765DE" w:rsidRDefault="003765DE" w:rsidP="003765DE"/>
    <w:p w:rsidR="003765DE" w:rsidRDefault="003765DE" w:rsidP="003765DE">
      <w:r>
        <w:t>The syntax for object files follows the syntax explained above. many of the parameters are used across several types of objects; when this is the case the meaning of the parameters is unchanged.(so address means FQDN or IP address for example regardless of the type of object being defined)</w:t>
      </w:r>
    </w:p>
    <w:p w:rsidR="003765DE" w:rsidRDefault="003765DE" w:rsidP="003765DE"/>
    <w:p w:rsidR="003765DE" w:rsidRDefault="003765DE" w:rsidP="003765DE">
      <w:pPr>
        <w:pStyle w:val="Heading2"/>
      </w:pPr>
      <w:r>
        <w:t>The Nagios Core Host Definition</w:t>
      </w:r>
    </w:p>
    <w:p w:rsidR="003765DE" w:rsidRDefault="003765DE" w:rsidP="003765DE">
      <w:r>
        <w:t>The host object for the Nagios core host(which we are logged in to) is located in the localhost.cfg file in /usr/local/nagios/etc/object/hosts/localhost.cfg.</w:t>
      </w:r>
    </w:p>
    <w:p w:rsidR="003765DE" w:rsidRDefault="003765DE" w:rsidP="003765DE"/>
    <w:p w:rsidR="003765DE" w:rsidRDefault="003765DE" w:rsidP="003765DE">
      <w:r>
        <w:t>We are now going to copy that file to back it up, and create our own localhost.cfg</w:t>
      </w:r>
    </w:p>
    <w:p w:rsidR="003765DE" w:rsidRDefault="003765DE" w:rsidP="003765DE"/>
    <w:p w:rsidR="003765DE" w:rsidRDefault="003765DE" w:rsidP="003765DE">
      <w:pPr>
        <w:pStyle w:val="output"/>
      </w:pPr>
      <w:r>
        <w:t>cd /usr/local/nagios/etc/object/hosts</w:t>
      </w:r>
    </w:p>
    <w:p w:rsidR="003765DE" w:rsidRDefault="003765DE" w:rsidP="003765DE">
      <w:pPr>
        <w:pStyle w:val="output"/>
      </w:pPr>
      <w:r>
        <w:t>mv localhost.cfg localhost.cfg.old</w:t>
      </w:r>
    </w:p>
    <w:p w:rsidR="003765DE" w:rsidRDefault="003765DE" w:rsidP="003765DE">
      <w:pPr>
        <w:pStyle w:val="output"/>
      </w:pPr>
      <w:r>
        <w:t>vi localhost.cfg</w:t>
      </w:r>
    </w:p>
    <w:p w:rsidR="003765DE" w:rsidRDefault="003765DE" w:rsidP="003765DE"/>
    <w:p w:rsidR="003765DE" w:rsidRDefault="003765DE" w:rsidP="003765DE">
      <w:r>
        <w:t>make sure your new localhost configuration file looks like this:</w:t>
      </w:r>
    </w:p>
    <w:p w:rsidR="003765DE" w:rsidRDefault="003765DE" w:rsidP="003765DE"/>
    <w:p w:rsidR="003765DE" w:rsidRDefault="003765DE" w:rsidP="003765DE">
      <w:pPr>
        <w:pStyle w:val="output"/>
      </w:pPr>
      <w:r>
        <w:t># localhost: Nagios core Host</w:t>
      </w:r>
    </w:p>
    <w:p w:rsidR="003765DE" w:rsidRDefault="003765DE" w:rsidP="003765DE">
      <w:pPr>
        <w:pStyle w:val="output"/>
      </w:pPr>
      <w:r>
        <w:t>define host{</w:t>
      </w:r>
    </w:p>
    <w:p w:rsidR="003765DE" w:rsidRDefault="003765DE" w:rsidP="003765DE">
      <w:pPr>
        <w:pStyle w:val="output"/>
      </w:pPr>
      <w:r>
        <w:t xml:space="preserve">        host_name                    nagios-core-host</w:t>
      </w:r>
    </w:p>
    <w:p w:rsidR="003765DE" w:rsidRDefault="003765DE" w:rsidP="003765DE">
      <w:pPr>
        <w:pStyle w:val="output"/>
      </w:pPr>
      <w:r>
        <w:t xml:space="preserve">        alias                        Nagios Core Host</w:t>
      </w:r>
    </w:p>
    <w:p w:rsidR="003765DE" w:rsidRDefault="003765DE" w:rsidP="003765DE">
      <w:pPr>
        <w:pStyle w:val="output"/>
      </w:pPr>
      <w:r>
        <w:t xml:space="preserve">        check_period                 24x7</w:t>
      </w:r>
    </w:p>
    <w:p w:rsidR="003765DE" w:rsidRDefault="003765DE" w:rsidP="003765DE">
      <w:pPr>
        <w:pStyle w:val="output"/>
      </w:pPr>
      <w:r>
        <w:t xml:space="preserve">        check_interval               5</w:t>
      </w:r>
    </w:p>
    <w:p w:rsidR="003765DE" w:rsidRDefault="003765DE" w:rsidP="003765DE">
      <w:pPr>
        <w:pStyle w:val="output"/>
      </w:pPr>
      <w:r>
        <w:t xml:space="preserve">        retry_interval               1</w:t>
      </w:r>
    </w:p>
    <w:p w:rsidR="003765DE" w:rsidRDefault="003765DE" w:rsidP="003765DE">
      <w:pPr>
        <w:pStyle w:val="output"/>
      </w:pPr>
      <w:r>
        <w:lastRenderedPageBreak/>
        <w:t xml:space="preserve">        max_check_attempts           3</w:t>
      </w:r>
    </w:p>
    <w:p w:rsidR="003765DE" w:rsidRDefault="003765DE" w:rsidP="003765DE">
      <w:pPr>
        <w:pStyle w:val="output"/>
      </w:pPr>
      <w:r>
        <w:t xml:space="preserve">        check_command                check-host-by-ping</w:t>
      </w:r>
    </w:p>
    <w:p w:rsidR="003765DE" w:rsidRDefault="003765DE" w:rsidP="003765DE">
      <w:pPr>
        <w:pStyle w:val="output"/>
      </w:pPr>
      <w:r>
        <w:t xml:space="preserve">        contact_groups               admins</w:t>
      </w:r>
    </w:p>
    <w:p w:rsidR="003765DE" w:rsidRDefault="003765DE" w:rsidP="003765DE">
      <w:pPr>
        <w:pStyle w:val="output"/>
      </w:pPr>
      <w:r>
        <w:t xml:space="preserve">        notfications_enabled         1</w:t>
      </w:r>
    </w:p>
    <w:p w:rsidR="003765DE" w:rsidRDefault="003765DE" w:rsidP="003765DE">
      <w:pPr>
        <w:pStyle w:val="output"/>
      </w:pPr>
      <w:r>
        <w:t xml:space="preserve">        event_handler_enabled        1</w:t>
      </w:r>
    </w:p>
    <w:p w:rsidR="003765DE" w:rsidRDefault="003765DE" w:rsidP="003765DE">
      <w:pPr>
        <w:pStyle w:val="output"/>
      </w:pPr>
      <w:r>
        <w:t xml:space="preserve">        flap_detection_enabled       1</w:t>
      </w:r>
    </w:p>
    <w:p w:rsidR="003765DE" w:rsidRDefault="003765DE" w:rsidP="003765DE">
      <w:pPr>
        <w:pStyle w:val="output"/>
      </w:pPr>
      <w:r>
        <w:t xml:space="preserve">        process_perf_data            1</w:t>
      </w:r>
    </w:p>
    <w:p w:rsidR="003765DE" w:rsidRDefault="003765DE" w:rsidP="003765DE">
      <w:pPr>
        <w:pStyle w:val="output"/>
      </w:pPr>
      <w:r>
        <w:t xml:space="preserve">        retain_status_information    1</w:t>
      </w:r>
    </w:p>
    <w:p w:rsidR="003765DE" w:rsidRDefault="003765DE" w:rsidP="003765DE">
      <w:pPr>
        <w:pStyle w:val="output"/>
      </w:pPr>
      <w:r>
        <w:t xml:space="preserve">        retain_nonstatus_information 1</w:t>
      </w:r>
    </w:p>
    <w:p w:rsidR="003765DE" w:rsidRDefault="003765DE" w:rsidP="003765DE">
      <w:pPr>
        <w:pStyle w:val="output"/>
      </w:pPr>
      <w:r>
        <w:t xml:space="preserve">        notification_interval        5</w:t>
      </w:r>
    </w:p>
    <w:p w:rsidR="003765DE" w:rsidRDefault="003765DE" w:rsidP="003765DE">
      <w:pPr>
        <w:pStyle w:val="output"/>
      </w:pPr>
      <w:r>
        <w:t xml:space="preserve">        notification_options         d,u,r</w:t>
      </w:r>
    </w:p>
    <w:p w:rsidR="003765DE" w:rsidRDefault="003765DE" w:rsidP="003765DE">
      <w:pPr>
        <w:pStyle w:val="output"/>
      </w:pPr>
      <w:r>
        <w:t xml:space="preserve">        notification_period          24x7</w:t>
      </w:r>
    </w:p>
    <w:p w:rsidR="003765DE" w:rsidRDefault="003765DE" w:rsidP="003765DE">
      <w:pPr>
        <w:pStyle w:val="output"/>
      </w:pPr>
      <w:r>
        <w:t xml:space="preserve"> }</w:t>
      </w:r>
    </w:p>
    <w:p w:rsidR="003765DE" w:rsidRDefault="003765DE" w:rsidP="003765DE">
      <w:r>
        <w:t>This defines the following:</w:t>
      </w:r>
    </w:p>
    <w:p w:rsidR="003765DE" w:rsidRDefault="003765DE" w:rsidP="006C0252">
      <w:pPr>
        <w:pStyle w:val="ListParagraph"/>
        <w:numPr>
          <w:ilvl w:val="0"/>
          <w:numId w:val="9"/>
        </w:numPr>
      </w:pPr>
      <w:r>
        <w:t>The host nickname(the one we see in the UI) localhost</w:t>
      </w:r>
    </w:p>
    <w:p w:rsidR="003765DE" w:rsidRDefault="003765DE" w:rsidP="006C0252">
      <w:pPr>
        <w:pStyle w:val="ListParagraph"/>
        <w:numPr>
          <w:ilvl w:val="0"/>
          <w:numId w:val="9"/>
        </w:numPr>
      </w:pPr>
      <w:r>
        <w:t>Host can be found at address localhost</w:t>
      </w:r>
    </w:p>
    <w:p w:rsidR="003765DE" w:rsidRDefault="003765DE" w:rsidP="006C0252">
      <w:pPr>
        <w:pStyle w:val="ListParagraph"/>
        <w:numPr>
          <w:ilvl w:val="0"/>
          <w:numId w:val="9"/>
        </w:numPr>
      </w:pPr>
      <w:r>
        <w:t>The host should be checked 24hours a day, 7 days a week</w:t>
      </w:r>
    </w:p>
    <w:p w:rsidR="003765DE" w:rsidRDefault="003765DE" w:rsidP="006C0252">
      <w:pPr>
        <w:pStyle w:val="ListParagraph"/>
        <w:numPr>
          <w:ilvl w:val="0"/>
          <w:numId w:val="9"/>
        </w:numPr>
      </w:pPr>
      <w:r>
        <w:t>The host is checked every 5 mints</w:t>
      </w:r>
    </w:p>
    <w:p w:rsidR="003765DE" w:rsidRDefault="003765DE" w:rsidP="006C0252">
      <w:pPr>
        <w:pStyle w:val="ListParagraph"/>
        <w:numPr>
          <w:ilvl w:val="0"/>
          <w:numId w:val="9"/>
        </w:numPr>
      </w:pPr>
      <w:r>
        <w:t>check retries are spaced 1 minutes apart</w:t>
      </w:r>
    </w:p>
    <w:p w:rsidR="003765DE" w:rsidRDefault="003765DE" w:rsidP="006C0252">
      <w:pPr>
        <w:pStyle w:val="ListParagraph"/>
        <w:numPr>
          <w:ilvl w:val="0"/>
          <w:numId w:val="9"/>
        </w:numPr>
      </w:pPr>
      <w:r>
        <w:t>nagios will try at most 10 times to check the host</w:t>
      </w:r>
    </w:p>
    <w:p w:rsidR="003765DE" w:rsidRDefault="003765DE" w:rsidP="006C0252">
      <w:pPr>
        <w:pStyle w:val="ListParagraph"/>
        <w:numPr>
          <w:ilvl w:val="0"/>
          <w:numId w:val="9"/>
        </w:numPr>
      </w:pPr>
      <w:r>
        <w:t>The command object check-host-by-pain is invoked to execute the plugin which performs the check</w:t>
      </w:r>
    </w:p>
    <w:p w:rsidR="003765DE" w:rsidRDefault="003765DE" w:rsidP="006C0252">
      <w:pPr>
        <w:pStyle w:val="ListParagraph"/>
        <w:numPr>
          <w:ilvl w:val="0"/>
          <w:numId w:val="9"/>
        </w:numPr>
      </w:pPr>
      <w:r>
        <w:t>This host is part of the contact group admins more on that later</w:t>
      </w:r>
    </w:p>
    <w:p w:rsidR="003765DE" w:rsidRDefault="003765DE" w:rsidP="006C0252">
      <w:pPr>
        <w:pStyle w:val="ListParagraph"/>
        <w:numPr>
          <w:ilvl w:val="0"/>
          <w:numId w:val="9"/>
        </w:numPr>
      </w:pPr>
      <w:r>
        <w:t>Notifications are enabled for this host</w:t>
      </w:r>
    </w:p>
    <w:p w:rsidR="003765DE" w:rsidRDefault="003765DE" w:rsidP="003765DE"/>
    <w:p w:rsidR="003765DE" w:rsidRDefault="003765DE" w:rsidP="006C0252">
      <w:pPr>
        <w:pStyle w:val="ListParagraph"/>
        <w:numPr>
          <w:ilvl w:val="0"/>
          <w:numId w:val="9"/>
        </w:numPr>
      </w:pPr>
      <w:r>
        <w:t>The event handler for this host is enabled; this means that when the host changed state, pre-configured actions can be taken to handle the change of state appropriately</w:t>
      </w:r>
    </w:p>
    <w:p w:rsidR="003765DE" w:rsidRDefault="003765DE" w:rsidP="006C0252">
      <w:pPr>
        <w:pStyle w:val="ListParagraph"/>
        <w:numPr>
          <w:ilvl w:val="0"/>
          <w:numId w:val="9"/>
        </w:numPr>
      </w:pPr>
      <w:r>
        <w:t>Flapping occurs when a host changes to and from states rapidly. This can be the result of misconfiguration, network problems, etc. enabling flap detection allows nagios to avoid excessive alerting in such cases.</w:t>
      </w:r>
    </w:p>
    <w:p w:rsidR="00F762A1" w:rsidRDefault="00F762A1" w:rsidP="00F762A1">
      <w:pPr>
        <w:pStyle w:val="Heading1"/>
      </w:pPr>
      <w:r>
        <w:t>Macros</w:t>
      </w:r>
    </w:p>
    <w:p w:rsidR="00F762A1" w:rsidRDefault="00F762A1" w:rsidP="00F762A1">
      <w:r>
        <w:t>Nagios macro system provides a wonderful amount of flexibility and reusability. Macros are consistent in definition and use and are context-dependent variables. In addition to the macros defined by default, nagios provides the functionality to define custom macros.</w:t>
      </w:r>
    </w:p>
    <w:p w:rsidR="00F762A1" w:rsidRDefault="00F762A1" w:rsidP="00F762A1">
      <w:r>
        <w:t>Macros are used in command definitions and allow information from other objects to be referenced dynamically. This reduces the number of commands we have to write. Depending on nagios configuration, the built-in macros can also be exported as environment variable. Macros exported as environment variables are named NAGIOS_[variable-name] in the plugins execution environment.</w:t>
      </w:r>
    </w:p>
    <w:p w:rsidR="00F762A1" w:rsidRDefault="00F762A1" w:rsidP="00F762A1">
      <w:r>
        <w:lastRenderedPageBreak/>
        <w:t>Note that the $USER. Macros are not exported to the environment at all.</w:t>
      </w:r>
    </w:p>
    <w:p w:rsidR="00F762A1" w:rsidRDefault="00F762A1" w:rsidP="00F762A1"/>
    <w:p w:rsidR="00F762A1" w:rsidRDefault="00F762A1" w:rsidP="00F762A1">
      <w:pPr>
        <w:pStyle w:val="Heading2"/>
      </w:pPr>
      <w:r>
        <w:t>Defining Macros</w:t>
      </w:r>
    </w:p>
    <w:p w:rsidR="00F762A1" w:rsidRDefault="00F762A1" w:rsidP="00F762A1">
      <w:r>
        <w:t>Macros begin and end with a dollar sign ($). For example</w:t>
      </w:r>
    </w:p>
    <w:p w:rsidR="00F762A1" w:rsidRDefault="00F762A1" w:rsidP="00F762A1"/>
    <w:p w:rsidR="00F762A1" w:rsidRDefault="00F762A1" w:rsidP="00F762A1">
      <w:pPr>
        <w:pStyle w:val="output"/>
      </w:pPr>
      <w:r>
        <w:t>define host {</w:t>
      </w:r>
    </w:p>
    <w:p w:rsidR="00F762A1" w:rsidRDefault="00F762A1" w:rsidP="00F762A1">
      <w:pPr>
        <w:pStyle w:val="output"/>
      </w:pPr>
      <w:r>
        <w:t xml:space="preserve">    host_name     myserver</w:t>
      </w:r>
    </w:p>
    <w:p w:rsidR="00F762A1" w:rsidRDefault="00F762A1" w:rsidP="00F762A1">
      <w:pPr>
        <w:pStyle w:val="output"/>
      </w:pPr>
      <w:r>
        <w:t xml:space="preserve">    address       10.0.0.1</w:t>
      </w:r>
    </w:p>
    <w:p w:rsidR="00F762A1" w:rsidRDefault="00F762A1" w:rsidP="00F762A1">
      <w:pPr>
        <w:pStyle w:val="output"/>
      </w:pPr>
      <w:r>
        <w:t xml:space="preserve">    check_command check-host-alive</w:t>
      </w:r>
    </w:p>
    <w:p w:rsidR="00F762A1" w:rsidRDefault="00F762A1" w:rsidP="00F762A1">
      <w:pPr>
        <w:pStyle w:val="output"/>
      </w:pPr>
      <w:r>
        <w:t xml:space="preserve"> }</w:t>
      </w:r>
    </w:p>
    <w:p w:rsidR="00F762A1" w:rsidRDefault="00F762A1" w:rsidP="00F762A1">
      <w:pPr>
        <w:pStyle w:val="output"/>
      </w:pPr>
      <w:r>
        <w:t>define_command {</w:t>
      </w:r>
    </w:p>
    <w:p w:rsidR="00F762A1" w:rsidRDefault="00F762A1" w:rsidP="00F762A1">
      <w:pPr>
        <w:pStyle w:val="output"/>
      </w:pPr>
      <w:r>
        <w:t xml:space="preserve">     command_name  check-host-alive</w:t>
      </w:r>
    </w:p>
    <w:p w:rsidR="00F762A1" w:rsidRDefault="00F762A1" w:rsidP="00F762A1">
      <w:pPr>
        <w:pStyle w:val="output"/>
      </w:pPr>
      <w:r>
        <w:t xml:space="preserve">     command_line  $USER1$/../libexec/check_ping -H $HOSTADDRESS$ -p 5</w:t>
      </w:r>
    </w:p>
    <w:p w:rsidR="00F762A1" w:rsidRDefault="00F762A1" w:rsidP="00F762A1">
      <w:pPr>
        <w:pStyle w:val="output"/>
      </w:pPr>
      <w:r>
        <w:t xml:space="preserve"> }</w:t>
      </w:r>
    </w:p>
    <w:p w:rsidR="00F762A1" w:rsidRDefault="00F762A1" w:rsidP="00F762A1">
      <w:pPr>
        <w:pStyle w:val="Heading2"/>
      </w:pPr>
      <w:r>
        <w:t>Special macros</w:t>
      </w:r>
    </w:p>
    <w:p w:rsidR="00F762A1" w:rsidRDefault="00F762A1" w:rsidP="00F762A1"/>
    <w:p w:rsidR="00F762A1" w:rsidRDefault="00F762A1" w:rsidP="00F762A1">
      <w:r>
        <w:t>The $USER1$ macro references the directory which contains the file indicated by the resource_file directive in the main nagios configuration file.</w:t>
      </w:r>
    </w:p>
    <w:p w:rsidR="00F762A1" w:rsidRDefault="00F762A1" w:rsidP="00F762A1"/>
    <w:p w:rsidR="00F762A1" w:rsidRDefault="00F762A1" w:rsidP="00F762A1">
      <w:r>
        <w:t>Custom Macros(On-Demand Macros)</w:t>
      </w:r>
    </w:p>
    <w:p w:rsidR="00F762A1" w:rsidRDefault="00F762A1" w:rsidP="00F762A1">
      <w:r>
        <w:t>Macros can be also be customized. They may be used in command definitions and are defined in other object files. Inside the object defining the macro,the directive starts with an underscore and is written in uppercase.</w:t>
      </w:r>
    </w:p>
    <w:p w:rsidR="00F762A1" w:rsidRDefault="00F762A1" w:rsidP="00F762A1">
      <w:r>
        <w:t>For example in the following host definition, we define the custom macro_CLUSTERID:</w:t>
      </w:r>
    </w:p>
    <w:p w:rsidR="00F762A1" w:rsidRDefault="00F762A1" w:rsidP="00F762A1">
      <w:pPr>
        <w:pStyle w:val="output"/>
      </w:pPr>
      <w:r>
        <w:t>define hopst {</w:t>
      </w:r>
    </w:p>
    <w:p w:rsidR="00F762A1" w:rsidRDefault="00F762A1" w:rsidP="00F762A1">
      <w:pPr>
        <w:pStyle w:val="output"/>
      </w:pPr>
      <w:r>
        <w:t xml:space="preserve">     host\_name     gallera-1</w:t>
      </w:r>
    </w:p>
    <w:p w:rsidR="00F762A1" w:rsidRDefault="00F762A1" w:rsidP="00F762A1">
      <w:pPr>
        <w:pStyle w:val="output"/>
      </w:pPr>
      <w:r>
        <w:t xml:space="preserve">     address        10.0.0.1</w:t>
      </w:r>
    </w:p>
    <w:p w:rsidR="00F762A1" w:rsidRDefault="00F762A1" w:rsidP="00F762A1">
      <w:pPr>
        <w:pStyle w:val="output"/>
      </w:pPr>
      <w:r>
        <w:t xml:space="preserve">     _CLUSTERID     2</w:t>
      </w:r>
    </w:p>
    <w:p w:rsidR="00F762A1" w:rsidRDefault="00F762A1" w:rsidP="00F762A1">
      <w:pPr>
        <w:pStyle w:val="output"/>
      </w:pPr>
      <w:r>
        <w:t xml:space="preserve">     check_command check-host-by-ping</w:t>
      </w:r>
    </w:p>
    <w:p w:rsidR="00F762A1" w:rsidRDefault="00F762A1" w:rsidP="00F762A1">
      <w:pPr>
        <w:pStyle w:val="output"/>
      </w:pPr>
      <w:r>
        <w:t>}</w:t>
      </w:r>
    </w:p>
    <w:p w:rsidR="00F762A1" w:rsidRDefault="00F762A1" w:rsidP="00F762A1">
      <w:r>
        <w:t>in the command definition the variable can be referenced by prefixing the variable name with the object type, which may be one of the following:</w:t>
      </w:r>
    </w:p>
    <w:p w:rsidR="00F762A1" w:rsidRDefault="00F762A1" w:rsidP="006C0252">
      <w:pPr>
        <w:pStyle w:val="ListParagraph"/>
        <w:numPr>
          <w:ilvl w:val="0"/>
          <w:numId w:val="10"/>
        </w:numPr>
      </w:pPr>
      <w:r>
        <w:t>$_CONTACT for variables defined in contact objects</w:t>
      </w:r>
    </w:p>
    <w:p w:rsidR="00F762A1" w:rsidRDefault="00F762A1" w:rsidP="006C0252">
      <w:pPr>
        <w:pStyle w:val="ListParagraph"/>
        <w:numPr>
          <w:ilvl w:val="0"/>
          <w:numId w:val="10"/>
        </w:numPr>
      </w:pPr>
      <w:r>
        <w:t>$_HOST for variables defined in host object</w:t>
      </w:r>
    </w:p>
    <w:p w:rsidR="00F762A1" w:rsidRDefault="00F762A1" w:rsidP="006C0252">
      <w:pPr>
        <w:pStyle w:val="ListParagraph"/>
        <w:numPr>
          <w:ilvl w:val="0"/>
          <w:numId w:val="10"/>
        </w:numPr>
      </w:pPr>
      <w:r>
        <w:t>$_SERVICE for variables defined in service objects</w:t>
      </w:r>
    </w:p>
    <w:p w:rsidR="00F762A1" w:rsidRDefault="00F762A1" w:rsidP="00F762A1">
      <w:r>
        <w:t>So, to reference the_CLUSTERID variable defined in our host object above, we use $_HOSTCLUSTERID in the command definition:</w:t>
      </w:r>
    </w:p>
    <w:p w:rsidR="00F762A1" w:rsidRDefault="00F762A1" w:rsidP="00F762A1"/>
    <w:p w:rsidR="00F762A1" w:rsidRDefault="00F762A1" w:rsidP="00F762A1">
      <w:pPr>
        <w:pStyle w:val="output"/>
      </w:pPr>
      <w:r>
        <w:t>define command {</w:t>
      </w:r>
    </w:p>
    <w:p w:rsidR="00F762A1" w:rsidRDefault="00F762A1" w:rsidP="00F762A1">
      <w:pPr>
        <w:pStyle w:val="output"/>
      </w:pPr>
      <w:r>
        <w:t xml:space="preserve">    command_name   check-host-by-ping</w:t>
      </w:r>
    </w:p>
    <w:p w:rsidR="00F762A1" w:rsidRDefault="00F762A1" w:rsidP="00F762A1">
      <w:pPr>
        <w:pStyle w:val="output"/>
      </w:pPr>
      <w:r>
        <w:t xml:space="preserve">    command_line   $USER1$/../libexec/check_ping -H $_HOSTCLUSTERID$</w:t>
      </w:r>
    </w:p>
    <w:p w:rsidR="00F762A1" w:rsidRDefault="00F762A1" w:rsidP="00F762A1">
      <w:pPr>
        <w:pStyle w:val="output"/>
      </w:pPr>
      <w:r>
        <w:t>}</w:t>
      </w:r>
    </w:p>
    <w:p w:rsidR="003765DE" w:rsidRDefault="00F762A1" w:rsidP="00F762A1">
      <w:r>
        <w:t>on-demand macros are not exported to the en</w:t>
      </w:r>
      <w:r w:rsidR="00241536">
        <w:t xml:space="preserve">vironment. </w:t>
      </w:r>
    </w:p>
    <w:p w:rsidR="00241536" w:rsidRDefault="00241536" w:rsidP="00241536">
      <w:pPr>
        <w:pStyle w:val="Heading1"/>
      </w:pPr>
      <w:r>
        <w:t>Authoring service Definitions</w:t>
      </w:r>
    </w:p>
    <w:p w:rsidR="00241536" w:rsidRDefault="00241536" w:rsidP="00241536">
      <w:r>
        <w:t>Services describe functionality offered by a given host. In the context of Nagios, services are not synonymous with daemons such as "SSHD" or "mysqld"; instead, a service object represent any resource that may be observed. For instance: Free disk space, TCP errors, InnoDB buffer cache use, etc.</w:t>
      </w:r>
    </w:p>
    <w:p w:rsidR="00241536" w:rsidRDefault="00241536" w:rsidP="00241536">
      <w:r>
        <w:t>Services are always associated with a host and are identified by their description. As such services descriptions must be unique on a per-host basis. You cannot have two services with identical descriptions.</w:t>
      </w:r>
    </w:p>
    <w:p w:rsidR="00241536" w:rsidRDefault="00241536" w:rsidP="00241536"/>
    <w:p w:rsidR="00241536" w:rsidRDefault="00241536" w:rsidP="00241536">
      <w:r>
        <w:t>At least one service must be defined for every host.</w:t>
      </w:r>
    </w:p>
    <w:p w:rsidR="00241536" w:rsidRDefault="00241536" w:rsidP="00241536"/>
    <w:p w:rsidR="00241536" w:rsidRDefault="00241536" w:rsidP="00241536">
      <w:r>
        <w:t>Service definitions exist as part of the service objects defined in the /usr/local/nagios/object/service directory. A service definition must have the following parameters:</w:t>
      </w:r>
    </w:p>
    <w:p w:rsidR="00241536" w:rsidRDefault="00241536" w:rsidP="006C0252">
      <w:pPr>
        <w:pStyle w:val="ListParagraph"/>
        <w:numPr>
          <w:ilvl w:val="0"/>
          <w:numId w:val="11"/>
        </w:numPr>
      </w:pPr>
      <w:r>
        <w:t>host_name</w:t>
      </w:r>
    </w:p>
    <w:p w:rsidR="00241536" w:rsidRDefault="00241536" w:rsidP="006C0252">
      <w:pPr>
        <w:pStyle w:val="ListParagraph"/>
        <w:numPr>
          <w:ilvl w:val="0"/>
          <w:numId w:val="11"/>
        </w:numPr>
      </w:pPr>
      <w:r>
        <w:t>service_description</w:t>
      </w:r>
    </w:p>
    <w:p w:rsidR="00241536" w:rsidRDefault="00241536" w:rsidP="006C0252">
      <w:pPr>
        <w:pStyle w:val="ListParagraph"/>
        <w:numPr>
          <w:ilvl w:val="0"/>
          <w:numId w:val="11"/>
        </w:numPr>
      </w:pPr>
      <w:r>
        <w:t>check_command</w:t>
      </w:r>
    </w:p>
    <w:p w:rsidR="00241536" w:rsidRDefault="00241536" w:rsidP="006C0252">
      <w:pPr>
        <w:pStyle w:val="ListParagraph"/>
        <w:numPr>
          <w:ilvl w:val="0"/>
          <w:numId w:val="11"/>
        </w:numPr>
      </w:pPr>
      <w:r>
        <w:t>max_check_attempts</w:t>
      </w:r>
    </w:p>
    <w:p w:rsidR="00241536" w:rsidRDefault="00241536" w:rsidP="006C0252">
      <w:pPr>
        <w:pStyle w:val="ListParagraph"/>
        <w:numPr>
          <w:ilvl w:val="0"/>
          <w:numId w:val="11"/>
        </w:numPr>
      </w:pPr>
      <w:r>
        <w:t>check_interval_retry_interval</w:t>
      </w:r>
    </w:p>
    <w:p w:rsidR="00241536" w:rsidRDefault="00241536" w:rsidP="006C0252">
      <w:pPr>
        <w:pStyle w:val="ListParagraph"/>
        <w:numPr>
          <w:ilvl w:val="0"/>
          <w:numId w:val="11"/>
        </w:numPr>
      </w:pPr>
      <w:r>
        <w:t>check_period</w:t>
      </w:r>
    </w:p>
    <w:p w:rsidR="00241536" w:rsidRDefault="00241536" w:rsidP="006C0252">
      <w:pPr>
        <w:pStyle w:val="ListParagraph"/>
        <w:numPr>
          <w:ilvl w:val="0"/>
          <w:numId w:val="11"/>
        </w:numPr>
      </w:pPr>
      <w:r>
        <w:t>notification_interval</w:t>
      </w:r>
    </w:p>
    <w:p w:rsidR="00241536" w:rsidRDefault="00241536" w:rsidP="006C0252">
      <w:pPr>
        <w:pStyle w:val="ListParagraph"/>
        <w:numPr>
          <w:ilvl w:val="0"/>
          <w:numId w:val="11"/>
        </w:numPr>
      </w:pPr>
      <w:r>
        <w:t>notification_period</w:t>
      </w:r>
    </w:p>
    <w:p w:rsidR="00241536" w:rsidRDefault="00241536" w:rsidP="006C0252">
      <w:pPr>
        <w:pStyle w:val="ListParagraph"/>
        <w:numPr>
          <w:ilvl w:val="0"/>
          <w:numId w:val="11"/>
        </w:numPr>
      </w:pPr>
      <w:r>
        <w:t>contacts</w:t>
      </w:r>
    </w:p>
    <w:p w:rsidR="00F762A1" w:rsidRDefault="00241536" w:rsidP="006C0252">
      <w:pPr>
        <w:pStyle w:val="ListParagraph"/>
        <w:numPr>
          <w:ilvl w:val="0"/>
          <w:numId w:val="11"/>
        </w:numPr>
      </w:pPr>
      <w:r>
        <w:t>contact_groups</w:t>
      </w:r>
    </w:p>
    <w:p w:rsidR="00F762A1" w:rsidRDefault="00F762A1" w:rsidP="00F762A1"/>
    <w:p w:rsidR="00241536" w:rsidRDefault="00241536" w:rsidP="00F762A1"/>
    <w:p w:rsidR="00FA73FB" w:rsidRDefault="00FA73FB" w:rsidP="00FA73FB">
      <w:pPr>
        <w:pStyle w:val="Heading2"/>
      </w:pPr>
      <w:r>
        <w:lastRenderedPageBreak/>
        <w:t>Authoring a service Definition</w:t>
      </w:r>
    </w:p>
    <w:p w:rsidR="00FA73FB" w:rsidRDefault="00FA73FB" w:rsidP="00FA73FB">
      <w:r>
        <w:t>The first service definition we author is for the Nagios core Host. We are going to ensure that our system clock is synchronized to the NTP server pools, providing for a reasonable window of variance.</w:t>
      </w:r>
    </w:p>
    <w:p w:rsidR="00FA73FB" w:rsidRDefault="00FA73FB" w:rsidP="00FA73FB"/>
    <w:p w:rsidR="00FA73FB" w:rsidRDefault="00FA73FB" w:rsidP="00FA73FB">
      <w:r>
        <w:t>Lets create our service definition file:</w:t>
      </w:r>
    </w:p>
    <w:p w:rsidR="00FA73FB" w:rsidRDefault="00FA73FB" w:rsidP="00FA73FB">
      <w:pPr>
        <w:pStyle w:val="output"/>
      </w:pPr>
      <w:r>
        <w:t>cd /usr/local/nagios/etc/objects/services</w:t>
      </w:r>
    </w:p>
    <w:p w:rsidR="00FA73FB" w:rsidRDefault="00FA73FB" w:rsidP="00FA73FB">
      <w:pPr>
        <w:pStyle w:val="output"/>
      </w:pPr>
      <w:r>
        <w:t>vi long-time-variance.cfg</w:t>
      </w:r>
    </w:p>
    <w:p w:rsidR="00FA73FB" w:rsidRDefault="00FA73FB" w:rsidP="00FA73FB"/>
    <w:p w:rsidR="00FA73FB" w:rsidRDefault="00FA73FB" w:rsidP="00FA73FB">
      <w:r>
        <w:t>Our first directive is the host name, which indicates to Nagios which host the service is running on. if you recall, our localhost.cfg hostfile had a host_name directive. Because we want to monitor this service on our nagios core host, we will use the name specified in the host file :</w:t>
      </w:r>
    </w:p>
    <w:p w:rsidR="00FA73FB" w:rsidRDefault="00FA73FB" w:rsidP="00FA73FB"/>
    <w:p w:rsidR="00FA73FB" w:rsidRDefault="00FA73FB" w:rsidP="00FA73FB">
      <w:pPr>
        <w:pStyle w:val="output"/>
      </w:pPr>
      <w:r>
        <w:t>define service{</w:t>
      </w:r>
    </w:p>
    <w:p w:rsidR="00FA73FB" w:rsidRDefault="00FA73FB" w:rsidP="00FA73FB">
      <w:pPr>
        <w:pStyle w:val="output"/>
      </w:pPr>
      <w:r>
        <w:t xml:space="preserve">    host_name    localhost</w:t>
      </w:r>
    </w:p>
    <w:p w:rsidR="00FA73FB" w:rsidRDefault="00FA73FB" w:rsidP="00FA73FB"/>
    <w:p w:rsidR="00FA73FB" w:rsidRDefault="00FA73FB" w:rsidP="00FA73FB">
      <w:r>
        <w:t>Our next directive is the service_description, which is used to uniquely services on a host. Because we are checking the variance of the local clock from  NTP servers, we donot reference NTP or tis daemon in the description. While this check is a good determinant of wether or not NTP is functioning properly, we are not monitoring the daemon process directory.</w:t>
      </w:r>
    </w:p>
    <w:p w:rsidR="00FA73FB" w:rsidRDefault="00FA73FB" w:rsidP="00FA73FB"/>
    <w:p w:rsidR="00FA73FB" w:rsidRDefault="00FA73FB" w:rsidP="00FA73FB">
      <w:pPr>
        <w:pStyle w:val="output"/>
      </w:pPr>
      <w:r>
        <w:t>service_description        local-clock-offset</w:t>
      </w:r>
    </w:p>
    <w:p w:rsidR="00FA73FB" w:rsidRDefault="00FA73FB" w:rsidP="00FA73FB"/>
    <w:p w:rsidR="00FA73FB" w:rsidRDefault="00FA73FB" w:rsidP="00FA73FB">
      <w:r>
        <w:t>Now we need to defined the check_command directive. We are going to hold off on defining this for now- we delve into commands in a couple of chapters. For the time being, We will include the directive , but not give it a value:</w:t>
      </w:r>
    </w:p>
    <w:p w:rsidR="00FA73FB" w:rsidRDefault="00FA73FB" w:rsidP="00FA73FB">
      <w:r>
        <w:t xml:space="preserve"> </w:t>
      </w:r>
    </w:p>
    <w:p w:rsidR="00FA73FB" w:rsidRDefault="00FA73FB" w:rsidP="00FA73FB">
      <w:pPr>
        <w:pStyle w:val="output"/>
      </w:pPr>
      <w:r>
        <w:t xml:space="preserve">  check_command</w:t>
      </w:r>
    </w:p>
    <w:p w:rsidR="00FA73FB" w:rsidRDefault="00FA73FB" w:rsidP="00FA73FB">
      <w:r>
        <w:t>Next, we want to tell Nagios how many times we want to execute this check before determining that it it down. Since we are testing the local system clock(which should be available unless the host is down), we are going to set this value to /.</w:t>
      </w:r>
    </w:p>
    <w:p w:rsidR="00FA73FB" w:rsidRDefault="00FA73FB" w:rsidP="00FA73FB">
      <w:r>
        <w:t xml:space="preserve"> </w:t>
      </w:r>
    </w:p>
    <w:p w:rsidR="00FA73FB" w:rsidRDefault="00FA73FB" w:rsidP="00FA73FB">
      <w:pPr>
        <w:pStyle w:val="output"/>
      </w:pPr>
      <w:r>
        <w:t xml:space="preserve">  max_check_attempts   1</w:t>
      </w:r>
    </w:p>
    <w:p w:rsidR="00FA73FB" w:rsidRDefault="00FA73FB" w:rsidP="00FA73FB">
      <w:r>
        <w:lastRenderedPageBreak/>
        <w:t>Now we want to define the time period in which the service should be monitored. Here we inform Nagios that we can check this service 24 hours a day, 7 days a week:</w:t>
      </w:r>
    </w:p>
    <w:p w:rsidR="00FA73FB" w:rsidRDefault="00FA73FB" w:rsidP="00FA73FB"/>
    <w:p w:rsidR="00FA73FB" w:rsidRDefault="00FA73FB" w:rsidP="00FA73FB">
      <w:pPr>
        <w:pStyle w:val="output"/>
      </w:pPr>
      <w:r>
        <w:t>check_period    24x7</w:t>
      </w:r>
    </w:p>
    <w:p w:rsidR="00FA73FB" w:rsidRDefault="00FA73FB" w:rsidP="00FA73FB">
      <w:r>
        <w:t>Next on our list of required directives are our contacts. We have not discussed defining contacts of contact groups, so we will leave these directives undefined for now:</w:t>
      </w:r>
    </w:p>
    <w:p w:rsidR="00FA73FB" w:rsidRDefault="00FA73FB" w:rsidP="00FA73FB">
      <w:pPr>
        <w:pStyle w:val="output"/>
      </w:pPr>
      <w:r>
        <w:t xml:space="preserve">   contacts</w:t>
      </w:r>
    </w:p>
    <w:p w:rsidR="00FA73FB" w:rsidRDefault="00FA73FB" w:rsidP="00FA73FB">
      <w:pPr>
        <w:pStyle w:val="output"/>
      </w:pPr>
      <w:r>
        <w:t xml:space="preserve">   contact_groups</w:t>
      </w:r>
    </w:p>
    <w:p w:rsidR="00FA73FB" w:rsidRDefault="00FA73FB" w:rsidP="00FA73FB"/>
    <w:p w:rsidR="00FA73FB" w:rsidRDefault="00FA73FB" w:rsidP="00FA73FB">
      <w:r>
        <w:t>our last two required directives pertain to notification; these are the notification interval and period. We want to be notified if the clock is not in sync once every 8 hours and allow that notification to be sent at any time:</w:t>
      </w:r>
    </w:p>
    <w:p w:rsidR="00FA73FB" w:rsidRDefault="00FA73FB" w:rsidP="00FA73FB">
      <w:pPr>
        <w:pStyle w:val="output"/>
      </w:pPr>
      <w:r>
        <w:t xml:space="preserve">   notification_interval  480</w:t>
      </w:r>
    </w:p>
    <w:p w:rsidR="00FA73FB" w:rsidRDefault="00FA73FB" w:rsidP="00FA73FB">
      <w:pPr>
        <w:pStyle w:val="output"/>
      </w:pPr>
      <w:r>
        <w:t xml:space="preserve">   notification_period    24x7</w:t>
      </w:r>
    </w:p>
    <w:p w:rsidR="00FA73FB" w:rsidRDefault="00FA73FB" w:rsidP="00FA73FB"/>
    <w:p w:rsidR="00FA73FB" w:rsidRDefault="00FA73FB" w:rsidP="00FA73FB">
      <w:r>
        <w:t>Our local-time-variance.cfg file should now look like this :</w:t>
      </w:r>
    </w:p>
    <w:p w:rsidR="00FA73FB" w:rsidRDefault="00FA73FB" w:rsidP="00FA73FB">
      <w:pPr>
        <w:pStyle w:val="output"/>
      </w:pPr>
      <w:r>
        <w:t>define service{</w:t>
      </w:r>
    </w:p>
    <w:p w:rsidR="00FA73FB" w:rsidRDefault="00FA73FB" w:rsidP="00FA73FB">
      <w:pPr>
        <w:pStyle w:val="output"/>
      </w:pPr>
      <w:r>
        <w:t xml:space="preserve">         host_name              localhost</w:t>
      </w:r>
    </w:p>
    <w:p w:rsidR="00FA73FB" w:rsidRDefault="00FA73FB" w:rsidP="00FA73FB">
      <w:pPr>
        <w:pStyle w:val="output"/>
      </w:pPr>
      <w:r>
        <w:t xml:space="preserve">         service_description    local-clock-offset</w:t>
      </w:r>
    </w:p>
    <w:p w:rsidR="00FA73FB" w:rsidRDefault="00FA73FB" w:rsidP="00FA73FB">
      <w:pPr>
        <w:pStyle w:val="output"/>
      </w:pPr>
      <w:r>
        <w:t xml:space="preserve">         check_command</w:t>
      </w:r>
    </w:p>
    <w:p w:rsidR="00FA73FB" w:rsidRDefault="00FA73FB" w:rsidP="00FA73FB">
      <w:pPr>
        <w:pStyle w:val="output"/>
      </w:pPr>
      <w:r>
        <w:t xml:space="preserve">         max_check_attempts     1</w:t>
      </w:r>
    </w:p>
    <w:p w:rsidR="00FA73FB" w:rsidRDefault="00FA73FB" w:rsidP="00FA73FB">
      <w:pPr>
        <w:pStyle w:val="output"/>
      </w:pPr>
      <w:r>
        <w:t xml:space="preserve">         check_period           24x7</w:t>
      </w:r>
    </w:p>
    <w:p w:rsidR="00FA73FB" w:rsidRDefault="00FA73FB" w:rsidP="00FA73FB">
      <w:pPr>
        <w:pStyle w:val="output"/>
      </w:pPr>
      <w:r>
        <w:t xml:space="preserve">         contacts</w:t>
      </w:r>
    </w:p>
    <w:p w:rsidR="00FA73FB" w:rsidRDefault="00FA73FB" w:rsidP="00FA73FB">
      <w:pPr>
        <w:pStyle w:val="output"/>
      </w:pPr>
      <w:r>
        <w:t xml:space="preserve">         contact_groups</w:t>
      </w:r>
    </w:p>
    <w:p w:rsidR="00FA73FB" w:rsidRDefault="00FA73FB" w:rsidP="00FA73FB">
      <w:pPr>
        <w:pStyle w:val="output"/>
      </w:pPr>
      <w:r>
        <w:t xml:space="preserve">         notifications_interval 480</w:t>
      </w:r>
    </w:p>
    <w:p w:rsidR="00FA73FB" w:rsidRDefault="00FA73FB" w:rsidP="00FA73FB">
      <w:pPr>
        <w:pStyle w:val="output"/>
      </w:pPr>
      <w:r>
        <w:t xml:space="preserve">         notification_period    24x7</w:t>
      </w:r>
    </w:p>
    <w:p w:rsidR="00FA73FB" w:rsidRDefault="00FA73FB" w:rsidP="00FA73FB">
      <w:pPr>
        <w:pStyle w:val="output"/>
      </w:pPr>
    </w:p>
    <w:p w:rsidR="00FA73FB" w:rsidRDefault="00FA73FB" w:rsidP="00FA73FB">
      <w:pPr>
        <w:pStyle w:val="output"/>
      </w:pPr>
      <w:r>
        <w:t>}</w:t>
      </w:r>
    </w:p>
    <w:p w:rsidR="00FA73FB" w:rsidRDefault="00FA73FB" w:rsidP="00FA73FB"/>
    <w:p w:rsidR="00E906D0" w:rsidRDefault="00E906D0" w:rsidP="00E906D0">
      <w:pPr>
        <w:pStyle w:val="Heading1"/>
      </w:pPr>
      <w:r>
        <w:t>Authoring Command Definitions:</w:t>
      </w:r>
    </w:p>
    <w:p w:rsidR="00E906D0" w:rsidRDefault="00E906D0" w:rsidP="00E906D0">
      <w:r>
        <w:t>commands define how host checks, service checks, and notifications should be performing a given check and can be used to check services , run other commands, inform users of issues, and handle events- in short, commands are the glue that ties plugins to Nagios core.</w:t>
      </w:r>
    </w:p>
    <w:p w:rsidR="00E906D0" w:rsidRDefault="00E906D0" w:rsidP="00E906D0">
      <w:r>
        <w:t>Unlike other types of objects, commands are short: Typically, a command is defined with a name and a string that contains the actual command itself.</w:t>
      </w:r>
    </w:p>
    <w:p w:rsidR="00E906D0" w:rsidRDefault="00E906D0" w:rsidP="00E906D0"/>
    <w:p w:rsidR="00E906D0" w:rsidRDefault="00E906D0" w:rsidP="00E906D0">
      <w:r>
        <w:t>Event handlers are commands that are executed in response to a change in host or service status.</w:t>
      </w:r>
    </w:p>
    <w:p w:rsidR="00E906D0" w:rsidRDefault="00E906D0" w:rsidP="00E906D0"/>
    <w:p w:rsidR="00E906D0" w:rsidRDefault="00E906D0" w:rsidP="00E906D0">
      <w:pPr>
        <w:pStyle w:val="Heading2"/>
      </w:pPr>
      <w:r>
        <w:lastRenderedPageBreak/>
        <w:t>Building Our First Command</w:t>
      </w:r>
    </w:p>
    <w:p w:rsidR="00E906D0" w:rsidRDefault="00E906D0" w:rsidP="00E906D0">
      <w:r>
        <w:t>Recall from the previous chapter that we want to check the time offset of the local clock against the time reported by the NTP server pool. We continue that effort here, using one of the plugins provided by Nagios.</w:t>
      </w:r>
    </w:p>
    <w:p w:rsidR="00E906D0" w:rsidRDefault="00E906D0" w:rsidP="00E906D0">
      <w:r>
        <w:t>Examining Our plugin and Its Output</w:t>
      </w:r>
    </w:p>
    <w:p w:rsidR="00E906D0" w:rsidRDefault="00E906D0" w:rsidP="00E906D0"/>
    <w:p w:rsidR="00E906D0" w:rsidRDefault="00E906D0" w:rsidP="00E906D0">
      <w:r>
        <w:t>If you examine the check_ntp_time plugin in /usr/local/nagios/libexec by calling it with the -h option, you will see the all of the parameters used in the following command, as well as their meanings.</w:t>
      </w:r>
    </w:p>
    <w:p w:rsidR="00E906D0" w:rsidRDefault="00E906D0" w:rsidP="00E906D0">
      <w:r>
        <w:t>We are going to test the plugin first by calling it from the shell:</w:t>
      </w:r>
    </w:p>
    <w:p w:rsidR="00E906D0" w:rsidRDefault="00E906D0" w:rsidP="00E906D0"/>
    <w:p w:rsidR="00E906D0" w:rsidRDefault="00E906D0" w:rsidP="00E906D0">
      <w:pPr>
        <w:pStyle w:val="output"/>
      </w:pPr>
      <w:r>
        <w:t>check_ntp_time -H 0.us.pool.ntp.org -w 60</w:t>
      </w:r>
    </w:p>
    <w:p w:rsidR="00E906D0" w:rsidRDefault="00E906D0" w:rsidP="00E906D0"/>
    <w:p w:rsidR="00E906D0" w:rsidRDefault="00E906D0" w:rsidP="00E906D0">
      <w:r>
        <w:t>This command uses the plugin(which is a program) to check the local system clock and compare it to a value retrieved from the NTP servers located at 0.us.pool.ntp.org. A variance of 60 seconds is allowed. If the differences is less than 60 seconds, the returned status will be a warning. We can see what that would look like by passing a value of "0" as the argument to the -w parameter:</w:t>
      </w:r>
    </w:p>
    <w:p w:rsidR="00E906D0" w:rsidRDefault="00E906D0" w:rsidP="00E906D0">
      <w:pPr>
        <w:pStyle w:val="output"/>
      </w:pPr>
      <w:r>
        <w:t>check_ntp_time -H 0.us.pool.ntp.org -w 0</w:t>
      </w:r>
    </w:p>
    <w:p w:rsidR="00E906D0" w:rsidRDefault="00E906D0" w:rsidP="00E906D0"/>
    <w:p w:rsidR="00E906D0" w:rsidRDefault="00E906D0" w:rsidP="00E906D0">
      <w:r>
        <w:t>The results:</w:t>
      </w:r>
    </w:p>
    <w:p w:rsidR="00E906D0" w:rsidRDefault="00E906D0" w:rsidP="00E906D0"/>
    <w:p w:rsidR="00E906D0" w:rsidRDefault="00E906D0" w:rsidP="00E906D0">
      <w:r>
        <w:t xml:space="preserve">  NTP WARNING Offset -0.007536530495 secs|offset=-</w:t>
      </w:r>
    </w:p>
    <w:p w:rsidR="00E906D0" w:rsidRDefault="00E906D0" w:rsidP="00E906D0">
      <w:r>
        <w:t xml:space="preserve">  0.007537s;0.000000;120.000000;</w:t>
      </w:r>
    </w:p>
    <w:p w:rsidR="00E906D0" w:rsidRDefault="00E906D0" w:rsidP="00E906D0">
      <w:pPr>
        <w:pStyle w:val="Heading2"/>
      </w:pPr>
      <w:r>
        <w:t>Building Our Command</w:t>
      </w:r>
    </w:p>
    <w:p w:rsidR="00E906D0" w:rsidRDefault="00E906D0" w:rsidP="00E906D0">
      <w:r>
        <w:t>We are going to build our command definition now. Note that we begin using macros here!</w:t>
      </w:r>
    </w:p>
    <w:p w:rsidR="00E906D0" w:rsidRDefault="00E906D0" w:rsidP="00E906D0">
      <w:pPr>
        <w:pStyle w:val="output"/>
      </w:pPr>
      <w:r>
        <w:t>cd /usr/local/nagios/etc/object/commands</w:t>
      </w:r>
    </w:p>
    <w:p w:rsidR="00E906D0" w:rsidRDefault="00E906D0" w:rsidP="00E906D0">
      <w:pPr>
        <w:pStyle w:val="output"/>
      </w:pPr>
      <w:r>
        <w:t>vi check-local-clock-offset.cfg</w:t>
      </w:r>
    </w:p>
    <w:p w:rsidR="00E906D0" w:rsidRDefault="00E906D0" w:rsidP="00E906D0">
      <w:r>
        <w:t>First we define the command name. Notice that for the sake of simplicity, we are making the command name and the command file the same,</w:t>
      </w:r>
    </w:p>
    <w:p w:rsidR="00E906D0" w:rsidRDefault="00E906D0" w:rsidP="00E906D0"/>
    <w:p w:rsidR="00E906D0" w:rsidRDefault="00E906D0" w:rsidP="00E906D0">
      <w:pPr>
        <w:pStyle w:val="output"/>
      </w:pPr>
      <w:r>
        <w:t>define command{</w:t>
      </w:r>
    </w:p>
    <w:p w:rsidR="00E906D0" w:rsidRDefault="00E906D0" w:rsidP="00E906D0">
      <w:pPr>
        <w:pStyle w:val="output"/>
      </w:pPr>
      <w:r>
        <w:lastRenderedPageBreak/>
        <w:t xml:space="preserve">       command_name    check-local-clock-offset</w:t>
      </w:r>
    </w:p>
    <w:p w:rsidR="00E906D0" w:rsidRDefault="00E906D0" w:rsidP="00E906D0">
      <w:r>
        <w:t>Now we will define the command_line directive:</w:t>
      </w:r>
    </w:p>
    <w:p w:rsidR="00E906D0" w:rsidRDefault="00E906D0" w:rsidP="00E906D0">
      <w:pPr>
        <w:pStyle w:val="output"/>
      </w:pPr>
    </w:p>
    <w:p w:rsidR="00E906D0" w:rsidRDefault="00E906D0" w:rsidP="00E906D0">
      <w:pPr>
        <w:pStyle w:val="output"/>
      </w:pPr>
      <w:r>
        <w:t xml:space="preserve">       command_line       $USER1$/../libexec/check_ntp_time -H 0.us.pool.ntp.org -w 60</w:t>
      </w:r>
    </w:p>
    <w:p w:rsidR="00E906D0" w:rsidRDefault="00E906D0" w:rsidP="00E906D0">
      <w:pPr>
        <w:pStyle w:val="output"/>
      </w:pPr>
      <w:r>
        <w:t>}</w:t>
      </w:r>
    </w:p>
    <w:p w:rsidR="00E906D0" w:rsidRDefault="00E906D0" w:rsidP="00E906D0"/>
    <w:p w:rsidR="00E906D0" w:rsidRDefault="00E906D0" w:rsidP="00E906D0">
      <w:r>
        <w:t>Remember that the *$USER1$* macro is a reference to the directory in which resource.cfg is located.</w:t>
      </w:r>
    </w:p>
    <w:p w:rsidR="00E906D0" w:rsidRDefault="00E906D0" w:rsidP="00E906D0">
      <w:pPr>
        <w:pStyle w:val="Heading2"/>
      </w:pPr>
      <w:r>
        <w:t>Adding our command Name to previously Defined objects</w:t>
      </w:r>
    </w:p>
    <w:p w:rsidR="00E906D0" w:rsidRDefault="00E906D0" w:rsidP="00E906D0">
      <w:r>
        <w:t>Now that we have defined our command, we need to add its name to the service definition we completed in the previously. Amend the /usr/local/nagios/etc/object/services/local-time-variance.cfg file, changing the command_name directive to match this:</w:t>
      </w:r>
    </w:p>
    <w:p w:rsidR="00E906D0" w:rsidRDefault="00E906D0" w:rsidP="00E906D0">
      <w:r>
        <w:t xml:space="preserve"> </w:t>
      </w:r>
    </w:p>
    <w:p w:rsidR="00E906D0" w:rsidRDefault="00E906D0" w:rsidP="00E906D0">
      <w:pPr>
        <w:pStyle w:val="output"/>
      </w:pPr>
      <w:r>
        <w:t xml:space="preserve"> command_name     local-time-variance</w:t>
      </w:r>
    </w:p>
    <w:p w:rsidR="00E906D0" w:rsidRDefault="00E906D0" w:rsidP="00E906D0"/>
    <w:p w:rsidR="00E906D0" w:rsidRDefault="00E906D0" w:rsidP="00E906D0">
      <w:r>
        <w:t>Notice that the command name diretive in the service definition file matches the command name in the command definition file. So your service definition file should look something like this:</w:t>
      </w:r>
    </w:p>
    <w:p w:rsidR="00E906D0" w:rsidRDefault="00E906D0" w:rsidP="00E906D0">
      <w:pPr>
        <w:pStyle w:val="output"/>
      </w:pPr>
      <w:r>
        <w:t>define service{</w:t>
      </w:r>
    </w:p>
    <w:p w:rsidR="00E906D0" w:rsidRDefault="00E906D0" w:rsidP="00E906D0">
      <w:pPr>
        <w:pStyle w:val="output"/>
      </w:pPr>
      <w:r>
        <w:t xml:space="preserve">         host_name              localhost</w:t>
      </w:r>
    </w:p>
    <w:p w:rsidR="00E906D0" w:rsidRDefault="00E906D0" w:rsidP="00E906D0">
      <w:pPr>
        <w:pStyle w:val="output"/>
      </w:pPr>
      <w:r>
        <w:t xml:space="preserve">         service_description    local-clock-offset</w:t>
      </w:r>
    </w:p>
    <w:p w:rsidR="00E906D0" w:rsidRDefault="00E906D0" w:rsidP="00E906D0">
      <w:pPr>
        <w:pStyle w:val="output"/>
      </w:pPr>
      <w:r>
        <w:t xml:space="preserve">         check_command</w:t>
      </w:r>
    </w:p>
    <w:p w:rsidR="00E906D0" w:rsidRDefault="00E906D0" w:rsidP="00E906D0">
      <w:pPr>
        <w:pStyle w:val="output"/>
      </w:pPr>
      <w:r>
        <w:t xml:space="preserve">         max_check_attempts     1</w:t>
      </w:r>
    </w:p>
    <w:p w:rsidR="00E906D0" w:rsidRDefault="00E906D0" w:rsidP="00E906D0">
      <w:pPr>
        <w:pStyle w:val="output"/>
      </w:pPr>
      <w:r>
        <w:t xml:space="preserve">         check_period           24x7</w:t>
      </w:r>
    </w:p>
    <w:p w:rsidR="00E906D0" w:rsidRDefault="00E906D0" w:rsidP="00E906D0">
      <w:pPr>
        <w:pStyle w:val="output"/>
      </w:pPr>
      <w:r>
        <w:t xml:space="preserve">         contacts</w:t>
      </w:r>
    </w:p>
    <w:p w:rsidR="00E906D0" w:rsidRDefault="00E906D0" w:rsidP="00E906D0">
      <w:pPr>
        <w:pStyle w:val="output"/>
      </w:pPr>
      <w:r>
        <w:t xml:space="preserve">         contact_groups</w:t>
      </w:r>
    </w:p>
    <w:p w:rsidR="00E906D0" w:rsidRDefault="00E906D0" w:rsidP="00E906D0">
      <w:pPr>
        <w:pStyle w:val="output"/>
      </w:pPr>
      <w:r>
        <w:t xml:space="preserve">         notifications_interval 480</w:t>
      </w:r>
    </w:p>
    <w:p w:rsidR="00E906D0" w:rsidRDefault="00E906D0" w:rsidP="00E906D0">
      <w:pPr>
        <w:pStyle w:val="output"/>
      </w:pPr>
      <w:r>
        <w:t xml:space="preserve">         notification_period    24x7</w:t>
      </w:r>
    </w:p>
    <w:p w:rsidR="00E906D0" w:rsidRDefault="00E906D0" w:rsidP="00E906D0">
      <w:pPr>
        <w:pStyle w:val="output"/>
      </w:pPr>
    </w:p>
    <w:p w:rsidR="00E906D0" w:rsidRDefault="00E906D0" w:rsidP="00E906D0">
      <w:pPr>
        <w:pStyle w:val="output"/>
      </w:pPr>
      <w:r>
        <w:t>}</w:t>
      </w:r>
    </w:p>
    <w:p w:rsidR="00D27F23" w:rsidRDefault="00D27F23" w:rsidP="00FA73FB"/>
    <w:p w:rsidR="00D27F23" w:rsidRDefault="00D27F23" w:rsidP="00D27F23">
      <w:pPr>
        <w:pStyle w:val="Heading1"/>
      </w:pPr>
      <w:r>
        <w:t>But My Host Object Already Has a check Command!</w:t>
      </w:r>
    </w:p>
    <w:p w:rsidR="00D27F23" w:rsidRDefault="00D27F23" w:rsidP="00D27F23">
      <w:r>
        <w:t xml:space="preserve"> </w:t>
      </w:r>
    </w:p>
    <w:p w:rsidR="00D27F23" w:rsidRDefault="00D27F23" w:rsidP="00D27F23">
      <w:r>
        <w:t>Recall that nagios provides us macros which can reference various parts of contact,host, and service object. this is one reason why - we can use macros to build commands dynamically. This way there is not a one-to-one relationship between hosts and checks or services and checks.</w:t>
      </w:r>
    </w:p>
    <w:p w:rsidR="00C51655" w:rsidRDefault="00C51655" w:rsidP="00D27F23"/>
    <w:p w:rsidR="00C51655" w:rsidRDefault="00C51655" w:rsidP="00C51655">
      <w:pPr>
        <w:pStyle w:val="Heading1"/>
      </w:pPr>
      <w:r>
        <w:lastRenderedPageBreak/>
        <w:t>Making commands Reusable and Flexible</w:t>
      </w:r>
    </w:p>
    <w:p w:rsidR="00C51655" w:rsidRDefault="00C51655" w:rsidP="00C51655"/>
    <w:p w:rsidR="00C51655" w:rsidRDefault="00C51655" w:rsidP="00C51655">
      <w:pPr>
        <w:pStyle w:val="Heading2"/>
      </w:pPr>
      <w:r>
        <w:t>Authoring Our Second Command/using Nagios Built-in Macros</w:t>
      </w:r>
    </w:p>
    <w:p w:rsidR="00C51655" w:rsidRDefault="00C51655" w:rsidP="00C51655"/>
    <w:p w:rsidR="00C51655" w:rsidRDefault="00C51655" w:rsidP="00C51655">
      <w:r>
        <w:t>Recall that when we defined our host, We named a check command: check-host-by-ping . That command is as-of-yet undefined, so let's author it now. We are going to make use of a macro in this definition that will keep the command from being tightly-coupled to the host definition. This means this command can be used with a variety of hosts, not just the host definition we have written for the Nagio core host. Create a file in your command objects directory with the name check-host-by-ping.cfg:</w:t>
      </w:r>
    </w:p>
    <w:p w:rsidR="00C51655" w:rsidRDefault="00C51655" w:rsidP="00C51655"/>
    <w:p w:rsidR="00C51655" w:rsidRDefault="00C51655" w:rsidP="00C51655">
      <w:pPr>
        <w:pStyle w:val="output"/>
      </w:pPr>
      <w:r>
        <w:t xml:space="preserve"> define command{</w:t>
      </w:r>
    </w:p>
    <w:p w:rsidR="00C51655" w:rsidRDefault="00C51655" w:rsidP="00C51655">
      <w:pPr>
        <w:pStyle w:val="output"/>
      </w:pPr>
      <w:r>
        <w:t xml:space="preserve">      command_name    check-host-by-ping</w:t>
      </w:r>
    </w:p>
    <w:p w:rsidR="00C51655" w:rsidRDefault="00C51655" w:rsidP="00C51655"/>
    <w:p w:rsidR="00C51655" w:rsidRDefault="00C51655" w:rsidP="00C51655">
      <w:r>
        <w:t>Again, if we examine the plugin programs located in /usr/local/nagios/libexec. We see that a plugin is provided for us which allows us to check a hosts reponse via ICMP ping. Run this plugin with the -h command to see its various options. The command below will make sense after you do so,</w:t>
      </w:r>
    </w:p>
    <w:p w:rsidR="00C51655" w:rsidRDefault="00C51655" w:rsidP="00C51655">
      <w:r>
        <w:t>We define our command as follows:</w:t>
      </w:r>
    </w:p>
    <w:p w:rsidR="00C51655" w:rsidRDefault="00C51655" w:rsidP="00C51655">
      <w:pPr>
        <w:pStyle w:val="output"/>
      </w:pPr>
      <w:r>
        <w:t>Check-ping -H localhost -w 2000.00,00% -c 5000.0,100% -p</w:t>
      </w:r>
    </w:p>
    <w:p w:rsidR="00C51655" w:rsidRDefault="00C51655" w:rsidP="00C51655">
      <w:r>
        <w:t>Given the above parameters, this plugin returns a warning status if the round-trip time reported is 2 seconds or more or if more than 80% of the ICMP packets are lost. If the round-trip time is 5 seconds (or more) or 100% of the ICMP packets are lost, a critical status is returned. A total of five pings will be sent.</w:t>
      </w:r>
    </w:p>
    <w:p w:rsidR="00C51655" w:rsidRDefault="00C51655" w:rsidP="00C51655">
      <w:r>
        <w:t>Lets create a command definition that we can use to check our host by ping, but rather than hard-coding a value for the host (the -H parameter), let's use a macro to make this command more flexible.</w:t>
      </w:r>
    </w:p>
    <w:p w:rsidR="00C51655" w:rsidRDefault="00C51655" w:rsidP="00C51655">
      <w:r>
        <w:t>Open /usr/local/nagios/etc/object/commands/check-host-by-ping.cfg. Again we will create a command definition, and provide a name for the command:</w:t>
      </w:r>
    </w:p>
    <w:p w:rsidR="00C51655" w:rsidRDefault="00C51655" w:rsidP="00C51655">
      <w:r>
        <w:t xml:space="preserve"> </w:t>
      </w:r>
    </w:p>
    <w:p w:rsidR="00C51655" w:rsidRDefault="00C51655" w:rsidP="00C51655">
      <w:pPr>
        <w:pStyle w:val="output"/>
      </w:pPr>
      <w:r>
        <w:t>define command{</w:t>
      </w:r>
    </w:p>
    <w:p w:rsidR="00C51655" w:rsidRDefault="00C51655" w:rsidP="00C51655">
      <w:pPr>
        <w:pStyle w:val="output"/>
      </w:pPr>
      <w:r>
        <w:t xml:space="preserve">   command_name     check-host-by-ping</w:t>
      </w:r>
    </w:p>
    <w:p w:rsidR="00C51655" w:rsidRDefault="00C51655" w:rsidP="00C51655">
      <w:pPr>
        <w:pStyle w:val="output"/>
      </w:pPr>
      <w:r>
        <w:t xml:space="preserve">   command_line     $USER1$/../libexec/check-ping -H $HOSTADDRESS$ -w 2000.00,80% -c 5000.0,100% -p 5</w:t>
      </w:r>
    </w:p>
    <w:p w:rsidR="00C51655" w:rsidRDefault="00C51655" w:rsidP="00C51655">
      <w:pPr>
        <w:pStyle w:val="output"/>
      </w:pPr>
      <w:r>
        <w:t xml:space="preserve"> }</w:t>
      </w:r>
    </w:p>
    <w:p w:rsidR="00C51655" w:rsidRDefault="00C51655" w:rsidP="00C51655">
      <w:r>
        <w:lastRenderedPageBreak/>
        <w:t>This accomplished two things. First, this command can now be used with any host object, as the host passed to the check_ping plugin is a macro. Nagios will replace the $HOSTADDRESS string with the host address of the host object being used. Secondly, because the host address is not static we can use this command with any host object and can be assured that it will behave as we expect it to.</w:t>
      </w:r>
    </w:p>
    <w:p w:rsidR="00D2138B" w:rsidRDefault="00D2138B" w:rsidP="00D2138B">
      <w:pPr>
        <w:pStyle w:val="Heading3"/>
      </w:pPr>
      <w:r w:rsidRPr="00D2138B">
        <w:rPr>
          <w:rStyle w:val="Heading3Char"/>
        </w:rPr>
        <w:t>Passing</w:t>
      </w:r>
      <w:r>
        <w:t xml:space="preserve"> Parameters to Commands</w:t>
      </w:r>
    </w:p>
    <w:p w:rsidR="00D2138B" w:rsidRDefault="00D2138B" w:rsidP="00D2138B">
      <w:r>
        <w:t xml:space="preserve">So we have made our check-host-by-ping command reusable by employing one of nagios built -in macros. But there are still some limitations. For instance it may not be appropriate to issue a warning if </w:t>
      </w:r>
      <w:r w:rsidR="001C1AB3">
        <w:t>80% of our ICMP packets are dr</w:t>
      </w:r>
      <w:r>
        <w:t xml:space="preserve">opped. For a high-availability system on the same subnet, we </w:t>
      </w:r>
      <w:r w:rsidR="001C1AB3">
        <w:t>probably</w:t>
      </w:r>
      <w:r>
        <w:t xml:space="preserve"> </w:t>
      </w:r>
      <w:r w:rsidR="001C1AB3">
        <w:t>don’t</w:t>
      </w:r>
      <w:r>
        <w:t xml:space="preserve"> want ANY of our ICMP packets to go unacknowledged.</w:t>
      </w:r>
    </w:p>
    <w:p w:rsidR="009D4474" w:rsidRDefault="009D4474" w:rsidP="009D4474">
      <w:r>
        <w:t>Now, we could write another command for this. in a small installation, that will not pose a huge problem. But what if you plan for your Nagios installation to grow? To support tens,scores,may be hundreds or thousands of devices? Writing "one off" commands is a quick way to make Nagios somewhat unmanageable. If you have to write a new command for every variation on ICMP ping that you happen to need, you could end up with hundreds of similarly named commands and that's just not ideal or easy.</w:t>
      </w:r>
    </w:p>
    <w:p w:rsidR="009D4474" w:rsidRDefault="009D4474" w:rsidP="009D4474"/>
    <w:p w:rsidR="009D4474" w:rsidRDefault="009D4474" w:rsidP="009D4474">
      <w:r>
        <w:t>To avoid this scenario, Nagios allows us to parameterie commands.So, instead of hard-coding the values for the -C and -W flags in our check-host-by-ping definition file. we can use special macros to pass these values from the host or service object that calls our command.</w:t>
      </w:r>
    </w:p>
    <w:p w:rsidR="009D4474" w:rsidRDefault="009D4474" w:rsidP="009D4474"/>
    <w:p w:rsidR="009D4474" w:rsidRDefault="009D4474" w:rsidP="009D4474">
      <w:r>
        <w:t>Arguments are passed to commands by prefixing each with an exclamation mark following the command name and then specifying the argument value. Additional arguments can be added with another "!\&lt;value\&gt;" paring.</w:t>
      </w:r>
    </w:p>
    <w:p w:rsidR="009D4474" w:rsidRDefault="009D4474" w:rsidP="009D4474">
      <w:r>
        <w:t>For example, in our localhosgt.cfg file(where we call the check-host-by-ping command object ), we can pass arguments to our command by altering this line:</w:t>
      </w:r>
    </w:p>
    <w:p w:rsidR="009D4474" w:rsidRDefault="009D4474" w:rsidP="009D4474"/>
    <w:p w:rsidR="009D4474" w:rsidRDefault="009D4474" w:rsidP="000A767E">
      <w:pPr>
        <w:pStyle w:val="output"/>
      </w:pPr>
      <w:r>
        <w:t>check_command      check-host-by-ping</w:t>
      </w:r>
    </w:p>
    <w:p w:rsidR="009D4474" w:rsidRDefault="009D4474" w:rsidP="009D4474">
      <w:r>
        <w:t>So that it looks like this:</w:t>
      </w:r>
    </w:p>
    <w:p w:rsidR="009D4474" w:rsidRDefault="009D4474" w:rsidP="009D4474"/>
    <w:p w:rsidR="009D4474" w:rsidRDefault="009D4474" w:rsidP="000A767E">
      <w:pPr>
        <w:pStyle w:val="output"/>
      </w:pPr>
      <w:r>
        <w:t>check_command         check-host-by-ping!2000.00,80%!5000.00,100%</w:t>
      </w:r>
    </w:p>
    <w:p w:rsidR="009D4474" w:rsidRDefault="009D4474" w:rsidP="009D4474"/>
    <w:p w:rsidR="000A767E" w:rsidRDefault="000A767E" w:rsidP="009D4474"/>
    <w:p w:rsidR="000A767E" w:rsidRDefault="000A767E" w:rsidP="009D4474"/>
    <w:p w:rsidR="009D4474" w:rsidRDefault="009D4474" w:rsidP="009D4474">
      <w:r>
        <w:lastRenderedPageBreak/>
        <w:t>Notice there are two arguments:</w:t>
      </w:r>
    </w:p>
    <w:p w:rsidR="009D4474" w:rsidRDefault="009D4474" w:rsidP="009D4474">
      <w:r>
        <w:t>!2000.00,80%</w:t>
      </w:r>
    </w:p>
    <w:p w:rsidR="009D4474" w:rsidRDefault="009D4474" w:rsidP="009D4474">
      <w:r>
        <w:t>!5000.00,100%</w:t>
      </w:r>
    </w:p>
    <w:p w:rsidR="009D4474" w:rsidRDefault="009D4474" w:rsidP="009D4474">
      <w:r>
        <w:t>These are available in our command definition as $ARG1$ and $ARG2$, respectively . Lets amend our check-host-by-ping.cfg file to use the arguments passed to it. We are going to change this line:</w:t>
      </w:r>
    </w:p>
    <w:p w:rsidR="009D4474" w:rsidRDefault="009D4474" w:rsidP="009D4474"/>
    <w:p w:rsidR="009D4474" w:rsidRDefault="009D4474" w:rsidP="000A767E">
      <w:pPr>
        <w:pStyle w:val="output"/>
      </w:pPr>
      <w:r>
        <w:t>Command_line  $USER1$/../libexec/check_ping -H $HOSTADDRESS$ -w</w:t>
      </w:r>
    </w:p>
    <w:p w:rsidR="009D4474" w:rsidRDefault="009D4474" w:rsidP="009D4474"/>
    <w:p w:rsidR="009D4474" w:rsidRDefault="009D4474" w:rsidP="009D4474">
      <w:r>
        <w:t>To this:</w:t>
      </w:r>
    </w:p>
    <w:p w:rsidR="009D4474" w:rsidRDefault="009D4474" w:rsidP="009D4474"/>
    <w:p w:rsidR="009D4474" w:rsidRDefault="009D4474" w:rsidP="000A767E">
      <w:pPr>
        <w:pStyle w:val="output"/>
      </w:pPr>
      <w:r>
        <w:t>Command_line  $USER1$/../libexec/check_ping -H $HOSTADDRESS$ -w $ARG1$ -c $ARG2$</w:t>
      </w:r>
    </w:p>
    <w:p w:rsidR="009D4474" w:rsidRDefault="009D4474" w:rsidP="009D4474">
      <w:r>
        <w:t>So now insted of having to write two different command definitions when we need different values for the ICMP round trip thresholds and the threshold for the number of dropped ICMP packets, We can simply specify these anywhere we name the check-host-by-ping command.</w:t>
      </w:r>
    </w:p>
    <w:p w:rsidR="009D4474" w:rsidRDefault="009D4474" w:rsidP="009D4474">
      <w:r>
        <w:t>These macros can be used with any command, and they are one of Nagios most powerful features.</w:t>
      </w:r>
    </w:p>
    <w:p w:rsidR="009D4474" w:rsidRDefault="009D4474" w:rsidP="009D4474">
      <w:r>
        <w:t>Don't forget!</w:t>
      </w:r>
    </w:p>
    <w:p w:rsidR="009D4474" w:rsidRDefault="009D4474" w:rsidP="009D4474">
      <w:r>
        <w:t>Remember to look PDF in the downloads section for a complete list of macros. and don't forget to investigate all of the plugins provided with nagios in the libexec subdirectory of our Nagios installation.</w:t>
      </w:r>
    </w:p>
    <w:p w:rsidR="009D4474" w:rsidRDefault="009D4474" w:rsidP="009D4474"/>
    <w:p w:rsidR="009D4474" w:rsidRDefault="009D4474" w:rsidP="000A767E">
      <w:pPr>
        <w:pStyle w:val="Heading3"/>
      </w:pPr>
      <w:r>
        <w:t>Authoring Time period Definitions :</w:t>
      </w:r>
    </w:p>
    <w:p w:rsidR="009D4474" w:rsidRDefault="009D4474" w:rsidP="009D4474"/>
    <w:p w:rsidR="009D4474" w:rsidRDefault="009D4474" w:rsidP="009D4474">
      <w:r>
        <w:t>Time periods in the context of nagios, describe ranges of days, dates, and times. These can be used to specify when specific actions may be undertaken, when notifications may be sent and when certain contacts or groups of contacts may be notified.</w:t>
      </w:r>
    </w:p>
    <w:p w:rsidR="001C1AB3" w:rsidRDefault="001C1AB3" w:rsidP="00D2138B"/>
    <w:p w:rsidR="00E906D0" w:rsidRDefault="00E906D0" w:rsidP="00FA73FB">
      <w:r>
        <w:t>Lab :</w:t>
      </w:r>
    </w:p>
    <w:p w:rsidR="00E906D0" w:rsidRDefault="00E906D0" w:rsidP="00FA73FB">
      <w:r>
        <w:t>First we can give below command ,</w:t>
      </w:r>
    </w:p>
    <w:p w:rsidR="00E906D0" w:rsidRDefault="00E906D0" w:rsidP="00E906D0">
      <w:pPr>
        <w:pStyle w:val="output"/>
      </w:pPr>
      <w:r>
        <w:t>[root@nagios libexec]# ./check_ntp_time -H 0.us.pool.ntp.org -w 60</w:t>
      </w:r>
    </w:p>
    <w:p w:rsidR="00E906D0" w:rsidRDefault="00E906D0" w:rsidP="00E906D0">
      <w:pPr>
        <w:pStyle w:val="output"/>
      </w:pPr>
      <w:r>
        <w:t>NTP OK: Offset 0.002941727638 secs|offset=0.002942s;60.000000;120.000000;</w:t>
      </w:r>
    </w:p>
    <w:p w:rsidR="00E906D0" w:rsidRDefault="00E906D0" w:rsidP="00E906D0">
      <w:r>
        <w:t>Go back to command directory ,</w:t>
      </w:r>
    </w:p>
    <w:p w:rsidR="005650C5" w:rsidRDefault="005650C5" w:rsidP="005650C5">
      <w:pPr>
        <w:pStyle w:val="output"/>
      </w:pPr>
      <w:r>
        <w:t>[root@nagios etc]# cd objects/</w:t>
      </w:r>
    </w:p>
    <w:p w:rsidR="005650C5" w:rsidRDefault="005650C5" w:rsidP="005650C5">
      <w:pPr>
        <w:pStyle w:val="output"/>
      </w:pPr>
      <w:r>
        <w:t>[root@nagios objects]# ls</w:t>
      </w:r>
    </w:p>
    <w:p w:rsidR="005650C5" w:rsidRDefault="005650C5" w:rsidP="005650C5">
      <w:pPr>
        <w:pStyle w:val="output"/>
      </w:pPr>
      <w:r>
        <w:lastRenderedPageBreak/>
        <w:t>commands       contacts    hosts          services   timeperiods</w:t>
      </w:r>
    </w:p>
    <w:p w:rsidR="005650C5" w:rsidRDefault="005650C5" w:rsidP="005650C5">
      <w:pPr>
        <w:pStyle w:val="output"/>
      </w:pPr>
      <w:r>
        <w:t>contactgroups  hostgroups  servicegroups  templates  unused</w:t>
      </w:r>
    </w:p>
    <w:p w:rsidR="005650C5" w:rsidRDefault="005650C5" w:rsidP="005650C5">
      <w:pPr>
        <w:pStyle w:val="output"/>
      </w:pPr>
      <w:r>
        <w:t>[root@nagios objects]# cd commands/</w:t>
      </w:r>
    </w:p>
    <w:p w:rsidR="005650C5" w:rsidRDefault="005650C5" w:rsidP="005650C5">
      <w:pPr>
        <w:pStyle w:val="output"/>
      </w:pPr>
      <w:r>
        <w:t>[root@nagios commands]# ls</w:t>
      </w:r>
    </w:p>
    <w:p w:rsidR="005650C5" w:rsidRDefault="005650C5" w:rsidP="005650C5">
      <w:pPr>
        <w:pStyle w:val="output"/>
      </w:pPr>
      <w:r>
        <w:t>commands.cfg</w:t>
      </w:r>
    </w:p>
    <w:p w:rsidR="00E906D0" w:rsidRDefault="005650C5" w:rsidP="005650C5">
      <w:pPr>
        <w:pStyle w:val="output"/>
      </w:pPr>
      <w:r>
        <w:t>[root@nagios commands]# Vi check-local-clock-offset.cfg</w:t>
      </w:r>
    </w:p>
    <w:p w:rsidR="005650C5" w:rsidRDefault="005650C5" w:rsidP="005650C5">
      <w:pPr>
        <w:pStyle w:val="output"/>
      </w:pPr>
      <w:r>
        <w:t xml:space="preserve">[root@nagios commands]# cat check-local-clock-offset.cfg </w:t>
      </w:r>
    </w:p>
    <w:p w:rsidR="005650C5" w:rsidRDefault="005650C5" w:rsidP="005650C5">
      <w:pPr>
        <w:pStyle w:val="output"/>
      </w:pPr>
      <w:r>
        <w:t>define command{</w:t>
      </w:r>
    </w:p>
    <w:p w:rsidR="005650C5" w:rsidRDefault="005650C5" w:rsidP="005650C5">
      <w:pPr>
        <w:pStyle w:val="output"/>
      </w:pPr>
      <w:r>
        <w:t xml:space="preserve">        command_name     check-local-clock-offset</w:t>
      </w:r>
    </w:p>
    <w:p w:rsidR="005650C5" w:rsidRDefault="005650C5" w:rsidP="005650C5">
      <w:pPr>
        <w:pStyle w:val="output"/>
      </w:pPr>
      <w:r>
        <w:t xml:space="preserve">       command_line     $USERS1$/ ../libexec/check_ntp_time -H 0.us.pool.ntp.org -w 60</w:t>
      </w:r>
    </w:p>
    <w:p w:rsidR="005650C5" w:rsidRDefault="005650C5" w:rsidP="005650C5">
      <w:pPr>
        <w:pStyle w:val="output"/>
      </w:pPr>
    </w:p>
    <w:p w:rsidR="005650C5" w:rsidRDefault="005650C5" w:rsidP="005650C5">
      <w:pPr>
        <w:pStyle w:val="output"/>
      </w:pPr>
      <w:r>
        <w:t>}</w:t>
      </w:r>
    </w:p>
    <w:p w:rsidR="005650C5" w:rsidRDefault="005650C5" w:rsidP="005650C5">
      <w:pPr>
        <w:pStyle w:val="output"/>
      </w:pPr>
      <w:r>
        <w:t>[root@nagios commands]#</w:t>
      </w:r>
    </w:p>
    <w:p w:rsidR="005650C5" w:rsidRDefault="005650C5" w:rsidP="005650C5">
      <w:r>
        <w:t>Now will go back to host directory to edit localhost.cfg,</w:t>
      </w:r>
    </w:p>
    <w:p w:rsidR="005650C5" w:rsidRDefault="005650C5" w:rsidP="005650C5">
      <w:pPr>
        <w:pStyle w:val="output"/>
      </w:pPr>
      <w:r>
        <w:t>[root@nagios objects]# cd hosts</w:t>
      </w:r>
    </w:p>
    <w:p w:rsidR="005650C5" w:rsidRDefault="005650C5" w:rsidP="005650C5">
      <w:pPr>
        <w:pStyle w:val="output"/>
      </w:pPr>
      <w:r>
        <w:t>[root@nagios hosts]# ls</w:t>
      </w:r>
    </w:p>
    <w:p w:rsidR="005650C5" w:rsidRDefault="005650C5" w:rsidP="005650C5">
      <w:pPr>
        <w:pStyle w:val="output"/>
      </w:pPr>
      <w:r>
        <w:t>localhost.cfg  localhost.cfg.old</w:t>
      </w:r>
    </w:p>
    <w:p w:rsidR="005650C5" w:rsidRDefault="005650C5" w:rsidP="005650C5">
      <w:pPr>
        <w:pStyle w:val="output"/>
      </w:pPr>
      <w:r>
        <w:t>[root@nagios hosts]# vi localhost.cfg</w:t>
      </w:r>
    </w:p>
    <w:p w:rsidR="005650C5" w:rsidRDefault="005650C5" w:rsidP="005650C5">
      <w:pPr>
        <w:pStyle w:val="output"/>
      </w:pPr>
      <w:r>
        <w:t>[root@nagios hosts]# cat localhost.cfg</w:t>
      </w:r>
    </w:p>
    <w:p w:rsidR="005650C5" w:rsidRDefault="005650C5" w:rsidP="005650C5">
      <w:pPr>
        <w:pStyle w:val="output"/>
      </w:pPr>
      <w:r>
        <w:t># localhost: Nagios core Host</w:t>
      </w:r>
    </w:p>
    <w:p w:rsidR="005650C5" w:rsidRDefault="005650C5" w:rsidP="005650C5">
      <w:pPr>
        <w:pStyle w:val="output"/>
      </w:pPr>
      <w:r>
        <w:t>define host{</w:t>
      </w:r>
    </w:p>
    <w:p w:rsidR="005650C5" w:rsidRDefault="005650C5" w:rsidP="005650C5">
      <w:pPr>
        <w:pStyle w:val="output"/>
      </w:pPr>
      <w:r>
        <w:t xml:space="preserve">        host_name                    localhost</w:t>
      </w:r>
    </w:p>
    <w:p w:rsidR="005650C5" w:rsidRDefault="005650C5" w:rsidP="005650C5">
      <w:pPr>
        <w:pStyle w:val="output"/>
      </w:pPr>
      <w:r>
        <w:t xml:space="preserve">        alias                        localhost</w:t>
      </w:r>
    </w:p>
    <w:p w:rsidR="005650C5" w:rsidRDefault="005650C5" w:rsidP="005650C5">
      <w:pPr>
        <w:pStyle w:val="output"/>
      </w:pPr>
      <w:r>
        <w:t xml:space="preserve">        check_period                 24x7</w:t>
      </w:r>
    </w:p>
    <w:p w:rsidR="005650C5" w:rsidRDefault="005650C5" w:rsidP="005650C5">
      <w:pPr>
        <w:pStyle w:val="output"/>
      </w:pPr>
      <w:r>
        <w:t xml:space="preserve">        check_interval               5</w:t>
      </w:r>
    </w:p>
    <w:p w:rsidR="005650C5" w:rsidRDefault="005650C5" w:rsidP="005650C5">
      <w:pPr>
        <w:pStyle w:val="output"/>
      </w:pPr>
      <w:r>
        <w:t xml:space="preserve">        retry_interval               1</w:t>
      </w:r>
    </w:p>
    <w:p w:rsidR="005650C5" w:rsidRDefault="005650C5" w:rsidP="005650C5">
      <w:pPr>
        <w:pStyle w:val="output"/>
      </w:pPr>
      <w:r>
        <w:t xml:space="preserve">        max_check_attempts           10</w:t>
      </w:r>
    </w:p>
    <w:p w:rsidR="005650C5" w:rsidRDefault="005650C5" w:rsidP="005650C5">
      <w:pPr>
        <w:pStyle w:val="output"/>
      </w:pPr>
      <w:r>
        <w:t xml:space="preserve">        check_command                check-host-by-ping</w:t>
      </w:r>
    </w:p>
    <w:p w:rsidR="005650C5" w:rsidRDefault="005650C5" w:rsidP="005650C5">
      <w:pPr>
        <w:pStyle w:val="output"/>
      </w:pPr>
      <w:r>
        <w:t xml:space="preserve">        contact_groups               admins</w:t>
      </w:r>
    </w:p>
    <w:p w:rsidR="005650C5" w:rsidRDefault="005650C5" w:rsidP="005650C5">
      <w:pPr>
        <w:pStyle w:val="output"/>
      </w:pPr>
      <w:r>
        <w:t xml:space="preserve">        notfications_enabled         1</w:t>
      </w:r>
    </w:p>
    <w:p w:rsidR="005650C5" w:rsidRDefault="005650C5" w:rsidP="005650C5">
      <w:pPr>
        <w:pStyle w:val="output"/>
      </w:pPr>
      <w:r>
        <w:t xml:space="preserve">        event_handler_enabled        1</w:t>
      </w:r>
    </w:p>
    <w:p w:rsidR="005650C5" w:rsidRDefault="005650C5" w:rsidP="005650C5">
      <w:pPr>
        <w:pStyle w:val="output"/>
      </w:pPr>
      <w:r>
        <w:t xml:space="preserve">        flap_detection_enabled       1</w:t>
      </w:r>
    </w:p>
    <w:p w:rsidR="005650C5" w:rsidRDefault="005650C5" w:rsidP="005650C5">
      <w:pPr>
        <w:pStyle w:val="output"/>
      </w:pPr>
      <w:r>
        <w:t xml:space="preserve">        process_perf_data            1</w:t>
      </w:r>
    </w:p>
    <w:p w:rsidR="005650C5" w:rsidRDefault="005650C5" w:rsidP="005650C5">
      <w:pPr>
        <w:pStyle w:val="output"/>
      </w:pPr>
      <w:r>
        <w:t xml:space="preserve">        retain_status_information    1</w:t>
      </w:r>
    </w:p>
    <w:p w:rsidR="005650C5" w:rsidRDefault="005650C5" w:rsidP="005650C5">
      <w:pPr>
        <w:pStyle w:val="output"/>
      </w:pPr>
      <w:r>
        <w:t xml:space="preserve">        retain_nonstatus_information 1</w:t>
      </w:r>
    </w:p>
    <w:p w:rsidR="005650C5" w:rsidRDefault="005650C5" w:rsidP="005650C5">
      <w:pPr>
        <w:pStyle w:val="output"/>
      </w:pPr>
      <w:r>
        <w:t xml:space="preserve">        notification_interval        120</w:t>
      </w:r>
    </w:p>
    <w:p w:rsidR="005650C5" w:rsidRDefault="005650C5" w:rsidP="005650C5">
      <w:pPr>
        <w:pStyle w:val="output"/>
      </w:pPr>
      <w:r>
        <w:t xml:space="preserve">        notification_options         d,u,r</w:t>
      </w:r>
    </w:p>
    <w:p w:rsidR="005650C5" w:rsidRDefault="005650C5" w:rsidP="005650C5">
      <w:pPr>
        <w:pStyle w:val="output"/>
      </w:pPr>
      <w:r>
        <w:t xml:space="preserve">        notification_period          24x7 ;this is a comment</w:t>
      </w:r>
    </w:p>
    <w:p w:rsidR="005650C5" w:rsidRDefault="005650C5" w:rsidP="005650C5">
      <w:pPr>
        <w:pStyle w:val="output"/>
      </w:pPr>
      <w:r>
        <w:t xml:space="preserve"> }</w:t>
      </w:r>
    </w:p>
    <w:p w:rsidR="005650C5" w:rsidRDefault="005650C5" w:rsidP="005650C5">
      <w:pPr>
        <w:pStyle w:val="output"/>
      </w:pPr>
      <w:r>
        <w:t>[root@nagios hosts]#</w:t>
      </w:r>
    </w:p>
    <w:p w:rsidR="005650C5" w:rsidRDefault="005650C5" w:rsidP="005650C5">
      <w:r>
        <w:t>Now we will go to service directory ,</w:t>
      </w:r>
    </w:p>
    <w:p w:rsidR="005650C5" w:rsidRDefault="005650C5" w:rsidP="005650C5">
      <w:pPr>
        <w:pStyle w:val="output"/>
      </w:pPr>
      <w:r>
        <w:t>[root@nagios objects]# cd services</w:t>
      </w:r>
    </w:p>
    <w:p w:rsidR="005650C5" w:rsidRDefault="005650C5" w:rsidP="005650C5">
      <w:pPr>
        <w:pStyle w:val="output"/>
      </w:pPr>
      <w:r>
        <w:t>[root@nagios services]# ls</w:t>
      </w:r>
    </w:p>
    <w:p w:rsidR="005650C5" w:rsidRDefault="005650C5" w:rsidP="005650C5">
      <w:pPr>
        <w:pStyle w:val="output"/>
      </w:pPr>
      <w:r>
        <w:t>long-time-variance.cfg</w:t>
      </w:r>
    </w:p>
    <w:p w:rsidR="005650C5" w:rsidRDefault="005650C5" w:rsidP="005650C5">
      <w:pPr>
        <w:pStyle w:val="output"/>
      </w:pPr>
      <w:r>
        <w:t xml:space="preserve">[root@nagios services]# vi long-time-variance.cfg </w:t>
      </w:r>
    </w:p>
    <w:p w:rsidR="005650C5" w:rsidRDefault="005650C5" w:rsidP="005650C5">
      <w:pPr>
        <w:pStyle w:val="output"/>
      </w:pPr>
      <w:r>
        <w:t xml:space="preserve">[root@nagios services]# cat long-time-variance.cfg </w:t>
      </w:r>
    </w:p>
    <w:p w:rsidR="005650C5" w:rsidRDefault="005650C5" w:rsidP="005650C5">
      <w:pPr>
        <w:pStyle w:val="output"/>
      </w:pPr>
      <w:r>
        <w:t>define service{</w:t>
      </w:r>
    </w:p>
    <w:p w:rsidR="005650C5" w:rsidRDefault="005650C5" w:rsidP="005650C5">
      <w:pPr>
        <w:pStyle w:val="output"/>
      </w:pPr>
      <w:r>
        <w:t xml:space="preserve">         host_name              localhost</w:t>
      </w:r>
    </w:p>
    <w:p w:rsidR="005650C5" w:rsidRDefault="005650C5" w:rsidP="005650C5">
      <w:pPr>
        <w:pStyle w:val="output"/>
      </w:pPr>
      <w:r>
        <w:t xml:space="preserve">         service_description    local-clock-offset</w:t>
      </w:r>
    </w:p>
    <w:p w:rsidR="005650C5" w:rsidRDefault="005650C5" w:rsidP="005650C5">
      <w:pPr>
        <w:pStyle w:val="output"/>
      </w:pPr>
      <w:r>
        <w:t xml:space="preserve">         check_command          </w:t>
      </w:r>
      <w:r w:rsidRPr="005650C5">
        <w:rPr>
          <w:color w:val="FF0000"/>
        </w:rPr>
        <w:t>check-local-clock-offset</w:t>
      </w:r>
    </w:p>
    <w:p w:rsidR="005650C5" w:rsidRDefault="005650C5" w:rsidP="005650C5">
      <w:pPr>
        <w:pStyle w:val="output"/>
      </w:pPr>
      <w:r>
        <w:t xml:space="preserve">         max_check_attempts     1</w:t>
      </w:r>
    </w:p>
    <w:p w:rsidR="005650C5" w:rsidRDefault="005650C5" w:rsidP="005650C5">
      <w:pPr>
        <w:pStyle w:val="output"/>
      </w:pPr>
      <w:r>
        <w:t xml:space="preserve">         check_period           24x7</w:t>
      </w:r>
    </w:p>
    <w:p w:rsidR="005650C5" w:rsidRDefault="005650C5" w:rsidP="005650C5">
      <w:pPr>
        <w:pStyle w:val="output"/>
      </w:pPr>
      <w:r>
        <w:t xml:space="preserve">         contacts</w:t>
      </w:r>
    </w:p>
    <w:p w:rsidR="005650C5" w:rsidRDefault="005650C5" w:rsidP="005650C5">
      <w:pPr>
        <w:pStyle w:val="output"/>
      </w:pPr>
      <w:r>
        <w:t xml:space="preserve">         contact_groups</w:t>
      </w:r>
    </w:p>
    <w:p w:rsidR="005650C5" w:rsidRDefault="005650C5" w:rsidP="005650C5">
      <w:pPr>
        <w:pStyle w:val="output"/>
      </w:pPr>
      <w:r>
        <w:t xml:space="preserve">         notifications_interval 480</w:t>
      </w:r>
    </w:p>
    <w:p w:rsidR="005650C5" w:rsidRDefault="005650C5" w:rsidP="005650C5">
      <w:pPr>
        <w:pStyle w:val="output"/>
      </w:pPr>
      <w:r>
        <w:t xml:space="preserve">         notification_period    24x7</w:t>
      </w:r>
    </w:p>
    <w:p w:rsidR="005650C5" w:rsidRDefault="005650C5" w:rsidP="005650C5">
      <w:pPr>
        <w:pStyle w:val="output"/>
      </w:pPr>
    </w:p>
    <w:p w:rsidR="005650C5" w:rsidRDefault="005650C5" w:rsidP="005650C5">
      <w:pPr>
        <w:pStyle w:val="output"/>
      </w:pPr>
      <w:r>
        <w:lastRenderedPageBreak/>
        <w:t xml:space="preserve">} </w:t>
      </w:r>
    </w:p>
    <w:p w:rsidR="005650C5" w:rsidRDefault="005650C5" w:rsidP="005650C5">
      <w:pPr>
        <w:pStyle w:val="output"/>
      </w:pPr>
      <w:r>
        <w:t>[root@nagios services]#</w:t>
      </w:r>
    </w:p>
    <w:p w:rsidR="005650C5" w:rsidRDefault="005650C5" w:rsidP="005650C5">
      <w:r>
        <w:t>We have added check command</w:t>
      </w:r>
      <w:r w:rsidR="00887923">
        <w:t xml:space="preserve"> in this file .</w:t>
      </w:r>
    </w:p>
    <w:p w:rsidR="00887923" w:rsidRDefault="00887923" w:rsidP="005650C5">
      <w:r>
        <w:t>Again we will go back to command directory , Now we can set host for command ,</w:t>
      </w:r>
    </w:p>
    <w:p w:rsidR="00887923" w:rsidRDefault="00887923" w:rsidP="00887923">
      <w:pPr>
        <w:pStyle w:val="output"/>
      </w:pPr>
      <w:r>
        <w:t>[root@nagios objects]# cd commands/</w:t>
      </w:r>
    </w:p>
    <w:p w:rsidR="00887923" w:rsidRDefault="00887923" w:rsidP="00887923">
      <w:pPr>
        <w:pStyle w:val="output"/>
      </w:pPr>
      <w:r>
        <w:t>[root@nagios commands]# ls</w:t>
      </w:r>
    </w:p>
    <w:p w:rsidR="00887923" w:rsidRDefault="00887923" w:rsidP="00887923">
      <w:pPr>
        <w:pStyle w:val="output"/>
      </w:pPr>
      <w:r>
        <w:t>check-local-clock-offset.cfg  commands.cfg</w:t>
      </w:r>
    </w:p>
    <w:p w:rsidR="00887923" w:rsidRDefault="00887923" w:rsidP="00887923">
      <w:pPr>
        <w:pStyle w:val="output"/>
      </w:pPr>
      <w:r>
        <w:t>[root@nagios commands]# vi check-host-by-ping.cfg</w:t>
      </w:r>
    </w:p>
    <w:p w:rsidR="00887923" w:rsidRDefault="00887923" w:rsidP="00887923">
      <w:pPr>
        <w:pStyle w:val="output"/>
      </w:pPr>
      <w:r>
        <w:t>[root@nagios commands]# cat check-host-by-ping.cfg</w:t>
      </w:r>
    </w:p>
    <w:p w:rsidR="00887923" w:rsidRDefault="00887923" w:rsidP="00887923">
      <w:pPr>
        <w:pStyle w:val="output"/>
      </w:pPr>
      <w:r>
        <w:t>define command{</w:t>
      </w:r>
    </w:p>
    <w:p w:rsidR="00887923" w:rsidRDefault="00887923" w:rsidP="00887923">
      <w:pPr>
        <w:pStyle w:val="output"/>
      </w:pPr>
      <w:r>
        <w:t xml:space="preserve">        command_name    check-host-by-ping</w:t>
      </w:r>
    </w:p>
    <w:p w:rsidR="00887923" w:rsidRDefault="00887923" w:rsidP="00887923">
      <w:pPr>
        <w:pStyle w:val="output"/>
      </w:pPr>
      <w:r>
        <w:t xml:space="preserve">        command_line    $USER1$/../libexec/check_ping -H $HOSTADDRESS$ -w 2000.00,80% -c 5000.0,100% -p 5</w:t>
      </w:r>
    </w:p>
    <w:p w:rsidR="00887923" w:rsidRDefault="00887923" w:rsidP="00887923">
      <w:pPr>
        <w:pStyle w:val="output"/>
      </w:pPr>
      <w:r>
        <w:t>}</w:t>
      </w:r>
    </w:p>
    <w:p w:rsidR="00887923" w:rsidRDefault="00887923" w:rsidP="00887923">
      <w:pPr>
        <w:pStyle w:val="output"/>
      </w:pPr>
      <w:r>
        <w:t>[root@nagios commands]#</w:t>
      </w:r>
    </w:p>
    <w:p w:rsidR="00887923" w:rsidRDefault="00887923" w:rsidP="00887923">
      <w:r>
        <w:t>Now we can run a command ,</w:t>
      </w:r>
    </w:p>
    <w:p w:rsidR="00887923" w:rsidRDefault="00887923" w:rsidP="00887923">
      <w:pPr>
        <w:pStyle w:val="output"/>
      </w:pPr>
      <w:r>
        <w:t>[root@nagios commands]# /usr/local/nagios/libexec/check_ping -H 8.8.8.8 -w 2000.00,80% -c 5000.0,100% -p 5</w:t>
      </w:r>
    </w:p>
    <w:p w:rsidR="00887923" w:rsidRDefault="00887923" w:rsidP="00887923">
      <w:pPr>
        <w:pStyle w:val="output"/>
      </w:pPr>
      <w:r>
        <w:t>PING OK - Packet loss = 0%, RTA = 44.54 ms|rta=44.544998ms;2000.000000;5000.000000;0.000000 pl=0%;80;100;0</w:t>
      </w:r>
    </w:p>
    <w:p w:rsidR="00887923" w:rsidRDefault="00887923" w:rsidP="00887923">
      <w:pPr>
        <w:pStyle w:val="output"/>
      </w:pPr>
      <w:r>
        <w:t>[root@nagios commands]#</w:t>
      </w:r>
    </w:p>
    <w:p w:rsidR="00887923" w:rsidRDefault="00887923" w:rsidP="00887923"/>
    <w:p w:rsidR="00C214FB" w:rsidRDefault="00C214FB" w:rsidP="00C214FB">
      <w:pPr>
        <w:pStyle w:val="Heading1"/>
      </w:pPr>
      <w:r>
        <w:t>Authoring Time period definitions</w:t>
      </w:r>
    </w:p>
    <w:p w:rsidR="00C214FB" w:rsidRDefault="00C214FB" w:rsidP="00C214FB"/>
    <w:p w:rsidR="00887923" w:rsidRDefault="00C214FB" w:rsidP="00C214FB">
      <w:r>
        <w:t>Time periods, in the context of Nagios, describe ranges of days, dates and times. These can be used to specify when specific actions may be undertaken, when notifications may be  notified.</w:t>
      </w:r>
    </w:p>
    <w:p w:rsidR="00DA74A7" w:rsidRDefault="00DA74A7" w:rsidP="00DA74A7">
      <w:r>
        <w:t>Time periods are very flexible in Nagios. Dates, in particular, can be specified a number of ways</w:t>
      </w:r>
    </w:p>
    <w:p w:rsidR="00DA74A7" w:rsidRDefault="00DA74A7" w:rsidP="00DA74A7"/>
    <w:p w:rsidR="00DA74A7" w:rsidRDefault="00DA74A7" w:rsidP="00DA74A7">
      <w:r>
        <w:t>Note that the above items are in order of execution that is items using a date form higher on the list are executed BEFORE items using a date form that is lower on the list.</w:t>
      </w:r>
    </w:p>
    <w:p w:rsidR="00DA74A7" w:rsidRDefault="00DA74A7" w:rsidP="00DA74A7"/>
    <w:p w:rsidR="00DA74A7" w:rsidRDefault="00DA74A7" w:rsidP="00DA74A7">
      <w:r>
        <w:t>Time Periods:</w:t>
      </w:r>
    </w:p>
    <w:p w:rsidR="00DA74A7" w:rsidRDefault="00DA74A7" w:rsidP="00DA74A7"/>
    <w:p w:rsidR="00DA74A7" w:rsidRDefault="00DA74A7" w:rsidP="00DA74A7">
      <w:r>
        <w:t>Time periods are Nagios way of letting us define at what hours and days an action, such as a check, notification, or a specific command can be undertaken. Time periods consist of a list of days and a time.</w:t>
      </w:r>
    </w:p>
    <w:p w:rsidR="00DA74A7" w:rsidRDefault="00DA74A7" w:rsidP="00DA74A7"/>
    <w:p w:rsidR="00DA74A7" w:rsidRDefault="00DA74A7" w:rsidP="00DA74A7">
      <w:r>
        <w:lastRenderedPageBreak/>
        <w:t>Time are specified using the 24-hour clock, so "5:00pm" is represented as "17:00". Here an example definition of a time period we have already used and so should be familiar with:</w:t>
      </w:r>
    </w:p>
    <w:p w:rsidR="00DA74A7" w:rsidRDefault="00DA74A7" w:rsidP="00DA74A7"/>
    <w:p w:rsidR="00DA74A7" w:rsidRDefault="00DA74A7" w:rsidP="00DA74A7">
      <w:pPr>
        <w:pStyle w:val="output"/>
      </w:pPr>
      <w:r>
        <w:t>define timeperiod{</w:t>
      </w:r>
    </w:p>
    <w:p w:rsidR="00DA74A7" w:rsidRDefault="00DA74A7" w:rsidP="00DA74A7">
      <w:pPr>
        <w:pStyle w:val="output"/>
      </w:pPr>
      <w:r>
        <w:t xml:space="preserve">        timeperiod_name    24x7</w:t>
      </w:r>
    </w:p>
    <w:p w:rsidR="00DA74A7" w:rsidRDefault="00DA74A7" w:rsidP="00DA74A7">
      <w:pPr>
        <w:pStyle w:val="output"/>
      </w:pPr>
      <w:r>
        <w:t xml:space="preserve">        alias              24 hours a day, 7 days a week</w:t>
      </w:r>
    </w:p>
    <w:p w:rsidR="00DA74A7" w:rsidRDefault="00DA74A7" w:rsidP="00DA74A7">
      <w:pPr>
        <w:pStyle w:val="output"/>
      </w:pPr>
      <w:r>
        <w:t xml:space="preserve">        monday             00:00-24:00</w:t>
      </w:r>
    </w:p>
    <w:p w:rsidR="00DA74A7" w:rsidRDefault="00DA74A7" w:rsidP="00DA74A7">
      <w:pPr>
        <w:pStyle w:val="output"/>
      </w:pPr>
      <w:r>
        <w:t xml:space="preserve">        tuesday            00:00-24:00</w:t>
      </w:r>
    </w:p>
    <w:p w:rsidR="00DA74A7" w:rsidRDefault="00DA74A7" w:rsidP="00DA74A7">
      <w:pPr>
        <w:pStyle w:val="output"/>
      </w:pPr>
      <w:r>
        <w:t xml:space="preserve">        wednessday         00:00-24:00</w:t>
      </w:r>
    </w:p>
    <w:p w:rsidR="00DA74A7" w:rsidRDefault="00DA74A7" w:rsidP="00DA74A7">
      <w:pPr>
        <w:pStyle w:val="output"/>
      </w:pPr>
      <w:r>
        <w:t xml:space="preserve">        thursday           00:00-24:00</w:t>
      </w:r>
    </w:p>
    <w:p w:rsidR="00DA74A7" w:rsidRDefault="00DA74A7" w:rsidP="00DA74A7">
      <w:pPr>
        <w:pStyle w:val="output"/>
      </w:pPr>
      <w:r>
        <w:t xml:space="preserve">        friday             00:00-24:00</w:t>
      </w:r>
    </w:p>
    <w:p w:rsidR="00DA74A7" w:rsidRDefault="00DA74A7" w:rsidP="00DA74A7">
      <w:pPr>
        <w:pStyle w:val="output"/>
      </w:pPr>
      <w:r>
        <w:t xml:space="preserve">        saturday           12:00-17:00</w:t>
      </w:r>
    </w:p>
    <w:p w:rsidR="00DA74A7" w:rsidRDefault="00DA74A7" w:rsidP="00DA74A7">
      <w:pPr>
        <w:pStyle w:val="output"/>
      </w:pPr>
      <w:r>
        <w:t xml:space="preserve">        sunday             13:30-20:30</w:t>
      </w:r>
    </w:p>
    <w:p w:rsidR="00C214FB" w:rsidRDefault="00DA74A7" w:rsidP="00DA74A7">
      <w:pPr>
        <w:pStyle w:val="output"/>
      </w:pPr>
      <w:r>
        <w:t xml:space="preserve">   }</w:t>
      </w:r>
    </w:p>
    <w:p w:rsidR="00DA74A7" w:rsidRDefault="00DA74A7" w:rsidP="00C214FB">
      <w:r>
        <w:t>Lab:</w:t>
      </w:r>
    </w:p>
    <w:p w:rsidR="00DA74A7" w:rsidRDefault="00DA74A7" w:rsidP="00C214FB"/>
    <w:p w:rsidR="00C214FB" w:rsidRDefault="00C214FB" w:rsidP="00C214FB">
      <w:r>
        <w:t>First , we have to go timeperiods directory,</w:t>
      </w:r>
    </w:p>
    <w:p w:rsidR="00F51512" w:rsidRDefault="00F51512" w:rsidP="00F51512">
      <w:pPr>
        <w:pStyle w:val="output"/>
      </w:pPr>
      <w:r>
        <w:t>[root@nagios zippyops]# cd /usr/local/nagios/etc/objects/timeperiods/</w:t>
      </w:r>
    </w:p>
    <w:p w:rsidR="00F51512" w:rsidRDefault="00F51512" w:rsidP="00F51512">
      <w:pPr>
        <w:pStyle w:val="output"/>
      </w:pPr>
      <w:r>
        <w:t>[root@nagios timeperiods]# pwd</w:t>
      </w:r>
    </w:p>
    <w:p w:rsidR="00F51512" w:rsidRDefault="00F51512" w:rsidP="00F51512">
      <w:pPr>
        <w:pStyle w:val="output"/>
      </w:pPr>
      <w:r>
        <w:t>/usr/local/nagios/etc/objects/timeperiods</w:t>
      </w:r>
    </w:p>
    <w:p w:rsidR="00F51512" w:rsidRDefault="00F51512" w:rsidP="00F51512">
      <w:pPr>
        <w:pStyle w:val="output"/>
      </w:pPr>
      <w:r>
        <w:t>[root@nagios timeperiods]# ls</w:t>
      </w:r>
    </w:p>
    <w:p w:rsidR="00F51512" w:rsidRDefault="00F51512" w:rsidP="00F51512">
      <w:pPr>
        <w:pStyle w:val="output"/>
      </w:pPr>
      <w:r>
        <w:t>timeperiods.cfg</w:t>
      </w:r>
    </w:p>
    <w:p w:rsidR="00C214FB" w:rsidRDefault="00F51512" w:rsidP="00F51512">
      <w:pPr>
        <w:pStyle w:val="output"/>
      </w:pPr>
      <w:r>
        <w:t>[root@nagios timeperiods]#</w:t>
      </w:r>
    </w:p>
    <w:p w:rsidR="00F51512" w:rsidRDefault="00F51512" w:rsidP="00F51512">
      <w:r>
        <w:t>Now we have to edit timeperiods.cfg file,</w:t>
      </w:r>
    </w:p>
    <w:p w:rsidR="00F51512" w:rsidRDefault="004B473C" w:rsidP="004B473C">
      <w:pPr>
        <w:pStyle w:val="output"/>
      </w:pPr>
      <w:r w:rsidRPr="004B473C">
        <w:t>[root@nagios timeperiods]# vi timeperiods.cfg</w:t>
      </w:r>
    </w:p>
    <w:p w:rsidR="004B473C" w:rsidRDefault="004B473C" w:rsidP="004B473C">
      <w:r>
        <w:t>I have added my own timer period added in this file end ,</w:t>
      </w:r>
    </w:p>
    <w:p w:rsidR="004B473C" w:rsidRDefault="004B473C" w:rsidP="004B473C">
      <w:pPr>
        <w:pStyle w:val="output"/>
      </w:pPr>
      <w:r>
        <w:t xml:space="preserve">[root@nagios timeperiods]# cat timeperiods.cfg </w:t>
      </w:r>
    </w:p>
    <w:p w:rsidR="004B473C" w:rsidRDefault="004B473C" w:rsidP="004B473C">
      <w:pPr>
        <w:pStyle w:val="output"/>
      </w:pPr>
      <w:r>
        <w:t>###############################################################################</w:t>
      </w:r>
    </w:p>
    <w:p w:rsidR="004B473C" w:rsidRDefault="004B473C" w:rsidP="004B473C">
      <w:pPr>
        <w:pStyle w:val="output"/>
      </w:pPr>
      <w:r>
        <w:t># TIMEPERIODS.CFG - SAMPLE TIMEPERIOD DEFINITIONS</w:t>
      </w:r>
    </w:p>
    <w:p w:rsidR="004B473C" w:rsidRDefault="004B473C" w:rsidP="004B473C">
      <w:pPr>
        <w:pStyle w:val="output"/>
      </w:pPr>
      <w:r>
        <w:t>#</w:t>
      </w:r>
    </w:p>
    <w:p w:rsidR="004B473C" w:rsidRDefault="004B473C" w:rsidP="004B473C">
      <w:pPr>
        <w:pStyle w:val="output"/>
      </w:pPr>
      <w:r>
        <w:t>#</w:t>
      </w:r>
    </w:p>
    <w:p w:rsidR="004B473C" w:rsidRDefault="004B473C" w:rsidP="004B473C">
      <w:pPr>
        <w:pStyle w:val="output"/>
      </w:pPr>
      <w:r>
        <w:t># NOTES: This config file provides you with some example timeperiod definitions</w:t>
      </w:r>
    </w:p>
    <w:p w:rsidR="004B473C" w:rsidRDefault="004B473C" w:rsidP="004B473C">
      <w:pPr>
        <w:pStyle w:val="output"/>
      </w:pPr>
      <w:r>
        <w:t>#        that you can reference in host, service, contact, and dependency</w:t>
      </w:r>
    </w:p>
    <w:p w:rsidR="004B473C" w:rsidRDefault="004B473C" w:rsidP="004B473C">
      <w:pPr>
        <w:pStyle w:val="output"/>
      </w:pPr>
      <w:r>
        <w:t>#        definitions.</w:t>
      </w:r>
    </w:p>
    <w:p w:rsidR="004B473C" w:rsidRDefault="004B473C" w:rsidP="004B473C">
      <w:pPr>
        <w:pStyle w:val="output"/>
      </w:pPr>
      <w:r>
        <w:t xml:space="preserve">#       </w:t>
      </w:r>
    </w:p>
    <w:p w:rsidR="004B473C" w:rsidRDefault="004B473C" w:rsidP="004B473C">
      <w:pPr>
        <w:pStyle w:val="output"/>
      </w:pPr>
      <w:r>
        <w:t>#        You don't need to keep timeperiods in a separate file from your other</w:t>
      </w:r>
    </w:p>
    <w:p w:rsidR="004B473C" w:rsidRDefault="004B473C" w:rsidP="004B473C">
      <w:pPr>
        <w:pStyle w:val="output"/>
      </w:pPr>
      <w:r>
        <w:t>#        object definitions.  This has been done just to make things easier to</w:t>
      </w:r>
    </w:p>
    <w:p w:rsidR="004B473C" w:rsidRDefault="004B473C" w:rsidP="004B473C">
      <w:pPr>
        <w:pStyle w:val="output"/>
      </w:pPr>
      <w:r>
        <w:t>#        understand.</w:t>
      </w:r>
    </w:p>
    <w:p w:rsidR="004B473C" w:rsidRDefault="004B473C" w:rsidP="004B473C">
      <w:pPr>
        <w:pStyle w:val="output"/>
      </w:pPr>
      <w:r>
        <w:t>#</w:t>
      </w:r>
    </w:p>
    <w:p w:rsidR="004B473C" w:rsidRDefault="004B473C" w:rsidP="004B473C">
      <w:pPr>
        <w:pStyle w:val="output"/>
      </w:pPr>
      <w:r>
        <w:t>###############################################################################</w:t>
      </w:r>
    </w:p>
    <w:p w:rsidR="004B473C" w:rsidRDefault="004B473C" w:rsidP="004B473C">
      <w:pPr>
        <w:pStyle w:val="output"/>
      </w:pPr>
    </w:p>
    <w:p w:rsidR="004B473C" w:rsidRDefault="004B473C" w:rsidP="004B473C">
      <w:pPr>
        <w:pStyle w:val="output"/>
      </w:pPr>
    </w:p>
    <w:p w:rsidR="004B473C" w:rsidRDefault="004B473C" w:rsidP="004B473C">
      <w:pPr>
        <w:pStyle w:val="output"/>
      </w:pPr>
    </w:p>
    <w:p w:rsidR="004B473C" w:rsidRDefault="004B473C" w:rsidP="004B473C">
      <w:pPr>
        <w:pStyle w:val="output"/>
      </w:pPr>
      <w:r>
        <w:t>###############################################################################</w:t>
      </w:r>
    </w:p>
    <w:p w:rsidR="004B473C" w:rsidRDefault="004B473C" w:rsidP="004B473C">
      <w:pPr>
        <w:pStyle w:val="output"/>
      </w:pPr>
      <w:r>
        <w:t>###############################################################################</w:t>
      </w:r>
    </w:p>
    <w:p w:rsidR="004B473C" w:rsidRDefault="004B473C" w:rsidP="004B473C">
      <w:pPr>
        <w:pStyle w:val="output"/>
      </w:pPr>
      <w:r>
        <w:t>#</w:t>
      </w:r>
    </w:p>
    <w:p w:rsidR="004B473C" w:rsidRDefault="004B473C" w:rsidP="004B473C">
      <w:pPr>
        <w:pStyle w:val="output"/>
      </w:pPr>
      <w:r>
        <w:t># TIME PERIODS</w:t>
      </w:r>
    </w:p>
    <w:p w:rsidR="004B473C" w:rsidRDefault="004B473C" w:rsidP="004B473C">
      <w:pPr>
        <w:pStyle w:val="output"/>
      </w:pPr>
      <w:r>
        <w:t>#</w:t>
      </w:r>
    </w:p>
    <w:p w:rsidR="004B473C" w:rsidRDefault="004B473C" w:rsidP="004B473C">
      <w:pPr>
        <w:pStyle w:val="output"/>
      </w:pPr>
      <w:r>
        <w:t>###############################################################################</w:t>
      </w:r>
    </w:p>
    <w:p w:rsidR="004B473C" w:rsidRDefault="004B473C" w:rsidP="004B473C">
      <w:pPr>
        <w:pStyle w:val="output"/>
      </w:pPr>
      <w:r>
        <w:t>###############################################################################</w:t>
      </w:r>
    </w:p>
    <w:p w:rsidR="004B473C" w:rsidRDefault="004B473C" w:rsidP="004B473C">
      <w:pPr>
        <w:pStyle w:val="output"/>
      </w:pPr>
    </w:p>
    <w:p w:rsidR="004B473C" w:rsidRDefault="004B473C" w:rsidP="004B473C">
      <w:pPr>
        <w:pStyle w:val="output"/>
      </w:pPr>
      <w:r>
        <w:lastRenderedPageBreak/>
        <w:t xml:space="preserve"># This defines a timeperiod where all times are valid for checks, </w:t>
      </w:r>
    </w:p>
    <w:p w:rsidR="004B473C" w:rsidRDefault="004B473C" w:rsidP="004B473C">
      <w:pPr>
        <w:pStyle w:val="output"/>
      </w:pPr>
      <w:r>
        <w:t># notifications, etc.  The classic "24x7" support nightmare. :-)</w:t>
      </w:r>
    </w:p>
    <w:p w:rsidR="004B473C" w:rsidRDefault="004B473C" w:rsidP="004B473C">
      <w:pPr>
        <w:pStyle w:val="output"/>
      </w:pPr>
      <w:r>
        <w:t>define timeperiod{</w:t>
      </w:r>
    </w:p>
    <w:p w:rsidR="004B473C" w:rsidRDefault="004B473C" w:rsidP="004B473C">
      <w:pPr>
        <w:pStyle w:val="output"/>
      </w:pPr>
      <w:r>
        <w:t xml:space="preserve">        timeperiod_name 24x7</w:t>
      </w:r>
    </w:p>
    <w:p w:rsidR="004B473C" w:rsidRDefault="004B473C" w:rsidP="004B473C">
      <w:pPr>
        <w:pStyle w:val="output"/>
      </w:pPr>
      <w:r>
        <w:t xml:space="preserve">        alias           24 Hours A Day, 7 Days A Week</w:t>
      </w:r>
    </w:p>
    <w:p w:rsidR="004B473C" w:rsidRDefault="004B473C" w:rsidP="004B473C">
      <w:pPr>
        <w:pStyle w:val="output"/>
      </w:pPr>
      <w:r>
        <w:t xml:space="preserve">        sunday          00:00-24:00</w:t>
      </w:r>
    </w:p>
    <w:p w:rsidR="004B473C" w:rsidRDefault="004B473C" w:rsidP="004B473C">
      <w:pPr>
        <w:pStyle w:val="output"/>
      </w:pPr>
      <w:r>
        <w:t xml:space="preserve">        monday          00:00-24:00</w:t>
      </w:r>
    </w:p>
    <w:p w:rsidR="004B473C" w:rsidRDefault="004B473C" w:rsidP="004B473C">
      <w:pPr>
        <w:pStyle w:val="output"/>
      </w:pPr>
      <w:r>
        <w:t xml:space="preserve">        tuesday         00:00-24:00</w:t>
      </w:r>
    </w:p>
    <w:p w:rsidR="004B473C" w:rsidRDefault="004B473C" w:rsidP="004B473C">
      <w:pPr>
        <w:pStyle w:val="output"/>
      </w:pPr>
      <w:r>
        <w:t xml:space="preserve">        wednesday       00:00-24:00</w:t>
      </w:r>
    </w:p>
    <w:p w:rsidR="004B473C" w:rsidRDefault="004B473C" w:rsidP="004B473C">
      <w:pPr>
        <w:pStyle w:val="output"/>
      </w:pPr>
      <w:r>
        <w:t xml:space="preserve">        thursday        00:00-24:00</w:t>
      </w:r>
    </w:p>
    <w:p w:rsidR="004B473C" w:rsidRDefault="004B473C" w:rsidP="004B473C">
      <w:pPr>
        <w:pStyle w:val="output"/>
      </w:pPr>
      <w:r>
        <w:t xml:space="preserve">        friday          00:00-24:00</w:t>
      </w:r>
    </w:p>
    <w:p w:rsidR="004B473C" w:rsidRDefault="004B473C" w:rsidP="004B473C">
      <w:pPr>
        <w:pStyle w:val="output"/>
      </w:pPr>
      <w:r>
        <w:t xml:space="preserve">        saturday        00:00-24:00</w:t>
      </w:r>
    </w:p>
    <w:p w:rsidR="004B473C" w:rsidRDefault="004B473C" w:rsidP="004B473C">
      <w:pPr>
        <w:pStyle w:val="output"/>
      </w:pPr>
      <w:r>
        <w:t xml:space="preserve">        }</w:t>
      </w:r>
    </w:p>
    <w:p w:rsidR="004B473C" w:rsidRDefault="004B473C" w:rsidP="004B473C">
      <w:pPr>
        <w:pStyle w:val="output"/>
      </w:pPr>
    </w:p>
    <w:p w:rsidR="004B473C" w:rsidRDefault="004B473C" w:rsidP="004B473C">
      <w:pPr>
        <w:pStyle w:val="output"/>
      </w:pPr>
    </w:p>
    <w:p w:rsidR="004B473C" w:rsidRDefault="004B473C" w:rsidP="004B473C">
      <w:pPr>
        <w:pStyle w:val="output"/>
      </w:pPr>
      <w:r>
        <w:t># 'workhours' timeperiod definition</w:t>
      </w:r>
    </w:p>
    <w:p w:rsidR="004B473C" w:rsidRDefault="004B473C" w:rsidP="004B473C">
      <w:pPr>
        <w:pStyle w:val="output"/>
      </w:pPr>
      <w:r>
        <w:t>define timeperiod{</w:t>
      </w:r>
    </w:p>
    <w:p w:rsidR="004B473C" w:rsidRDefault="004B473C" w:rsidP="004B473C">
      <w:pPr>
        <w:pStyle w:val="output"/>
      </w:pPr>
      <w:r>
        <w:tab/>
        <w:t>timeperiod_name</w:t>
      </w:r>
      <w:r>
        <w:tab/>
        <w:t>workhours</w:t>
      </w:r>
    </w:p>
    <w:p w:rsidR="004B473C" w:rsidRDefault="004B473C" w:rsidP="004B473C">
      <w:pPr>
        <w:pStyle w:val="output"/>
      </w:pPr>
      <w:r>
        <w:tab/>
        <w:t>alias</w:t>
      </w:r>
      <w:r>
        <w:tab/>
      </w:r>
      <w:r>
        <w:tab/>
        <w:t>Normal Work Hours</w:t>
      </w:r>
    </w:p>
    <w:p w:rsidR="004B473C" w:rsidRDefault="004B473C" w:rsidP="004B473C">
      <w:pPr>
        <w:pStyle w:val="output"/>
      </w:pPr>
      <w:r>
        <w:tab/>
        <w:t>monday</w:t>
      </w:r>
      <w:r>
        <w:tab/>
      </w:r>
      <w:r>
        <w:tab/>
        <w:t>09:00-17:00</w:t>
      </w:r>
    </w:p>
    <w:p w:rsidR="004B473C" w:rsidRDefault="004B473C" w:rsidP="004B473C">
      <w:pPr>
        <w:pStyle w:val="output"/>
      </w:pPr>
      <w:r>
        <w:tab/>
        <w:t>tuesday</w:t>
      </w:r>
      <w:r>
        <w:tab/>
      </w:r>
      <w:r>
        <w:tab/>
        <w:t>09:00-17:00</w:t>
      </w:r>
    </w:p>
    <w:p w:rsidR="004B473C" w:rsidRDefault="004B473C" w:rsidP="004B473C">
      <w:pPr>
        <w:pStyle w:val="output"/>
      </w:pPr>
      <w:r>
        <w:tab/>
        <w:t>wednesday</w:t>
      </w:r>
      <w:r>
        <w:tab/>
        <w:t>09:00-17:00</w:t>
      </w:r>
    </w:p>
    <w:p w:rsidR="004B473C" w:rsidRDefault="004B473C" w:rsidP="004B473C">
      <w:pPr>
        <w:pStyle w:val="output"/>
      </w:pPr>
      <w:r>
        <w:tab/>
        <w:t>thursday</w:t>
      </w:r>
      <w:r>
        <w:tab/>
        <w:t>09:00-17:00</w:t>
      </w:r>
    </w:p>
    <w:p w:rsidR="004B473C" w:rsidRDefault="004B473C" w:rsidP="004B473C">
      <w:pPr>
        <w:pStyle w:val="output"/>
      </w:pPr>
      <w:r>
        <w:tab/>
        <w:t>friday</w:t>
      </w:r>
      <w:r>
        <w:tab/>
      </w:r>
      <w:r>
        <w:tab/>
        <w:t>09:00-17:00</w:t>
      </w:r>
    </w:p>
    <w:p w:rsidR="004B473C" w:rsidRDefault="004B473C" w:rsidP="004B473C">
      <w:pPr>
        <w:pStyle w:val="output"/>
      </w:pPr>
      <w:r>
        <w:tab/>
        <w:t>}</w:t>
      </w:r>
    </w:p>
    <w:p w:rsidR="004B473C" w:rsidRDefault="004B473C" w:rsidP="004B473C">
      <w:pPr>
        <w:pStyle w:val="output"/>
      </w:pPr>
    </w:p>
    <w:p w:rsidR="004B473C" w:rsidRDefault="004B473C" w:rsidP="004B473C">
      <w:pPr>
        <w:pStyle w:val="output"/>
      </w:pPr>
    </w:p>
    <w:p w:rsidR="004B473C" w:rsidRDefault="004B473C" w:rsidP="004B473C">
      <w:pPr>
        <w:pStyle w:val="output"/>
      </w:pPr>
      <w:r>
        <w:t># 'none' timeperiod definition</w:t>
      </w:r>
    </w:p>
    <w:p w:rsidR="004B473C" w:rsidRDefault="004B473C" w:rsidP="004B473C">
      <w:pPr>
        <w:pStyle w:val="output"/>
      </w:pPr>
      <w:r>
        <w:t>define timeperiod{</w:t>
      </w:r>
    </w:p>
    <w:p w:rsidR="004B473C" w:rsidRDefault="004B473C" w:rsidP="004B473C">
      <w:pPr>
        <w:pStyle w:val="output"/>
      </w:pPr>
      <w:r>
        <w:tab/>
        <w:t>timeperiod_name</w:t>
      </w:r>
      <w:r>
        <w:tab/>
        <w:t>none</w:t>
      </w:r>
    </w:p>
    <w:p w:rsidR="004B473C" w:rsidRDefault="004B473C" w:rsidP="004B473C">
      <w:pPr>
        <w:pStyle w:val="output"/>
      </w:pPr>
      <w:r>
        <w:tab/>
        <w:t>alias</w:t>
      </w:r>
      <w:r>
        <w:tab/>
      </w:r>
      <w:r>
        <w:tab/>
        <w:t>No Time Is A Good Time</w:t>
      </w:r>
    </w:p>
    <w:p w:rsidR="004B473C" w:rsidRDefault="004B473C" w:rsidP="004B473C">
      <w:pPr>
        <w:pStyle w:val="output"/>
      </w:pPr>
      <w:r>
        <w:tab/>
        <w:t>}</w:t>
      </w:r>
    </w:p>
    <w:p w:rsidR="004B473C" w:rsidRDefault="004B473C" w:rsidP="004B473C">
      <w:pPr>
        <w:pStyle w:val="output"/>
      </w:pPr>
    </w:p>
    <w:p w:rsidR="004B473C" w:rsidRDefault="004B473C" w:rsidP="004B473C">
      <w:pPr>
        <w:pStyle w:val="output"/>
      </w:pPr>
    </w:p>
    <w:p w:rsidR="004B473C" w:rsidRDefault="004B473C" w:rsidP="004B473C">
      <w:pPr>
        <w:pStyle w:val="output"/>
      </w:pPr>
      <w:r>
        <w:t># Some U.S. holidays</w:t>
      </w:r>
    </w:p>
    <w:p w:rsidR="004B473C" w:rsidRDefault="004B473C" w:rsidP="004B473C">
      <w:pPr>
        <w:pStyle w:val="output"/>
      </w:pPr>
      <w:r>
        <w:t># Note: The timeranges for each holiday are meant to *exclude* the holidays from being</w:t>
      </w:r>
    </w:p>
    <w:p w:rsidR="004B473C" w:rsidRDefault="004B473C" w:rsidP="004B473C">
      <w:pPr>
        <w:pStyle w:val="output"/>
      </w:pPr>
      <w:r>
        <w:t xml:space="preserve"># treated as a valid time for notifications, etc.  You probably don't want your pager </w:t>
      </w:r>
    </w:p>
    <w:p w:rsidR="004B473C" w:rsidRDefault="004B473C" w:rsidP="004B473C">
      <w:pPr>
        <w:pStyle w:val="output"/>
      </w:pPr>
      <w:r>
        <w:t># going off on New Year's.  Although your employer might... :-)</w:t>
      </w:r>
    </w:p>
    <w:p w:rsidR="004B473C" w:rsidRDefault="004B473C" w:rsidP="004B473C">
      <w:pPr>
        <w:pStyle w:val="output"/>
      </w:pPr>
      <w:r>
        <w:t>define timeperiod{</w:t>
      </w:r>
    </w:p>
    <w:p w:rsidR="004B473C" w:rsidRDefault="004B473C" w:rsidP="004B473C">
      <w:pPr>
        <w:pStyle w:val="output"/>
      </w:pPr>
      <w:r>
        <w:tab/>
        <w:t>name</w:t>
      </w:r>
      <w:r>
        <w:tab/>
      </w:r>
      <w:r>
        <w:tab/>
      </w:r>
      <w:r>
        <w:tab/>
        <w:t>us-holidays</w:t>
      </w:r>
    </w:p>
    <w:p w:rsidR="004B473C" w:rsidRDefault="004B473C" w:rsidP="004B473C">
      <w:pPr>
        <w:pStyle w:val="output"/>
      </w:pPr>
      <w:r>
        <w:t xml:space="preserve">        timeperiod_name         us-holidays</w:t>
      </w:r>
    </w:p>
    <w:p w:rsidR="004B473C" w:rsidRDefault="004B473C" w:rsidP="004B473C">
      <w:pPr>
        <w:pStyle w:val="output"/>
      </w:pPr>
      <w:r>
        <w:t xml:space="preserve">        alias                   U.S. Holidays</w:t>
      </w:r>
    </w:p>
    <w:p w:rsidR="004B473C" w:rsidRDefault="004B473C" w:rsidP="004B473C">
      <w:pPr>
        <w:pStyle w:val="output"/>
      </w:pPr>
    </w:p>
    <w:p w:rsidR="004B473C" w:rsidRDefault="004B473C" w:rsidP="004B473C">
      <w:pPr>
        <w:pStyle w:val="output"/>
      </w:pPr>
      <w:r>
        <w:t xml:space="preserve">        january 1               00:00-00:00     ; New Years</w:t>
      </w:r>
    </w:p>
    <w:p w:rsidR="004B473C" w:rsidRDefault="004B473C" w:rsidP="004B473C">
      <w:pPr>
        <w:pStyle w:val="output"/>
      </w:pPr>
      <w:r>
        <w:t xml:space="preserve">        monday -1 may           00:00-00:00     ; Memorial Day (last Monday in May)</w:t>
      </w:r>
    </w:p>
    <w:p w:rsidR="004B473C" w:rsidRDefault="004B473C" w:rsidP="004B473C">
      <w:pPr>
        <w:pStyle w:val="output"/>
      </w:pPr>
      <w:r>
        <w:t xml:space="preserve">        july 4                  00:00-00:00     ; Independence Day</w:t>
      </w:r>
    </w:p>
    <w:p w:rsidR="004B473C" w:rsidRDefault="004B473C" w:rsidP="004B473C">
      <w:pPr>
        <w:pStyle w:val="output"/>
      </w:pPr>
      <w:r>
        <w:t xml:space="preserve">        monday 1 september      00:00-00:00     ; Labor Day (first Monday in September)</w:t>
      </w:r>
    </w:p>
    <w:p w:rsidR="004B473C" w:rsidRDefault="004B473C" w:rsidP="004B473C">
      <w:pPr>
        <w:pStyle w:val="output"/>
      </w:pPr>
      <w:r>
        <w:t xml:space="preserve">        thursday 4 november     00:00-00:00     ; Thanksgiving (4th Thursday in November)</w:t>
      </w:r>
    </w:p>
    <w:p w:rsidR="004B473C" w:rsidRDefault="004B473C" w:rsidP="004B473C">
      <w:pPr>
        <w:pStyle w:val="output"/>
      </w:pPr>
      <w:r>
        <w:t xml:space="preserve">        december 25             00:00-00:00     ; Christmas</w:t>
      </w:r>
    </w:p>
    <w:p w:rsidR="004B473C" w:rsidRDefault="004B473C" w:rsidP="004B473C">
      <w:pPr>
        <w:pStyle w:val="output"/>
      </w:pPr>
      <w:r>
        <w:t xml:space="preserve">        }</w:t>
      </w:r>
    </w:p>
    <w:p w:rsidR="004B473C" w:rsidRDefault="004B473C" w:rsidP="004B473C">
      <w:pPr>
        <w:pStyle w:val="output"/>
      </w:pPr>
    </w:p>
    <w:p w:rsidR="004B473C" w:rsidRDefault="004B473C" w:rsidP="004B473C">
      <w:pPr>
        <w:pStyle w:val="output"/>
      </w:pPr>
    </w:p>
    <w:p w:rsidR="004B473C" w:rsidRPr="004B473C" w:rsidRDefault="004B473C" w:rsidP="004B473C">
      <w:pPr>
        <w:pStyle w:val="output"/>
        <w:rPr>
          <w:color w:val="FF0000"/>
        </w:rPr>
      </w:pPr>
      <w:r w:rsidRPr="004B473C">
        <w:rPr>
          <w:color w:val="FF0000"/>
        </w:rPr>
        <w:t># this is our "normal" time period</w:t>
      </w:r>
    </w:p>
    <w:p w:rsidR="004B473C" w:rsidRPr="004B473C" w:rsidRDefault="004B473C" w:rsidP="004B473C">
      <w:pPr>
        <w:pStyle w:val="output"/>
        <w:rPr>
          <w:color w:val="FF0000"/>
        </w:rPr>
      </w:pPr>
    </w:p>
    <w:p w:rsidR="004B473C" w:rsidRPr="004B473C" w:rsidRDefault="004B473C" w:rsidP="004B473C">
      <w:pPr>
        <w:pStyle w:val="output"/>
        <w:rPr>
          <w:color w:val="FF0000"/>
        </w:rPr>
      </w:pPr>
      <w:r w:rsidRPr="004B473C">
        <w:rPr>
          <w:color w:val="FF0000"/>
        </w:rPr>
        <w:t>define timeperiod{</w:t>
      </w:r>
    </w:p>
    <w:p w:rsidR="004B473C" w:rsidRPr="004B473C" w:rsidRDefault="004B473C" w:rsidP="004B473C">
      <w:pPr>
        <w:pStyle w:val="output"/>
        <w:rPr>
          <w:color w:val="FF0000"/>
        </w:rPr>
      </w:pPr>
      <w:r w:rsidRPr="004B473C">
        <w:rPr>
          <w:color w:val="FF0000"/>
        </w:rPr>
        <w:t xml:space="preserve">        timeperiod_name    normal</w:t>
      </w:r>
    </w:p>
    <w:p w:rsidR="004B473C" w:rsidRPr="004B473C" w:rsidRDefault="004B473C" w:rsidP="004B473C">
      <w:pPr>
        <w:pStyle w:val="output"/>
        <w:rPr>
          <w:color w:val="FF0000"/>
        </w:rPr>
      </w:pPr>
      <w:r w:rsidRPr="004B473C">
        <w:rPr>
          <w:color w:val="FF0000"/>
        </w:rPr>
        <w:t xml:space="preserve">        alias              Normal Timeperiod</w:t>
      </w:r>
    </w:p>
    <w:p w:rsidR="004B473C" w:rsidRPr="004B473C" w:rsidRDefault="004B473C" w:rsidP="004B473C">
      <w:pPr>
        <w:pStyle w:val="output"/>
        <w:rPr>
          <w:color w:val="FF0000"/>
        </w:rPr>
      </w:pPr>
      <w:r w:rsidRPr="004B473C">
        <w:rPr>
          <w:color w:val="FF0000"/>
        </w:rPr>
        <w:t xml:space="preserve">   </w:t>
      </w:r>
    </w:p>
    <w:p w:rsidR="004B473C" w:rsidRPr="004B473C" w:rsidRDefault="004B473C" w:rsidP="004B473C">
      <w:pPr>
        <w:pStyle w:val="output"/>
        <w:rPr>
          <w:color w:val="FF0000"/>
        </w:rPr>
      </w:pPr>
      <w:r w:rsidRPr="004B473C">
        <w:rPr>
          <w:color w:val="FF0000"/>
        </w:rPr>
        <w:t xml:space="preserve">        monday             00:00-24:00</w:t>
      </w:r>
    </w:p>
    <w:p w:rsidR="004B473C" w:rsidRPr="004B473C" w:rsidRDefault="004B473C" w:rsidP="004B473C">
      <w:pPr>
        <w:pStyle w:val="output"/>
        <w:rPr>
          <w:color w:val="FF0000"/>
        </w:rPr>
      </w:pPr>
      <w:r w:rsidRPr="004B473C">
        <w:rPr>
          <w:color w:val="FF0000"/>
        </w:rPr>
        <w:t xml:space="preserve">        tuesday            00:00-24:00</w:t>
      </w:r>
    </w:p>
    <w:p w:rsidR="004B473C" w:rsidRPr="004B473C" w:rsidRDefault="004B473C" w:rsidP="004B473C">
      <w:pPr>
        <w:pStyle w:val="output"/>
        <w:rPr>
          <w:color w:val="FF0000"/>
        </w:rPr>
      </w:pPr>
      <w:r w:rsidRPr="004B473C">
        <w:rPr>
          <w:color w:val="FF0000"/>
        </w:rPr>
        <w:t xml:space="preserve">        wednessday         00:00-24:00</w:t>
      </w:r>
    </w:p>
    <w:p w:rsidR="004B473C" w:rsidRPr="004B473C" w:rsidRDefault="004B473C" w:rsidP="004B473C">
      <w:pPr>
        <w:pStyle w:val="output"/>
        <w:rPr>
          <w:color w:val="FF0000"/>
        </w:rPr>
      </w:pPr>
      <w:r w:rsidRPr="004B473C">
        <w:rPr>
          <w:color w:val="FF0000"/>
        </w:rPr>
        <w:lastRenderedPageBreak/>
        <w:t xml:space="preserve">        thursday           00:00-24:00</w:t>
      </w:r>
    </w:p>
    <w:p w:rsidR="004B473C" w:rsidRPr="004B473C" w:rsidRDefault="004B473C" w:rsidP="004B473C">
      <w:pPr>
        <w:pStyle w:val="output"/>
        <w:rPr>
          <w:color w:val="FF0000"/>
        </w:rPr>
      </w:pPr>
      <w:r w:rsidRPr="004B473C">
        <w:rPr>
          <w:color w:val="FF0000"/>
        </w:rPr>
        <w:t xml:space="preserve">        friday             00:00-24:00</w:t>
      </w:r>
    </w:p>
    <w:p w:rsidR="004B473C" w:rsidRPr="004B473C" w:rsidRDefault="004B473C" w:rsidP="004B473C">
      <w:pPr>
        <w:pStyle w:val="output"/>
        <w:rPr>
          <w:color w:val="FF0000"/>
        </w:rPr>
      </w:pPr>
      <w:r w:rsidRPr="004B473C">
        <w:rPr>
          <w:color w:val="FF0000"/>
        </w:rPr>
        <w:t xml:space="preserve">        saturday           12:00-17:00</w:t>
      </w:r>
    </w:p>
    <w:p w:rsidR="004B473C" w:rsidRPr="004B473C" w:rsidRDefault="004B473C" w:rsidP="004B473C">
      <w:pPr>
        <w:pStyle w:val="output"/>
        <w:rPr>
          <w:color w:val="FF0000"/>
        </w:rPr>
      </w:pPr>
      <w:r w:rsidRPr="004B473C">
        <w:rPr>
          <w:color w:val="FF0000"/>
        </w:rPr>
        <w:t xml:space="preserve">        sunday             13:30-20:30</w:t>
      </w:r>
    </w:p>
    <w:p w:rsidR="004B473C" w:rsidRPr="004B473C" w:rsidRDefault="004B473C" w:rsidP="004B473C">
      <w:pPr>
        <w:pStyle w:val="output"/>
        <w:rPr>
          <w:color w:val="FF0000"/>
        </w:rPr>
      </w:pPr>
      <w:r w:rsidRPr="004B473C">
        <w:rPr>
          <w:color w:val="FF0000"/>
        </w:rPr>
        <w:t xml:space="preserve">   }</w:t>
      </w:r>
    </w:p>
    <w:p w:rsidR="004B473C" w:rsidRDefault="004B473C" w:rsidP="004B473C">
      <w:pPr>
        <w:pStyle w:val="output"/>
      </w:pPr>
      <w:r>
        <w:t>[root@nagios timeperiods]#</w:t>
      </w:r>
    </w:p>
    <w:p w:rsidR="001F5601" w:rsidRDefault="001F5601" w:rsidP="001F5601">
      <w:pPr>
        <w:pStyle w:val="Heading1"/>
      </w:pPr>
      <w:r>
        <w:t xml:space="preserve">Contacts : </w:t>
      </w:r>
    </w:p>
    <w:p w:rsidR="001F5601" w:rsidRDefault="001F5601" w:rsidP="001F5601">
      <w:r>
        <w:t>Contacts are one of the object types that are intergral to Nagios. Contacts provide information to Nagios about who should be notified, what for and when.</w:t>
      </w:r>
    </w:p>
    <w:p w:rsidR="001F5601" w:rsidRDefault="001F5601" w:rsidP="001F5601"/>
    <w:p w:rsidR="001F5601" w:rsidRDefault="001F5601" w:rsidP="001F5601">
      <w:r>
        <w:t>Nagios has provided a basic contacts.cfg file for us, which is located at /usr/local/nagios/etc/objects/contacts/contacts.cfg. We are not going to re-create a contacts file , but rather amend the existing file to suit our needs. Lets take a look at contacts.cfg. Most of the directives are self-explanatory, except one . The use directive is one we have seen before, but we have not used.</w:t>
      </w:r>
    </w:p>
    <w:p w:rsidR="001F5601" w:rsidRDefault="001F5601" w:rsidP="001F5601"/>
    <w:p w:rsidR="001F5601" w:rsidRDefault="001F5601" w:rsidP="001F5601">
      <w:r>
        <w:t>Apart from that, however contacts and contact groups are defined just as we have defined our other objects. The biggest difference between contacts define who can log in to the Nagios web interface. (The login password has to be set using "htpasswd" tool, but we will deal with that when we discuss configuring Apache)</w:t>
      </w:r>
    </w:p>
    <w:p w:rsidR="001F5601" w:rsidRDefault="001F5601" w:rsidP="001F5601"/>
    <w:p w:rsidR="001F5601" w:rsidRDefault="001F5601" w:rsidP="001F5601">
      <w:pPr>
        <w:pStyle w:val="output"/>
      </w:pPr>
      <w:r>
        <w:t>define contact{</w:t>
      </w:r>
    </w:p>
    <w:p w:rsidR="001F5601" w:rsidRDefault="001F5601" w:rsidP="001F5601">
      <w:pPr>
        <w:pStyle w:val="output"/>
      </w:pPr>
      <w:r>
        <w:t xml:space="preserve">    contact_name                  nagiosadmin</w:t>
      </w:r>
    </w:p>
    <w:p w:rsidR="001F5601" w:rsidRDefault="001F5601" w:rsidP="001F5601">
      <w:pPr>
        <w:pStyle w:val="output"/>
      </w:pPr>
      <w:r>
        <w:t xml:space="preserve">    alias                         Nagios Admin</w:t>
      </w:r>
    </w:p>
    <w:p w:rsidR="001F5601" w:rsidRDefault="001F5601" w:rsidP="001F5601">
      <w:pPr>
        <w:pStyle w:val="output"/>
      </w:pPr>
      <w:r>
        <w:t xml:space="preserve">    email                         your_email_address@here.com</w:t>
      </w:r>
    </w:p>
    <w:p w:rsidR="001F5601" w:rsidRDefault="001F5601" w:rsidP="001F5601">
      <w:pPr>
        <w:pStyle w:val="output"/>
      </w:pPr>
      <w:r>
        <w:t xml:space="preserve">    service_notification_period   24x7</w:t>
      </w:r>
    </w:p>
    <w:p w:rsidR="001F5601" w:rsidRDefault="001F5601" w:rsidP="001F5601">
      <w:pPr>
        <w:pStyle w:val="output"/>
      </w:pPr>
      <w:r>
        <w:t xml:space="preserve">    host_notification_period      24x7</w:t>
      </w:r>
    </w:p>
    <w:p w:rsidR="001F5601" w:rsidRDefault="001F5601" w:rsidP="001F5601">
      <w:pPr>
        <w:pStyle w:val="output"/>
      </w:pPr>
      <w:r>
        <w:t xml:space="preserve">    service_notification_options  w,u,c,r,f,s</w:t>
      </w:r>
    </w:p>
    <w:p w:rsidR="001F5601" w:rsidRDefault="001F5601" w:rsidP="001F5601">
      <w:pPr>
        <w:pStyle w:val="output"/>
      </w:pPr>
      <w:r>
        <w:t xml:space="preserve">    host_notification_options     d,u,r,f,s</w:t>
      </w:r>
    </w:p>
    <w:p w:rsidR="001F5601" w:rsidRDefault="001F5601" w:rsidP="001F5601">
      <w:pPr>
        <w:pStyle w:val="output"/>
      </w:pPr>
      <w:r>
        <w:t xml:space="preserve">    service_notification_commands notify-service-by-email</w:t>
      </w:r>
    </w:p>
    <w:p w:rsidR="001F5601" w:rsidRDefault="001F5601" w:rsidP="001F5601">
      <w:pPr>
        <w:pStyle w:val="output"/>
      </w:pPr>
      <w:r>
        <w:t xml:space="preserve">    host_notification_commands    notify-host-by-email</w:t>
      </w:r>
    </w:p>
    <w:p w:rsidR="001F5601" w:rsidRDefault="001F5601" w:rsidP="001F5601">
      <w:pPr>
        <w:pStyle w:val="output"/>
      </w:pPr>
      <w:r>
        <w:t xml:space="preserve">  }</w:t>
      </w:r>
    </w:p>
    <w:p w:rsidR="001F5601" w:rsidRDefault="001F5601" w:rsidP="001F5601">
      <w:pPr>
        <w:pStyle w:val="output"/>
      </w:pPr>
      <w:r>
        <w:t>define contactgroup{</w:t>
      </w:r>
    </w:p>
    <w:p w:rsidR="001F5601" w:rsidRDefault="001F5601" w:rsidP="001F5601">
      <w:pPr>
        <w:pStyle w:val="output"/>
      </w:pPr>
      <w:r>
        <w:t xml:space="preserve">        contactgroup_name     admins</w:t>
      </w:r>
    </w:p>
    <w:p w:rsidR="001F5601" w:rsidRDefault="001F5601" w:rsidP="001F5601">
      <w:pPr>
        <w:pStyle w:val="output"/>
      </w:pPr>
      <w:r>
        <w:t xml:space="preserve">        alias                 Nagios Administrators</w:t>
      </w:r>
    </w:p>
    <w:p w:rsidR="001F5601" w:rsidRDefault="001F5601" w:rsidP="001F5601">
      <w:pPr>
        <w:pStyle w:val="output"/>
      </w:pPr>
      <w:r>
        <w:t xml:space="preserve">        members               nagiosadmin</w:t>
      </w:r>
    </w:p>
    <w:p w:rsidR="001F5601" w:rsidRDefault="001F5601" w:rsidP="001F5601">
      <w:pPr>
        <w:pStyle w:val="output"/>
      </w:pPr>
      <w:r>
        <w:t>}</w:t>
      </w:r>
    </w:p>
    <w:p w:rsidR="001F5601" w:rsidRDefault="001F5601" w:rsidP="001F5601"/>
    <w:p w:rsidR="004B473C" w:rsidRDefault="001F5601" w:rsidP="001F5601">
      <w:r>
        <w:t>All of the directives which may be used in the generation of contacts may be found in the contact definition directives".</w:t>
      </w:r>
    </w:p>
    <w:p w:rsidR="001F5601" w:rsidRDefault="001F5601" w:rsidP="001F5601"/>
    <w:p w:rsidR="001F5601" w:rsidRDefault="001F5601" w:rsidP="001F5601"/>
    <w:p w:rsidR="006530D2" w:rsidRDefault="006530D2" w:rsidP="001F5601">
      <w:r>
        <w:t>Lab :</w:t>
      </w:r>
    </w:p>
    <w:p w:rsidR="00530605" w:rsidRDefault="00530605" w:rsidP="001F5601">
      <w:r>
        <w:t>First we have to go contact directory ,</w:t>
      </w:r>
    </w:p>
    <w:p w:rsidR="00B23D64" w:rsidRDefault="00B23D64" w:rsidP="00B23D64">
      <w:pPr>
        <w:pStyle w:val="output"/>
      </w:pPr>
      <w:r>
        <w:t>[root@nagios objects]# ls</w:t>
      </w:r>
    </w:p>
    <w:p w:rsidR="00B23D64" w:rsidRDefault="00B23D64" w:rsidP="00B23D64">
      <w:pPr>
        <w:pStyle w:val="output"/>
      </w:pPr>
      <w:r>
        <w:t>commands       contacts    hosts          services   timeperiods</w:t>
      </w:r>
    </w:p>
    <w:p w:rsidR="00B23D64" w:rsidRDefault="00B23D64" w:rsidP="00B23D64">
      <w:pPr>
        <w:pStyle w:val="output"/>
      </w:pPr>
      <w:r>
        <w:t>contactgroups  hostgroups  servicegroups  templates  unused</w:t>
      </w:r>
    </w:p>
    <w:p w:rsidR="00B23D64" w:rsidRDefault="00B23D64" w:rsidP="00B23D64">
      <w:pPr>
        <w:pStyle w:val="output"/>
      </w:pPr>
      <w:r>
        <w:t>[root@nagios objects]# cd contacts</w:t>
      </w:r>
    </w:p>
    <w:p w:rsidR="00B23D64" w:rsidRDefault="00B23D64" w:rsidP="00B23D64">
      <w:pPr>
        <w:pStyle w:val="output"/>
      </w:pPr>
      <w:r>
        <w:t>[root@nagios contacts]# ls</w:t>
      </w:r>
    </w:p>
    <w:p w:rsidR="00B23D64" w:rsidRDefault="00B23D64" w:rsidP="00B23D64">
      <w:pPr>
        <w:pStyle w:val="output"/>
      </w:pPr>
      <w:r>
        <w:t>contacts.cfg</w:t>
      </w:r>
    </w:p>
    <w:p w:rsidR="00B23D64" w:rsidRDefault="00B23D64" w:rsidP="00B23D64">
      <w:pPr>
        <w:pStyle w:val="output"/>
      </w:pPr>
      <w:r>
        <w:t xml:space="preserve">[root@nagios contacts]# vi contacts.cfg </w:t>
      </w:r>
    </w:p>
    <w:p w:rsidR="00B23D64" w:rsidRDefault="00B23D64" w:rsidP="00B23D64">
      <w:pPr>
        <w:pStyle w:val="output"/>
      </w:pPr>
      <w:r>
        <w:t>[root@nagios contacts]# cp contacts.cfg contacts.cfg.old</w:t>
      </w:r>
    </w:p>
    <w:p w:rsidR="00B23D64" w:rsidRDefault="00B23D64" w:rsidP="00B23D64">
      <w:pPr>
        <w:pStyle w:val="output"/>
      </w:pPr>
      <w:r>
        <w:t>[root@nagios contacts]# mv contacts.cfg nagiosadmin.cfg</w:t>
      </w:r>
    </w:p>
    <w:p w:rsidR="00B23D64" w:rsidRDefault="00B23D64" w:rsidP="00B23D64">
      <w:pPr>
        <w:pStyle w:val="output"/>
      </w:pPr>
      <w:r>
        <w:t>[root@nagios contacts]# vi nagiosadmin.cfg</w:t>
      </w:r>
    </w:p>
    <w:p w:rsidR="005F49CA" w:rsidRDefault="005F49CA" w:rsidP="005F49CA">
      <w:pPr>
        <w:pStyle w:val="output"/>
      </w:pPr>
      <w:r>
        <w:t>define contact{</w:t>
      </w:r>
    </w:p>
    <w:p w:rsidR="005F49CA" w:rsidRDefault="005F49CA" w:rsidP="005F49CA">
      <w:pPr>
        <w:pStyle w:val="output"/>
      </w:pPr>
      <w:r>
        <w:t xml:space="preserve">        contact_name                    nagiosadmin             ; Short name of user</w:t>
      </w:r>
    </w:p>
    <w:p w:rsidR="005F49CA" w:rsidRDefault="005F49CA" w:rsidP="005F49CA">
      <w:pPr>
        <w:pStyle w:val="output"/>
      </w:pPr>
      <w:r>
        <w:t xml:space="preserve">        alias                           Nagios Admin            ; Full name of user </w:t>
      </w:r>
    </w:p>
    <w:p w:rsidR="005F49CA" w:rsidRDefault="005F49CA" w:rsidP="005F49CA">
      <w:pPr>
        <w:pStyle w:val="output"/>
      </w:pPr>
      <w:r>
        <w:t xml:space="preserve">        email                           zippyops@gmail.com</w:t>
      </w:r>
    </w:p>
    <w:p w:rsidR="005F49CA" w:rsidRDefault="005F49CA" w:rsidP="005F49CA">
      <w:pPr>
        <w:pStyle w:val="output"/>
      </w:pPr>
      <w:r>
        <w:t xml:space="preserve">        service_notification_period     normal</w:t>
      </w:r>
    </w:p>
    <w:p w:rsidR="005F49CA" w:rsidRDefault="005F49CA" w:rsidP="005F49CA">
      <w:pPr>
        <w:pStyle w:val="output"/>
      </w:pPr>
      <w:r>
        <w:t xml:space="preserve">        host_notification_period        normal</w:t>
      </w:r>
    </w:p>
    <w:p w:rsidR="005F49CA" w:rsidRDefault="005F49CA" w:rsidP="005F49CA">
      <w:pPr>
        <w:pStyle w:val="output"/>
      </w:pPr>
      <w:r>
        <w:t xml:space="preserve">        service_notification_options    w,u,c,r,f</w:t>
      </w:r>
    </w:p>
    <w:p w:rsidR="005F49CA" w:rsidRDefault="005F49CA" w:rsidP="005F49CA">
      <w:pPr>
        <w:pStyle w:val="output"/>
      </w:pPr>
      <w:r>
        <w:t xml:space="preserve">        host_notification_options       d,u,r,f</w:t>
      </w:r>
    </w:p>
    <w:p w:rsidR="005F49CA" w:rsidRDefault="005F49CA" w:rsidP="005F49CA">
      <w:pPr>
        <w:pStyle w:val="output"/>
      </w:pPr>
      <w:r>
        <w:t xml:space="preserve">        service_notification_commands   notify-service-by-email</w:t>
      </w:r>
    </w:p>
    <w:p w:rsidR="005F49CA" w:rsidRDefault="005F49CA" w:rsidP="005F49CA">
      <w:pPr>
        <w:pStyle w:val="output"/>
      </w:pPr>
      <w:r>
        <w:t xml:space="preserve">        host_notification_commands      notify-host-by-email</w:t>
      </w:r>
    </w:p>
    <w:p w:rsidR="005F49CA" w:rsidRDefault="005F49CA" w:rsidP="005F49CA">
      <w:pPr>
        <w:pStyle w:val="output"/>
      </w:pPr>
    </w:p>
    <w:p w:rsidR="00530605" w:rsidRDefault="005F49CA" w:rsidP="005F49CA">
      <w:pPr>
        <w:pStyle w:val="output"/>
      </w:pPr>
      <w:r>
        <w:t xml:space="preserve">        }</w:t>
      </w:r>
    </w:p>
    <w:p w:rsidR="006530D2" w:rsidRDefault="00B23D64" w:rsidP="001F5601">
      <w:r>
        <w:t>Above thing I have added in that file , now we have to add group contact in , group contact directory ,</w:t>
      </w:r>
    </w:p>
    <w:p w:rsidR="00F65473" w:rsidRDefault="00F65473" w:rsidP="00F65473">
      <w:pPr>
        <w:pStyle w:val="output"/>
      </w:pPr>
      <w:r>
        <w:t>[root@nagios contacts]# cd ..</w:t>
      </w:r>
    </w:p>
    <w:p w:rsidR="00F65473" w:rsidRDefault="00F65473" w:rsidP="00F65473">
      <w:pPr>
        <w:pStyle w:val="output"/>
      </w:pPr>
      <w:r>
        <w:t>[root@nagios objects]# cd contactgroups/</w:t>
      </w:r>
    </w:p>
    <w:p w:rsidR="00F65473" w:rsidRDefault="00F65473" w:rsidP="00F65473">
      <w:pPr>
        <w:pStyle w:val="output"/>
      </w:pPr>
      <w:r>
        <w:t>[root@nagios contactgroups]# ls</w:t>
      </w:r>
    </w:p>
    <w:p w:rsidR="00F65473" w:rsidRDefault="00F65473" w:rsidP="00F65473">
      <w:pPr>
        <w:pStyle w:val="output"/>
      </w:pPr>
      <w:r>
        <w:t>[root@nagios contactgroups]# vi nagioadmin.cfg</w:t>
      </w:r>
    </w:p>
    <w:p w:rsidR="00F65473" w:rsidRDefault="00F65473" w:rsidP="00F65473">
      <w:pPr>
        <w:pStyle w:val="output"/>
      </w:pPr>
      <w:r>
        <w:t xml:space="preserve">[root@nagios contactgroups]# cat nagioadmin.cfg </w:t>
      </w:r>
    </w:p>
    <w:p w:rsidR="00F65473" w:rsidRDefault="00F65473" w:rsidP="00F65473">
      <w:pPr>
        <w:pStyle w:val="output"/>
      </w:pPr>
      <w:r>
        <w:t>define contactgroup{</w:t>
      </w:r>
    </w:p>
    <w:p w:rsidR="00F65473" w:rsidRDefault="00F65473" w:rsidP="00F65473">
      <w:pPr>
        <w:pStyle w:val="output"/>
      </w:pPr>
      <w:r>
        <w:t xml:space="preserve">        contactgroup_name    admins</w:t>
      </w:r>
    </w:p>
    <w:p w:rsidR="00F65473" w:rsidRDefault="00F65473" w:rsidP="00F65473">
      <w:pPr>
        <w:pStyle w:val="output"/>
      </w:pPr>
      <w:r>
        <w:t xml:space="preserve">        alias                Nagios Administrators</w:t>
      </w:r>
    </w:p>
    <w:p w:rsidR="00F65473" w:rsidRDefault="00F65473" w:rsidP="00F65473">
      <w:pPr>
        <w:pStyle w:val="output"/>
      </w:pPr>
      <w:r>
        <w:t xml:space="preserve">        members              nagiosadmin</w:t>
      </w:r>
    </w:p>
    <w:p w:rsidR="00F65473" w:rsidRDefault="00F65473" w:rsidP="00F65473">
      <w:pPr>
        <w:pStyle w:val="output"/>
      </w:pPr>
      <w:r>
        <w:t xml:space="preserve">        }</w:t>
      </w:r>
    </w:p>
    <w:p w:rsidR="00F65473" w:rsidRDefault="00F65473" w:rsidP="00F65473">
      <w:pPr>
        <w:pStyle w:val="output"/>
      </w:pPr>
      <w:r>
        <w:t xml:space="preserve"> </w:t>
      </w:r>
    </w:p>
    <w:p w:rsidR="00F65473" w:rsidRDefault="00F65473" w:rsidP="00F65473">
      <w:pPr>
        <w:pStyle w:val="output"/>
      </w:pPr>
      <w:r>
        <w:t>[root@nagios contactgroups]#</w:t>
      </w:r>
    </w:p>
    <w:p w:rsidR="00F65473" w:rsidRDefault="00CF5EB3" w:rsidP="00F65473">
      <w:r>
        <w:t>Another one thing to add in our localhost.cfg file ,</w:t>
      </w:r>
    </w:p>
    <w:p w:rsidR="00CF5EB3" w:rsidRDefault="00CF5EB3" w:rsidP="00CF5EB3">
      <w:pPr>
        <w:pStyle w:val="output"/>
      </w:pPr>
      <w:r>
        <w:t>[root@nagios contactgroups]# cat ../hosts/localhost.cfg</w:t>
      </w:r>
    </w:p>
    <w:p w:rsidR="00CF5EB3" w:rsidRDefault="00CF5EB3" w:rsidP="00CF5EB3">
      <w:pPr>
        <w:pStyle w:val="output"/>
      </w:pPr>
      <w:r>
        <w:t># localhost: Nagios core Host</w:t>
      </w:r>
    </w:p>
    <w:p w:rsidR="00CF5EB3" w:rsidRDefault="00CF5EB3" w:rsidP="00CF5EB3">
      <w:pPr>
        <w:pStyle w:val="output"/>
      </w:pPr>
      <w:r>
        <w:t>define host{</w:t>
      </w:r>
    </w:p>
    <w:p w:rsidR="00CF5EB3" w:rsidRDefault="00CF5EB3" w:rsidP="00CF5EB3">
      <w:pPr>
        <w:pStyle w:val="output"/>
      </w:pPr>
      <w:r>
        <w:t xml:space="preserve">        host_name                    localhost</w:t>
      </w:r>
    </w:p>
    <w:p w:rsidR="00CF5EB3" w:rsidRDefault="00CF5EB3" w:rsidP="00CF5EB3">
      <w:pPr>
        <w:pStyle w:val="output"/>
      </w:pPr>
      <w:r>
        <w:t xml:space="preserve">        alias                        localhost</w:t>
      </w:r>
    </w:p>
    <w:p w:rsidR="00CF5EB3" w:rsidRDefault="00CF5EB3" w:rsidP="00CF5EB3">
      <w:pPr>
        <w:pStyle w:val="output"/>
      </w:pPr>
      <w:r>
        <w:t xml:space="preserve">        check_period                 24x7</w:t>
      </w:r>
    </w:p>
    <w:p w:rsidR="00CF5EB3" w:rsidRDefault="00CF5EB3" w:rsidP="00CF5EB3">
      <w:pPr>
        <w:pStyle w:val="output"/>
      </w:pPr>
      <w:r>
        <w:t xml:space="preserve">        check_interval               5</w:t>
      </w:r>
    </w:p>
    <w:p w:rsidR="00CF5EB3" w:rsidRDefault="00CF5EB3" w:rsidP="00CF5EB3">
      <w:pPr>
        <w:pStyle w:val="output"/>
      </w:pPr>
      <w:r>
        <w:t xml:space="preserve">        retry_interval               1</w:t>
      </w:r>
    </w:p>
    <w:p w:rsidR="00CF5EB3" w:rsidRDefault="00CF5EB3" w:rsidP="00CF5EB3">
      <w:pPr>
        <w:pStyle w:val="output"/>
      </w:pPr>
      <w:r>
        <w:t xml:space="preserve">        max_check_attempts           10</w:t>
      </w:r>
    </w:p>
    <w:p w:rsidR="00CF5EB3" w:rsidRDefault="00CF5EB3" w:rsidP="00CF5EB3">
      <w:pPr>
        <w:pStyle w:val="output"/>
      </w:pPr>
      <w:r>
        <w:t xml:space="preserve">        check_command                check-host-by-ping</w:t>
      </w:r>
    </w:p>
    <w:p w:rsidR="00CF5EB3" w:rsidRDefault="00CF5EB3" w:rsidP="00CF5EB3">
      <w:pPr>
        <w:pStyle w:val="output"/>
      </w:pPr>
      <w:r>
        <w:t xml:space="preserve">        contact_groups               admins</w:t>
      </w:r>
    </w:p>
    <w:p w:rsidR="00CF5EB3" w:rsidRDefault="00CF5EB3" w:rsidP="00CF5EB3">
      <w:pPr>
        <w:pStyle w:val="output"/>
      </w:pPr>
      <w:r>
        <w:t xml:space="preserve">        notfications_enabled         1</w:t>
      </w:r>
    </w:p>
    <w:p w:rsidR="00CF5EB3" w:rsidRDefault="00CF5EB3" w:rsidP="00CF5EB3">
      <w:pPr>
        <w:pStyle w:val="output"/>
      </w:pPr>
      <w:r>
        <w:t xml:space="preserve">        event_handler_enabled        1</w:t>
      </w:r>
    </w:p>
    <w:p w:rsidR="00CF5EB3" w:rsidRDefault="00CF5EB3" w:rsidP="00CF5EB3">
      <w:pPr>
        <w:pStyle w:val="output"/>
      </w:pPr>
      <w:r>
        <w:t xml:space="preserve">        flap_detection_enabled       1</w:t>
      </w:r>
    </w:p>
    <w:p w:rsidR="00CF5EB3" w:rsidRDefault="00CF5EB3" w:rsidP="00CF5EB3">
      <w:pPr>
        <w:pStyle w:val="output"/>
      </w:pPr>
      <w:r>
        <w:lastRenderedPageBreak/>
        <w:t xml:space="preserve">        process_perf_data            1</w:t>
      </w:r>
    </w:p>
    <w:p w:rsidR="00CF5EB3" w:rsidRDefault="00CF5EB3" w:rsidP="00CF5EB3">
      <w:pPr>
        <w:pStyle w:val="output"/>
      </w:pPr>
      <w:r>
        <w:t xml:space="preserve">        retain_status_information    1</w:t>
      </w:r>
    </w:p>
    <w:p w:rsidR="00CF5EB3" w:rsidRDefault="00CF5EB3" w:rsidP="00CF5EB3">
      <w:pPr>
        <w:pStyle w:val="output"/>
      </w:pPr>
      <w:r>
        <w:t xml:space="preserve">        retain_nonstatus_information 1</w:t>
      </w:r>
    </w:p>
    <w:p w:rsidR="00CF5EB3" w:rsidRDefault="00CF5EB3" w:rsidP="00CF5EB3">
      <w:pPr>
        <w:pStyle w:val="output"/>
      </w:pPr>
      <w:r>
        <w:t xml:space="preserve">        notification_interval        120</w:t>
      </w:r>
    </w:p>
    <w:p w:rsidR="00CF5EB3" w:rsidRDefault="00CF5EB3" w:rsidP="00CF5EB3">
      <w:pPr>
        <w:pStyle w:val="output"/>
      </w:pPr>
      <w:r>
        <w:t xml:space="preserve">        notification_options         d,u,r</w:t>
      </w:r>
    </w:p>
    <w:p w:rsidR="00CF5EB3" w:rsidRDefault="00CF5EB3" w:rsidP="00CF5EB3">
      <w:pPr>
        <w:pStyle w:val="output"/>
      </w:pPr>
      <w:r>
        <w:t xml:space="preserve">        notification_period          24x7 ;this is a comment</w:t>
      </w:r>
    </w:p>
    <w:p w:rsidR="00CF5EB3" w:rsidRDefault="00CF5EB3" w:rsidP="00CF5EB3">
      <w:pPr>
        <w:pStyle w:val="output"/>
      </w:pPr>
      <w:r>
        <w:t xml:space="preserve"> }</w:t>
      </w:r>
    </w:p>
    <w:p w:rsidR="00CF5EB3" w:rsidRDefault="00CF5EB3" w:rsidP="00CF5EB3">
      <w:r>
        <w:t>Here we can see contact group is admins but we have created file as nagioadmin.cfg . so we have rename the file ,</w:t>
      </w:r>
    </w:p>
    <w:p w:rsidR="00CF5EB3" w:rsidRDefault="00CF5EB3" w:rsidP="00CF5EB3">
      <w:pPr>
        <w:pStyle w:val="output"/>
      </w:pPr>
      <w:r w:rsidRPr="00CF5EB3">
        <w:t>[root@nagios contactgroups]# mv nagioadmin.cfg admins.cfg</w:t>
      </w:r>
    </w:p>
    <w:p w:rsidR="00CF5EB3" w:rsidRDefault="00CF5EB3" w:rsidP="00CF5EB3">
      <w:r>
        <w:t>Another one we can see in local-time-variance.cfg file ,</w:t>
      </w:r>
    </w:p>
    <w:p w:rsidR="00A005BB" w:rsidRDefault="00A005BB" w:rsidP="00A005BB">
      <w:pPr>
        <w:pStyle w:val="output"/>
      </w:pPr>
      <w:r>
        <w:t>[root@nagios services]# ls</w:t>
      </w:r>
    </w:p>
    <w:p w:rsidR="00A005BB" w:rsidRDefault="00A005BB" w:rsidP="00A005BB">
      <w:pPr>
        <w:pStyle w:val="output"/>
      </w:pPr>
      <w:r>
        <w:t>long-time-variance.cfg</w:t>
      </w:r>
    </w:p>
    <w:p w:rsidR="00A005BB" w:rsidRDefault="00A005BB" w:rsidP="00A005BB">
      <w:pPr>
        <w:pStyle w:val="output"/>
      </w:pPr>
      <w:r>
        <w:t>[root@nagios services]# vi local-time-variance.cfg</w:t>
      </w:r>
    </w:p>
    <w:p w:rsidR="00A005BB" w:rsidRDefault="00A005BB" w:rsidP="00A005BB">
      <w:pPr>
        <w:pStyle w:val="output"/>
      </w:pPr>
      <w:r>
        <w:t xml:space="preserve">[root@nagios services]# cat local-time-variance.cfg </w:t>
      </w:r>
    </w:p>
    <w:p w:rsidR="00A005BB" w:rsidRDefault="00A005BB" w:rsidP="00A005BB">
      <w:pPr>
        <w:pStyle w:val="output"/>
      </w:pPr>
      <w:r>
        <w:t>define service{</w:t>
      </w:r>
    </w:p>
    <w:p w:rsidR="00A005BB" w:rsidRDefault="00A005BB" w:rsidP="00A005BB">
      <w:pPr>
        <w:pStyle w:val="output"/>
      </w:pPr>
      <w:r>
        <w:t xml:space="preserve">        host_name             $HOSTNAME$</w:t>
      </w:r>
    </w:p>
    <w:p w:rsidR="00A005BB" w:rsidRDefault="00A005BB" w:rsidP="00A005BB">
      <w:pPr>
        <w:pStyle w:val="output"/>
      </w:pPr>
      <w:r>
        <w:t xml:space="preserve">        service_description   local-clock-offset</w:t>
      </w:r>
    </w:p>
    <w:p w:rsidR="00A005BB" w:rsidRDefault="00A005BB" w:rsidP="00A005BB">
      <w:pPr>
        <w:pStyle w:val="output"/>
      </w:pPr>
      <w:r>
        <w:t xml:space="preserve">        check_command         check-local-clock-offset</w:t>
      </w:r>
    </w:p>
    <w:p w:rsidR="00A005BB" w:rsidRDefault="00A005BB" w:rsidP="00A005BB">
      <w:pPr>
        <w:pStyle w:val="output"/>
      </w:pPr>
      <w:r>
        <w:t xml:space="preserve">        max_check_attempts    1</w:t>
      </w:r>
    </w:p>
    <w:p w:rsidR="00A005BB" w:rsidRDefault="00A005BB" w:rsidP="00A005BB">
      <w:pPr>
        <w:pStyle w:val="output"/>
      </w:pPr>
      <w:r>
        <w:t xml:space="preserve">        check_period          24x7</w:t>
      </w:r>
    </w:p>
    <w:p w:rsidR="00A005BB" w:rsidRDefault="00A005BB" w:rsidP="00A005BB">
      <w:pPr>
        <w:pStyle w:val="output"/>
      </w:pPr>
      <w:r>
        <w:t xml:space="preserve">        contacts              nagiosadmin </w:t>
      </w:r>
    </w:p>
    <w:p w:rsidR="00A005BB" w:rsidRDefault="00A005BB" w:rsidP="00A005BB">
      <w:pPr>
        <w:pStyle w:val="output"/>
      </w:pPr>
      <w:r>
        <w:t xml:space="preserve">        contact_groups        admins</w:t>
      </w:r>
    </w:p>
    <w:p w:rsidR="00A005BB" w:rsidRDefault="00A005BB" w:rsidP="00A005BB">
      <w:pPr>
        <w:pStyle w:val="output"/>
      </w:pPr>
      <w:r>
        <w:t xml:space="preserve">        notificatio_interval  480</w:t>
      </w:r>
    </w:p>
    <w:p w:rsidR="00A005BB" w:rsidRDefault="00A005BB" w:rsidP="00A005BB">
      <w:pPr>
        <w:pStyle w:val="output"/>
      </w:pPr>
      <w:r>
        <w:t xml:space="preserve">        notification_period   24x7</w:t>
      </w:r>
    </w:p>
    <w:p w:rsidR="00CF5EB3" w:rsidRDefault="00A005BB" w:rsidP="00A005BB">
      <w:pPr>
        <w:pStyle w:val="output"/>
      </w:pPr>
      <w:r>
        <w:t xml:space="preserve"> }</w:t>
      </w:r>
    </w:p>
    <w:p w:rsidR="00A005BB" w:rsidRDefault="00A005BB" w:rsidP="00A005BB">
      <w:r>
        <w:t>Here I have mentioned group name and contacts details.</w:t>
      </w:r>
    </w:p>
    <w:p w:rsidR="00C6083F" w:rsidRDefault="00C6083F" w:rsidP="00C6083F">
      <w:pPr>
        <w:pStyle w:val="Heading1"/>
      </w:pPr>
      <w:r>
        <w:t>Notifications</w:t>
      </w:r>
    </w:p>
    <w:p w:rsidR="00C6083F" w:rsidRDefault="00C6083F" w:rsidP="00C6083F"/>
    <w:p w:rsidR="00C6083F" w:rsidRDefault="00C6083F" w:rsidP="006C0252">
      <w:pPr>
        <w:pStyle w:val="ListParagraph"/>
        <w:numPr>
          <w:ilvl w:val="0"/>
          <w:numId w:val="12"/>
        </w:numPr>
      </w:pPr>
      <w:r>
        <w:t>Defined in contacts: who, how and when (contact info, notification method, timeperiod )</w:t>
      </w:r>
    </w:p>
    <w:p w:rsidR="00C6083F" w:rsidRDefault="00C6083F" w:rsidP="006C0252">
      <w:pPr>
        <w:pStyle w:val="ListParagraph"/>
        <w:numPr>
          <w:ilvl w:val="0"/>
          <w:numId w:val="12"/>
        </w:numPr>
      </w:pPr>
      <w:r>
        <w:t>Host and service objects "contain" the contact information relevant to them</w:t>
      </w:r>
    </w:p>
    <w:p w:rsidR="00C6083F" w:rsidRDefault="00C6083F" w:rsidP="006C0252">
      <w:pPr>
        <w:pStyle w:val="ListParagraph"/>
        <w:numPr>
          <w:ilvl w:val="0"/>
          <w:numId w:val="12"/>
        </w:numPr>
      </w:pPr>
      <w:r>
        <w:t>Sent when host or service changes status</w:t>
      </w:r>
    </w:p>
    <w:p w:rsidR="00C6083F" w:rsidRDefault="00C6083F" w:rsidP="006C0252">
      <w:pPr>
        <w:pStyle w:val="ListParagraph"/>
        <w:numPr>
          <w:ilvl w:val="0"/>
          <w:numId w:val="13"/>
        </w:numPr>
      </w:pPr>
      <w:r>
        <w:t>After first_notification_delay number of minutes(as specified in the host definition)</w:t>
      </w:r>
    </w:p>
    <w:p w:rsidR="00C6083F" w:rsidRDefault="00C6083F" w:rsidP="006C0252">
      <w:pPr>
        <w:pStyle w:val="ListParagraph"/>
        <w:numPr>
          <w:ilvl w:val="0"/>
          <w:numId w:val="12"/>
        </w:numPr>
      </w:pPr>
      <w:r>
        <w:t>when a host or service remains "DOWN" or "UNREACHABLE"</w:t>
      </w:r>
    </w:p>
    <w:p w:rsidR="00C6083F" w:rsidRDefault="00C6083F" w:rsidP="006C0252">
      <w:pPr>
        <w:pStyle w:val="ListParagraph"/>
        <w:numPr>
          <w:ilvl w:val="0"/>
          <w:numId w:val="13"/>
        </w:numPr>
      </w:pPr>
      <w:r>
        <w:t>Notifications are sent every notification_interval number of minutes as specified in the host object</w:t>
      </w:r>
    </w:p>
    <w:p w:rsidR="00C6083F" w:rsidRDefault="00C6083F" w:rsidP="006C0252">
      <w:pPr>
        <w:pStyle w:val="ListParagraph"/>
        <w:numPr>
          <w:ilvl w:val="0"/>
          <w:numId w:val="12"/>
        </w:numPr>
      </w:pPr>
      <w:r>
        <w:t>A host or service returns to an "OK" state, in which a notification is set immediately and once</w:t>
      </w:r>
    </w:p>
    <w:p w:rsidR="00C6083F" w:rsidRDefault="00C6083F" w:rsidP="006C0252">
      <w:pPr>
        <w:pStyle w:val="ListParagraph"/>
        <w:numPr>
          <w:ilvl w:val="0"/>
          <w:numId w:val="12"/>
        </w:numPr>
      </w:pPr>
      <w:r>
        <w:t>A host or service starts, stops, or remains flapping</w:t>
      </w:r>
    </w:p>
    <w:p w:rsidR="00A005BB" w:rsidRPr="00F65473" w:rsidRDefault="00C6083F" w:rsidP="006C0252">
      <w:pPr>
        <w:pStyle w:val="ListParagraph"/>
        <w:numPr>
          <w:ilvl w:val="0"/>
          <w:numId w:val="13"/>
        </w:numPr>
      </w:pPr>
      <w:r>
        <w:t>sent every notification_interval minutes</w:t>
      </w:r>
    </w:p>
    <w:p w:rsidR="00B23D64" w:rsidRDefault="00B23D64" w:rsidP="001F5601"/>
    <w:p w:rsidR="00C6083F" w:rsidRDefault="00C6083F" w:rsidP="00C6083F">
      <w:pPr>
        <w:pStyle w:val="Heading1"/>
      </w:pPr>
      <w:r>
        <w:lastRenderedPageBreak/>
        <w:t>Verifying our configuration and starting nagios</w:t>
      </w:r>
    </w:p>
    <w:p w:rsidR="00C6083F" w:rsidRDefault="00C6083F" w:rsidP="00C6083F">
      <w:r>
        <w:t>Every time you modify your configuration files, you should run a sanity check on them. It is important to do this before you (re)start Nagios Core, since it will shut down if your configuration contains errors.</w:t>
      </w:r>
    </w:p>
    <w:p w:rsidR="00C6083F" w:rsidRDefault="00C6083F" w:rsidP="00C6083F"/>
    <w:p w:rsidR="00C6083F" w:rsidRDefault="00C6083F" w:rsidP="00C6083F">
      <w:r>
        <w:t>In order to verify your configuration, run Nagios Core binary with the -v command line option like so:</w:t>
      </w:r>
    </w:p>
    <w:p w:rsidR="00C6083F" w:rsidRDefault="00E108E7" w:rsidP="00E108E7">
      <w:pPr>
        <w:pStyle w:val="output"/>
      </w:pPr>
      <w:r w:rsidRPr="00E108E7">
        <w:t>[root@nagios services]# /usr/local/nagios/bin/nagios -v /usr/local/nagios/etc/nagios.cfg</w:t>
      </w:r>
    </w:p>
    <w:p w:rsidR="00E108E7" w:rsidRDefault="00E108E7" w:rsidP="00E108E7">
      <w:r>
        <w:t>If you get error in configuration , then we can rectify that error and execute this commend again</w:t>
      </w:r>
    </w:p>
    <w:p w:rsidR="00E108E7" w:rsidRDefault="00E108E7" w:rsidP="00E108E7">
      <w:pPr>
        <w:pStyle w:val="output"/>
      </w:pPr>
      <w:r>
        <w:t>[root@nagios services]# /usr/local/nagios/bin/nagios -v /usr/local/nagios/etc/nagios.cfg</w:t>
      </w:r>
    </w:p>
    <w:p w:rsidR="00E108E7" w:rsidRDefault="00E108E7" w:rsidP="00E108E7">
      <w:pPr>
        <w:pStyle w:val="output"/>
      </w:pPr>
    </w:p>
    <w:p w:rsidR="00E108E7" w:rsidRDefault="00E108E7" w:rsidP="00E108E7">
      <w:pPr>
        <w:pStyle w:val="output"/>
      </w:pPr>
      <w:r>
        <w:t>Nagios Core 4.3.4</w:t>
      </w:r>
    </w:p>
    <w:p w:rsidR="00E108E7" w:rsidRDefault="00E108E7" w:rsidP="00E108E7">
      <w:pPr>
        <w:pStyle w:val="output"/>
      </w:pPr>
      <w:r>
        <w:t>Copyright (c) 2009-present Nagios Core Development Team and Community Contributors</w:t>
      </w:r>
    </w:p>
    <w:p w:rsidR="00E108E7" w:rsidRDefault="00E108E7" w:rsidP="00E108E7">
      <w:pPr>
        <w:pStyle w:val="output"/>
      </w:pPr>
      <w:r>
        <w:t>Copyright (c) 1999-2009 Ethan Galstad</w:t>
      </w:r>
    </w:p>
    <w:p w:rsidR="00E108E7" w:rsidRDefault="00E108E7" w:rsidP="00E108E7">
      <w:pPr>
        <w:pStyle w:val="output"/>
      </w:pPr>
      <w:r>
        <w:t>Last Modified: 2017-08-24</w:t>
      </w:r>
    </w:p>
    <w:p w:rsidR="00E108E7" w:rsidRDefault="00E108E7" w:rsidP="00E108E7">
      <w:pPr>
        <w:pStyle w:val="output"/>
      </w:pPr>
      <w:r>
        <w:t>License: GPL</w:t>
      </w:r>
    </w:p>
    <w:p w:rsidR="00E108E7" w:rsidRDefault="00E108E7" w:rsidP="00E108E7">
      <w:pPr>
        <w:pStyle w:val="output"/>
      </w:pPr>
    </w:p>
    <w:p w:rsidR="00E108E7" w:rsidRDefault="00E108E7" w:rsidP="00E108E7">
      <w:pPr>
        <w:pStyle w:val="output"/>
      </w:pPr>
      <w:r>
        <w:t>Website: https://www.nagios.org</w:t>
      </w:r>
    </w:p>
    <w:p w:rsidR="00E108E7" w:rsidRDefault="00E108E7" w:rsidP="00E108E7">
      <w:pPr>
        <w:pStyle w:val="output"/>
      </w:pPr>
      <w:r>
        <w:t>Reading configuration data...</w:t>
      </w:r>
    </w:p>
    <w:p w:rsidR="00E108E7" w:rsidRDefault="00E108E7" w:rsidP="00E108E7">
      <w:pPr>
        <w:pStyle w:val="output"/>
      </w:pPr>
      <w:r>
        <w:t xml:space="preserve">   Read main config file okay...</w:t>
      </w:r>
    </w:p>
    <w:p w:rsidR="00E108E7" w:rsidRDefault="00E108E7" w:rsidP="00E108E7">
      <w:pPr>
        <w:pStyle w:val="output"/>
      </w:pPr>
      <w:r>
        <w:t>Warning: Duplicate definition found for service 'local-clock-offset' on host 'localhost' (config file '/usr/local/nagios/etc/objects/services/long-time-variance.cfg', starting on line 1)</w:t>
      </w:r>
    </w:p>
    <w:p w:rsidR="00E108E7" w:rsidRDefault="00E108E7" w:rsidP="00E108E7">
      <w:pPr>
        <w:pStyle w:val="output"/>
      </w:pPr>
      <w:r>
        <w:t xml:space="preserve">   Read object config files okay...</w:t>
      </w:r>
    </w:p>
    <w:p w:rsidR="00E108E7" w:rsidRDefault="00E108E7" w:rsidP="00E108E7">
      <w:pPr>
        <w:pStyle w:val="output"/>
      </w:pPr>
    </w:p>
    <w:p w:rsidR="00E108E7" w:rsidRDefault="00E108E7" w:rsidP="00E108E7">
      <w:pPr>
        <w:pStyle w:val="output"/>
      </w:pPr>
      <w:r>
        <w:t>Running pre-flight check on configuration data...</w:t>
      </w:r>
    </w:p>
    <w:p w:rsidR="00E108E7" w:rsidRDefault="00E108E7" w:rsidP="00E108E7">
      <w:pPr>
        <w:pStyle w:val="output"/>
      </w:pPr>
    </w:p>
    <w:p w:rsidR="00E108E7" w:rsidRDefault="00E108E7" w:rsidP="00E108E7">
      <w:pPr>
        <w:pStyle w:val="output"/>
      </w:pPr>
      <w:r>
        <w:t>Checking objects...</w:t>
      </w:r>
    </w:p>
    <w:p w:rsidR="00E108E7" w:rsidRDefault="00E108E7" w:rsidP="00E108E7">
      <w:pPr>
        <w:pStyle w:val="output"/>
      </w:pPr>
      <w:r>
        <w:tab/>
        <w:t>Checked 1 services.</w:t>
      </w:r>
    </w:p>
    <w:p w:rsidR="00E108E7" w:rsidRDefault="00E108E7" w:rsidP="00E108E7">
      <w:pPr>
        <w:pStyle w:val="output"/>
      </w:pPr>
      <w:r>
        <w:tab/>
        <w:t>Checked 1 hosts.</w:t>
      </w:r>
    </w:p>
    <w:p w:rsidR="00E108E7" w:rsidRDefault="00E108E7" w:rsidP="00E108E7">
      <w:pPr>
        <w:pStyle w:val="output"/>
      </w:pPr>
      <w:r>
        <w:tab/>
        <w:t>Checked 0 host groups.</w:t>
      </w:r>
    </w:p>
    <w:p w:rsidR="00E108E7" w:rsidRDefault="00E108E7" w:rsidP="00E108E7">
      <w:pPr>
        <w:pStyle w:val="output"/>
      </w:pPr>
      <w:r>
        <w:tab/>
        <w:t>Checked 0 service groups.</w:t>
      </w:r>
    </w:p>
    <w:p w:rsidR="00E108E7" w:rsidRDefault="00E108E7" w:rsidP="00E108E7">
      <w:pPr>
        <w:pStyle w:val="output"/>
      </w:pPr>
      <w:r>
        <w:tab/>
        <w:t>Checked 1 contacts.</w:t>
      </w:r>
    </w:p>
    <w:p w:rsidR="00E108E7" w:rsidRDefault="00E108E7" w:rsidP="00E108E7">
      <w:pPr>
        <w:pStyle w:val="output"/>
      </w:pPr>
      <w:r>
        <w:tab/>
        <w:t>Checked 1 contact groups.</w:t>
      </w:r>
    </w:p>
    <w:p w:rsidR="00E108E7" w:rsidRDefault="00E108E7" w:rsidP="00E108E7">
      <w:pPr>
        <w:pStyle w:val="output"/>
      </w:pPr>
      <w:r>
        <w:tab/>
        <w:t>Checked 26 commands.</w:t>
      </w:r>
    </w:p>
    <w:p w:rsidR="00E108E7" w:rsidRDefault="00E108E7" w:rsidP="00E108E7">
      <w:pPr>
        <w:pStyle w:val="output"/>
      </w:pPr>
      <w:r>
        <w:tab/>
        <w:t>Checked 5 time periods.</w:t>
      </w:r>
    </w:p>
    <w:p w:rsidR="00E108E7" w:rsidRDefault="00E108E7" w:rsidP="00E108E7">
      <w:pPr>
        <w:pStyle w:val="output"/>
      </w:pPr>
      <w:r>
        <w:tab/>
        <w:t>Checked 0 host escalations.</w:t>
      </w:r>
    </w:p>
    <w:p w:rsidR="00E108E7" w:rsidRDefault="00E108E7" w:rsidP="00E108E7">
      <w:pPr>
        <w:pStyle w:val="output"/>
      </w:pPr>
      <w:r>
        <w:tab/>
        <w:t>Checked 0 service escalations.</w:t>
      </w:r>
    </w:p>
    <w:p w:rsidR="00E108E7" w:rsidRDefault="00E108E7" w:rsidP="00E108E7">
      <w:pPr>
        <w:pStyle w:val="output"/>
      </w:pPr>
      <w:r>
        <w:t>Checking for circular paths...</w:t>
      </w:r>
    </w:p>
    <w:p w:rsidR="00E108E7" w:rsidRDefault="00E108E7" w:rsidP="00E108E7">
      <w:pPr>
        <w:pStyle w:val="output"/>
      </w:pPr>
      <w:r>
        <w:tab/>
        <w:t>Checked 1 hosts</w:t>
      </w:r>
    </w:p>
    <w:p w:rsidR="00E108E7" w:rsidRDefault="00E108E7" w:rsidP="00E108E7">
      <w:pPr>
        <w:pStyle w:val="output"/>
      </w:pPr>
      <w:r>
        <w:tab/>
        <w:t>Checked 0 service dependencies</w:t>
      </w:r>
    </w:p>
    <w:p w:rsidR="00E108E7" w:rsidRDefault="00E108E7" w:rsidP="00E108E7">
      <w:pPr>
        <w:pStyle w:val="output"/>
      </w:pPr>
      <w:r>
        <w:tab/>
        <w:t>Checked 0 host dependencies</w:t>
      </w:r>
    </w:p>
    <w:p w:rsidR="00E108E7" w:rsidRDefault="00E108E7" w:rsidP="00E108E7">
      <w:pPr>
        <w:pStyle w:val="output"/>
      </w:pPr>
      <w:r>
        <w:tab/>
        <w:t>Checked 5 timeperiods</w:t>
      </w:r>
    </w:p>
    <w:p w:rsidR="00E108E7" w:rsidRDefault="00E108E7" w:rsidP="00E108E7">
      <w:pPr>
        <w:pStyle w:val="output"/>
      </w:pPr>
      <w:r>
        <w:t>Checking global event handlers...</w:t>
      </w:r>
    </w:p>
    <w:p w:rsidR="00E108E7" w:rsidRDefault="00E108E7" w:rsidP="00E108E7">
      <w:pPr>
        <w:pStyle w:val="output"/>
      </w:pPr>
      <w:r>
        <w:t>Checking obsessive compulsive processor commands...</w:t>
      </w:r>
    </w:p>
    <w:p w:rsidR="00E108E7" w:rsidRDefault="00E108E7" w:rsidP="00E108E7">
      <w:pPr>
        <w:pStyle w:val="output"/>
      </w:pPr>
      <w:r>
        <w:t>Checking misc settings...</w:t>
      </w:r>
    </w:p>
    <w:p w:rsidR="00E108E7" w:rsidRDefault="00E108E7" w:rsidP="00E108E7">
      <w:pPr>
        <w:pStyle w:val="output"/>
      </w:pPr>
    </w:p>
    <w:p w:rsidR="00E108E7" w:rsidRDefault="00E108E7" w:rsidP="00E108E7">
      <w:pPr>
        <w:pStyle w:val="output"/>
      </w:pPr>
      <w:r>
        <w:t>Total Warnings: 0</w:t>
      </w:r>
    </w:p>
    <w:p w:rsidR="00E108E7" w:rsidRDefault="00E108E7" w:rsidP="00E108E7">
      <w:pPr>
        <w:pStyle w:val="output"/>
      </w:pPr>
      <w:r>
        <w:t>Total Errors:   0</w:t>
      </w:r>
    </w:p>
    <w:p w:rsidR="00E108E7" w:rsidRDefault="00E108E7" w:rsidP="00E108E7">
      <w:pPr>
        <w:pStyle w:val="output"/>
      </w:pPr>
    </w:p>
    <w:p w:rsidR="00E108E7" w:rsidRDefault="00E108E7" w:rsidP="00E108E7">
      <w:pPr>
        <w:pStyle w:val="output"/>
      </w:pPr>
      <w:r>
        <w:t>Things look okay - No serious problems were detected during the pre-flight check</w:t>
      </w:r>
    </w:p>
    <w:p w:rsidR="00E108E7" w:rsidRDefault="00E108E7" w:rsidP="00E108E7">
      <w:r>
        <w:t>No error found means your configuration is good ,</w:t>
      </w:r>
    </w:p>
    <w:p w:rsidR="00E108E7" w:rsidRDefault="00E108E7" w:rsidP="00E108E7">
      <w:r>
        <w:lastRenderedPageBreak/>
        <w:t>Now we have to start nagios service ,</w:t>
      </w:r>
    </w:p>
    <w:p w:rsidR="00E108E7" w:rsidRDefault="00E108E7" w:rsidP="00E108E7">
      <w:pPr>
        <w:pStyle w:val="output"/>
      </w:pPr>
      <w:r>
        <w:t>[root@nagios ~]# cd /usr/local/nagios/etc/</w:t>
      </w:r>
    </w:p>
    <w:p w:rsidR="00E108E7" w:rsidRDefault="00E108E7" w:rsidP="00E108E7">
      <w:pPr>
        <w:pStyle w:val="output"/>
      </w:pPr>
      <w:r>
        <w:t>[root@nagios etc]# ls -la</w:t>
      </w:r>
    </w:p>
    <w:p w:rsidR="00E108E7" w:rsidRDefault="00E108E7" w:rsidP="00E108E7">
      <w:pPr>
        <w:pStyle w:val="output"/>
      </w:pPr>
      <w:r>
        <w:t>total 72</w:t>
      </w:r>
    </w:p>
    <w:p w:rsidR="00E108E7" w:rsidRDefault="00E108E7" w:rsidP="00E108E7">
      <w:pPr>
        <w:pStyle w:val="output"/>
      </w:pPr>
      <w:r>
        <w:t>drwxrwxr-x.  3 nagios nagios   118 Jun 14 09:48 .</w:t>
      </w:r>
    </w:p>
    <w:p w:rsidR="00E108E7" w:rsidRDefault="00E108E7" w:rsidP="00E108E7">
      <w:pPr>
        <w:pStyle w:val="output"/>
      </w:pPr>
      <w:r>
        <w:t>drwxr-xr-x.  9 root   root      94 Jun 11 02:39 ..</w:t>
      </w:r>
    </w:p>
    <w:p w:rsidR="00E108E7" w:rsidRDefault="00E108E7" w:rsidP="00E108E7">
      <w:pPr>
        <w:pStyle w:val="output"/>
      </w:pPr>
      <w:r>
        <w:t>-rw-rw-r--.  1 nagios nagios 12999 Jun 11 02:29 cgi.cfg</w:t>
      </w:r>
    </w:p>
    <w:p w:rsidR="00E108E7" w:rsidRDefault="00E108E7" w:rsidP="00E108E7">
      <w:pPr>
        <w:pStyle w:val="output"/>
      </w:pPr>
      <w:r>
        <w:t>-rw-r--r--.  1 root   root      50 Jun 11 02:32 htpasswd.users</w:t>
      </w:r>
    </w:p>
    <w:p w:rsidR="00E108E7" w:rsidRDefault="00E108E7" w:rsidP="00E108E7">
      <w:pPr>
        <w:pStyle w:val="output"/>
      </w:pPr>
      <w:r>
        <w:t>-rw-r--r--   1 nagios nagios  1078 Jun 14 09:48 nagios.cfg</w:t>
      </w:r>
    </w:p>
    <w:p w:rsidR="00E108E7" w:rsidRDefault="00E108E7" w:rsidP="00E108E7">
      <w:pPr>
        <w:pStyle w:val="output"/>
      </w:pPr>
      <w:r>
        <w:t>-rw-rw-r--   1 nagios nagios 44816 Jun 13 05:30 nagios.cfg.old</w:t>
      </w:r>
    </w:p>
    <w:p w:rsidR="00E108E7" w:rsidRDefault="00E108E7" w:rsidP="00E108E7">
      <w:pPr>
        <w:pStyle w:val="output"/>
      </w:pPr>
      <w:r>
        <w:t>drwxrwxr-x. 12 nagios nagios   177 Jun 13 08:02 objects</w:t>
      </w:r>
    </w:p>
    <w:p w:rsidR="00E108E7" w:rsidRDefault="00E108E7" w:rsidP="00E108E7">
      <w:pPr>
        <w:pStyle w:val="output"/>
      </w:pPr>
      <w:r>
        <w:t>-rw-rw----.  1 nagios nagios  1312 Jun 11 02:29 resource.cfg</w:t>
      </w:r>
    </w:p>
    <w:p w:rsidR="00E108E7" w:rsidRDefault="00E108E7" w:rsidP="00E108E7">
      <w:r>
        <w:t>Before start the service we can give permission for nagios ,</w:t>
      </w:r>
    </w:p>
    <w:p w:rsidR="00E108E7" w:rsidRDefault="00E108E7" w:rsidP="00E108E7">
      <w:pPr>
        <w:pStyle w:val="output"/>
      </w:pPr>
      <w:r>
        <w:t xml:space="preserve"> [root@nagios nagios]# cd ..</w:t>
      </w:r>
    </w:p>
    <w:p w:rsidR="00E108E7" w:rsidRDefault="00E108E7" w:rsidP="00E108E7">
      <w:pPr>
        <w:pStyle w:val="output"/>
      </w:pPr>
      <w:r>
        <w:t>[root@nagios local]# ls</w:t>
      </w:r>
    </w:p>
    <w:p w:rsidR="00E108E7" w:rsidRDefault="00E108E7" w:rsidP="00E108E7">
      <w:pPr>
        <w:pStyle w:val="output"/>
      </w:pPr>
      <w:r>
        <w:t>bin  etc  games  include  lib  lib64  libexec  nagios  sbin  share  src</w:t>
      </w:r>
    </w:p>
    <w:p w:rsidR="00E108E7" w:rsidRDefault="00E108E7" w:rsidP="00E108E7">
      <w:pPr>
        <w:pStyle w:val="output"/>
      </w:pPr>
      <w:r>
        <w:t>[root@nagios local]# chown -R nagios:nagios nagios/</w:t>
      </w:r>
    </w:p>
    <w:p w:rsidR="00E108E7" w:rsidRDefault="00E108E7" w:rsidP="00E108E7">
      <w:pPr>
        <w:pStyle w:val="output"/>
      </w:pPr>
      <w:r>
        <w:t>[root@nagios local]# chmod -R 755 nagios</w:t>
      </w:r>
    </w:p>
    <w:p w:rsidR="00E108E7" w:rsidRDefault="00E108E7" w:rsidP="00E108E7">
      <w:pPr>
        <w:pStyle w:val="output"/>
      </w:pPr>
      <w:r>
        <w:t>[root@nagios local]#</w:t>
      </w:r>
    </w:p>
    <w:p w:rsidR="00E108E7" w:rsidRDefault="00AA2EA9" w:rsidP="00E108E7">
      <w:r>
        <w:t>Then enable nagios service ,</w:t>
      </w:r>
    </w:p>
    <w:p w:rsidR="00AA2EA9" w:rsidRDefault="00AA2EA9" w:rsidP="00AA2EA9">
      <w:pPr>
        <w:pStyle w:val="output"/>
      </w:pPr>
      <w:r>
        <w:t>[root@nagios local]# systemctl enable nagios</w:t>
      </w:r>
    </w:p>
    <w:p w:rsidR="00AA2EA9" w:rsidRDefault="00AA2EA9" w:rsidP="00AA2EA9">
      <w:pPr>
        <w:pStyle w:val="output"/>
      </w:pPr>
      <w:r>
        <w:t>nagios.service is not a native service, redirecting to /sbin/chkconfig.</w:t>
      </w:r>
    </w:p>
    <w:p w:rsidR="00AA2EA9" w:rsidRDefault="00AA2EA9" w:rsidP="00AA2EA9">
      <w:pPr>
        <w:pStyle w:val="output"/>
      </w:pPr>
      <w:r>
        <w:t>Executing /sbin/chkconfig nagios on</w:t>
      </w:r>
    </w:p>
    <w:p w:rsidR="00AA2EA9" w:rsidRDefault="00AA2EA9" w:rsidP="00AA2EA9">
      <w:pPr>
        <w:pStyle w:val="output"/>
      </w:pPr>
      <w:r>
        <w:t>[root@nagios local]# chkconfig --list</w:t>
      </w:r>
    </w:p>
    <w:p w:rsidR="00AA2EA9" w:rsidRDefault="00AA2EA9" w:rsidP="00AA2EA9">
      <w:pPr>
        <w:pStyle w:val="output"/>
      </w:pPr>
    </w:p>
    <w:p w:rsidR="00AA2EA9" w:rsidRDefault="00AA2EA9" w:rsidP="00AA2EA9">
      <w:pPr>
        <w:pStyle w:val="output"/>
      </w:pPr>
      <w:r>
        <w:t>Note: This output shows SysV services only and does not include native</w:t>
      </w:r>
    </w:p>
    <w:p w:rsidR="00AA2EA9" w:rsidRDefault="00AA2EA9" w:rsidP="00AA2EA9">
      <w:pPr>
        <w:pStyle w:val="output"/>
      </w:pPr>
      <w:r>
        <w:t xml:space="preserve">      systemd services. SysV configuration data might be overridden by native</w:t>
      </w:r>
    </w:p>
    <w:p w:rsidR="00AA2EA9" w:rsidRDefault="00AA2EA9" w:rsidP="00AA2EA9">
      <w:pPr>
        <w:pStyle w:val="output"/>
      </w:pPr>
      <w:r>
        <w:t xml:space="preserve">      systemd configuration.</w:t>
      </w:r>
    </w:p>
    <w:p w:rsidR="00AA2EA9" w:rsidRDefault="00AA2EA9" w:rsidP="00AA2EA9">
      <w:pPr>
        <w:pStyle w:val="output"/>
      </w:pPr>
    </w:p>
    <w:p w:rsidR="00AA2EA9" w:rsidRDefault="00AA2EA9" w:rsidP="00AA2EA9">
      <w:pPr>
        <w:pStyle w:val="output"/>
      </w:pPr>
      <w:r>
        <w:t xml:space="preserve">      If you want to list systemd services use 'systemctl list-unit-files'.</w:t>
      </w:r>
    </w:p>
    <w:p w:rsidR="00AA2EA9" w:rsidRDefault="00AA2EA9" w:rsidP="00AA2EA9">
      <w:pPr>
        <w:pStyle w:val="output"/>
      </w:pPr>
      <w:r>
        <w:t xml:space="preserve">      To see services enabled on particular target use</w:t>
      </w:r>
    </w:p>
    <w:p w:rsidR="00AA2EA9" w:rsidRDefault="00AA2EA9" w:rsidP="00AA2EA9">
      <w:pPr>
        <w:pStyle w:val="output"/>
      </w:pPr>
      <w:r>
        <w:t xml:space="preserve">      'systemctl list-dependencies [target]'.</w:t>
      </w:r>
    </w:p>
    <w:p w:rsidR="00AA2EA9" w:rsidRDefault="00AA2EA9" w:rsidP="00AA2EA9">
      <w:pPr>
        <w:pStyle w:val="output"/>
      </w:pPr>
    </w:p>
    <w:p w:rsidR="00AA2EA9" w:rsidRDefault="00AA2EA9" w:rsidP="00AA2EA9">
      <w:pPr>
        <w:pStyle w:val="output"/>
      </w:pPr>
      <w:r>
        <w:t xml:space="preserve">nagios         </w:t>
      </w:r>
      <w:r>
        <w:tab/>
        <w:t>0:off</w:t>
      </w:r>
      <w:r>
        <w:tab/>
        <w:t>1:off</w:t>
      </w:r>
      <w:r>
        <w:tab/>
        <w:t>2:on</w:t>
      </w:r>
      <w:r>
        <w:tab/>
        <w:t>3:on</w:t>
      </w:r>
      <w:r>
        <w:tab/>
        <w:t>4:on</w:t>
      </w:r>
      <w:r>
        <w:tab/>
        <w:t>5:on</w:t>
      </w:r>
      <w:r>
        <w:tab/>
        <w:t>6:off</w:t>
      </w:r>
    </w:p>
    <w:p w:rsidR="00AA2EA9" w:rsidRDefault="00AA2EA9" w:rsidP="00AA2EA9">
      <w:pPr>
        <w:pStyle w:val="output"/>
      </w:pPr>
      <w:r>
        <w:t xml:space="preserve">netconsole     </w:t>
      </w:r>
      <w:r>
        <w:tab/>
        <w:t>0:off</w:t>
      </w:r>
      <w:r>
        <w:tab/>
        <w:t>1:off</w:t>
      </w:r>
      <w:r>
        <w:tab/>
        <w:t>2:off</w:t>
      </w:r>
      <w:r>
        <w:tab/>
        <w:t>3:off</w:t>
      </w:r>
      <w:r>
        <w:tab/>
        <w:t>4:off</w:t>
      </w:r>
      <w:r>
        <w:tab/>
        <w:t>5:off</w:t>
      </w:r>
      <w:r>
        <w:tab/>
        <w:t>6:off</w:t>
      </w:r>
    </w:p>
    <w:p w:rsidR="00AA2EA9" w:rsidRDefault="00AA2EA9" w:rsidP="00AA2EA9">
      <w:pPr>
        <w:pStyle w:val="output"/>
      </w:pPr>
      <w:r>
        <w:t xml:space="preserve">network        </w:t>
      </w:r>
      <w:r>
        <w:tab/>
        <w:t>0:off</w:t>
      </w:r>
      <w:r>
        <w:tab/>
        <w:t>1:off</w:t>
      </w:r>
      <w:r>
        <w:tab/>
        <w:t>2:on</w:t>
      </w:r>
      <w:r>
        <w:tab/>
        <w:t>3:on</w:t>
      </w:r>
      <w:r>
        <w:tab/>
        <w:t>4:on</w:t>
      </w:r>
      <w:r>
        <w:tab/>
        <w:t>5:on</w:t>
      </w:r>
      <w:r>
        <w:tab/>
        <w:t>6:off</w:t>
      </w:r>
    </w:p>
    <w:p w:rsidR="00AA2EA9" w:rsidRDefault="00AA2EA9" w:rsidP="00AA2EA9">
      <w:r>
        <w:t>service couldn’t be enabled because this is not native service .</w:t>
      </w:r>
    </w:p>
    <w:p w:rsidR="00AA2EA9" w:rsidRDefault="00AA2EA9" w:rsidP="00AA2EA9">
      <w:r>
        <w:t>Now we can start service , lets what will be happen ,</w:t>
      </w:r>
    </w:p>
    <w:p w:rsidR="00AA2EA9" w:rsidRDefault="00AA2EA9" w:rsidP="00AA2EA9">
      <w:pPr>
        <w:pStyle w:val="output"/>
      </w:pPr>
      <w:r>
        <w:t>[root@nagios local]# systemctl start nagios</w:t>
      </w:r>
    </w:p>
    <w:p w:rsidR="00AA2EA9" w:rsidRDefault="00AA2EA9" w:rsidP="00AA2EA9">
      <w:pPr>
        <w:pStyle w:val="output"/>
      </w:pPr>
      <w:r>
        <w:t>[root@nagios local]# systemctl status nagios</w:t>
      </w:r>
    </w:p>
    <w:p w:rsidR="00AA2EA9" w:rsidRDefault="00AA2EA9" w:rsidP="00AA2EA9">
      <w:pPr>
        <w:pStyle w:val="output"/>
      </w:pPr>
      <w:r>
        <w:t>● nagios.service - LSB: Starts and stops the Nagios monitoring server</w:t>
      </w:r>
    </w:p>
    <w:p w:rsidR="00AA2EA9" w:rsidRDefault="00AA2EA9" w:rsidP="00AA2EA9">
      <w:pPr>
        <w:pStyle w:val="output"/>
      </w:pPr>
      <w:r>
        <w:t xml:space="preserve">   Loaded: loaded (/etc/rc.d/init.d/nagios; bad; vendor preset: disabled)</w:t>
      </w:r>
    </w:p>
    <w:p w:rsidR="00AA2EA9" w:rsidRDefault="00AA2EA9" w:rsidP="00AA2EA9">
      <w:pPr>
        <w:pStyle w:val="output"/>
      </w:pPr>
      <w:r>
        <w:t xml:space="preserve">   Active: active (running) since Mon 2018-06-18 10:35:10 EDT; 7s ago</w:t>
      </w:r>
    </w:p>
    <w:p w:rsidR="00AA2EA9" w:rsidRDefault="00AA2EA9" w:rsidP="00AA2EA9">
      <w:pPr>
        <w:pStyle w:val="output"/>
      </w:pPr>
      <w:r>
        <w:t xml:space="preserve">     Docs: man:systemd-sysv-generator(8)</w:t>
      </w:r>
    </w:p>
    <w:p w:rsidR="00AA2EA9" w:rsidRDefault="00AA2EA9" w:rsidP="00AA2EA9">
      <w:pPr>
        <w:pStyle w:val="output"/>
      </w:pPr>
      <w:r>
        <w:t xml:space="preserve">  Process: 7258 ExecStart=/etc/rc.d/init.d/nagios start (code=exited, status=0/SUCCESS)</w:t>
      </w:r>
    </w:p>
    <w:p w:rsidR="00AA2EA9" w:rsidRDefault="00AA2EA9" w:rsidP="00AA2EA9">
      <w:pPr>
        <w:pStyle w:val="output"/>
      </w:pPr>
      <w:r>
        <w:t xml:space="preserve">    Tasks: 6</w:t>
      </w:r>
    </w:p>
    <w:p w:rsidR="00AA2EA9" w:rsidRDefault="00AA2EA9" w:rsidP="00AA2EA9">
      <w:pPr>
        <w:pStyle w:val="output"/>
      </w:pPr>
      <w:r>
        <w:t xml:space="preserve">   CGroup: /system.slice/nagios.service</w:t>
      </w:r>
    </w:p>
    <w:p w:rsidR="00AA2EA9" w:rsidRDefault="00AA2EA9" w:rsidP="00AA2EA9">
      <w:pPr>
        <w:pStyle w:val="output"/>
      </w:pPr>
      <w:r>
        <w:t xml:space="preserve">           ├─7300 /usr/local/nagios/bin/nagios -d /usr/local/nagios/etc/nagios.cfg</w:t>
      </w:r>
    </w:p>
    <w:p w:rsidR="00AA2EA9" w:rsidRDefault="00AA2EA9" w:rsidP="00AA2EA9">
      <w:pPr>
        <w:pStyle w:val="output"/>
      </w:pPr>
      <w:r>
        <w:t xml:space="preserve">           ├─7303 /usr/local/nagios/bin/nagios --worker /usr/local/nagios/var/rw/nagios.qh</w:t>
      </w:r>
    </w:p>
    <w:p w:rsidR="00AA2EA9" w:rsidRDefault="00AA2EA9" w:rsidP="00AA2EA9">
      <w:pPr>
        <w:pStyle w:val="output"/>
      </w:pPr>
      <w:r>
        <w:t xml:space="preserve">           ├─7304 /usr/local/nagios/bin/nagios --worker /usr/local/nagios/var/rw/nagios.qh</w:t>
      </w:r>
    </w:p>
    <w:p w:rsidR="00AA2EA9" w:rsidRDefault="00AA2EA9" w:rsidP="00AA2EA9">
      <w:pPr>
        <w:pStyle w:val="output"/>
      </w:pPr>
      <w:r>
        <w:t xml:space="preserve">           ├─7305 /usr/local/nagios/bin/nagios --worker /usr/local/nagios/var/rw/nagios.qh</w:t>
      </w:r>
    </w:p>
    <w:p w:rsidR="00AA2EA9" w:rsidRDefault="00AA2EA9" w:rsidP="00AA2EA9">
      <w:pPr>
        <w:pStyle w:val="output"/>
      </w:pPr>
      <w:r>
        <w:t xml:space="preserve">           ├─7306 /usr/local/nagios/bin/nagios --worker /usr/local/nagios/var/rw/nagios.qh</w:t>
      </w:r>
    </w:p>
    <w:p w:rsidR="00AA2EA9" w:rsidRDefault="00AA2EA9" w:rsidP="00AA2EA9">
      <w:pPr>
        <w:pStyle w:val="output"/>
      </w:pPr>
      <w:r>
        <w:t xml:space="preserve">           └─7311 /usr/local/nagios/bin/nagios -d /usr/local/nagios/etc/nagios.cfg</w:t>
      </w:r>
    </w:p>
    <w:p w:rsidR="00AA2EA9" w:rsidRDefault="00AA2EA9" w:rsidP="00AA2EA9">
      <w:pPr>
        <w:pStyle w:val="output"/>
      </w:pPr>
    </w:p>
    <w:p w:rsidR="00AA2EA9" w:rsidRDefault="00AA2EA9" w:rsidP="00AA2EA9">
      <w:pPr>
        <w:pStyle w:val="output"/>
      </w:pPr>
      <w:r>
        <w:lastRenderedPageBreak/>
        <w:t>Jun 18 10:35:09 nagios.zippyops.com systemd[1]: Starting LSB: Starts and stops the Nagios monitoring server...</w:t>
      </w:r>
    </w:p>
    <w:p w:rsidR="00AA2EA9" w:rsidRDefault="00AA2EA9" w:rsidP="00AA2EA9">
      <w:pPr>
        <w:pStyle w:val="output"/>
      </w:pPr>
      <w:r>
        <w:t>Jun 18 10:35:10 nagios.zippyops.com su[7265]: (to nagios) root on none</w:t>
      </w:r>
    </w:p>
    <w:p w:rsidR="00AA2EA9" w:rsidRDefault="00AA2EA9" w:rsidP="00AA2EA9">
      <w:pPr>
        <w:pStyle w:val="output"/>
      </w:pPr>
      <w:r>
        <w:t>Jun 18 10:35:10 nagios.zippyops.com su[7285]: (to nagios) root on none</w:t>
      </w:r>
    </w:p>
    <w:p w:rsidR="00AA2EA9" w:rsidRDefault="00AA2EA9" w:rsidP="00AA2EA9">
      <w:pPr>
        <w:pStyle w:val="output"/>
      </w:pPr>
      <w:r>
        <w:t>Jun 18 10:35:10 nagios.zippyops.com nagios[7258]: Starting nagios: done.</w:t>
      </w:r>
    </w:p>
    <w:p w:rsidR="00AA2EA9" w:rsidRDefault="00AA2EA9" w:rsidP="00AA2EA9">
      <w:pPr>
        <w:pStyle w:val="output"/>
      </w:pPr>
      <w:r>
        <w:t>Jun 18 10:35:10 nagios.zippyops.com systemd[1]: Started LSB: Starts and stops the Nagios monitoring server.</w:t>
      </w:r>
    </w:p>
    <w:p w:rsidR="00AA2EA9" w:rsidRDefault="00AA2EA9" w:rsidP="00AA2EA9">
      <w:pPr>
        <w:pStyle w:val="output"/>
      </w:pPr>
      <w:r>
        <w:t>[root@nagios local]# ps ax | grep nag</w:t>
      </w:r>
    </w:p>
    <w:p w:rsidR="00AA2EA9" w:rsidRDefault="00AA2EA9" w:rsidP="00AA2EA9">
      <w:pPr>
        <w:pStyle w:val="output"/>
      </w:pPr>
      <w:r>
        <w:t xml:space="preserve">  642 ?        Ss     0:00 avahi-daemon: running [nagios.local]</w:t>
      </w:r>
    </w:p>
    <w:p w:rsidR="00AA2EA9" w:rsidRDefault="00AA2EA9" w:rsidP="00AA2EA9">
      <w:pPr>
        <w:pStyle w:val="output"/>
      </w:pPr>
      <w:r>
        <w:t xml:space="preserve">  691 ?        Ssl    0:00 /usr/sbin/ModemManager</w:t>
      </w:r>
    </w:p>
    <w:p w:rsidR="00AA2EA9" w:rsidRDefault="00AA2EA9" w:rsidP="00AA2EA9">
      <w:pPr>
        <w:pStyle w:val="output"/>
      </w:pPr>
      <w:r>
        <w:t xml:space="preserve">  758 ?        Ssl    0:00 /usr/sbin/NetworkManager --no-daemon</w:t>
      </w:r>
    </w:p>
    <w:p w:rsidR="00AA2EA9" w:rsidRDefault="00AA2EA9" w:rsidP="00AA2EA9">
      <w:pPr>
        <w:pStyle w:val="output"/>
      </w:pPr>
      <w:r>
        <w:t xml:space="preserve"> 2886 ?        S      0:00 /sbin/dhclient -d -q -sf /usr/libexec/nm-dhcp-helper -pf /var/run/dhclient-enp0s3.pid -lf /var/lib/NetworkManager/dhclient-d39a7df5-4b02-4a24-83ae-0d83f5d11e6b-enp0s3.lease -cf /var/lib/NetworkManager/dhclient-enp0s3.conf enp0s3</w:t>
      </w:r>
    </w:p>
    <w:p w:rsidR="00AA2EA9" w:rsidRDefault="00AA2EA9" w:rsidP="00AA2EA9">
      <w:pPr>
        <w:pStyle w:val="output"/>
      </w:pPr>
      <w:r>
        <w:t xml:space="preserve"> 5004 ?        S      0:00 /sbin/dhclient -d -q -sf /usr/libexec/nm-dhcp-helper -pf /var/run/dhclient-enp0s8.pid -lf /var/lib/NetworkManager/dhclient-a9f5a9c1-1a83-4559-b153-54539203b873-enp0s8.lease -cf /var/lib/NetworkManager/dhclient-enp0s8.conf enp0s8</w:t>
      </w:r>
    </w:p>
    <w:p w:rsidR="00AA2EA9" w:rsidRDefault="00AA2EA9" w:rsidP="00AA2EA9">
      <w:pPr>
        <w:pStyle w:val="output"/>
      </w:pPr>
      <w:r>
        <w:t xml:space="preserve"> 7300 ?        Ss     0:00 /usr/local/nagios/bin/nagios -d /usr/local/nagios/etc/nagios.cfg</w:t>
      </w:r>
    </w:p>
    <w:p w:rsidR="00AA2EA9" w:rsidRDefault="00AA2EA9" w:rsidP="00AA2EA9">
      <w:pPr>
        <w:pStyle w:val="output"/>
      </w:pPr>
      <w:r>
        <w:t xml:space="preserve"> 7303 ?        S      0:00 /usr/local/nagios/bin/nagios --worker /usr/local/nagios/var/rw/nagios.qh</w:t>
      </w:r>
    </w:p>
    <w:p w:rsidR="00AA2EA9" w:rsidRDefault="00AA2EA9" w:rsidP="00AA2EA9">
      <w:pPr>
        <w:pStyle w:val="output"/>
      </w:pPr>
      <w:r>
        <w:t xml:space="preserve"> 7304 ?        S      0:00 /usr/local/nagios/bin/nagios --worker /usr/local/nagios/var/rw/nagios.qh</w:t>
      </w:r>
    </w:p>
    <w:p w:rsidR="00AA2EA9" w:rsidRDefault="00AA2EA9" w:rsidP="00AA2EA9">
      <w:pPr>
        <w:pStyle w:val="output"/>
      </w:pPr>
      <w:r>
        <w:t xml:space="preserve"> 7305 ?        S      0:00 /usr/local/nagios/bin/nagios --worker /usr/local/nagios/var/rw/nagios.qh</w:t>
      </w:r>
    </w:p>
    <w:p w:rsidR="00AA2EA9" w:rsidRDefault="00AA2EA9" w:rsidP="00AA2EA9">
      <w:pPr>
        <w:pStyle w:val="output"/>
      </w:pPr>
      <w:r>
        <w:t xml:space="preserve"> 7306 ?        S      0:00 /usr/local/nagios/bin/nagios --worker /usr/local/nagios/var/rw/nagios.qh</w:t>
      </w:r>
    </w:p>
    <w:p w:rsidR="00AA2EA9" w:rsidRDefault="00AA2EA9" w:rsidP="00AA2EA9">
      <w:pPr>
        <w:pStyle w:val="output"/>
      </w:pPr>
      <w:r>
        <w:t xml:space="preserve"> 7311 ?        S      0:00 /usr/local/nagios/bin/nagios -d /usr/local/nagios/etc/nagios.cfg</w:t>
      </w:r>
    </w:p>
    <w:p w:rsidR="00AA2EA9" w:rsidRDefault="00AA2EA9" w:rsidP="00AA2EA9">
      <w:pPr>
        <w:pStyle w:val="output"/>
      </w:pPr>
      <w:r>
        <w:t xml:space="preserve"> 7340 pts/0    R+     0:00 grep --color=auto nag</w:t>
      </w:r>
    </w:p>
    <w:p w:rsidR="00AA2EA9" w:rsidRDefault="00AA2EA9" w:rsidP="00AA2EA9">
      <w:pPr>
        <w:pStyle w:val="output"/>
      </w:pPr>
      <w:r>
        <w:t>[root@nagios local]# systemctl stop nagios</w:t>
      </w:r>
    </w:p>
    <w:p w:rsidR="00AA2EA9" w:rsidRDefault="00AA2EA9" w:rsidP="00AA2EA9">
      <w:pPr>
        <w:pStyle w:val="output"/>
      </w:pPr>
      <w:r>
        <w:t>[root@nagios local]# ps ax | grep nag</w:t>
      </w:r>
    </w:p>
    <w:p w:rsidR="00AA2EA9" w:rsidRDefault="00AA2EA9" w:rsidP="00AA2EA9">
      <w:pPr>
        <w:pStyle w:val="output"/>
      </w:pPr>
      <w:r>
        <w:t xml:space="preserve">  642 ?        Ss     0:00 avahi-daemon: running [nagios.local]</w:t>
      </w:r>
    </w:p>
    <w:p w:rsidR="00AA2EA9" w:rsidRDefault="00AA2EA9" w:rsidP="00AA2EA9">
      <w:pPr>
        <w:pStyle w:val="output"/>
      </w:pPr>
      <w:r>
        <w:t xml:space="preserve">  691 ?        Ssl    0:00 /usr/sbin/ModemManager</w:t>
      </w:r>
    </w:p>
    <w:p w:rsidR="00AA2EA9" w:rsidRDefault="00AA2EA9" w:rsidP="00AA2EA9">
      <w:pPr>
        <w:pStyle w:val="output"/>
      </w:pPr>
      <w:r>
        <w:t xml:space="preserve">  758 ?        Ssl    0:00 /usr/sbin/NetworkManager --no-daemon</w:t>
      </w:r>
    </w:p>
    <w:p w:rsidR="00AA2EA9" w:rsidRDefault="00AA2EA9" w:rsidP="00AA2EA9">
      <w:pPr>
        <w:pStyle w:val="output"/>
      </w:pPr>
      <w:r>
        <w:t xml:space="preserve"> 2886 ?        S      0:00 /sbin/dhclient -d -q -sf /usr/libexec/nm-dhcp-helper -pf /var/run/dhclient-enp0s3.pid -lf /var/lib/NetworkManager/dhclient-d39a7df5-4b02-4a24-83ae-0d83f5d11e6b-enp0s3.lease -cf /var/lib/NetworkManager/dhclient-enp0s3.conf enp0s3</w:t>
      </w:r>
    </w:p>
    <w:p w:rsidR="00AA2EA9" w:rsidRDefault="00AA2EA9" w:rsidP="00AA2EA9">
      <w:pPr>
        <w:pStyle w:val="output"/>
      </w:pPr>
      <w:r>
        <w:t xml:space="preserve"> 5004 ?        S      0:00 /sbin/dhclient -d -q -sf /usr/libexec/nm-dhcp-helper -pf /var/run/dhclient-enp0s8.pid -lf /var/lib/NetworkManager/dhclient-a9f5a9c1-1a83-4559-b153-54539203b873-enp0s8.lease -cf /var/lib/NetworkManager/dhclient-enp0s8.conf enp0s8</w:t>
      </w:r>
    </w:p>
    <w:p w:rsidR="00AA2EA9" w:rsidRDefault="00AA2EA9" w:rsidP="00AA2EA9">
      <w:pPr>
        <w:pStyle w:val="output"/>
      </w:pPr>
      <w:r>
        <w:t xml:space="preserve"> 7397 pts/0    R+     0:00 grep --color=auto nag</w:t>
      </w:r>
    </w:p>
    <w:p w:rsidR="00AA2EA9" w:rsidRDefault="00AA2EA9" w:rsidP="00AA2EA9">
      <w:pPr>
        <w:pStyle w:val="output"/>
      </w:pPr>
      <w:r>
        <w:t>[root@nagios local]#</w:t>
      </w:r>
    </w:p>
    <w:p w:rsidR="00AA2EA9" w:rsidRDefault="00AA2EA9" w:rsidP="00AA2EA9">
      <w:r>
        <w:t>When I have stop the nagios service all the nagios process has been stopped . again I have to start service ,</w:t>
      </w:r>
    </w:p>
    <w:p w:rsidR="00AA2EA9" w:rsidRDefault="00AA2EA9" w:rsidP="00AA2EA9">
      <w:pPr>
        <w:pStyle w:val="output"/>
      </w:pPr>
      <w:r>
        <w:t>[root@nagios local]# systemctl start nagios</w:t>
      </w:r>
    </w:p>
    <w:p w:rsidR="00AA2EA9" w:rsidRDefault="00AA2EA9" w:rsidP="00AA2EA9">
      <w:pPr>
        <w:pStyle w:val="output"/>
      </w:pPr>
      <w:r>
        <w:t>[root@nagios local]# systemctl status nagios</w:t>
      </w:r>
    </w:p>
    <w:p w:rsidR="00AA2EA9" w:rsidRDefault="00AA2EA9" w:rsidP="00AA2EA9">
      <w:pPr>
        <w:pStyle w:val="output"/>
      </w:pPr>
      <w:r>
        <w:t>● nagios.service - LSB: Starts and stops the Nagios monitoring server</w:t>
      </w:r>
    </w:p>
    <w:p w:rsidR="00AA2EA9" w:rsidRDefault="00AA2EA9" w:rsidP="00AA2EA9">
      <w:pPr>
        <w:pStyle w:val="output"/>
      </w:pPr>
      <w:r>
        <w:t xml:space="preserve">   Loaded: loaded (/etc/rc.d/init.d/nagios; bad; vendor preset: disabled)</w:t>
      </w:r>
    </w:p>
    <w:p w:rsidR="00AA2EA9" w:rsidRDefault="00AA2EA9" w:rsidP="00AA2EA9">
      <w:pPr>
        <w:pStyle w:val="output"/>
      </w:pPr>
      <w:r>
        <w:t xml:space="preserve">   Active: active (running) since Mon 2018-06-18 10:37:56 EDT; 2s ago</w:t>
      </w:r>
    </w:p>
    <w:p w:rsidR="00AA2EA9" w:rsidRDefault="00AA2EA9" w:rsidP="00AA2EA9">
      <w:pPr>
        <w:pStyle w:val="output"/>
      </w:pPr>
      <w:r>
        <w:t xml:space="preserve">     Docs: man:systemd-sysv-generator(8)</w:t>
      </w:r>
    </w:p>
    <w:p w:rsidR="00AA2EA9" w:rsidRDefault="00AA2EA9" w:rsidP="00AA2EA9">
      <w:pPr>
        <w:pStyle w:val="output"/>
      </w:pPr>
      <w:r>
        <w:t xml:space="preserve">  Process: 7376 ExecStop=/etc/rc.d/init.d/nagios stop (code=exited, status=0/SUCCESS)</w:t>
      </w:r>
    </w:p>
    <w:p w:rsidR="00AA2EA9" w:rsidRDefault="00AA2EA9" w:rsidP="00AA2EA9">
      <w:pPr>
        <w:pStyle w:val="output"/>
      </w:pPr>
      <w:r>
        <w:t xml:space="preserve">  Process: 7515 ExecStart=/etc/rc.d/init.d/nagios start (code=exited, status=0/SUCCESS)</w:t>
      </w:r>
    </w:p>
    <w:p w:rsidR="00AA2EA9" w:rsidRDefault="00AA2EA9" w:rsidP="00AA2EA9">
      <w:pPr>
        <w:pStyle w:val="output"/>
      </w:pPr>
      <w:r>
        <w:t xml:space="preserve">    Tasks: 8</w:t>
      </w:r>
    </w:p>
    <w:p w:rsidR="00AA2EA9" w:rsidRDefault="00AA2EA9" w:rsidP="00AA2EA9">
      <w:pPr>
        <w:pStyle w:val="output"/>
      </w:pPr>
      <w:r>
        <w:t xml:space="preserve">   CGroup: /system.slice/nagios.service</w:t>
      </w:r>
    </w:p>
    <w:p w:rsidR="00AA2EA9" w:rsidRDefault="00AA2EA9" w:rsidP="00AA2EA9">
      <w:pPr>
        <w:pStyle w:val="output"/>
      </w:pPr>
      <w:r>
        <w:t xml:space="preserve">           ├─7552 /usr/local/nagios/bin/nagios -d /usr/local/nagios/etc/nagios.cfg</w:t>
      </w:r>
    </w:p>
    <w:p w:rsidR="00AA2EA9" w:rsidRDefault="00AA2EA9" w:rsidP="00AA2EA9">
      <w:pPr>
        <w:pStyle w:val="output"/>
      </w:pPr>
      <w:r>
        <w:t xml:space="preserve">           ├─7555 /usr/local/nagios/bin/nagios --worker /usr/local/nagios/var/rw/nagios.qh</w:t>
      </w:r>
    </w:p>
    <w:p w:rsidR="00AA2EA9" w:rsidRDefault="00AA2EA9" w:rsidP="00AA2EA9">
      <w:pPr>
        <w:pStyle w:val="output"/>
      </w:pPr>
      <w:r>
        <w:t xml:space="preserve">           ├─7556 /usr/local/nagios/bin/nagios --worker /usr/local/nagios/var/rw/nagios.qh</w:t>
      </w:r>
    </w:p>
    <w:p w:rsidR="00AA2EA9" w:rsidRDefault="00AA2EA9" w:rsidP="00AA2EA9">
      <w:pPr>
        <w:pStyle w:val="output"/>
      </w:pPr>
      <w:r>
        <w:t xml:space="preserve">           ├─7557 /usr/local/nagios/bin/nagios --worker /usr/local/nagios/var/rw/nagios.qh</w:t>
      </w:r>
    </w:p>
    <w:p w:rsidR="00AA2EA9" w:rsidRDefault="00AA2EA9" w:rsidP="00AA2EA9">
      <w:pPr>
        <w:pStyle w:val="output"/>
      </w:pPr>
      <w:r>
        <w:t xml:space="preserve">           ├─7558 /usr/local/nagios/bin/nagios --worker /usr/local/nagios/var/rw/nagios.qh</w:t>
      </w:r>
    </w:p>
    <w:p w:rsidR="00AA2EA9" w:rsidRDefault="00AA2EA9" w:rsidP="00AA2EA9">
      <w:pPr>
        <w:pStyle w:val="output"/>
      </w:pPr>
      <w:r>
        <w:t xml:space="preserve">           ├─7564 /usr/local/nagios/bin/nagios -d /usr/local/nagios/etc/nagios.cfg</w:t>
      </w:r>
    </w:p>
    <w:p w:rsidR="00AA2EA9" w:rsidRDefault="00AA2EA9" w:rsidP="00AA2EA9">
      <w:pPr>
        <w:pStyle w:val="output"/>
      </w:pPr>
      <w:r>
        <w:lastRenderedPageBreak/>
        <w:t xml:space="preserve">           ├─7565 /usr/local/nagios/libexec/../libexec/check_ping -H localhost -w 2000.00,80% -c 5000.0,100% ...</w:t>
      </w:r>
    </w:p>
    <w:p w:rsidR="00AA2EA9" w:rsidRDefault="00AA2EA9" w:rsidP="00AA2EA9">
      <w:pPr>
        <w:pStyle w:val="output"/>
      </w:pPr>
      <w:r>
        <w:t xml:space="preserve">           └─7566 /sbin/ping6 -n -U -W 30 -c 5 localhost</w:t>
      </w:r>
    </w:p>
    <w:p w:rsidR="00AA2EA9" w:rsidRDefault="00AA2EA9" w:rsidP="00AA2EA9">
      <w:pPr>
        <w:pStyle w:val="output"/>
      </w:pPr>
    </w:p>
    <w:p w:rsidR="00AA2EA9" w:rsidRDefault="00AA2EA9" w:rsidP="00AA2EA9">
      <w:pPr>
        <w:pStyle w:val="output"/>
      </w:pPr>
      <w:r>
        <w:t>Jun 18 10:37:56 nagios.zippyops.com systemd[1]: Starting LSB: Starts and stops the Nagios monitoring server...</w:t>
      </w:r>
    </w:p>
    <w:p w:rsidR="00AA2EA9" w:rsidRDefault="00AA2EA9" w:rsidP="00AA2EA9">
      <w:pPr>
        <w:pStyle w:val="output"/>
      </w:pPr>
      <w:r>
        <w:t>Jun 18 10:37:56 nagios.zippyops.com su[7522]: (to nagios) root on none</w:t>
      </w:r>
    </w:p>
    <w:p w:rsidR="00AA2EA9" w:rsidRDefault="00AA2EA9" w:rsidP="00AA2EA9">
      <w:pPr>
        <w:pStyle w:val="output"/>
      </w:pPr>
      <w:r>
        <w:t>Jun 18 10:37:56 nagios.zippyops.com su[7542]: (to nagios) root on none</w:t>
      </w:r>
    </w:p>
    <w:p w:rsidR="00AA2EA9" w:rsidRDefault="00AA2EA9" w:rsidP="00AA2EA9">
      <w:pPr>
        <w:pStyle w:val="output"/>
      </w:pPr>
      <w:r>
        <w:t>Jun 18 10:37:56 nagios.zippyops.com nagios[7515]: Starting nagios: done.</w:t>
      </w:r>
    </w:p>
    <w:p w:rsidR="00AA2EA9" w:rsidRDefault="00AA2EA9" w:rsidP="00AA2EA9">
      <w:pPr>
        <w:pStyle w:val="output"/>
      </w:pPr>
      <w:r>
        <w:t>Jun 18 10:37:56 nagios.zippyops.com systemd[1]: Started LSB: Starts and stops the Nagios monitoring server.</w:t>
      </w:r>
    </w:p>
    <w:p w:rsidR="00AA2EA9" w:rsidRDefault="00AA2EA9" w:rsidP="00AA2EA9">
      <w:pPr>
        <w:pStyle w:val="output"/>
      </w:pPr>
      <w:r>
        <w:t>[root@nagios local]#</w:t>
      </w:r>
    </w:p>
    <w:p w:rsidR="00AA2EA9" w:rsidRDefault="00AA2EA9" w:rsidP="00AA2EA9">
      <w:r>
        <w:t>Now I am going to check nagios log ,</w:t>
      </w:r>
    </w:p>
    <w:p w:rsidR="00AA2EA9" w:rsidRDefault="00AA2EA9" w:rsidP="00AA2EA9">
      <w:pPr>
        <w:pStyle w:val="output"/>
      </w:pPr>
      <w:r>
        <w:t>[root@nagios local]# cd /var/lo</w:t>
      </w:r>
    </w:p>
    <w:p w:rsidR="00AA2EA9" w:rsidRDefault="00AA2EA9" w:rsidP="00AA2EA9">
      <w:pPr>
        <w:pStyle w:val="output"/>
      </w:pPr>
      <w:r>
        <w:t xml:space="preserve">local/ lock/  log/   </w:t>
      </w:r>
    </w:p>
    <w:p w:rsidR="00AA2EA9" w:rsidRDefault="00AA2EA9" w:rsidP="00AA2EA9">
      <w:pPr>
        <w:pStyle w:val="output"/>
      </w:pPr>
      <w:r>
        <w:t>[root@nagios local]# cd /var/log/</w:t>
      </w:r>
    </w:p>
    <w:p w:rsidR="00AA2EA9" w:rsidRDefault="00AA2EA9" w:rsidP="00AA2EA9">
      <w:pPr>
        <w:pStyle w:val="output"/>
      </w:pPr>
      <w:r>
        <w:t>[root@nagios log]# ls</w:t>
      </w:r>
    </w:p>
    <w:p w:rsidR="00AA2EA9" w:rsidRDefault="00AA2EA9" w:rsidP="00AA2EA9">
      <w:pPr>
        <w:pStyle w:val="output"/>
      </w:pPr>
      <w:r>
        <w:t>anaconda           chrony              httpd              rhsm                 vboxadd-setup.log</w:t>
      </w:r>
    </w:p>
    <w:p w:rsidR="00AA2EA9" w:rsidRDefault="00AA2EA9" w:rsidP="00AA2EA9">
      <w:pPr>
        <w:pStyle w:val="output"/>
      </w:pPr>
      <w:r>
        <w:t>audit              cron                lastlog            sa                   vboxadd-setup.log.1</w:t>
      </w:r>
    </w:p>
    <w:p w:rsidR="00AA2EA9" w:rsidRDefault="00AA2EA9" w:rsidP="00AA2EA9">
      <w:pPr>
        <w:pStyle w:val="output"/>
      </w:pPr>
      <w:r>
        <w:t>boot.log           cron-20180617       libvirt            samba                vboxadd-setup.log.2</w:t>
      </w:r>
    </w:p>
    <w:p w:rsidR="00AA2EA9" w:rsidRDefault="00AA2EA9" w:rsidP="00AA2EA9">
      <w:pPr>
        <w:pStyle w:val="output"/>
      </w:pPr>
      <w:r>
        <w:t>boot.log-20180611  cups                maillog            secure               wpa_supplicant.log</w:t>
      </w:r>
    </w:p>
    <w:p w:rsidR="00AA2EA9" w:rsidRDefault="00AA2EA9" w:rsidP="00AA2EA9">
      <w:pPr>
        <w:pStyle w:val="output"/>
      </w:pPr>
      <w:r>
        <w:t>boot.log-20180612  dmesg               maillog-20180617   secure-20180617      wtmp</w:t>
      </w:r>
    </w:p>
    <w:p w:rsidR="00AA2EA9" w:rsidRDefault="00AA2EA9" w:rsidP="00AA2EA9">
      <w:pPr>
        <w:pStyle w:val="output"/>
      </w:pPr>
      <w:r>
        <w:t>boot.log-20180613  dmesg.old           messages           speech-dispatcher    Xorg.0.log</w:t>
      </w:r>
    </w:p>
    <w:p w:rsidR="00AA2EA9" w:rsidRDefault="00AA2EA9" w:rsidP="00AA2EA9">
      <w:pPr>
        <w:pStyle w:val="output"/>
      </w:pPr>
      <w:r>
        <w:t>boot.log-20180614  firewalld           messages-20180617  spooler              Xorg.0.log.old</w:t>
      </w:r>
    </w:p>
    <w:p w:rsidR="00AA2EA9" w:rsidRDefault="00AA2EA9" w:rsidP="00AA2EA9">
      <w:pPr>
        <w:pStyle w:val="output"/>
      </w:pPr>
      <w:r>
        <w:t>boot.log-20180615  gdm                 nagios             spooler-20180617     Xorg.9.log</w:t>
      </w:r>
    </w:p>
    <w:p w:rsidR="00AA2EA9" w:rsidRDefault="00AA2EA9" w:rsidP="00AA2EA9">
      <w:pPr>
        <w:pStyle w:val="output"/>
      </w:pPr>
      <w:r>
        <w:t>boot.log-20180617  glusterfs           pluto              tallylog             yum.log</w:t>
      </w:r>
    </w:p>
    <w:p w:rsidR="00AA2EA9" w:rsidRDefault="00AA2EA9" w:rsidP="00AA2EA9">
      <w:pPr>
        <w:pStyle w:val="output"/>
      </w:pPr>
      <w:r>
        <w:t>boot.log-20180618  grubby              ppp                tuned</w:t>
      </w:r>
    </w:p>
    <w:p w:rsidR="00AA2EA9" w:rsidRDefault="00AA2EA9" w:rsidP="00AA2EA9">
      <w:pPr>
        <w:pStyle w:val="output"/>
      </w:pPr>
      <w:r>
        <w:t>btmp               grubby_prune_debug  qemu-ga            vboxadd-install.log</w:t>
      </w:r>
    </w:p>
    <w:p w:rsidR="00AA2EA9" w:rsidRDefault="00AA2EA9" w:rsidP="00AA2EA9">
      <w:pPr>
        <w:pStyle w:val="output"/>
      </w:pPr>
      <w:r>
        <w:t>[root@nagios log]# cd nagios/</w:t>
      </w:r>
    </w:p>
    <w:p w:rsidR="00AA2EA9" w:rsidRDefault="00AA2EA9" w:rsidP="00AA2EA9">
      <w:pPr>
        <w:pStyle w:val="output"/>
      </w:pPr>
      <w:r>
        <w:t>[root@nagios nagios]# ls</w:t>
      </w:r>
    </w:p>
    <w:p w:rsidR="00AA2EA9" w:rsidRDefault="00AA2EA9" w:rsidP="00AA2EA9">
      <w:pPr>
        <w:pStyle w:val="output"/>
      </w:pPr>
      <w:r>
        <w:t>nagios.log</w:t>
      </w:r>
    </w:p>
    <w:p w:rsidR="00AA2EA9" w:rsidRDefault="00AA2EA9" w:rsidP="00AA2EA9">
      <w:r>
        <w:t>I have to check nagios.log file ,</w:t>
      </w:r>
    </w:p>
    <w:p w:rsidR="00AA2EA9" w:rsidRDefault="00AA2EA9" w:rsidP="00AA2EA9">
      <w:pPr>
        <w:pStyle w:val="output"/>
      </w:pPr>
      <w:r>
        <w:t xml:space="preserve">[root@nagios nagios]# cat nagios.log </w:t>
      </w:r>
    </w:p>
    <w:p w:rsidR="00AA2EA9" w:rsidRDefault="00AA2EA9" w:rsidP="00AA2EA9">
      <w:pPr>
        <w:pStyle w:val="output"/>
      </w:pPr>
      <w:r>
        <w:t>[1528909598] Nagios 4.3.4 starting... (PID=1340)</w:t>
      </w:r>
    </w:p>
    <w:p w:rsidR="00AA2EA9" w:rsidRDefault="00AA2EA9" w:rsidP="00AA2EA9">
      <w:pPr>
        <w:pStyle w:val="output"/>
      </w:pPr>
      <w:r>
        <w:t>[1528909598] Local time is Wed Jun 13 13:06:38 EDT 2018</w:t>
      </w:r>
    </w:p>
    <w:p w:rsidR="00AA2EA9" w:rsidRDefault="00AA2EA9" w:rsidP="00AA2EA9">
      <w:pPr>
        <w:pStyle w:val="output"/>
      </w:pPr>
      <w:r>
        <w:t>[1528909598] LOG VERSION: 2.0</w:t>
      </w:r>
    </w:p>
    <w:p w:rsidR="00AA2EA9" w:rsidRDefault="00AA2EA9" w:rsidP="00AA2EA9">
      <w:pPr>
        <w:pStyle w:val="output"/>
      </w:pPr>
      <w:r>
        <w:t>[1528909598] qh: Socket '/usr/local/nagios/var/rw/nagios.qh' successfully initialized</w:t>
      </w:r>
    </w:p>
    <w:p w:rsidR="00AA2EA9" w:rsidRDefault="00AA2EA9" w:rsidP="00AA2EA9">
      <w:pPr>
        <w:pStyle w:val="output"/>
      </w:pPr>
      <w:r>
        <w:t>[1528909598] qh: core query handler registered</w:t>
      </w:r>
    </w:p>
    <w:p w:rsidR="00AA2EA9" w:rsidRDefault="00AA2EA9" w:rsidP="00AA2EA9">
      <w:pPr>
        <w:pStyle w:val="output"/>
      </w:pPr>
      <w:r>
        <w:t>[1528909598] nerd: Channel hostchecks registered successfully</w:t>
      </w:r>
    </w:p>
    <w:p w:rsidR="00AA2EA9" w:rsidRDefault="00AA2EA9" w:rsidP="00AA2EA9">
      <w:pPr>
        <w:pStyle w:val="output"/>
      </w:pPr>
      <w:r>
        <w:t>[1528909598] nerd: Channel servicechecks registered successfully</w:t>
      </w:r>
    </w:p>
    <w:p w:rsidR="00AA2EA9" w:rsidRDefault="00AA2EA9" w:rsidP="00AA2EA9">
      <w:pPr>
        <w:pStyle w:val="output"/>
      </w:pPr>
      <w:r>
        <w:t>[1528909598] nerd: Channel opathchecks registered successfully</w:t>
      </w:r>
    </w:p>
    <w:p w:rsidR="00AA2EA9" w:rsidRDefault="00AA2EA9" w:rsidP="00AA2EA9">
      <w:pPr>
        <w:pStyle w:val="output"/>
      </w:pPr>
      <w:r>
        <w:t>[1528909598] nerd: Fully initialized and ready to rock!</w:t>
      </w:r>
    </w:p>
    <w:p w:rsidR="00AA2EA9" w:rsidRDefault="00AA2EA9" w:rsidP="00AA2EA9">
      <w:pPr>
        <w:pStyle w:val="output"/>
      </w:pPr>
      <w:r>
        <w:t>[1528909598] wproc: Successfully registered manager as @wproc with query handler</w:t>
      </w:r>
    </w:p>
    <w:p w:rsidR="00AA2EA9" w:rsidRDefault="00AA2EA9" w:rsidP="00AA2EA9">
      <w:pPr>
        <w:pStyle w:val="output"/>
      </w:pPr>
      <w:r>
        <w:t>[1528909598] wproc: Registry request: name=Core Worker 1361;pid=1361</w:t>
      </w:r>
    </w:p>
    <w:p w:rsidR="00AA2EA9" w:rsidRDefault="00AA2EA9" w:rsidP="00AA2EA9">
      <w:pPr>
        <w:pStyle w:val="output"/>
      </w:pPr>
      <w:r>
        <w:t>[1528909598] wproc: Registry request: name=Core Worker 1360;pid=1360</w:t>
      </w:r>
    </w:p>
    <w:p w:rsidR="00AA2EA9" w:rsidRDefault="00AA2EA9" w:rsidP="00AA2EA9">
      <w:pPr>
        <w:pStyle w:val="output"/>
      </w:pPr>
      <w:r>
        <w:t>[1528909598] wproc: Registry request: name=Core Worker 1359;pid=1359</w:t>
      </w:r>
    </w:p>
    <w:p w:rsidR="00AA2EA9" w:rsidRDefault="00AA2EA9" w:rsidP="00AA2EA9">
      <w:pPr>
        <w:pStyle w:val="output"/>
      </w:pPr>
      <w:r>
        <w:t>[1528909598] wproc: Registry request: name=Core Worker 1358;pid=1358</w:t>
      </w:r>
    </w:p>
    <w:p w:rsidR="00AA2EA9" w:rsidRDefault="00AA2EA9" w:rsidP="00AA2EA9">
      <w:pPr>
        <w:pStyle w:val="output"/>
      </w:pPr>
      <w:r>
        <w:t>[1528909604] Error: Unable to rename file '/usr/local/nagios/var/tempfileh9hlFq' to '/var/run/nagios/status.dat': No such file or directory</w:t>
      </w:r>
    </w:p>
    <w:p w:rsidR="00AA2EA9" w:rsidRDefault="00AA2EA9" w:rsidP="00AA2EA9">
      <w:pPr>
        <w:pStyle w:val="output"/>
      </w:pPr>
      <w:r>
        <w:t>[1528909604] Error: Unable to update status data file '/var/run/nagios/status.dat': No such file or directory</w:t>
      </w:r>
    </w:p>
    <w:p w:rsidR="00AA2EA9" w:rsidRDefault="00AA2EA9" w:rsidP="00AA2EA9">
      <w:pPr>
        <w:pStyle w:val="output"/>
      </w:pPr>
      <w:r>
        <w:t>[1528909604] Successfully launched command file worker with pid 1618</w:t>
      </w:r>
    </w:p>
    <w:p w:rsidR="00AA2EA9" w:rsidRDefault="00AA2EA9" w:rsidP="00AA2EA9">
      <w:pPr>
        <w:pStyle w:val="output"/>
      </w:pPr>
      <w:r>
        <w:t>[1528909608] Error: Unable to rename file '/usr/local/nagios/var/tempfile3U3U6Q' to '/var/run/nagios/status.dat': No such file or directory</w:t>
      </w:r>
    </w:p>
    <w:p w:rsidR="00AA2EA9" w:rsidRDefault="00AA2EA9" w:rsidP="00AA2EA9">
      <w:pPr>
        <w:pStyle w:val="output"/>
      </w:pPr>
      <w:r>
        <w:lastRenderedPageBreak/>
        <w:t>[1528909608] Error: Unable to update status data file '/var/run/nagios/status.dat': No such file or directory</w:t>
      </w:r>
    </w:p>
    <w:p w:rsidR="00AA2EA9" w:rsidRDefault="00AA2EA9" w:rsidP="00AA2EA9">
      <w:pPr>
        <w:pStyle w:val="output"/>
      </w:pPr>
      <w:r>
        <w:t>[1528909618] Error: Unable to rename file '/usr/local/nagios/var/tempfilerCCRVK' to '/var/run/nagios/status.dat': No such file or directory</w:t>
      </w:r>
    </w:p>
    <w:p w:rsidR="00AA2EA9" w:rsidRDefault="00AA2EA9" w:rsidP="00AA2EA9">
      <w:pPr>
        <w:pStyle w:val="output"/>
      </w:pPr>
      <w:r>
        <w:t>[1528909618] Error: Unable to update status data file '/var/run/nagios/status.dat': No such file or directory</w:t>
      </w:r>
    </w:p>
    <w:p w:rsidR="00AA2EA9" w:rsidRDefault="00AA2EA9" w:rsidP="00AA2EA9">
      <w:pPr>
        <w:pStyle w:val="output"/>
      </w:pPr>
      <w:r>
        <w:t>[1528909628] Error: Unable to rename file '/usr/local/nagios/var/tempfiledGNm87' to '/var/run/nagios/status.dat': No such file or directory</w:t>
      </w:r>
    </w:p>
    <w:p w:rsidR="00AA2EA9" w:rsidRDefault="00AA2EA9" w:rsidP="00AA2EA9">
      <w:pPr>
        <w:pStyle w:val="output"/>
      </w:pPr>
      <w:r>
        <w:t>[1528909628] Error: Unable to update status data file '/var/run/nagios/status.dat': No such file or directory</w:t>
      </w:r>
    </w:p>
    <w:p w:rsidR="00AA2EA9" w:rsidRDefault="00AA2EA9" w:rsidP="00AA2EA9">
      <w:pPr>
        <w:pStyle w:val="output"/>
      </w:pPr>
      <w:r>
        <w:t>[1528909638] Error: Unable to rename file '/usr/local/nagios/var/tempfileSbwbIY' to '/var/run/nagios/status.dat': No such file or directory</w:t>
      </w:r>
    </w:p>
    <w:p w:rsidR="00AA2EA9" w:rsidRDefault="00AA2EA9" w:rsidP="00AA2EA9">
      <w:pPr>
        <w:pStyle w:val="output"/>
      </w:pPr>
      <w:r>
        <w:t>[1528909638] Error: Unable to update status data file '/var/run/nagios/status.dat': No such file or directory</w:t>
      </w:r>
    </w:p>
    <w:p w:rsidR="00AA2EA9" w:rsidRDefault="00AA2EA9" w:rsidP="00AA2EA9">
      <w:pPr>
        <w:pStyle w:val="output"/>
      </w:pPr>
      <w:r>
        <w:t>[1528909648] Error: Unable to rename file '/usr/local/nagios/var/tempfile8W9hFi' to '/var/run/nagios/status.dat': No such file or directory</w:t>
      </w:r>
    </w:p>
    <w:p w:rsidR="00AA2EA9" w:rsidRDefault="00AA2EA9" w:rsidP="00AA2EA9">
      <w:pPr>
        <w:pStyle w:val="output"/>
      </w:pPr>
      <w:r>
        <w:t>[1528909648] Error: Unable to update status data file '/var/run/nagios/status.dat': No such file or directory</w:t>
      </w:r>
    </w:p>
    <w:p w:rsidR="00AA2EA9" w:rsidRDefault="00AA2EA9" w:rsidP="00AA2EA9">
      <w:pPr>
        <w:pStyle w:val="output"/>
      </w:pPr>
      <w:r>
        <w:t>[1528909658] Error: Unable to rename file '/usr/local/nagios/var/tempfilegsCLZ5' to '/var/run/nagios/status.dat': No such file or directory</w:t>
      </w:r>
    </w:p>
    <w:p w:rsidR="00AA2EA9" w:rsidRDefault="00AA2EA9" w:rsidP="00AA2EA9">
      <w:pPr>
        <w:pStyle w:val="output"/>
      </w:pPr>
      <w:r>
        <w:t>[1528909658] Error: Unable to update status data file '/var/run/nagios/status.dat': No such file or directory</w:t>
      </w:r>
    </w:p>
    <w:p w:rsidR="00AA2EA9" w:rsidRDefault="00AA2EA9" w:rsidP="00AA2EA9">
      <w:pPr>
        <w:pStyle w:val="output"/>
      </w:pPr>
      <w:r>
        <w:t>[1528909668] Error: Unable to rename file '/usr/local/nagios/var/tempfilehTErHm' to '/var/run/nagios/status.dat': No such file or directory</w:t>
      </w:r>
    </w:p>
    <w:p w:rsidR="00AA2EA9" w:rsidRDefault="00AA2EA9" w:rsidP="00AA2EA9">
      <w:pPr>
        <w:pStyle w:val="output"/>
      </w:pPr>
      <w:r>
        <w:t>[1528909668] Error: Unable to update status data file '/var/run/nagios/status.dat': No such file or directory</w:t>
      </w:r>
    </w:p>
    <w:p w:rsidR="00AA2EA9" w:rsidRDefault="00AA2EA9" w:rsidP="00AA2EA9">
      <w:pPr>
        <w:pStyle w:val="output"/>
      </w:pPr>
      <w:r>
        <w:t>[1528909678] Error: Unable to rename file '/usr/local/nagios/var/tempfilenKEmM6' to '/var/run/nagios/status.dat': No such file or directory</w:t>
      </w:r>
    </w:p>
    <w:p w:rsidR="00AA2EA9" w:rsidRDefault="00AA2EA9" w:rsidP="00AA2EA9">
      <w:pPr>
        <w:pStyle w:val="output"/>
      </w:pPr>
      <w:r>
        <w:t>[1528909678] Error: Unable to update status data file '/var/run/nagios/status.dat': No such file or directory</w:t>
      </w:r>
    </w:p>
    <w:p w:rsidR="00AA2EA9" w:rsidRDefault="00AA2EA9" w:rsidP="00AA2EA9">
      <w:pPr>
        <w:pStyle w:val="output"/>
      </w:pPr>
      <w:r>
        <w:t>[1528909688] Error: Unable to rename file '/usr/local/nagios/var/tempfileL8YGek' to '/var/run/nagios/status.dat': No such file or directory</w:t>
      </w:r>
    </w:p>
    <w:p w:rsidR="00AA2EA9" w:rsidRDefault="00AA2EA9" w:rsidP="00AA2EA9">
      <w:pPr>
        <w:pStyle w:val="output"/>
      </w:pPr>
      <w:r>
        <w:t>[1528909688] Error: Unable to update status data file '/var/run/nagios/status.dat': No such file or directory</w:t>
      </w:r>
    </w:p>
    <w:p w:rsidR="00AA2EA9" w:rsidRDefault="00AA2EA9" w:rsidP="00AA2EA9">
      <w:pPr>
        <w:pStyle w:val="output"/>
      </w:pPr>
      <w:r>
        <w:t>[1528909698] Error: Unable to rename file '/usr/local/nagios/var/tempfileFYic40' to '/var/run/nagios/status.dat': No such file or directory</w:t>
      </w:r>
    </w:p>
    <w:p w:rsidR="00AA2EA9" w:rsidRDefault="00AA2EA9" w:rsidP="00AA2EA9">
      <w:pPr>
        <w:pStyle w:val="output"/>
      </w:pPr>
      <w:r>
        <w:t>[1528909698] Error: Unable to update status data file '/var/run/nagios/status.dat': No such file or directory</w:t>
      </w:r>
    </w:p>
    <w:p w:rsidR="00AA2EA9" w:rsidRDefault="00AA2EA9" w:rsidP="00AA2EA9">
      <w:pPr>
        <w:pStyle w:val="output"/>
      </w:pPr>
      <w:r>
        <w:t>[1528909708] Error: Unable to rename file '/usr/local/nagios/var/tempfilewQ95gb' to '/var/run/nagios/status.dat': No such file or directory</w:t>
      </w:r>
    </w:p>
    <w:p w:rsidR="00AA2EA9" w:rsidRDefault="00AA2EA9" w:rsidP="00AA2EA9">
      <w:pPr>
        <w:pStyle w:val="output"/>
      </w:pPr>
      <w:r>
        <w:t>[1528909708] Error: Unable to update status data file '/var/run/nagios/status.dat': No such file or directory</w:t>
      </w:r>
    </w:p>
    <w:p w:rsidR="00AA2EA9" w:rsidRDefault="00AA2EA9" w:rsidP="00AA2EA9">
      <w:pPr>
        <w:pStyle w:val="output"/>
      </w:pPr>
      <w:r>
        <w:t>[1528909718] Error: Unable to rename file '/usr/local/nagios/var/tempfiletaSbRO' to '/var/run/nagios/status.dat': No such file or directory</w:t>
      </w:r>
    </w:p>
    <w:p w:rsidR="00AA2EA9" w:rsidRDefault="00AA2EA9" w:rsidP="00AA2EA9">
      <w:pPr>
        <w:pStyle w:val="output"/>
      </w:pPr>
      <w:r>
        <w:t>[1528909718] Error: Unable to update status data file '/var/run/nagios/status.dat': No such file or directory</w:t>
      </w:r>
    </w:p>
    <w:p w:rsidR="00AA2EA9" w:rsidRDefault="00AA2EA9" w:rsidP="00AA2EA9">
      <w:pPr>
        <w:pStyle w:val="output"/>
      </w:pPr>
      <w:r>
        <w:t>[1528909728] Error: Unable to rename file '/usr/local/nagios/var/tempfiledpzvOV' to '/var/run/nagios/status.dat': No such file or directory</w:t>
      </w:r>
    </w:p>
    <w:p w:rsidR="00AA2EA9" w:rsidRDefault="00AA2EA9" w:rsidP="00AA2EA9">
      <w:pPr>
        <w:pStyle w:val="output"/>
      </w:pPr>
      <w:r>
        <w:t>[1528909728] Error: Unable to update status data file '/var/run/nagios/status.dat': No such file or directory</w:t>
      </w:r>
    </w:p>
    <w:p w:rsidR="00AA2EA9" w:rsidRDefault="00AA2EA9" w:rsidP="00AA2EA9">
      <w:pPr>
        <w:pStyle w:val="output"/>
      </w:pPr>
      <w:r>
        <w:t>[1528909738] Error: Unable to rename file '/usr/local/nagios/var/tempfilec0VX8v' to '/var/run/nagios/status.dat': No such file or directory</w:t>
      </w:r>
    </w:p>
    <w:p w:rsidR="00AA2EA9" w:rsidRDefault="00AA2EA9" w:rsidP="00AA2EA9">
      <w:pPr>
        <w:pStyle w:val="output"/>
      </w:pPr>
      <w:r>
        <w:t>[1528909738] Error: Unable to update status data file '/var/run/nagios/status.dat': No such file or directory</w:t>
      </w:r>
    </w:p>
    <w:p w:rsidR="00AA2EA9" w:rsidRDefault="00AA2EA9" w:rsidP="00AA2EA9">
      <w:pPr>
        <w:pStyle w:val="output"/>
      </w:pPr>
      <w:r>
        <w:t>[1528909748] Error: Unable to rename file '/usr/local/nagios/var/tempfileia41Pz' to '/var/run/nagios/status.dat': No such file or directory</w:t>
      </w:r>
    </w:p>
    <w:p w:rsidR="00AA2EA9" w:rsidRDefault="00AA2EA9" w:rsidP="00AA2EA9">
      <w:pPr>
        <w:pStyle w:val="output"/>
      </w:pPr>
      <w:r>
        <w:t>[1528909748] Error: Unable to update status data file '/var/run/nagios/status.dat': No such file or directory</w:t>
      </w:r>
    </w:p>
    <w:p w:rsidR="00AA2EA9" w:rsidRDefault="00AA2EA9" w:rsidP="00AA2EA9">
      <w:pPr>
        <w:pStyle w:val="output"/>
      </w:pPr>
      <w:r>
        <w:t>[1528909758] Error: Unable to rename file '/usr/local/nagios/var/tempfilec9JUT6' to '/var/run/nagios/status.dat': No such file or directory</w:t>
      </w:r>
    </w:p>
    <w:p w:rsidR="00AA2EA9" w:rsidRDefault="00AA2EA9" w:rsidP="00AA2EA9">
      <w:pPr>
        <w:pStyle w:val="output"/>
      </w:pPr>
      <w:r>
        <w:lastRenderedPageBreak/>
        <w:t>[1528909758] Error: Unable to update status data file '/var/run/nagios/status.dat': No such file or directory</w:t>
      </w:r>
    </w:p>
    <w:p w:rsidR="00AA2EA9" w:rsidRDefault="00AA2EA9" w:rsidP="00AA2EA9">
      <w:pPr>
        <w:pStyle w:val="output"/>
      </w:pPr>
      <w:r>
        <w:t>[1528909768] Error: Unable to rename file '/usr/local/nagios/var/tempfileKJY1k7' to '/var/run/nagios/status.dat': No such file or directory</w:t>
      </w:r>
    </w:p>
    <w:p w:rsidR="00AA2EA9" w:rsidRDefault="00AA2EA9" w:rsidP="00AA2EA9">
      <w:pPr>
        <w:pStyle w:val="output"/>
      </w:pPr>
      <w:r>
        <w:t>[1528909768] Error: Unable to update status data file '/var/run/nagios/status.dat': No such file or directory</w:t>
      </w:r>
    </w:p>
    <w:p w:rsidR="00AA2EA9" w:rsidRDefault="00AA2EA9" w:rsidP="00AA2EA9">
      <w:pPr>
        <w:pStyle w:val="output"/>
      </w:pPr>
      <w:r>
        <w:t>[1528909778] Error: Unable to rename file '/usr/local/nagios/var/tempfileoXtZ8A' to '/var/run/nagios/status.dat': No such file or directory</w:t>
      </w:r>
    </w:p>
    <w:p w:rsidR="00AA2EA9" w:rsidRDefault="00AA2EA9" w:rsidP="00AA2EA9">
      <w:pPr>
        <w:pStyle w:val="output"/>
      </w:pPr>
      <w:r>
        <w:t>[1528909778] Error: Unable to update status data file '/var/run/nagios/status.dat': No such file or directory</w:t>
      </w:r>
    </w:p>
    <w:p w:rsidR="00AA2EA9" w:rsidRDefault="00AA2EA9" w:rsidP="00AA2EA9">
      <w:pPr>
        <w:pStyle w:val="output"/>
      </w:pPr>
      <w:r>
        <w:t>[1528909788] Error: Unable to rename file '/usr/local/nagios/var/tempfilefUr5iy' to '/var/run/nagios/status.dat': No such file or directory</w:t>
      </w:r>
    </w:p>
    <w:p w:rsidR="00AA2EA9" w:rsidRDefault="00AA2EA9" w:rsidP="00AA2EA9">
      <w:pPr>
        <w:pStyle w:val="output"/>
      </w:pPr>
      <w:r>
        <w:t>[1528909788] Error: Unable to update status data file '/var/run/nagios/status.dat': No such file or directory</w:t>
      </w:r>
    </w:p>
    <w:p w:rsidR="00AA2EA9" w:rsidRDefault="00AA2EA9" w:rsidP="00AA2EA9">
      <w:pPr>
        <w:pStyle w:val="output"/>
      </w:pPr>
      <w:r>
        <w:t>[1528909798] Error: Unable to rename file '/usr/local/nagios/var/tempfileG7p4PY' to '/var/run/nagios/status.dat': No such file or directory</w:t>
      </w:r>
    </w:p>
    <w:p w:rsidR="00AA2EA9" w:rsidRDefault="00AA2EA9" w:rsidP="00AA2EA9">
      <w:pPr>
        <w:pStyle w:val="output"/>
      </w:pPr>
      <w:r>
        <w:t>[1528909798] Error: Unable to update status data file '/var/run/nagios/status.dat': No such file or directory</w:t>
      </w:r>
    </w:p>
    <w:p w:rsidR="00AA2EA9" w:rsidRDefault="00AA2EA9" w:rsidP="00AA2EA9">
      <w:pPr>
        <w:pStyle w:val="output"/>
      </w:pPr>
      <w:r>
        <w:t>[1528909808] Error: Unable to rename file '/usr/local/nagios/var/tempfileOXc9LS' to '/var/run/nagios/status.dat': No such file or directory</w:t>
      </w:r>
    </w:p>
    <w:p w:rsidR="00AA2EA9" w:rsidRDefault="00AA2EA9" w:rsidP="00AA2EA9">
      <w:pPr>
        <w:pStyle w:val="output"/>
      </w:pPr>
      <w:r>
        <w:t>[1528909808] Error: Unable to update status data file '/var/run/nagios/status.dat': No such file or directory</w:t>
      </w:r>
    </w:p>
    <w:p w:rsidR="00AA2EA9" w:rsidRDefault="00AA2EA9" w:rsidP="00AA2EA9">
      <w:pPr>
        <w:pStyle w:val="output"/>
      </w:pPr>
      <w:r>
        <w:t>[1528909818] Error: Unable to rename file '/usr/local/nagios/var/tempfilezQVC5f' to '/var/run/nagios/status.dat': No such file or directory</w:t>
      </w:r>
    </w:p>
    <w:p w:rsidR="00AA2EA9" w:rsidRDefault="00AA2EA9" w:rsidP="00AA2EA9">
      <w:pPr>
        <w:pStyle w:val="output"/>
      </w:pPr>
      <w:r>
        <w:t>[1528909818] Error: Unable to update status data file '/var/run/nagios/status.dat': No such file or directory</w:t>
      </w:r>
    </w:p>
    <w:p w:rsidR="00AA2EA9" w:rsidRDefault="00AA2EA9" w:rsidP="00AA2EA9">
      <w:pPr>
        <w:pStyle w:val="output"/>
      </w:pPr>
      <w:r>
        <w:t>[1528909828] Error: Unable to rename file '/usr/local/nagios/var/tempfile5cxmM6' to '/var/run/nagios/status.dat'</w:t>
      </w:r>
    </w:p>
    <w:p w:rsidR="00AA2EA9" w:rsidRDefault="00AA2EA9" w:rsidP="00AA2EA9">
      <w:r>
        <w:t xml:space="preserve">I have got so many error to create file , so </w:t>
      </w:r>
    </w:p>
    <w:p w:rsidR="00AA2EA9" w:rsidRDefault="00AA2EA9" w:rsidP="00AA2EA9">
      <w:pPr>
        <w:pStyle w:val="output"/>
      </w:pPr>
      <w:r>
        <w:t>[root@nagios nagios]# ls -la /var/run</w:t>
      </w:r>
    </w:p>
    <w:p w:rsidR="00AA2EA9" w:rsidRDefault="00AA2EA9" w:rsidP="00AA2EA9">
      <w:pPr>
        <w:pStyle w:val="output"/>
      </w:pPr>
      <w:r>
        <w:t>lrwxrwxrwx. 1 root root 6 Jun 10 06:20 /var/run -&gt; ../run</w:t>
      </w:r>
    </w:p>
    <w:p w:rsidR="00AA2EA9" w:rsidRDefault="00AA2EA9" w:rsidP="00AA2EA9">
      <w:r>
        <w:t>Here we can create directory for nagios ,</w:t>
      </w:r>
    </w:p>
    <w:p w:rsidR="00AA2EA9" w:rsidRDefault="00AA2EA9" w:rsidP="00AA2EA9">
      <w:pPr>
        <w:pStyle w:val="output"/>
      </w:pPr>
      <w:r>
        <w:t>[root@nagios nagios]# mkdir -v /var/run/nagios</w:t>
      </w:r>
    </w:p>
    <w:p w:rsidR="00AA2EA9" w:rsidRDefault="00AA2EA9" w:rsidP="00AA2EA9">
      <w:pPr>
        <w:pStyle w:val="output"/>
      </w:pPr>
      <w:r>
        <w:t>mkdir: created directory ‘/var/run/nagios’</w:t>
      </w:r>
    </w:p>
    <w:p w:rsidR="00AA2EA9" w:rsidRDefault="00AA2EA9" w:rsidP="00AA2EA9">
      <w:pPr>
        <w:pStyle w:val="output"/>
      </w:pPr>
      <w:r>
        <w:t>[root@nagios nagios]#</w:t>
      </w:r>
    </w:p>
    <w:p w:rsidR="00AA2EA9" w:rsidRDefault="00AA2EA9" w:rsidP="00AA2EA9">
      <w:r>
        <w:t>Now we can give permission for this directory ,</w:t>
      </w:r>
    </w:p>
    <w:p w:rsidR="00AA2EA9" w:rsidRDefault="00AA2EA9" w:rsidP="00AA2EA9">
      <w:pPr>
        <w:pStyle w:val="output"/>
      </w:pPr>
      <w:r>
        <w:t>[root@nagios nagios]# chown -R nagios:nagios /var/run/nagios</w:t>
      </w:r>
    </w:p>
    <w:p w:rsidR="00AA2EA9" w:rsidRDefault="00AA2EA9" w:rsidP="00AA2EA9">
      <w:pPr>
        <w:pStyle w:val="output"/>
      </w:pPr>
      <w:r>
        <w:t>[root@nagios nagios]# chmod -R 775 /var/run/nagios</w:t>
      </w:r>
    </w:p>
    <w:p w:rsidR="00AA2EA9" w:rsidRDefault="00AA2EA9" w:rsidP="00AA2EA9">
      <w:r>
        <w:t>Now we can restart nagios service ,</w:t>
      </w:r>
    </w:p>
    <w:p w:rsidR="00AA2EA9" w:rsidRDefault="00AA2EA9" w:rsidP="00AA2EA9">
      <w:pPr>
        <w:pStyle w:val="output"/>
      </w:pPr>
      <w:r>
        <w:t>[root@nagios nagios]# systemctl restart  nagios</w:t>
      </w:r>
    </w:p>
    <w:p w:rsidR="00AA2EA9" w:rsidRDefault="00AA2EA9" w:rsidP="00AA2EA9">
      <w:pPr>
        <w:pStyle w:val="output"/>
      </w:pPr>
      <w:r>
        <w:t>[root@nagios nagios]# cat nagios.log</w:t>
      </w:r>
    </w:p>
    <w:p w:rsidR="00040821" w:rsidRDefault="00040821" w:rsidP="00040821">
      <w:pPr>
        <w:pStyle w:val="output"/>
      </w:pPr>
      <w:r>
        <w:t>[1529333235] Nagios 4.3.4 starting... (PID=8235)</w:t>
      </w:r>
    </w:p>
    <w:p w:rsidR="00040821" w:rsidRDefault="00040821" w:rsidP="00040821">
      <w:pPr>
        <w:pStyle w:val="output"/>
      </w:pPr>
      <w:r>
        <w:t>[1529333235] Local time is Mon Jun 18 10:47:15 EDT 2018</w:t>
      </w:r>
    </w:p>
    <w:p w:rsidR="00040821" w:rsidRDefault="00040821" w:rsidP="00040821">
      <w:pPr>
        <w:pStyle w:val="output"/>
      </w:pPr>
      <w:r>
        <w:t>[1529333235] LOG VERSION: 2.0</w:t>
      </w:r>
    </w:p>
    <w:p w:rsidR="00040821" w:rsidRDefault="00040821" w:rsidP="00040821">
      <w:pPr>
        <w:pStyle w:val="output"/>
      </w:pPr>
      <w:r>
        <w:t>[1529333235] qh: Socket '/usr/local/nagios/var/rw/nagios.qh' successfully initialized</w:t>
      </w:r>
    </w:p>
    <w:p w:rsidR="00040821" w:rsidRDefault="00040821" w:rsidP="00040821">
      <w:pPr>
        <w:pStyle w:val="output"/>
      </w:pPr>
      <w:r>
        <w:t>[1529333235] qh: core query handler registered</w:t>
      </w:r>
    </w:p>
    <w:p w:rsidR="00040821" w:rsidRDefault="00040821" w:rsidP="00040821">
      <w:pPr>
        <w:pStyle w:val="output"/>
      </w:pPr>
      <w:r>
        <w:t>[1529333235] nerd: Channel hostchecks registered successfully</w:t>
      </w:r>
    </w:p>
    <w:p w:rsidR="00040821" w:rsidRDefault="00040821" w:rsidP="00040821">
      <w:pPr>
        <w:pStyle w:val="output"/>
      </w:pPr>
      <w:r>
        <w:t>[1529333235] nerd: Channel servicechecks registered successfully</w:t>
      </w:r>
    </w:p>
    <w:p w:rsidR="00040821" w:rsidRDefault="00040821" w:rsidP="00040821">
      <w:pPr>
        <w:pStyle w:val="output"/>
      </w:pPr>
      <w:r>
        <w:t>[1529333235] nerd: Channel opathchecks registered successfully</w:t>
      </w:r>
    </w:p>
    <w:p w:rsidR="00040821" w:rsidRDefault="00040821" w:rsidP="00040821">
      <w:pPr>
        <w:pStyle w:val="output"/>
      </w:pPr>
      <w:r>
        <w:t>[1529333235] nerd: Fully initialized and ready to rock!</w:t>
      </w:r>
    </w:p>
    <w:p w:rsidR="00040821" w:rsidRDefault="00040821" w:rsidP="00040821">
      <w:pPr>
        <w:pStyle w:val="output"/>
      </w:pPr>
      <w:r>
        <w:t>[1529333235] wproc: Successfully registered manager as @wproc with query handler</w:t>
      </w:r>
    </w:p>
    <w:p w:rsidR="00040821" w:rsidRDefault="00040821" w:rsidP="00040821">
      <w:pPr>
        <w:pStyle w:val="output"/>
      </w:pPr>
      <w:r>
        <w:t>[1529333235] wproc: Registry request: name=Core Worker 8240;pid=8240</w:t>
      </w:r>
    </w:p>
    <w:p w:rsidR="00040821" w:rsidRDefault="00040821" w:rsidP="00040821">
      <w:pPr>
        <w:pStyle w:val="output"/>
      </w:pPr>
      <w:r>
        <w:t>[1529333235] wproc: Registry request: name=Core Worker 8238;pid=8238</w:t>
      </w:r>
    </w:p>
    <w:p w:rsidR="00040821" w:rsidRDefault="00040821" w:rsidP="00040821">
      <w:pPr>
        <w:pStyle w:val="output"/>
      </w:pPr>
      <w:r>
        <w:lastRenderedPageBreak/>
        <w:t>[1529333235] wproc: Registry request: name=Core Worker 8241;pid=8241</w:t>
      </w:r>
    </w:p>
    <w:p w:rsidR="00040821" w:rsidRDefault="00040821" w:rsidP="00040821">
      <w:pPr>
        <w:pStyle w:val="output"/>
      </w:pPr>
      <w:r>
        <w:t>[1529333235] wproc: Registry request: name=Core Worker 8239;pid=8239</w:t>
      </w:r>
    </w:p>
    <w:p w:rsidR="00040821" w:rsidRDefault="00040821" w:rsidP="00040821">
      <w:pPr>
        <w:pStyle w:val="output"/>
      </w:pPr>
      <w:r>
        <w:t>[1529333235] Warning: Duplicate definition found for service 'local-clock-offset' on host 'localhost' (config file '/usr/local/nagios/etc/objects/services/long-time-variance.cfg', starting on line 1)</w:t>
      </w:r>
    </w:p>
    <w:p w:rsidR="00AA2EA9" w:rsidRDefault="00040821" w:rsidP="00040821">
      <w:pPr>
        <w:pStyle w:val="output"/>
      </w:pPr>
      <w:r>
        <w:t>[1529333236] Successfully launched command file worker with pid 8250</w:t>
      </w:r>
    </w:p>
    <w:p w:rsidR="00040821" w:rsidRDefault="00040821" w:rsidP="00040821">
      <w:r>
        <w:t xml:space="preserve">We have installed </w:t>
      </w:r>
      <w:r w:rsidR="00113210">
        <w:t>successfully!!!!</w:t>
      </w:r>
    </w:p>
    <w:p w:rsidR="00AA2EA9" w:rsidRDefault="00113210" w:rsidP="00113210">
      <w:pPr>
        <w:pStyle w:val="Heading1"/>
      </w:pPr>
      <w:r>
        <w:t>Configure apache :</w:t>
      </w:r>
    </w:p>
    <w:p w:rsidR="00113210" w:rsidRDefault="00FB1A68" w:rsidP="00AA2EA9">
      <w:r>
        <w:t>First we have to install httpd and php ,</w:t>
      </w:r>
    </w:p>
    <w:p w:rsidR="00FB1A68" w:rsidRDefault="00FB1A68" w:rsidP="00FB1A68">
      <w:pPr>
        <w:pStyle w:val="output"/>
      </w:pPr>
      <w:r w:rsidRPr="00FB1A68">
        <w:t>[root@nagios zippyops]# yum install httpd php -y</w:t>
      </w:r>
    </w:p>
    <w:p w:rsidR="00113210" w:rsidRDefault="00FB1A68" w:rsidP="00AA2EA9">
      <w:r>
        <w:t>Dependence required to enable web UI,</w:t>
      </w:r>
    </w:p>
    <w:p w:rsidR="00FB1A68" w:rsidRDefault="00FB1A68" w:rsidP="00FB1A68">
      <w:pPr>
        <w:pStyle w:val="output"/>
      </w:pPr>
      <w:r w:rsidRPr="00FB1A68">
        <w:t>[root@nagios zippyops]# yum install openssl mod_ssl mod_php</w:t>
      </w:r>
    </w:p>
    <w:p w:rsidR="00FB1A68" w:rsidRDefault="00FB1A68" w:rsidP="00FB1A68">
      <w:r>
        <w:t>After that we have to go httpd directory ,</w:t>
      </w:r>
    </w:p>
    <w:p w:rsidR="00FB1A68" w:rsidRDefault="00FB1A68" w:rsidP="00FB1A68">
      <w:pPr>
        <w:pStyle w:val="output"/>
      </w:pPr>
      <w:r>
        <w:t>[root@nagios zippyops]# cd /etc/httpd/</w:t>
      </w:r>
    </w:p>
    <w:p w:rsidR="00FB1A68" w:rsidRDefault="00FB1A68" w:rsidP="00FB1A68">
      <w:pPr>
        <w:pStyle w:val="output"/>
      </w:pPr>
      <w:r>
        <w:t>[root@nagios httpd]# ls</w:t>
      </w:r>
    </w:p>
    <w:p w:rsidR="00FB1A68" w:rsidRDefault="00FB1A68" w:rsidP="00FB1A68">
      <w:pPr>
        <w:pStyle w:val="output"/>
      </w:pPr>
      <w:r>
        <w:t>conf  conf.d  conf.modules.d  logs  modules  run</w:t>
      </w:r>
    </w:p>
    <w:p w:rsidR="00FB1A68" w:rsidRDefault="00FB1A68" w:rsidP="00FB1A68">
      <w:pPr>
        <w:pStyle w:val="output"/>
      </w:pPr>
      <w:r>
        <w:t>[root@nagios httpd]# find ./ -name "nagios.conf"</w:t>
      </w:r>
    </w:p>
    <w:p w:rsidR="00FB1A68" w:rsidRDefault="00FB1A68" w:rsidP="00FB1A68">
      <w:pPr>
        <w:pStyle w:val="output"/>
      </w:pPr>
      <w:r>
        <w:t>./conf.d/nagios.conf</w:t>
      </w:r>
    </w:p>
    <w:p w:rsidR="00FB1A68" w:rsidRDefault="00FB1A68" w:rsidP="00FB1A68">
      <w:pPr>
        <w:pStyle w:val="output"/>
      </w:pPr>
      <w:r>
        <w:t>[root@nagios conf.d]# ls</w:t>
      </w:r>
    </w:p>
    <w:p w:rsidR="00FB1A68" w:rsidRDefault="00FB1A68" w:rsidP="00FB1A68">
      <w:pPr>
        <w:pStyle w:val="output"/>
      </w:pPr>
      <w:r>
        <w:t>autoindex.conf  php.conf  ssl.conf      welcome.conf</w:t>
      </w:r>
    </w:p>
    <w:p w:rsidR="00FB1A68" w:rsidRDefault="00FB1A68" w:rsidP="00FB1A68">
      <w:pPr>
        <w:pStyle w:val="output"/>
      </w:pPr>
      <w:r>
        <w:t>nagios.conf     README    userdir.conf</w:t>
      </w:r>
    </w:p>
    <w:p w:rsidR="00FB1A68" w:rsidRDefault="00FB1A68" w:rsidP="00FB1A68">
      <w:r>
        <w:t xml:space="preserve">Here is a nagios configuration file , we have to look few things in this </w:t>
      </w:r>
      <w:r w:rsidR="00D372DF">
        <w:t>file ,</w:t>
      </w:r>
    </w:p>
    <w:p w:rsidR="00D372DF" w:rsidRDefault="00D372DF" w:rsidP="00D372DF">
      <w:pPr>
        <w:pStyle w:val="output"/>
      </w:pPr>
      <w:r>
        <w:t xml:space="preserve">[root@nagios conf.d]# cat nagios.conf </w:t>
      </w:r>
    </w:p>
    <w:p w:rsidR="00D372DF" w:rsidRDefault="00D372DF" w:rsidP="00D372DF">
      <w:pPr>
        <w:pStyle w:val="output"/>
      </w:pPr>
      <w:r>
        <w:t># SAMPLE CONFIG SNIPPETS FOR APACHE WEB SERVER</w:t>
      </w:r>
    </w:p>
    <w:p w:rsidR="00D372DF" w:rsidRDefault="00D372DF" w:rsidP="00D372DF">
      <w:pPr>
        <w:pStyle w:val="output"/>
      </w:pPr>
      <w:r>
        <w:t>#</w:t>
      </w:r>
    </w:p>
    <w:p w:rsidR="00D372DF" w:rsidRDefault="00D372DF" w:rsidP="00D372DF">
      <w:pPr>
        <w:pStyle w:val="output"/>
      </w:pPr>
      <w:r>
        <w:t># This file contains examples of entries that need</w:t>
      </w:r>
    </w:p>
    <w:p w:rsidR="00D372DF" w:rsidRDefault="00D372DF" w:rsidP="00D372DF">
      <w:pPr>
        <w:pStyle w:val="output"/>
      </w:pPr>
      <w:r>
        <w:t># to be incorporated into your Apache web server</w:t>
      </w:r>
    </w:p>
    <w:p w:rsidR="00D372DF" w:rsidRDefault="00D372DF" w:rsidP="00D372DF">
      <w:pPr>
        <w:pStyle w:val="output"/>
      </w:pPr>
      <w:r>
        <w:t># configuration file.  Customize the paths, etc. as</w:t>
      </w:r>
    </w:p>
    <w:p w:rsidR="00D372DF" w:rsidRDefault="00D372DF" w:rsidP="00D372DF">
      <w:pPr>
        <w:pStyle w:val="output"/>
      </w:pPr>
      <w:r>
        <w:t># needed to fit your system.</w:t>
      </w:r>
    </w:p>
    <w:p w:rsidR="00D372DF" w:rsidRDefault="00D372DF" w:rsidP="00D372DF">
      <w:pPr>
        <w:pStyle w:val="output"/>
      </w:pPr>
    </w:p>
    <w:p w:rsidR="00D372DF" w:rsidRPr="00D372DF" w:rsidRDefault="00D372DF" w:rsidP="00D372DF">
      <w:pPr>
        <w:pStyle w:val="output"/>
        <w:rPr>
          <w:color w:val="FF0000"/>
        </w:rPr>
      </w:pPr>
      <w:r w:rsidRPr="00D372DF">
        <w:rPr>
          <w:color w:val="FF0000"/>
        </w:rPr>
        <w:t>ScriptAlias /nagios/cgi-bin "/usr/local/nagios/sbin"</w:t>
      </w:r>
    </w:p>
    <w:p w:rsidR="00D372DF" w:rsidRDefault="00D372DF" w:rsidP="00D372DF">
      <w:pPr>
        <w:pStyle w:val="output"/>
      </w:pPr>
    </w:p>
    <w:p w:rsidR="00D372DF" w:rsidRDefault="00D372DF" w:rsidP="00D372DF">
      <w:pPr>
        <w:pStyle w:val="output"/>
      </w:pPr>
      <w:r>
        <w:t>&lt;Directory "/usr/local/nagios/sbin"&gt;</w:t>
      </w:r>
    </w:p>
    <w:p w:rsidR="00D372DF" w:rsidRDefault="00D372DF" w:rsidP="00D372DF">
      <w:pPr>
        <w:pStyle w:val="output"/>
      </w:pPr>
      <w:r>
        <w:t>#  SSLRequireSSL</w:t>
      </w:r>
    </w:p>
    <w:p w:rsidR="00D372DF" w:rsidRDefault="00D372DF" w:rsidP="00D372DF">
      <w:pPr>
        <w:pStyle w:val="output"/>
      </w:pPr>
      <w:r>
        <w:t xml:space="preserve">   Options ExecCGI</w:t>
      </w:r>
    </w:p>
    <w:p w:rsidR="00D372DF" w:rsidRDefault="00D372DF" w:rsidP="00D372DF">
      <w:pPr>
        <w:pStyle w:val="output"/>
      </w:pPr>
      <w:r>
        <w:t xml:space="preserve">   AllowOverride None</w:t>
      </w:r>
    </w:p>
    <w:p w:rsidR="00D372DF" w:rsidRDefault="00D372DF" w:rsidP="00D372DF">
      <w:pPr>
        <w:pStyle w:val="output"/>
      </w:pPr>
      <w:r>
        <w:t xml:space="preserve">   &lt;IfVersion &gt;= 2.3&gt;</w:t>
      </w:r>
    </w:p>
    <w:p w:rsidR="00D372DF" w:rsidRDefault="00D372DF" w:rsidP="00D372DF">
      <w:pPr>
        <w:pStyle w:val="output"/>
      </w:pPr>
      <w:r>
        <w:t xml:space="preserve">      &lt;RequireAll&gt;</w:t>
      </w:r>
    </w:p>
    <w:p w:rsidR="00D372DF" w:rsidRDefault="00D372DF" w:rsidP="00D372DF">
      <w:pPr>
        <w:pStyle w:val="output"/>
      </w:pPr>
      <w:r>
        <w:t xml:space="preserve">         Require all granted</w:t>
      </w:r>
    </w:p>
    <w:p w:rsidR="00D372DF" w:rsidRDefault="00D372DF" w:rsidP="00D372DF">
      <w:pPr>
        <w:pStyle w:val="output"/>
      </w:pPr>
      <w:r>
        <w:t>#        Require host 127.0.0.1</w:t>
      </w:r>
    </w:p>
    <w:p w:rsidR="00D372DF" w:rsidRDefault="00D372DF" w:rsidP="00D372DF">
      <w:pPr>
        <w:pStyle w:val="output"/>
      </w:pPr>
    </w:p>
    <w:p w:rsidR="00D372DF" w:rsidRDefault="00D372DF" w:rsidP="00D372DF">
      <w:pPr>
        <w:pStyle w:val="output"/>
      </w:pPr>
      <w:r>
        <w:t xml:space="preserve">         AuthName "Nagios Access"</w:t>
      </w:r>
    </w:p>
    <w:p w:rsidR="00D372DF" w:rsidRDefault="00D372DF" w:rsidP="00D372DF">
      <w:pPr>
        <w:pStyle w:val="output"/>
      </w:pPr>
      <w:r>
        <w:t xml:space="preserve">         AuthType Basic</w:t>
      </w:r>
    </w:p>
    <w:p w:rsidR="00D372DF" w:rsidRDefault="00D372DF" w:rsidP="00D372DF">
      <w:pPr>
        <w:pStyle w:val="output"/>
      </w:pPr>
      <w:r>
        <w:t xml:space="preserve">         AuthUserFile /usr/local/nagios/etc/htpasswd.users</w:t>
      </w:r>
    </w:p>
    <w:p w:rsidR="00D372DF" w:rsidRDefault="00D372DF" w:rsidP="00D372DF">
      <w:pPr>
        <w:pStyle w:val="output"/>
      </w:pPr>
      <w:r>
        <w:t xml:space="preserve">         Require valid-user</w:t>
      </w:r>
    </w:p>
    <w:p w:rsidR="00D372DF" w:rsidRDefault="00D372DF" w:rsidP="00D372DF">
      <w:pPr>
        <w:pStyle w:val="output"/>
      </w:pPr>
      <w:r>
        <w:t xml:space="preserve">      &lt;/RequireAll&gt;</w:t>
      </w:r>
    </w:p>
    <w:p w:rsidR="00D372DF" w:rsidRDefault="00D372DF" w:rsidP="00D372DF">
      <w:pPr>
        <w:pStyle w:val="output"/>
      </w:pPr>
      <w:r>
        <w:t xml:space="preserve">   &lt;/IfVersion&gt;</w:t>
      </w:r>
    </w:p>
    <w:p w:rsidR="00D372DF" w:rsidRDefault="00D372DF" w:rsidP="00D372DF">
      <w:pPr>
        <w:pStyle w:val="output"/>
      </w:pPr>
      <w:r>
        <w:t xml:space="preserve">   &lt;IfVersion &lt; 2.3&gt;</w:t>
      </w:r>
    </w:p>
    <w:p w:rsidR="00D372DF" w:rsidRDefault="00D372DF" w:rsidP="00D372DF">
      <w:pPr>
        <w:pStyle w:val="output"/>
      </w:pPr>
      <w:r>
        <w:t xml:space="preserve">      Order allow,deny</w:t>
      </w:r>
    </w:p>
    <w:p w:rsidR="00D372DF" w:rsidRDefault="00D372DF" w:rsidP="00D372DF">
      <w:pPr>
        <w:pStyle w:val="output"/>
      </w:pPr>
      <w:r>
        <w:lastRenderedPageBreak/>
        <w:t xml:space="preserve">      Allow from all</w:t>
      </w:r>
    </w:p>
    <w:p w:rsidR="00D372DF" w:rsidRDefault="00D372DF" w:rsidP="00D372DF">
      <w:pPr>
        <w:pStyle w:val="output"/>
      </w:pPr>
      <w:r>
        <w:t>#     Order deny,allow</w:t>
      </w:r>
    </w:p>
    <w:p w:rsidR="00D372DF" w:rsidRDefault="00D372DF" w:rsidP="00D372DF">
      <w:pPr>
        <w:pStyle w:val="output"/>
      </w:pPr>
      <w:r>
        <w:t>#     Deny from all</w:t>
      </w:r>
    </w:p>
    <w:p w:rsidR="00D372DF" w:rsidRDefault="00D372DF" w:rsidP="00D372DF">
      <w:pPr>
        <w:pStyle w:val="output"/>
      </w:pPr>
      <w:r>
        <w:t>#     Allow from 127.0.0.1</w:t>
      </w:r>
    </w:p>
    <w:p w:rsidR="00D372DF" w:rsidRDefault="00D372DF" w:rsidP="00D372DF">
      <w:pPr>
        <w:pStyle w:val="output"/>
      </w:pPr>
    </w:p>
    <w:p w:rsidR="00D372DF" w:rsidRDefault="00D372DF" w:rsidP="00D372DF">
      <w:pPr>
        <w:pStyle w:val="output"/>
      </w:pPr>
      <w:r>
        <w:t xml:space="preserve">      AuthName "Nagios Access"</w:t>
      </w:r>
    </w:p>
    <w:p w:rsidR="00D372DF" w:rsidRDefault="00D372DF" w:rsidP="00D372DF">
      <w:pPr>
        <w:pStyle w:val="output"/>
      </w:pPr>
      <w:r>
        <w:t xml:space="preserve">      AuthType Basic</w:t>
      </w:r>
    </w:p>
    <w:p w:rsidR="00D372DF" w:rsidRDefault="00D372DF" w:rsidP="00D372DF">
      <w:pPr>
        <w:pStyle w:val="output"/>
      </w:pPr>
      <w:r>
        <w:t xml:space="preserve">      AuthUserFile /usr/local/nagios/etc/htpasswd.users</w:t>
      </w:r>
    </w:p>
    <w:p w:rsidR="00D372DF" w:rsidRDefault="00D372DF" w:rsidP="00D372DF">
      <w:pPr>
        <w:pStyle w:val="output"/>
      </w:pPr>
      <w:r>
        <w:t xml:space="preserve">      Require valid-user</w:t>
      </w:r>
    </w:p>
    <w:p w:rsidR="00D372DF" w:rsidRDefault="00D372DF" w:rsidP="00D372DF">
      <w:pPr>
        <w:pStyle w:val="output"/>
      </w:pPr>
      <w:r>
        <w:t xml:space="preserve">   &lt;/IfVersion&gt;</w:t>
      </w:r>
    </w:p>
    <w:p w:rsidR="00D372DF" w:rsidRDefault="00D372DF" w:rsidP="00D372DF">
      <w:pPr>
        <w:pStyle w:val="output"/>
      </w:pPr>
      <w:r>
        <w:t>&lt;/Directory&gt;</w:t>
      </w:r>
    </w:p>
    <w:p w:rsidR="00D372DF" w:rsidRDefault="00D372DF" w:rsidP="00D372DF">
      <w:pPr>
        <w:pStyle w:val="output"/>
      </w:pPr>
    </w:p>
    <w:p w:rsidR="00D372DF" w:rsidRDefault="00D372DF" w:rsidP="00D372DF">
      <w:pPr>
        <w:pStyle w:val="output"/>
      </w:pPr>
      <w:r>
        <w:t>Alias /nagios "/usr/local/nagios/share"</w:t>
      </w:r>
    </w:p>
    <w:p w:rsidR="00D372DF" w:rsidRDefault="00D372DF" w:rsidP="00D372DF">
      <w:pPr>
        <w:pStyle w:val="output"/>
      </w:pPr>
    </w:p>
    <w:p w:rsidR="00D372DF" w:rsidRDefault="00D372DF" w:rsidP="00D372DF">
      <w:pPr>
        <w:pStyle w:val="output"/>
      </w:pPr>
      <w:r>
        <w:t>&lt;Directory "/usr/local/nagios/share"&gt;</w:t>
      </w:r>
    </w:p>
    <w:p w:rsidR="00D372DF" w:rsidRDefault="00D372DF" w:rsidP="00D372DF">
      <w:pPr>
        <w:pStyle w:val="output"/>
      </w:pPr>
      <w:r>
        <w:t>#  SSLRequireSSL</w:t>
      </w:r>
    </w:p>
    <w:p w:rsidR="00D372DF" w:rsidRDefault="00D372DF" w:rsidP="00D372DF">
      <w:pPr>
        <w:pStyle w:val="output"/>
      </w:pPr>
      <w:r>
        <w:t xml:space="preserve">   Options None</w:t>
      </w:r>
    </w:p>
    <w:p w:rsidR="00D372DF" w:rsidRDefault="00D372DF" w:rsidP="00D372DF">
      <w:pPr>
        <w:pStyle w:val="output"/>
      </w:pPr>
      <w:r>
        <w:t xml:space="preserve">   AllowOverride None</w:t>
      </w:r>
    </w:p>
    <w:p w:rsidR="00D372DF" w:rsidRDefault="00D372DF" w:rsidP="00D372DF">
      <w:pPr>
        <w:pStyle w:val="output"/>
      </w:pPr>
      <w:r>
        <w:t xml:space="preserve">   &lt;IfVersion &gt;= 2.3&gt;</w:t>
      </w:r>
    </w:p>
    <w:p w:rsidR="00D372DF" w:rsidRDefault="00D372DF" w:rsidP="00D372DF">
      <w:pPr>
        <w:pStyle w:val="output"/>
      </w:pPr>
      <w:r>
        <w:t xml:space="preserve">      &lt;RequireAll&gt;</w:t>
      </w:r>
    </w:p>
    <w:p w:rsidR="00D372DF" w:rsidRDefault="00D372DF" w:rsidP="00D372DF">
      <w:pPr>
        <w:pStyle w:val="output"/>
      </w:pPr>
      <w:r>
        <w:t xml:space="preserve">         Require all granted</w:t>
      </w:r>
    </w:p>
    <w:p w:rsidR="00D372DF" w:rsidRDefault="00D372DF" w:rsidP="00D372DF">
      <w:pPr>
        <w:pStyle w:val="output"/>
      </w:pPr>
      <w:r>
        <w:t>#        Require host 127.0.0.1</w:t>
      </w:r>
    </w:p>
    <w:p w:rsidR="00D372DF" w:rsidRDefault="00D372DF" w:rsidP="00D372DF">
      <w:pPr>
        <w:pStyle w:val="output"/>
      </w:pPr>
    </w:p>
    <w:p w:rsidR="00D372DF" w:rsidRDefault="00D372DF" w:rsidP="00D372DF">
      <w:pPr>
        <w:pStyle w:val="output"/>
      </w:pPr>
      <w:r>
        <w:t xml:space="preserve">         AuthName "Nagios Access"</w:t>
      </w:r>
    </w:p>
    <w:p w:rsidR="00D372DF" w:rsidRDefault="00D372DF" w:rsidP="00D372DF">
      <w:pPr>
        <w:pStyle w:val="output"/>
      </w:pPr>
      <w:r>
        <w:t xml:space="preserve">         AuthType Basic</w:t>
      </w:r>
    </w:p>
    <w:p w:rsidR="00D372DF" w:rsidRPr="00D372DF" w:rsidRDefault="00D372DF" w:rsidP="00D372DF">
      <w:pPr>
        <w:pStyle w:val="output"/>
        <w:rPr>
          <w:color w:val="FF0000"/>
        </w:rPr>
      </w:pPr>
      <w:r>
        <w:t xml:space="preserve">         </w:t>
      </w:r>
      <w:r w:rsidRPr="00D372DF">
        <w:rPr>
          <w:color w:val="FF0000"/>
        </w:rPr>
        <w:t>AuthUserFile /usr/local/nagios/etc/htpasswd.users</w:t>
      </w:r>
    </w:p>
    <w:p w:rsidR="00D372DF" w:rsidRDefault="00D372DF" w:rsidP="00D372DF">
      <w:pPr>
        <w:pStyle w:val="output"/>
      </w:pPr>
      <w:r>
        <w:t xml:space="preserve">         Require valid-user</w:t>
      </w:r>
    </w:p>
    <w:p w:rsidR="00D372DF" w:rsidRDefault="00D372DF" w:rsidP="00D372DF">
      <w:pPr>
        <w:pStyle w:val="output"/>
      </w:pPr>
      <w:r>
        <w:t xml:space="preserve">      &lt;/RequireAll&gt;</w:t>
      </w:r>
    </w:p>
    <w:p w:rsidR="00D372DF" w:rsidRDefault="00D372DF" w:rsidP="00D372DF">
      <w:pPr>
        <w:pStyle w:val="output"/>
      </w:pPr>
      <w:r>
        <w:t xml:space="preserve">   &lt;/IfVersion&gt;</w:t>
      </w:r>
    </w:p>
    <w:p w:rsidR="00D372DF" w:rsidRDefault="00D372DF" w:rsidP="00D372DF">
      <w:pPr>
        <w:pStyle w:val="output"/>
      </w:pPr>
      <w:r>
        <w:t xml:space="preserve">   &lt;IfVersion &lt; 2.3&gt;</w:t>
      </w:r>
    </w:p>
    <w:p w:rsidR="00D372DF" w:rsidRDefault="00D372DF" w:rsidP="00D372DF">
      <w:pPr>
        <w:pStyle w:val="output"/>
      </w:pPr>
      <w:r>
        <w:t xml:space="preserve">      Order allow,deny</w:t>
      </w:r>
    </w:p>
    <w:p w:rsidR="00D372DF" w:rsidRDefault="00D372DF" w:rsidP="00D372DF">
      <w:pPr>
        <w:pStyle w:val="output"/>
      </w:pPr>
      <w:r>
        <w:t xml:space="preserve">      Allow from all</w:t>
      </w:r>
    </w:p>
    <w:p w:rsidR="00D372DF" w:rsidRDefault="00D372DF" w:rsidP="00D372DF">
      <w:pPr>
        <w:pStyle w:val="output"/>
      </w:pPr>
      <w:r>
        <w:t>#     Order deny,allow</w:t>
      </w:r>
    </w:p>
    <w:p w:rsidR="00D372DF" w:rsidRDefault="00D372DF" w:rsidP="00D372DF">
      <w:pPr>
        <w:pStyle w:val="output"/>
      </w:pPr>
      <w:r>
        <w:t>#     Deny from all</w:t>
      </w:r>
    </w:p>
    <w:p w:rsidR="00D372DF" w:rsidRDefault="00D372DF" w:rsidP="00D372DF">
      <w:pPr>
        <w:pStyle w:val="output"/>
      </w:pPr>
      <w:r>
        <w:t>#     Allow from 127.0.0.1</w:t>
      </w:r>
    </w:p>
    <w:p w:rsidR="00D372DF" w:rsidRDefault="00D372DF" w:rsidP="00D372DF">
      <w:pPr>
        <w:pStyle w:val="output"/>
      </w:pPr>
    </w:p>
    <w:p w:rsidR="00D372DF" w:rsidRDefault="00D372DF" w:rsidP="00D372DF">
      <w:pPr>
        <w:pStyle w:val="output"/>
      </w:pPr>
      <w:r>
        <w:t xml:space="preserve">      AuthName "Nagios Access"</w:t>
      </w:r>
    </w:p>
    <w:p w:rsidR="00D372DF" w:rsidRDefault="00D372DF" w:rsidP="00D372DF">
      <w:pPr>
        <w:pStyle w:val="output"/>
      </w:pPr>
      <w:r>
        <w:t xml:space="preserve">      AuthType Basic</w:t>
      </w:r>
    </w:p>
    <w:p w:rsidR="00D372DF" w:rsidRDefault="00D372DF" w:rsidP="00D372DF">
      <w:pPr>
        <w:pStyle w:val="output"/>
      </w:pPr>
      <w:r>
        <w:t xml:space="preserve">      AuthUserFile /usr/local/nagios/etc/htpasswd.users</w:t>
      </w:r>
    </w:p>
    <w:p w:rsidR="00D372DF" w:rsidRDefault="00D372DF" w:rsidP="00D372DF">
      <w:pPr>
        <w:pStyle w:val="output"/>
      </w:pPr>
      <w:r>
        <w:t xml:space="preserve">      Require valid-user</w:t>
      </w:r>
    </w:p>
    <w:p w:rsidR="00D372DF" w:rsidRDefault="00D372DF" w:rsidP="00D372DF">
      <w:pPr>
        <w:pStyle w:val="output"/>
      </w:pPr>
      <w:r>
        <w:t xml:space="preserve">   &lt;/IfVersion&gt;</w:t>
      </w:r>
    </w:p>
    <w:p w:rsidR="00D372DF" w:rsidRDefault="00D372DF" w:rsidP="00D372DF">
      <w:pPr>
        <w:pStyle w:val="output"/>
      </w:pPr>
      <w:r>
        <w:t>&lt;/Directory&gt;</w:t>
      </w:r>
    </w:p>
    <w:p w:rsidR="00FB1A68" w:rsidRPr="00FB1A68" w:rsidRDefault="00FB1A68" w:rsidP="00FB1A68"/>
    <w:p w:rsidR="00C6083F" w:rsidRDefault="00D372DF" w:rsidP="001F5601">
      <w:r>
        <w:t>Now we have to go nagios directory ,</w:t>
      </w:r>
    </w:p>
    <w:p w:rsidR="00D858E8" w:rsidRDefault="00D858E8" w:rsidP="00D858E8">
      <w:pPr>
        <w:pStyle w:val="output"/>
      </w:pPr>
      <w:r>
        <w:t>[root@nagios /]# cd /usr/local/nagios/</w:t>
      </w:r>
    </w:p>
    <w:p w:rsidR="00D858E8" w:rsidRDefault="00D858E8" w:rsidP="00D858E8">
      <w:pPr>
        <w:pStyle w:val="output"/>
      </w:pPr>
      <w:r>
        <w:t>[root@nagios nagios]# ls</w:t>
      </w:r>
    </w:p>
    <w:p w:rsidR="00D858E8" w:rsidRDefault="00D858E8" w:rsidP="00D858E8">
      <w:pPr>
        <w:pStyle w:val="output"/>
      </w:pPr>
      <w:r>
        <w:t>bin  etc  include  libexec  sbin  share  var</w:t>
      </w:r>
    </w:p>
    <w:p w:rsidR="00D858E8" w:rsidRDefault="00D858E8" w:rsidP="00D858E8">
      <w:pPr>
        <w:pStyle w:val="output"/>
      </w:pPr>
      <w:r>
        <w:t>[root@nagios nagios]# pwd</w:t>
      </w:r>
    </w:p>
    <w:p w:rsidR="00D858E8" w:rsidRDefault="00D858E8" w:rsidP="00D858E8">
      <w:pPr>
        <w:pStyle w:val="output"/>
      </w:pPr>
      <w:r>
        <w:t>/usr/local/nagios</w:t>
      </w:r>
    </w:p>
    <w:p w:rsidR="00D858E8" w:rsidRDefault="00D858E8" w:rsidP="00D858E8">
      <w:pPr>
        <w:pStyle w:val="output"/>
      </w:pPr>
      <w:r>
        <w:t>[root@nagios nagios]# cd etc</w:t>
      </w:r>
    </w:p>
    <w:p w:rsidR="00D858E8" w:rsidRDefault="00D858E8" w:rsidP="00D858E8">
      <w:pPr>
        <w:pStyle w:val="output"/>
      </w:pPr>
      <w:r>
        <w:t>[root@nagios etc]# ls</w:t>
      </w:r>
    </w:p>
    <w:p w:rsidR="00D372DF" w:rsidRDefault="00D858E8" w:rsidP="00D858E8">
      <w:pPr>
        <w:pStyle w:val="output"/>
      </w:pPr>
      <w:r>
        <w:t>cgi.cfg  htpasswd.users  nagios.cfg  nagios.cfg.old  objects  resource.cfg</w:t>
      </w:r>
    </w:p>
    <w:p w:rsidR="00D858E8" w:rsidRDefault="00D858E8" w:rsidP="00D858E8">
      <w:r>
        <w:t>Here we can verify cgi.cfg , admin and user details .</w:t>
      </w:r>
    </w:p>
    <w:p w:rsidR="00D858E8" w:rsidRDefault="00D858E8" w:rsidP="00D858E8">
      <w:r>
        <w:t>Now we can verify our configuration ,</w:t>
      </w:r>
    </w:p>
    <w:p w:rsidR="00D858E8" w:rsidRDefault="00D858E8" w:rsidP="00D858E8">
      <w:pPr>
        <w:pStyle w:val="output"/>
      </w:pPr>
      <w:r>
        <w:t>[root@nagios etc]# /usr/local/nagios/bin/nagios -v /usr/local/nagios/etc/nagios.cfg</w:t>
      </w:r>
    </w:p>
    <w:p w:rsidR="00D858E8" w:rsidRDefault="00D858E8" w:rsidP="00D858E8">
      <w:pPr>
        <w:pStyle w:val="output"/>
      </w:pPr>
    </w:p>
    <w:p w:rsidR="00D858E8" w:rsidRDefault="00D858E8" w:rsidP="00D858E8">
      <w:pPr>
        <w:pStyle w:val="output"/>
      </w:pPr>
      <w:r>
        <w:t>Nagios Core 4.3.4</w:t>
      </w:r>
    </w:p>
    <w:p w:rsidR="00D858E8" w:rsidRDefault="00D858E8" w:rsidP="00D858E8">
      <w:pPr>
        <w:pStyle w:val="output"/>
      </w:pPr>
      <w:r>
        <w:t>Copyright (c) 2009-present Nagios Core Development Team and Community Contributors</w:t>
      </w:r>
    </w:p>
    <w:p w:rsidR="00D858E8" w:rsidRDefault="00D858E8" w:rsidP="00D858E8">
      <w:pPr>
        <w:pStyle w:val="output"/>
      </w:pPr>
      <w:r>
        <w:t>Copyright (c) 1999-2009 Ethan Galstad</w:t>
      </w:r>
    </w:p>
    <w:p w:rsidR="00D858E8" w:rsidRDefault="00D858E8" w:rsidP="00D858E8">
      <w:pPr>
        <w:pStyle w:val="output"/>
      </w:pPr>
      <w:r>
        <w:t>Last Modified: 2017-08-24</w:t>
      </w:r>
    </w:p>
    <w:p w:rsidR="00D858E8" w:rsidRDefault="00D858E8" w:rsidP="00D858E8">
      <w:pPr>
        <w:pStyle w:val="output"/>
      </w:pPr>
      <w:r>
        <w:t>License: GPL</w:t>
      </w:r>
    </w:p>
    <w:p w:rsidR="00D858E8" w:rsidRDefault="00D858E8" w:rsidP="00D858E8">
      <w:pPr>
        <w:pStyle w:val="output"/>
      </w:pPr>
    </w:p>
    <w:p w:rsidR="00D858E8" w:rsidRDefault="00D858E8" w:rsidP="00D858E8">
      <w:pPr>
        <w:pStyle w:val="output"/>
      </w:pPr>
      <w:r>
        <w:t>Website: https://www.nagios.org</w:t>
      </w:r>
    </w:p>
    <w:p w:rsidR="00D858E8" w:rsidRDefault="00D858E8" w:rsidP="00D858E8">
      <w:pPr>
        <w:pStyle w:val="output"/>
      </w:pPr>
      <w:r>
        <w:t>Reading configuration data...</w:t>
      </w:r>
    </w:p>
    <w:p w:rsidR="00D858E8" w:rsidRDefault="00D858E8" w:rsidP="00D858E8">
      <w:pPr>
        <w:pStyle w:val="output"/>
      </w:pPr>
      <w:r>
        <w:t xml:space="preserve">   Read main config file okay...</w:t>
      </w:r>
    </w:p>
    <w:p w:rsidR="00D858E8" w:rsidRDefault="00D858E8" w:rsidP="00D858E8">
      <w:pPr>
        <w:pStyle w:val="output"/>
      </w:pPr>
      <w:r>
        <w:t>Warning: Duplicate definition found for service 'local-clock-offset' on host 'localhost' (config file '/usr/local/nagios/etc/objects/services/long-time-variance.cfg', starting on line 1)</w:t>
      </w:r>
    </w:p>
    <w:p w:rsidR="00D858E8" w:rsidRDefault="00D858E8" w:rsidP="00D858E8">
      <w:pPr>
        <w:pStyle w:val="output"/>
      </w:pPr>
      <w:r>
        <w:t xml:space="preserve">   Read object config files okay...</w:t>
      </w:r>
    </w:p>
    <w:p w:rsidR="00D858E8" w:rsidRDefault="00D858E8" w:rsidP="00D858E8">
      <w:pPr>
        <w:pStyle w:val="output"/>
      </w:pPr>
    </w:p>
    <w:p w:rsidR="00D858E8" w:rsidRDefault="00D858E8" w:rsidP="00D858E8">
      <w:pPr>
        <w:pStyle w:val="output"/>
      </w:pPr>
      <w:r>
        <w:t>Running pre-flight check on configuration data...</w:t>
      </w:r>
    </w:p>
    <w:p w:rsidR="00D858E8" w:rsidRDefault="00D858E8" w:rsidP="00D858E8">
      <w:pPr>
        <w:pStyle w:val="output"/>
      </w:pPr>
    </w:p>
    <w:p w:rsidR="00D858E8" w:rsidRDefault="00D858E8" w:rsidP="00D858E8">
      <w:pPr>
        <w:pStyle w:val="output"/>
      </w:pPr>
      <w:r>
        <w:t>Checking objects...</w:t>
      </w:r>
    </w:p>
    <w:p w:rsidR="00D858E8" w:rsidRDefault="00D858E8" w:rsidP="00D858E8">
      <w:pPr>
        <w:pStyle w:val="output"/>
      </w:pPr>
      <w:r>
        <w:tab/>
        <w:t>Checked 1 services.</w:t>
      </w:r>
    </w:p>
    <w:p w:rsidR="00D858E8" w:rsidRDefault="00D858E8" w:rsidP="00D858E8">
      <w:pPr>
        <w:pStyle w:val="output"/>
      </w:pPr>
      <w:r>
        <w:tab/>
        <w:t>Checked 1 hosts.</w:t>
      </w:r>
    </w:p>
    <w:p w:rsidR="00D858E8" w:rsidRDefault="00D858E8" w:rsidP="00D858E8">
      <w:pPr>
        <w:pStyle w:val="output"/>
      </w:pPr>
      <w:r>
        <w:tab/>
        <w:t>Checked 0 host groups.</w:t>
      </w:r>
    </w:p>
    <w:p w:rsidR="00D858E8" w:rsidRDefault="00D858E8" w:rsidP="00D858E8">
      <w:pPr>
        <w:pStyle w:val="output"/>
      </w:pPr>
      <w:r>
        <w:tab/>
        <w:t>Checked 0 service groups.</w:t>
      </w:r>
    </w:p>
    <w:p w:rsidR="00D858E8" w:rsidRDefault="00D858E8" w:rsidP="00D858E8">
      <w:pPr>
        <w:pStyle w:val="output"/>
      </w:pPr>
      <w:r>
        <w:tab/>
        <w:t>Checked 1 contacts.</w:t>
      </w:r>
    </w:p>
    <w:p w:rsidR="00D858E8" w:rsidRDefault="00D858E8" w:rsidP="00D858E8">
      <w:pPr>
        <w:pStyle w:val="output"/>
      </w:pPr>
      <w:r>
        <w:tab/>
        <w:t>Checked 1 contact groups.</w:t>
      </w:r>
    </w:p>
    <w:p w:rsidR="00D858E8" w:rsidRDefault="00D858E8" w:rsidP="00D858E8">
      <w:pPr>
        <w:pStyle w:val="output"/>
      </w:pPr>
      <w:r>
        <w:tab/>
        <w:t>Checked 26 commands.</w:t>
      </w:r>
    </w:p>
    <w:p w:rsidR="00D858E8" w:rsidRDefault="00D858E8" w:rsidP="00D858E8">
      <w:pPr>
        <w:pStyle w:val="output"/>
      </w:pPr>
      <w:r>
        <w:tab/>
        <w:t>Checked 5 time periods.</w:t>
      </w:r>
    </w:p>
    <w:p w:rsidR="00D858E8" w:rsidRDefault="00D858E8" w:rsidP="00D858E8">
      <w:pPr>
        <w:pStyle w:val="output"/>
      </w:pPr>
      <w:r>
        <w:tab/>
        <w:t>Checked 0 host escalations.</w:t>
      </w:r>
    </w:p>
    <w:p w:rsidR="00D858E8" w:rsidRDefault="00D858E8" w:rsidP="00D858E8">
      <w:pPr>
        <w:pStyle w:val="output"/>
      </w:pPr>
      <w:r>
        <w:tab/>
        <w:t>Checked 0 service escalations.</w:t>
      </w:r>
    </w:p>
    <w:p w:rsidR="00D858E8" w:rsidRDefault="00D858E8" w:rsidP="00D858E8">
      <w:pPr>
        <w:pStyle w:val="output"/>
      </w:pPr>
      <w:r>
        <w:t>Checking for circular paths...</w:t>
      </w:r>
    </w:p>
    <w:p w:rsidR="00D858E8" w:rsidRDefault="00D858E8" w:rsidP="00D858E8">
      <w:pPr>
        <w:pStyle w:val="output"/>
      </w:pPr>
      <w:r>
        <w:tab/>
        <w:t>Checked 1 hosts</w:t>
      </w:r>
    </w:p>
    <w:p w:rsidR="00D858E8" w:rsidRDefault="00D858E8" w:rsidP="00D858E8">
      <w:pPr>
        <w:pStyle w:val="output"/>
      </w:pPr>
      <w:r>
        <w:tab/>
        <w:t>Checked 0 service dependencies</w:t>
      </w:r>
    </w:p>
    <w:p w:rsidR="00D858E8" w:rsidRDefault="00D858E8" w:rsidP="00D858E8">
      <w:pPr>
        <w:pStyle w:val="output"/>
      </w:pPr>
      <w:r>
        <w:tab/>
        <w:t>Checked 0 host dependencies</w:t>
      </w:r>
    </w:p>
    <w:p w:rsidR="00D858E8" w:rsidRDefault="00D858E8" w:rsidP="00D858E8">
      <w:pPr>
        <w:pStyle w:val="output"/>
      </w:pPr>
      <w:r>
        <w:tab/>
        <w:t>Checked 5 timeperiods</w:t>
      </w:r>
    </w:p>
    <w:p w:rsidR="00D858E8" w:rsidRDefault="00D858E8" w:rsidP="00D858E8">
      <w:pPr>
        <w:pStyle w:val="output"/>
      </w:pPr>
      <w:r>
        <w:t>Checking global event handlers...</w:t>
      </w:r>
    </w:p>
    <w:p w:rsidR="00D858E8" w:rsidRDefault="00D858E8" w:rsidP="00D858E8">
      <w:pPr>
        <w:pStyle w:val="output"/>
      </w:pPr>
      <w:r>
        <w:t>Checking obsessive compulsive processor commands...</w:t>
      </w:r>
    </w:p>
    <w:p w:rsidR="00D858E8" w:rsidRDefault="00D858E8" w:rsidP="00D858E8">
      <w:pPr>
        <w:pStyle w:val="output"/>
      </w:pPr>
      <w:r>
        <w:t>Checking misc settings...</w:t>
      </w:r>
    </w:p>
    <w:p w:rsidR="00D858E8" w:rsidRDefault="00D858E8" w:rsidP="00D858E8">
      <w:pPr>
        <w:pStyle w:val="output"/>
      </w:pPr>
    </w:p>
    <w:p w:rsidR="00D858E8" w:rsidRDefault="00D858E8" w:rsidP="00D858E8">
      <w:pPr>
        <w:pStyle w:val="output"/>
      </w:pPr>
      <w:r>
        <w:t>Total Warnings: 0</w:t>
      </w:r>
    </w:p>
    <w:p w:rsidR="00D858E8" w:rsidRDefault="00D858E8" w:rsidP="00D858E8">
      <w:pPr>
        <w:pStyle w:val="output"/>
      </w:pPr>
      <w:r>
        <w:t>Total Errors:   0</w:t>
      </w:r>
    </w:p>
    <w:p w:rsidR="00D858E8" w:rsidRDefault="00D858E8" w:rsidP="00D858E8">
      <w:pPr>
        <w:pStyle w:val="output"/>
      </w:pPr>
    </w:p>
    <w:p w:rsidR="00D858E8" w:rsidRDefault="00D858E8" w:rsidP="00D858E8">
      <w:pPr>
        <w:pStyle w:val="output"/>
      </w:pPr>
      <w:r>
        <w:t>Things look okay - No serious problems were detected during the pre-flight check</w:t>
      </w:r>
    </w:p>
    <w:p w:rsidR="00D858E8" w:rsidRDefault="00D858E8" w:rsidP="00D858E8">
      <w:pPr>
        <w:pStyle w:val="output"/>
      </w:pPr>
      <w:r>
        <w:t>[root@nagios etc]#</w:t>
      </w:r>
    </w:p>
    <w:p w:rsidR="00D858E8" w:rsidRDefault="00D858E8" w:rsidP="00D858E8">
      <w:r>
        <w:t>We have not get error so , we can restart nagios service again ,</w:t>
      </w:r>
    </w:p>
    <w:p w:rsidR="00634DEA" w:rsidRDefault="00634DEA" w:rsidP="00634DEA">
      <w:pPr>
        <w:pStyle w:val="output"/>
      </w:pPr>
      <w:r>
        <w:t>[root@nagios etc]# systemctl restart nagios.service</w:t>
      </w:r>
    </w:p>
    <w:p w:rsidR="00634DEA" w:rsidRDefault="00634DEA" w:rsidP="00634DEA">
      <w:pPr>
        <w:pStyle w:val="output"/>
      </w:pPr>
      <w:r>
        <w:t>[root@nagios etc]# systemctl status nagios.service</w:t>
      </w:r>
    </w:p>
    <w:p w:rsidR="00634DEA" w:rsidRDefault="00634DEA" w:rsidP="00634DEA">
      <w:pPr>
        <w:pStyle w:val="output"/>
      </w:pPr>
      <w:r>
        <w:t>● nagios.service - LSB: Starts and stops the Nagios monitoring server</w:t>
      </w:r>
    </w:p>
    <w:p w:rsidR="00634DEA" w:rsidRDefault="00634DEA" w:rsidP="00634DEA">
      <w:pPr>
        <w:pStyle w:val="output"/>
      </w:pPr>
      <w:r>
        <w:t xml:space="preserve">   Loaded: loaded (/etc/rc.d/init.d/nagios; bad; vendor preset: disabled)</w:t>
      </w:r>
    </w:p>
    <w:p w:rsidR="00634DEA" w:rsidRDefault="00634DEA" w:rsidP="00634DEA">
      <w:pPr>
        <w:pStyle w:val="output"/>
      </w:pPr>
      <w:r>
        <w:t xml:space="preserve">   Active: active (running) since Tue 2018-06-19 09:27:49 EDT; 13s ago</w:t>
      </w:r>
    </w:p>
    <w:p w:rsidR="00634DEA" w:rsidRDefault="00634DEA" w:rsidP="00634DEA">
      <w:pPr>
        <w:pStyle w:val="output"/>
      </w:pPr>
      <w:r>
        <w:t xml:space="preserve">     Docs: man:systemd-sysv-generator(8)</w:t>
      </w:r>
    </w:p>
    <w:p w:rsidR="00634DEA" w:rsidRDefault="00634DEA" w:rsidP="00634DEA">
      <w:pPr>
        <w:pStyle w:val="output"/>
      </w:pPr>
      <w:r>
        <w:t xml:space="preserve">  Process: 28426 ExecStop=/etc/rc.d/init.d/nagios stop (code=exited, status=0/SUCCESS)</w:t>
      </w:r>
    </w:p>
    <w:p w:rsidR="00634DEA" w:rsidRDefault="00634DEA" w:rsidP="00634DEA">
      <w:pPr>
        <w:pStyle w:val="output"/>
      </w:pPr>
      <w:r>
        <w:t xml:space="preserve">  Process: 28440 ExecStart=/etc/rc.d/init.d/nagios start (code=exited, status=0/SUCCESS)</w:t>
      </w:r>
    </w:p>
    <w:p w:rsidR="00634DEA" w:rsidRDefault="00634DEA" w:rsidP="00634DEA">
      <w:pPr>
        <w:pStyle w:val="output"/>
      </w:pPr>
      <w:r>
        <w:t xml:space="preserve">    Tasks: 6</w:t>
      </w:r>
    </w:p>
    <w:p w:rsidR="00634DEA" w:rsidRDefault="00634DEA" w:rsidP="00634DEA">
      <w:pPr>
        <w:pStyle w:val="output"/>
      </w:pPr>
      <w:r>
        <w:t xml:space="preserve">   CGroup: /system.slice/nagios.service</w:t>
      </w:r>
    </w:p>
    <w:p w:rsidR="00634DEA" w:rsidRDefault="00634DEA" w:rsidP="00634DEA">
      <w:pPr>
        <w:pStyle w:val="output"/>
      </w:pPr>
      <w:r>
        <w:t xml:space="preserve">           ├─28483 /usr/local/nagios/bin/nagios -d /usr/local/nagios/etc/nagi...</w:t>
      </w:r>
    </w:p>
    <w:p w:rsidR="00634DEA" w:rsidRDefault="00634DEA" w:rsidP="00634DEA">
      <w:pPr>
        <w:pStyle w:val="output"/>
      </w:pPr>
      <w:r>
        <w:t xml:space="preserve">           ├─28485 /usr/local/nagios/bin/nagios --worker /usr/local/nagios/va...</w:t>
      </w:r>
    </w:p>
    <w:p w:rsidR="00634DEA" w:rsidRDefault="00634DEA" w:rsidP="00634DEA">
      <w:pPr>
        <w:pStyle w:val="output"/>
      </w:pPr>
      <w:r>
        <w:t xml:space="preserve">           ├─28486 /usr/local/nagios/bin/nagios --worker /usr/local/nagios/va...</w:t>
      </w:r>
    </w:p>
    <w:p w:rsidR="00634DEA" w:rsidRDefault="00634DEA" w:rsidP="00634DEA">
      <w:pPr>
        <w:pStyle w:val="output"/>
      </w:pPr>
      <w:r>
        <w:t xml:space="preserve">           ├─28487 /usr/local/nagios/bin/nagios --worker /usr/local/nagios/va...</w:t>
      </w:r>
    </w:p>
    <w:p w:rsidR="00634DEA" w:rsidRDefault="00634DEA" w:rsidP="00634DEA">
      <w:pPr>
        <w:pStyle w:val="output"/>
      </w:pPr>
      <w:r>
        <w:t xml:space="preserve">           ├─28488 /usr/local/nagios/bin/nagios --worker /usr/local/nagios/va...</w:t>
      </w:r>
    </w:p>
    <w:p w:rsidR="00634DEA" w:rsidRDefault="00634DEA" w:rsidP="00634DEA">
      <w:pPr>
        <w:pStyle w:val="output"/>
      </w:pPr>
      <w:r>
        <w:t xml:space="preserve">           └─28495 /usr/local/nagios/bin/nagios -d /usr/local/nagios/etc/nagi...</w:t>
      </w:r>
    </w:p>
    <w:p w:rsidR="00634DEA" w:rsidRDefault="00634DEA" w:rsidP="00634DEA">
      <w:pPr>
        <w:pStyle w:val="output"/>
      </w:pPr>
    </w:p>
    <w:p w:rsidR="00634DEA" w:rsidRDefault="00634DEA" w:rsidP="00634DEA">
      <w:pPr>
        <w:pStyle w:val="output"/>
      </w:pPr>
      <w:r>
        <w:lastRenderedPageBreak/>
        <w:t>Jun 19 09:27:48 nagios.zippyops.com systemd[1]: Starting LSB: Starts and sto....</w:t>
      </w:r>
    </w:p>
    <w:p w:rsidR="00634DEA" w:rsidRDefault="00634DEA" w:rsidP="00634DEA">
      <w:pPr>
        <w:pStyle w:val="output"/>
      </w:pPr>
      <w:r>
        <w:t>Jun 19 09:27:48 nagios.zippyops.com su[28445]: (to nagios) root on none</w:t>
      </w:r>
    </w:p>
    <w:p w:rsidR="00634DEA" w:rsidRDefault="00634DEA" w:rsidP="00634DEA">
      <w:pPr>
        <w:pStyle w:val="output"/>
      </w:pPr>
      <w:r>
        <w:t>Jun 19 09:27:48 nagios.zippyops.com su[28471]: (to nagios) root on none</w:t>
      </w:r>
    </w:p>
    <w:p w:rsidR="00634DEA" w:rsidRDefault="00634DEA" w:rsidP="00634DEA">
      <w:pPr>
        <w:pStyle w:val="output"/>
      </w:pPr>
      <w:r>
        <w:t>Jun 19 09:27:49 nagios.zippyops.com nagios[28440]: Starting nagios: done.</w:t>
      </w:r>
    </w:p>
    <w:p w:rsidR="00634DEA" w:rsidRDefault="00634DEA" w:rsidP="00634DEA">
      <w:pPr>
        <w:pStyle w:val="output"/>
      </w:pPr>
      <w:r>
        <w:t>Jun 19 09:27:49 nagios.zippyops.com systemd[1]: Started LSB: Starts and stop....</w:t>
      </w:r>
    </w:p>
    <w:p w:rsidR="00634DEA" w:rsidRDefault="00634DEA" w:rsidP="00634DEA">
      <w:pPr>
        <w:pStyle w:val="output"/>
      </w:pPr>
      <w:r>
        <w:t>Hint: Some lines were ellipsized, use -l to show in full.</w:t>
      </w:r>
    </w:p>
    <w:p w:rsidR="00634DEA" w:rsidRDefault="00634DEA" w:rsidP="00634DEA">
      <w:pPr>
        <w:pStyle w:val="output"/>
      </w:pPr>
      <w:r>
        <w:t>[root@nagios etc]# ps ax | grep nag</w:t>
      </w:r>
    </w:p>
    <w:p w:rsidR="00634DEA" w:rsidRDefault="00634DEA" w:rsidP="00634DEA">
      <w:pPr>
        <w:pStyle w:val="output"/>
      </w:pPr>
      <w:r>
        <w:t xml:space="preserve">  646 ?        Ssl    0:00 /usr/sbin/ModemManager</w:t>
      </w:r>
    </w:p>
    <w:p w:rsidR="00634DEA" w:rsidRDefault="00634DEA" w:rsidP="00634DEA">
      <w:pPr>
        <w:pStyle w:val="output"/>
      </w:pPr>
      <w:r>
        <w:t xml:space="preserve">  694 ?        Ss     0:00 avahi-daemon: running [nagios.local]</w:t>
      </w:r>
    </w:p>
    <w:p w:rsidR="00634DEA" w:rsidRDefault="00634DEA" w:rsidP="00634DEA">
      <w:pPr>
        <w:pStyle w:val="output"/>
      </w:pPr>
      <w:r>
        <w:t xml:space="preserve">  761 ?        Ssl    0:00 /usr/sbin/NetworkManager --no-daemon</w:t>
      </w:r>
    </w:p>
    <w:p w:rsidR="00634DEA" w:rsidRDefault="00634DEA" w:rsidP="00634DEA">
      <w:pPr>
        <w:pStyle w:val="output"/>
      </w:pPr>
      <w:r>
        <w:t xml:space="preserve"> 3266 ?        S      0:00 /sbin/dhclient -d -q -sf /usr/libexec/nm-dhcp-helper -pf /var/run/dhclient-enp0s8.pid -lf /var/lib/NetworkManager/dhclient-a9f5a9c1-1a83-4559-b153-54539203b873-enp0s8.lease -cf /var/lib/NetworkManager/dhclient-enp0s8.conf enp0s8</w:t>
      </w:r>
    </w:p>
    <w:p w:rsidR="00634DEA" w:rsidRDefault="00634DEA" w:rsidP="00634DEA">
      <w:pPr>
        <w:pStyle w:val="output"/>
      </w:pPr>
      <w:r>
        <w:t xml:space="preserve"> 3332 ?        S      0:00 /sbin/dhclient -d -q -sf /usr/libexec/nm-dhcp-helper -pf /var/run/dhclient-enp0s3.pid -lf /var/lib/NetworkManager/dhclient-d39a7df5-4b02-4a24-83ae-0d83f5d11e6b-enp0s3.lease -cf /var/lib/NetworkManager/dhclient-enp0s3.conf enp0s3</w:t>
      </w:r>
    </w:p>
    <w:p w:rsidR="00634DEA" w:rsidRDefault="00634DEA" w:rsidP="00634DEA">
      <w:pPr>
        <w:pStyle w:val="output"/>
      </w:pPr>
      <w:r>
        <w:t>28483 ?        Ss     0:00 /usr/local/nagios/bin/nagios -d /usr/local/nagios/etc/nagios.cfg</w:t>
      </w:r>
    </w:p>
    <w:p w:rsidR="00634DEA" w:rsidRDefault="00634DEA" w:rsidP="00634DEA">
      <w:pPr>
        <w:pStyle w:val="output"/>
      </w:pPr>
      <w:r>
        <w:t>28485 ?        S      0:00 /usr/local/nagios/bin/nagios --worker /usr/local/nagios/var/rw/nagios.qh</w:t>
      </w:r>
    </w:p>
    <w:p w:rsidR="00634DEA" w:rsidRDefault="00634DEA" w:rsidP="00634DEA">
      <w:pPr>
        <w:pStyle w:val="output"/>
      </w:pPr>
      <w:r>
        <w:t>28486 ?        S      0:00 /usr/local/nagios/bin/nagios --worker /usr/local/nagios/var/rw/nagios.qh</w:t>
      </w:r>
    </w:p>
    <w:p w:rsidR="00634DEA" w:rsidRDefault="00634DEA" w:rsidP="00634DEA">
      <w:pPr>
        <w:pStyle w:val="output"/>
      </w:pPr>
      <w:r>
        <w:t>28487 ?        S      0:00 /usr/local/nagios/bin/nagios --worker /usr/local/nagios/var/rw/nagios.qh</w:t>
      </w:r>
    </w:p>
    <w:p w:rsidR="00634DEA" w:rsidRDefault="00634DEA" w:rsidP="00634DEA">
      <w:pPr>
        <w:pStyle w:val="output"/>
      </w:pPr>
      <w:r>
        <w:t>28488 ?        S      0:00 /usr/local/nagios/bin/nagios --worker /usr/local/nagios/var/rw/nagios.qh</w:t>
      </w:r>
    </w:p>
    <w:p w:rsidR="00634DEA" w:rsidRDefault="00634DEA" w:rsidP="00634DEA">
      <w:pPr>
        <w:pStyle w:val="output"/>
      </w:pPr>
      <w:r>
        <w:t>28495 ?        S      0:00 /usr/local/nagios/bin/nagios -d /usr/local/nagios/etc/nagios.cfg</w:t>
      </w:r>
    </w:p>
    <w:p w:rsidR="00634DEA" w:rsidRDefault="00634DEA" w:rsidP="00634DEA">
      <w:pPr>
        <w:pStyle w:val="output"/>
      </w:pPr>
      <w:r>
        <w:t>28542 pts/0    R+     0:00 grep --color=auto nag</w:t>
      </w:r>
    </w:p>
    <w:p w:rsidR="00D858E8" w:rsidRDefault="00634DEA" w:rsidP="00634DEA">
      <w:pPr>
        <w:pStyle w:val="output"/>
      </w:pPr>
      <w:r>
        <w:t>[root@nagios etc]#</w:t>
      </w:r>
    </w:p>
    <w:p w:rsidR="00634DEA" w:rsidRDefault="00634DEA" w:rsidP="00634DEA">
      <w:r>
        <w:t>Now we have to check nagios log output ,</w:t>
      </w:r>
    </w:p>
    <w:p w:rsidR="00634DEA" w:rsidRDefault="00634DEA" w:rsidP="00634DEA">
      <w:pPr>
        <w:pStyle w:val="output"/>
      </w:pPr>
      <w:r>
        <w:t xml:space="preserve">[root@nagios etc]# cat /var/log/nagios/nagios.log </w:t>
      </w:r>
    </w:p>
    <w:p w:rsidR="00634DEA" w:rsidRDefault="00634DEA" w:rsidP="00634DEA">
      <w:pPr>
        <w:pStyle w:val="output"/>
      </w:pPr>
      <w:r>
        <w:t>[1528909598] Nagios 4.3.4 starting... (PID=1340)</w:t>
      </w:r>
    </w:p>
    <w:p w:rsidR="00634DEA" w:rsidRDefault="00634DEA" w:rsidP="00634DEA">
      <w:pPr>
        <w:pStyle w:val="output"/>
      </w:pPr>
      <w:r>
        <w:t>[1528909598] Local time is Wed Jun 13 13:06:38 EDT 2018</w:t>
      </w:r>
    </w:p>
    <w:p w:rsidR="00634DEA" w:rsidRDefault="00634DEA" w:rsidP="00634DEA">
      <w:pPr>
        <w:pStyle w:val="output"/>
      </w:pPr>
      <w:r>
        <w:t>[1528909598] LOG VERSION: 2.0</w:t>
      </w:r>
    </w:p>
    <w:p w:rsidR="00634DEA" w:rsidRDefault="00634DEA" w:rsidP="00634DEA">
      <w:pPr>
        <w:pStyle w:val="output"/>
      </w:pPr>
      <w:r>
        <w:t>[1528909598] qh: Socket '/usr/local/nagios/var/rw/nagios.qh' successfully initialized</w:t>
      </w:r>
    </w:p>
    <w:p w:rsidR="00634DEA" w:rsidRDefault="00634DEA" w:rsidP="00634DEA">
      <w:pPr>
        <w:pStyle w:val="output"/>
      </w:pPr>
      <w:r>
        <w:t>[1528909598] qh: core query handler registered</w:t>
      </w:r>
    </w:p>
    <w:p w:rsidR="00634DEA" w:rsidRDefault="00634DEA" w:rsidP="00634DEA">
      <w:pPr>
        <w:pStyle w:val="output"/>
      </w:pPr>
      <w:r>
        <w:t>[1528909598] nerd: Channel hostchecks registered successfully</w:t>
      </w:r>
    </w:p>
    <w:p w:rsidR="00634DEA" w:rsidRDefault="00634DEA" w:rsidP="00634DEA">
      <w:pPr>
        <w:pStyle w:val="output"/>
      </w:pPr>
      <w:r>
        <w:t>[1528909598] nerd: Channel servicechecks registered successfully</w:t>
      </w:r>
    </w:p>
    <w:p w:rsidR="00634DEA" w:rsidRDefault="00634DEA" w:rsidP="00634DEA">
      <w:pPr>
        <w:pStyle w:val="output"/>
      </w:pPr>
      <w:r>
        <w:t>[1528909598] nerd: Channel opathchecks registered successfully</w:t>
      </w:r>
    </w:p>
    <w:p w:rsidR="00634DEA" w:rsidRDefault="00634DEA" w:rsidP="00634DEA">
      <w:pPr>
        <w:pStyle w:val="output"/>
      </w:pPr>
      <w:r>
        <w:t>[1528909598] nerd: Fully initialized and ready to rock!</w:t>
      </w:r>
    </w:p>
    <w:p w:rsidR="00634DEA" w:rsidRDefault="00634DEA" w:rsidP="00634DEA">
      <w:pPr>
        <w:pStyle w:val="output"/>
      </w:pPr>
      <w:r>
        <w:t>[1528909598] wproc: Successfully registered manager as @wproc with query handler</w:t>
      </w:r>
    </w:p>
    <w:p w:rsidR="00634DEA" w:rsidRDefault="00634DEA" w:rsidP="00634DEA">
      <w:pPr>
        <w:pStyle w:val="output"/>
      </w:pPr>
      <w:r>
        <w:t>[1528909598] wproc: Registry request: name=Core Worker 1361;pid=1361</w:t>
      </w:r>
    </w:p>
    <w:p w:rsidR="00634DEA" w:rsidRDefault="00634DEA" w:rsidP="00634DEA">
      <w:pPr>
        <w:pStyle w:val="output"/>
      </w:pPr>
      <w:r>
        <w:t>[1528909598] wproc: Registry request: name=Core Worker 1360;pid=1360</w:t>
      </w:r>
    </w:p>
    <w:p w:rsidR="00634DEA" w:rsidRDefault="00634DEA" w:rsidP="00634DEA">
      <w:pPr>
        <w:pStyle w:val="output"/>
      </w:pPr>
      <w:r>
        <w:t>[1528909598] wproc: Registry request: name=Core Worker 1359;pid=1359</w:t>
      </w:r>
    </w:p>
    <w:p w:rsidR="00634DEA" w:rsidRDefault="00634DEA" w:rsidP="00634DEA">
      <w:pPr>
        <w:pStyle w:val="output"/>
      </w:pPr>
      <w:r>
        <w:t>[1528909598] wproc: Registry request: name=Core Worker 1358;pid=1358</w:t>
      </w:r>
    </w:p>
    <w:p w:rsidR="00634DEA" w:rsidRDefault="00634DEA" w:rsidP="00634DEA">
      <w:pPr>
        <w:pStyle w:val="output"/>
      </w:pPr>
      <w:r>
        <w:t>[1528909604] Error: Unable to rename file '/usr/local/nagios/var/tempfileh9hlFq' to '/var/run/nagios/status.dat': No such file or directory</w:t>
      </w:r>
    </w:p>
    <w:p w:rsidR="00634DEA" w:rsidRDefault="00634DEA" w:rsidP="00634DEA">
      <w:pPr>
        <w:pStyle w:val="output"/>
      </w:pPr>
      <w:r>
        <w:t>[1528909604] Error: Unable to update status data file '/var/run/nagios/status.dat': No such file or directory</w:t>
      </w:r>
    </w:p>
    <w:p w:rsidR="00634DEA" w:rsidRDefault="00634DEA" w:rsidP="00634DEA">
      <w:pPr>
        <w:pStyle w:val="output"/>
      </w:pPr>
      <w:r>
        <w:t>[1528909604] Successfully launched command file worker with pid 1618</w:t>
      </w:r>
    </w:p>
    <w:p w:rsidR="00634DEA" w:rsidRDefault="00634DEA" w:rsidP="00634DEA">
      <w:pPr>
        <w:pStyle w:val="output"/>
      </w:pPr>
      <w:r>
        <w:t>[1528909608] Error: Unable to rename file '/usr/local/nagios/var/tempfile3U3U6Q' to '/var/run/nagios/status.dat': No such file or directory</w:t>
      </w:r>
    </w:p>
    <w:p w:rsidR="00634DEA" w:rsidRDefault="00634DEA" w:rsidP="00634DEA">
      <w:pPr>
        <w:pStyle w:val="output"/>
      </w:pPr>
      <w:r>
        <w:t>[1528909608] Error: Unable to update status data file '/var/run/nagios/status.dat': No such file or directory</w:t>
      </w:r>
    </w:p>
    <w:p w:rsidR="00634DEA" w:rsidRDefault="00634DEA" w:rsidP="00634DEA">
      <w:pPr>
        <w:pStyle w:val="output"/>
      </w:pPr>
      <w:r>
        <w:t>[1528909618] Error: Unable to rename file '/usr/local/nagios/var/tempfilerCCRVK' to '/var/run/nagios/status.dat': No such file or directory</w:t>
      </w:r>
    </w:p>
    <w:p w:rsidR="00634DEA" w:rsidRDefault="00634DEA" w:rsidP="00634DEA">
      <w:pPr>
        <w:pStyle w:val="output"/>
      </w:pPr>
      <w:r>
        <w:t>[1528909618] Error: Unable to update status data file '/var/run/nagios/status.dat': No such file or directory</w:t>
      </w:r>
    </w:p>
    <w:p w:rsidR="00634DEA" w:rsidRDefault="00634DEA" w:rsidP="00634DEA">
      <w:pPr>
        <w:pStyle w:val="output"/>
      </w:pPr>
      <w:r>
        <w:t>[1528909628] Error: Unable to rename file '/usr/local/nagios/var/tempfiledGNm87' to '/var/run/nagios/status.dat': No such file or directory</w:t>
      </w:r>
    </w:p>
    <w:p w:rsidR="00634DEA" w:rsidRDefault="00634DEA" w:rsidP="00634DEA">
      <w:pPr>
        <w:pStyle w:val="output"/>
      </w:pPr>
      <w:r>
        <w:lastRenderedPageBreak/>
        <w:t>[1528909628] Error: Unable to update status data file '/var/run/nagios/status.dat': No such file or directory</w:t>
      </w:r>
    </w:p>
    <w:p w:rsidR="00634DEA" w:rsidRDefault="00634DEA" w:rsidP="00634DEA">
      <w:pPr>
        <w:pStyle w:val="output"/>
      </w:pPr>
      <w:r>
        <w:t>[1528909638] Error: Unable to rename file '/usr/local/nagios/var/tempfileSbwbIY' to '/var/run/nagios/status.dat': No such file or directory</w:t>
      </w:r>
    </w:p>
    <w:p w:rsidR="00634DEA" w:rsidRDefault="00634DEA" w:rsidP="00634DEA">
      <w:pPr>
        <w:pStyle w:val="output"/>
      </w:pPr>
      <w:r>
        <w:t>[1528909638] Error: Unable to update status data file '/var/run/nagios/status.dat': No such file or directory</w:t>
      </w:r>
    </w:p>
    <w:p w:rsidR="00634DEA" w:rsidRDefault="00634DEA" w:rsidP="00634DEA">
      <w:pPr>
        <w:pStyle w:val="output"/>
      </w:pPr>
      <w:r>
        <w:t>[1528909648] Error: Unable to rename file '/usr/local/nagios/var/tempfile8W9hFi' to '/var/run/nagios/status.dat': No such file or directory</w:t>
      </w:r>
    </w:p>
    <w:p w:rsidR="00634DEA" w:rsidRDefault="00634DEA" w:rsidP="00634DEA">
      <w:pPr>
        <w:pStyle w:val="output"/>
      </w:pPr>
      <w:r>
        <w:t>[1528909648] Error: Unable to update status data file '/var/run/nagios/status.dat': No such file or directory</w:t>
      </w:r>
    </w:p>
    <w:p w:rsidR="00634DEA" w:rsidRDefault="00634DEA" w:rsidP="00634DEA">
      <w:pPr>
        <w:pStyle w:val="output"/>
      </w:pPr>
      <w:r>
        <w:t>[1528909658] Error: Unable to rename file '/usr/local/nagios/var/tempfilegsCLZ5' to '/var/run/nagios/status.dat': No such file or directory</w:t>
      </w:r>
    </w:p>
    <w:p w:rsidR="00634DEA" w:rsidRDefault="00634DEA" w:rsidP="00634DEA">
      <w:pPr>
        <w:pStyle w:val="output"/>
      </w:pPr>
      <w:r>
        <w:t>[1528909658] Error: Unable to update status data file '/var/run/nagios/status.dat': No such file or directory</w:t>
      </w:r>
    </w:p>
    <w:p w:rsidR="00634DEA" w:rsidRDefault="00634DEA" w:rsidP="00634DEA">
      <w:pPr>
        <w:pStyle w:val="output"/>
      </w:pPr>
      <w:r>
        <w:t>[1528909668] Error: Unable to rename file '/usr/local/nagios/var/tempfilehTErHm' to '/var/run/nagios/status.dat': No such file or directory</w:t>
      </w:r>
    </w:p>
    <w:p w:rsidR="00634DEA" w:rsidRDefault="00634DEA" w:rsidP="00634DEA">
      <w:r>
        <w:t>Ooops we got a error , Previosuly we got same error so we have created nagios file in /var/log directory , this files are created root , now nagios to write that file so its not allow . So we remove this error permanently ,</w:t>
      </w:r>
    </w:p>
    <w:p w:rsidR="007461E6" w:rsidRDefault="007461E6" w:rsidP="007461E6">
      <w:pPr>
        <w:pStyle w:val="output"/>
      </w:pPr>
      <w:r>
        <w:t>[root@nagios etc]# pwd</w:t>
      </w:r>
    </w:p>
    <w:p w:rsidR="007461E6" w:rsidRDefault="007461E6" w:rsidP="007461E6">
      <w:pPr>
        <w:pStyle w:val="output"/>
      </w:pPr>
      <w:r>
        <w:t>/usr/local/nagios/etc</w:t>
      </w:r>
    </w:p>
    <w:p w:rsidR="00634DEA" w:rsidRDefault="007461E6" w:rsidP="007461E6">
      <w:pPr>
        <w:pStyle w:val="output"/>
      </w:pPr>
      <w:r>
        <w:t>[root@nagios etc]# vi nagios.cfg</w:t>
      </w:r>
    </w:p>
    <w:p w:rsidR="007461E6" w:rsidRDefault="007461E6" w:rsidP="007461E6">
      <w:r>
        <w:t>We have got error in status stage , so that’s can be modified as ,</w:t>
      </w:r>
    </w:p>
    <w:p w:rsidR="007461E6" w:rsidRDefault="007461E6" w:rsidP="007461E6">
      <w:pPr>
        <w:pStyle w:val="output"/>
      </w:pPr>
      <w:r>
        <w:t>[root@nagios etc]# cat nagios.cfg</w:t>
      </w:r>
    </w:p>
    <w:p w:rsidR="007461E6" w:rsidRDefault="007461E6" w:rsidP="007461E6">
      <w:pPr>
        <w:pStyle w:val="output"/>
      </w:pPr>
      <w:r>
        <w:t># log files</w:t>
      </w:r>
    </w:p>
    <w:p w:rsidR="007461E6" w:rsidRDefault="007461E6" w:rsidP="007461E6">
      <w:pPr>
        <w:pStyle w:val="output"/>
      </w:pPr>
      <w:r>
        <w:t>log_file=/var/log/nagios/nagios.log</w:t>
      </w:r>
    </w:p>
    <w:p w:rsidR="007461E6" w:rsidRDefault="007461E6" w:rsidP="007461E6">
      <w:pPr>
        <w:pStyle w:val="output"/>
      </w:pPr>
    </w:p>
    <w:p w:rsidR="007461E6" w:rsidRDefault="007461E6" w:rsidP="007461E6">
      <w:pPr>
        <w:pStyle w:val="output"/>
      </w:pPr>
      <w:r>
        <w:t># object configuration directories</w:t>
      </w:r>
    </w:p>
    <w:p w:rsidR="007461E6" w:rsidRDefault="007461E6" w:rsidP="007461E6">
      <w:pPr>
        <w:pStyle w:val="output"/>
      </w:pPr>
      <w:r>
        <w:t>cfg_dir=/usr/local/nagios/etc/objects/commands</w:t>
      </w:r>
    </w:p>
    <w:p w:rsidR="007461E6" w:rsidRDefault="007461E6" w:rsidP="007461E6">
      <w:pPr>
        <w:pStyle w:val="output"/>
      </w:pPr>
      <w:r>
        <w:t>cfg_dir=/usr/local/nagios/etc/objects/contacts</w:t>
      </w:r>
    </w:p>
    <w:p w:rsidR="007461E6" w:rsidRDefault="007461E6" w:rsidP="007461E6">
      <w:pPr>
        <w:pStyle w:val="output"/>
      </w:pPr>
      <w:r>
        <w:t>cfg_dir=/usr/local/nagios/etc/objects/contactgroups</w:t>
      </w:r>
    </w:p>
    <w:p w:rsidR="007461E6" w:rsidRDefault="007461E6" w:rsidP="007461E6">
      <w:pPr>
        <w:pStyle w:val="output"/>
      </w:pPr>
      <w:r>
        <w:t>cfg_dir=/usr/local/nagios/etc/objects/hosts</w:t>
      </w:r>
    </w:p>
    <w:p w:rsidR="007461E6" w:rsidRDefault="007461E6" w:rsidP="007461E6">
      <w:pPr>
        <w:pStyle w:val="output"/>
      </w:pPr>
      <w:r>
        <w:t>cfg_dir=/usr/local/nagios/etc/objects/hostgroups</w:t>
      </w:r>
    </w:p>
    <w:p w:rsidR="007461E6" w:rsidRDefault="007461E6" w:rsidP="007461E6">
      <w:pPr>
        <w:pStyle w:val="output"/>
      </w:pPr>
      <w:r>
        <w:t>cfg_dir=/usr/local/nagios/etc/objects/services</w:t>
      </w:r>
    </w:p>
    <w:p w:rsidR="007461E6" w:rsidRDefault="007461E6" w:rsidP="007461E6">
      <w:pPr>
        <w:pStyle w:val="output"/>
      </w:pPr>
      <w:r>
        <w:t>cfg_dir=/usr/local/nagios/etc/objects/servicegroups</w:t>
      </w:r>
    </w:p>
    <w:p w:rsidR="007461E6" w:rsidRDefault="007461E6" w:rsidP="007461E6">
      <w:pPr>
        <w:pStyle w:val="output"/>
      </w:pPr>
      <w:r>
        <w:t>cfg_dir=/usr/local/nagios/etc/objects/templates</w:t>
      </w:r>
    </w:p>
    <w:p w:rsidR="007461E6" w:rsidRDefault="007461E6" w:rsidP="007461E6">
      <w:pPr>
        <w:pStyle w:val="output"/>
      </w:pPr>
      <w:r>
        <w:t>cfg_dir=/usr/local/nagios/etc/objects/timeperiods</w:t>
      </w:r>
    </w:p>
    <w:p w:rsidR="007461E6" w:rsidRDefault="007461E6" w:rsidP="007461E6">
      <w:pPr>
        <w:pStyle w:val="output"/>
      </w:pPr>
    </w:p>
    <w:p w:rsidR="007461E6" w:rsidRDefault="007461E6" w:rsidP="007461E6">
      <w:pPr>
        <w:pStyle w:val="output"/>
      </w:pPr>
      <w:r>
        <w:t># resource file</w:t>
      </w:r>
    </w:p>
    <w:p w:rsidR="007461E6" w:rsidRDefault="007461E6" w:rsidP="007461E6">
      <w:pPr>
        <w:pStyle w:val="output"/>
      </w:pPr>
      <w:r>
        <w:t>resource_file=/usr/local/nagios/etc/resource.cfg</w:t>
      </w:r>
    </w:p>
    <w:p w:rsidR="007461E6" w:rsidRDefault="007461E6" w:rsidP="007461E6">
      <w:pPr>
        <w:pStyle w:val="output"/>
      </w:pPr>
    </w:p>
    <w:p w:rsidR="007461E6" w:rsidRDefault="007461E6" w:rsidP="007461E6">
      <w:pPr>
        <w:pStyle w:val="output"/>
      </w:pPr>
      <w:r>
        <w:t># status</w:t>
      </w:r>
    </w:p>
    <w:p w:rsidR="007461E6" w:rsidRPr="007461E6" w:rsidRDefault="007461E6" w:rsidP="007461E6">
      <w:pPr>
        <w:pStyle w:val="output"/>
        <w:rPr>
          <w:color w:val="FF0000"/>
        </w:rPr>
      </w:pPr>
      <w:r w:rsidRPr="007461E6">
        <w:rPr>
          <w:color w:val="FF0000"/>
        </w:rPr>
        <w:t>status_file=/usr/local/nagios/var/status.dat</w:t>
      </w:r>
    </w:p>
    <w:p w:rsidR="007461E6" w:rsidRDefault="007461E6" w:rsidP="007461E6">
      <w:pPr>
        <w:pStyle w:val="output"/>
      </w:pPr>
      <w:r>
        <w:t>status_update_interval=10</w:t>
      </w:r>
    </w:p>
    <w:p w:rsidR="007461E6" w:rsidRDefault="007461E6" w:rsidP="007461E6">
      <w:pPr>
        <w:pStyle w:val="output"/>
      </w:pPr>
    </w:p>
    <w:p w:rsidR="007461E6" w:rsidRDefault="007461E6" w:rsidP="007461E6">
      <w:pPr>
        <w:pStyle w:val="output"/>
      </w:pPr>
      <w:r>
        <w:t># nagios system user and group</w:t>
      </w:r>
    </w:p>
    <w:p w:rsidR="007461E6" w:rsidRDefault="007461E6" w:rsidP="007461E6">
      <w:pPr>
        <w:pStyle w:val="output"/>
      </w:pPr>
      <w:r>
        <w:t>nagios_user=nagios</w:t>
      </w:r>
    </w:p>
    <w:p w:rsidR="007461E6" w:rsidRDefault="007461E6" w:rsidP="007461E6">
      <w:pPr>
        <w:pStyle w:val="output"/>
      </w:pPr>
      <w:r>
        <w:t>nagios_group=nagios</w:t>
      </w:r>
    </w:p>
    <w:p w:rsidR="007461E6" w:rsidRDefault="007461E6" w:rsidP="007461E6">
      <w:pPr>
        <w:pStyle w:val="output"/>
      </w:pPr>
    </w:p>
    <w:p w:rsidR="007461E6" w:rsidRDefault="007461E6" w:rsidP="007461E6">
      <w:pPr>
        <w:pStyle w:val="output"/>
      </w:pPr>
      <w:r>
        <w:t># don't log to syslog</w:t>
      </w:r>
    </w:p>
    <w:p w:rsidR="007461E6" w:rsidRDefault="007461E6" w:rsidP="007461E6">
      <w:pPr>
        <w:pStyle w:val="output"/>
      </w:pPr>
      <w:r>
        <w:t>use_syslog=0</w:t>
      </w:r>
    </w:p>
    <w:p w:rsidR="007461E6" w:rsidRDefault="007461E6" w:rsidP="007461E6">
      <w:pPr>
        <w:pStyle w:val="output"/>
      </w:pPr>
    </w:p>
    <w:p w:rsidR="007461E6" w:rsidRDefault="007461E6" w:rsidP="007461E6">
      <w:pPr>
        <w:pStyle w:val="output"/>
      </w:pPr>
      <w:r>
        <w:t># read external check commands</w:t>
      </w:r>
    </w:p>
    <w:p w:rsidR="007461E6" w:rsidRDefault="007461E6" w:rsidP="007461E6">
      <w:pPr>
        <w:pStyle w:val="output"/>
      </w:pPr>
      <w:r>
        <w:t>check_external_commands=1</w:t>
      </w:r>
    </w:p>
    <w:p w:rsidR="007461E6" w:rsidRDefault="007461E6" w:rsidP="007461E6">
      <w:pPr>
        <w:pStyle w:val="output"/>
      </w:pPr>
    </w:p>
    <w:p w:rsidR="007461E6" w:rsidRDefault="007461E6" w:rsidP="007461E6">
      <w:pPr>
        <w:pStyle w:val="output"/>
      </w:pPr>
      <w:r>
        <w:t># accept passive service and hosts checks</w:t>
      </w:r>
    </w:p>
    <w:p w:rsidR="007461E6" w:rsidRDefault="007461E6" w:rsidP="007461E6">
      <w:pPr>
        <w:pStyle w:val="output"/>
      </w:pPr>
      <w:r>
        <w:lastRenderedPageBreak/>
        <w:t>accept_passive_service_checks=1</w:t>
      </w:r>
    </w:p>
    <w:p w:rsidR="007461E6" w:rsidRDefault="007461E6" w:rsidP="007461E6">
      <w:pPr>
        <w:pStyle w:val="output"/>
      </w:pPr>
      <w:r>
        <w:t>accept_passive_host_checks=1</w:t>
      </w:r>
    </w:p>
    <w:p w:rsidR="007461E6" w:rsidRDefault="007461E6" w:rsidP="007461E6">
      <w:pPr>
        <w:pStyle w:val="output"/>
      </w:pPr>
    </w:p>
    <w:p w:rsidR="007461E6" w:rsidRDefault="007461E6" w:rsidP="007461E6">
      <w:pPr>
        <w:pStyle w:val="output"/>
      </w:pPr>
      <w:r>
        <w:t># strip illegal characters from macro output</w:t>
      </w:r>
    </w:p>
    <w:p w:rsidR="007461E6" w:rsidRDefault="007461E6" w:rsidP="007461E6">
      <w:pPr>
        <w:pStyle w:val="output"/>
      </w:pPr>
      <w:r>
        <w:t>illegal_macro_output_chars='~$^&amp;"|'&lt;&gt;</w:t>
      </w:r>
    </w:p>
    <w:p w:rsidR="007461E6" w:rsidRDefault="007461E6" w:rsidP="007461E6">
      <w:pPr>
        <w:pStyle w:val="output"/>
      </w:pPr>
    </w:p>
    <w:p w:rsidR="007461E6" w:rsidRDefault="007461E6" w:rsidP="007461E6">
      <w:pPr>
        <w:pStyle w:val="output"/>
      </w:pPr>
      <w:r>
        <w:t># set default interval length to 60 seconds</w:t>
      </w:r>
    </w:p>
    <w:p w:rsidR="007461E6" w:rsidRDefault="007461E6" w:rsidP="007461E6">
      <w:pPr>
        <w:pStyle w:val="output"/>
      </w:pPr>
      <w:r>
        <w:t>interval_length=60</w:t>
      </w:r>
    </w:p>
    <w:p w:rsidR="007461E6" w:rsidRDefault="007461E6" w:rsidP="007461E6">
      <w:r>
        <w:t>we have update “</w:t>
      </w:r>
      <w:r w:rsidRPr="007461E6">
        <w:t>status_file=/usr/local/nagios/var/status.dat</w:t>
      </w:r>
      <w:r>
        <w:t>” , because we have default var file in nagios directory ,</w:t>
      </w:r>
    </w:p>
    <w:p w:rsidR="007461E6" w:rsidRDefault="007461E6" w:rsidP="007461E6">
      <w:pPr>
        <w:pStyle w:val="output"/>
      </w:pPr>
      <w:r>
        <w:t>[root@nagios etc]# cd ..</w:t>
      </w:r>
    </w:p>
    <w:p w:rsidR="007461E6" w:rsidRDefault="007461E6" w:rsidP="007461E6">
      <w:pPr>
        <w:pStyle w:val="output"/>
      </w:pPr>
      <w:r>
        <w:t>[root@nagios nagios]# ls</w:t>
      </w:r>
    </w:p>
    <w:p w:rsidR="007461E6" w:rsidRDefault="007461E6" w:rsidP="007461E6">
      <w:pPr>
        <w:pStyle w:val="output"/>
      </w:pPr>
      <w:r>
        <w:t>bin  etc  include  libexec  sbin  share  var</w:t>
      </w:r>
    </w:p>
    <w:p w:rsidR="007461E6" w:rsidRDefault="007461E6" w:rsidP="007461E6">
      <w:pPr>
        <w:pStyle w:val="output"/>
      </w:pPr>
      <w:r>
        <w:t>[root@nagios nagios]#</w:t>
      </w:r>
    </w:p>
    <w:p w:rsidR="007461E6" w:rsidRDefault="007461E6" w:rsidP="007461E6">
      <w:r>
        <w:t>Again we can restart the nagios service ,</w:t>
      </w:r>
    </w:p>
    <w:p w:rsidR="007461E6" w:rsidRDefault="007461E6" w:rsidP="007461E6">
      <w:pPr>
        <w:pStyle w:val="output"/>
      </w:pPr>
      <w:r>
        <w:t>[root@nagios nagios]# systemctl restart nagios.service</w:t>
      </w:r>
    </w:p>
    <w:p w:rsidR="007461E6" w:rsidRDefault="007461E6" w:rsidP="007461E6">
      <w:pPr>
        <w:pStyle w:val="output"/>
      </w:pPr>
      <w:r>
        <w:t>[root@nagios nagios]# systemctl status nagios.service</w:t>
      </w:r>
    </w:p>
    <w:p w:rsidR="007461E6" w:rsidRDefault="007461E6" w:rsidP="007461E6">
      <w:pPr>
        <w:pStyle w:val="output"/>
      </w:pPr>
      <w:r>
        <w:t>● nagios.service - LSB: Starts and stops the Nagios monitoring server</w:t>
      </w:r>
    </w:p>
    <w:p w:rsidR="007461E6" w:rsidRDefault="007461E6" w:rsidP="007461E6">
      <w:pPr>
        <w:pStyle w:val="output"/>
      </w:pPr>
      <w:r>
        <w:t xml:space="preserve">   Loaded: loaded (/etc/rc.d/init.d/nagios; bad; vendor preset: disabled)</w:t>
      </w:r>
    </w:p>
    <w:p w:rsidR="007461E6" w:rsidRDefault="007461E6" w:rsidP="007461E6">
      <w:pPr>
        <w:pStyle w:val="output"/>
      </w:pPr>
      <w:r>
        <w:t xml:space="preserve">   Active: active (running) since Tue 2018-06-19 09:44:13 EDT; 7s ago</w:t>
      </w:r>
    </w:p>
    <w:p w:rsidR="007461E6" w:rsidRDefault="007461E6" w:rsidP="007461E6">
      <w:pPr>
        <w:pStyle w:val="output"/>
      </w:pPr>
      <w:r>
        <w:t xml:space="preserve">     Docs: man:systemd-sysv-generator(8)</w:t>
      </w:r>
    </w:p>
    <w:p w:rsidR="007461E6" w:rsidRDefault="007461E6" w:rsidP="007461E6">
      <w:pPr>
        <w:pStyle w:val="output"/>
      </w:pPr>
      <w:r>
        <w:t xml:space="preserve">  Process: 28800 ExecStop=/etc/rc.d/init.d/nagios stop (code=exited, status=0/SUCCESS)</w:t>
      </w:r>
    </w:p>
    <w:p w:rsidR="007461E6" w:rsidRDefault="007461E6" w:rsidP="007461E6">
      <w:pPr>
        <w:pStyle w:val="output"/>
      </w:pPr>
      <w:r>
        <w:t xml:space="preserve">  Process: 28814 ExecStart=/etc/rc.d/init.d/nagios start (code=exited, status=0/SUCCESS)</w:t>
      </w:r>
    </w:p>
    <w:p w:rsidR="007461E6" w:rsidRDefault="007461E6" w:rsidP="007461E6">
      <w:pPr>
        <w:pStyle w:val="output"/>
      </w:pPr>
      <w:r>
        <w:t xml:space="preserve">    Tasks: 6</w:t>
      </w:r>
    </w:p>
    <w:p w:rsidR="007461E6" w:rsidRDefault="007461E6" w:rsidP="007461E6">
      <w:pPr>
        <w:pStyle w:val="output"/>
      </w:pPr>
      <w:r>
        <w:t xml:space="preserve">   CGroup: /system.slice/nagios.service</w:t>
      </w:r>
    </w:p>
    <w:p w:rsidR="007461E6" w:rsidRDefault="007461E6" w:rsidP="007461E6">
      <w:pPr>
        <w:pStyle w:val="output"/>
      </w:pPr>
      <w:r>
        <w:t xml:space="preserve">           ├─28850 /usr/local/nagios/bin/nagios -d /usr/local/nagios/etc/nagios.cfg</w:t>
      </w:r>
    </w:p>
    <w:p w:rsidR="007461E6" w:rsidRDefault="007461E6" w:rsidP="007461E6">
      <w:pPr>
        <w:pStyle w:val="output"/>
      </w:pPr>
      <w:r>
        <w:t xml:space="preserve">           ├─28853 /usr/local/nagios/bin/nagios --worker /usr/local/nagios/var/rw/nagios.qh</w:t>
      </w:r>
    </w:p>
    <w:p w:rsidR="007461E6" w:rsidRDefault="007461E6" w:rsidP="007461E6">
      <w:pPr>
        <w:pStyle w:val="output"/>
      </w:pPr>
      <w:r>
        <w:t xml:space="preserve">           ├─28854 /usr/local/nagios/bin/nagios --worker /usr/local/nagios/var/rw/nagios.qh</w:t>
      </w:r>
    </w:p>
    <w:p w:rsidR="007461E6" w:rsidRDefault="007461E6" w:rsidP="007461E6">
      <w:pPr>
        <w:pStyle w:val="output"/>
      </w:pPr>
      <w:r>
        <w:t xml:space="preserve">           ├─28855 /usr/local/nagios/bin/nagios --worker /usr/local/nagios/var/rw/nagios.qh</w:t>
      </w:r>
    </w:p>
    <w:p w:rsidR="007461E6" w:rsidRDefault="007461E6" w:rsidP="007461E6">
      <w:pPr>
        <w:pStyle w:val="output"/>
      </w:pPr>
      <w:r>
        <w:t xml:space="preserve">           ├─28856 /usr/local/nagios/bin/nagios --worker /usr/local/nagios/var/rw/nagios.qh</w:t>
      </w:r>
    </w:p>
    <w:p w:rsidR="007461E6" w:rsidRDefault="007461E6" w:rsidP="007461E6">
      <w:pPr>
        <w:pStyle w:val="output"/>
      </w:pPr>
      <w:r>
        <w:t xml:space="preserve">           └─28869 /usr/local/nagios/bin/nagios -d /usr/local/nagios/etc/nagios.cfg</w:t>
      </w:r>
    </w:p>
    <w:p w:rsidR="007461E6" w:rsidRDefault="007461E6" w:rsidP="007461E6">
      <w:pPr>
        <w:pStyle w:val="output"/>
      </w:pPr>
    </w:p>
    <w:p w:rsidR="007461E6" w:rsidRDefault="007461E6" w:rsidP="007461E6">
      <w:pPr>
        <w:pStyle w:val="output"/>
      </w:pPr>
      <w:r>
        <w:t>Jun 19 09:44:12 nagios.zippyops.com systemd[1]: Starting LSB: Starts and stops the Nagios monitoring server...</w:t>
      </w:r>
    </w:p>
    <w:p w:rsidR="007461E6" w:rsidRDefault="007461E6" w:rsidP="007461E6">
      <w:pPr>
        <w:pStyle w:val="output"/>
      </w:pPr>
      <w:r>
        <w:t>Jun 19 09:44:12 nagios.zippyops.com su[28819]: (to nagios) root on none</w:t>
      </w:r>
    </w:p>
    <w:p w:rsidR="007461E6" w:rsidRDefault="007461E6" w:rsidP="007461E6">
      <w:pPr>
        <w:pStyle w:val="output"/>
      </w:pPr>
      <w:r>
        <w:t>Jun 19 09:44:13 nagios.zippyops.com su[28839]: (to nagios) root on none</w:t>
      </w:r>
    </w:p>
    <w:p w:rsidR="007461E6" w:rsidRDefault="007461E6" w:rsidP="007461E6">
      <w:pPr>
        <w:pStyle w:val="output"/>
      </w:pPr>
      <w:r>
        <w:t>Jun 19 09:44:13 nagios.zippyops.com nagios[28814]: Starting nagios: done.</w:t>
      </w:r>
    </w:p>
    <w:p w:rsidR="007461E6" w:rsidRDefault="007461E6" w:rsidP="007461E6">
      <w:pPr>
        <w:pStyle w:val="output"/>
      </w:pPr>
      <w:r>
        <w:t>Jun 19 09:44:13 nagios.zippyops.com systemd[1]: Started LSB: Starts and stops the Nagios monitoring server.</w:t>
      </w:r>
    </w:p>
    <w:p w:rsidR="007461E6" w:rsidRDefault="007461E6" w:rsidP="007461E6">
      <w:pPr>
        <w:pStyle w:val="output"/>
      </w:pPr>
      <w:r>
        <w:t>[root@nagios nagios]# cat /var/log/nagios/nagios.log</w:t>
      </w:r>
    </w:p>
    <w:p w:rsidR="007461E6" w:rsidRDefault="007461E6" w:rsidP="007461E6">
      <w:pPr>
        <w:pStyle w:val="output"/>
      </w:pPr>
      <w:r>
        <w:t>[1529415852] Caught SIGTERM, shutting down...</w:t>
      </w:r>
    </w:p>
    <w:p w:rsidR="007461E6" w:rsidRDefault="007461E6" w:rsidP="007461E6">
      <w:pPr>
        <w:pStyle w:val="output"/>
      </w:pPr>
      <w:r>
        <w:t>[1529415852] Successfully shutdown... (PID=28483)</w:t>
      </w:r>
    </w:p>
    <w:p w:rsidR="007461E6" w:rsidRDefault="007461E6" w:rsidP="007461E6">
      <w:pPr>
        <w:pStyle w:val="output"/>
      </w:pPr>
      <w:r>
        <w:t>[1529415852] Event broker module 'NERD' deinitialized successfully.</w:t>
      </w:r>
    </w:p>
    <w:p w:rsidR="007461E6" w:rsidRDefault="007461E6" w:rsidP="007461E6">
      <w:pPr>
        <w:pStyle w:val="output"/>
      </w:pPr>
      <w:r>
        <w:t>[1529415853] Nagios 4.3.4 starting... (PID=28850)</w:t>
      </w:r>
    </w:p>
    <w:p w:rsidR="007461E6" w:rsidRDefault="007461E6" w:rsidP="007461E6">
      <w:pPr>
        <w:pStyle w:val="output"/>
      </w:pPr>
      <w:r>
        <w:t>[1529415853] Local time is Tue Jun 19 09:44:13 EDT 2018</w:t>
      </w:r>
    </w:p>
    <w:p w:rsidR="007461E6" w:rsidRDefault="007461E6" w:rsidP="007461E6">
      <w:pPr>
        <w:pStyle w:val="output"/>
      </w:pPr>
      <w:r>
        <w:t>[1529415853] LOG VERSION: 2.0</w:t>
      </w:r>
    </w:p>
    <w:p w:rsidR="007461E6" w:rsidRDefault="007461E6" w:rsidP="007461E6">
      <w:pPr>
        <w:pStyle w:val="output"/>
      </w:pPr>
      <w:r>
        <w:t>[1529415853] qh: Socket '/usr/local/nagios/var/rw/nagios.qh' successfully initialized</w:t>
      </w:r>
    </w:p>
    <w:p w:rsidR="007461E6" w:rsidRDefault="007461E6" w:rsidP="007461E6">
      <w:pPr>
        <w:pStyle w:val="output"/>
      </w:pPr>
      <w:r>
        <w:t>[1529415853] qh: core query handler registered</w:t>
      </w:r>
    </w:p>
    <w:p w:rsidR="007461E6" w:rsidRDefault="007461E6" w:rsidP="007461E6">
      <w:pPr>
        <w:pStyle w:val="output"/>
      </w:pPr>
      <w:r>
        <w:t>[1529415853] nerd: Channel hostchecks registered successfully</w:t>
      </w:r>
    </w:p>
    <w:p w:rsidR="007461E6" w:rsidRDefault="007461E6" w:rsidP="007461E6">
      <w:pPr>
        <w:pStyle w:val="output"/>
      </w:pPr>
      <w:r>
        <w:t>[1529415853] nerd: Channel servicechecks registered successfully</w:t>
      </w:r>
    </w:p>
    <w:p w:rsidR="007461E6" w:rsidRDefault="007461E6" w:rsidP="007461E6">
      <w:pPr>
        <w:pStyle w:val="output"/>
      </w:pPr>
      <w:r>
        <w:t>[1529415853] nerd: Channel opathchecks registered successfully</w:t>
      </w:r>
    </w:p>
    <w:p w:rsidR="007461E6" w:rsidRDefault="007461E6" w:rsidP="007461E6">
      <w:pPr>
        <w:pStyle w:val="output"/>
      </w:pPr>
      <w:r>
        <w:t>[1529415853] nerd: Fully initialized and ready to rock!</w:t>
      </w:r>
    </w:p>
    <w:p w:rsidR="007461E6" w:rsidRDefault="007461E6" w:rsidP="007461E6">
      <w:pPr>
        <w:pStyle w:val="output"/>
      </w:pPr>
      <w:r>
        <w:t>[1529415853] wproc: Successfully registered manager as @wproc with query handler</w:t>
      </w:r>
    </w:p>
    <w:p w:rsidR="007461E6" w:rsidRDefault="007461E6" w:rsidP="007461E6">
      <w:pPr>
        <w:pStyle w:val="output"/>
      </w:pPr>
      <w:r>
        <w:t>[1529415853] wproc: Registry request: name=Core Worker 28853;pid=28853</w:t>
      </w:r>
    </w:p>
    <w:p w:rsidR="007461E6" w:rsidRDefault="007461E6" w:rsidP="007461E6">
      <w:pPr>
        <w:pStyle w:val="output"/>
      </w:pPr>
      <w:r>
        <w:t>[1529415853] wproc: Registry request: name=Core Worker 28854;pid=28854</w:t>
      </w:r>
    </w:p>
    <w:p w:rsidR="007461E6" w:rsidRDefault="007461E6" w:rsidP="007461E6">
      <w:pPr>
        <w:pStyle w:val="output"/>
      </w:pPr>
      <w:r>
        <w:t>[1529415853] wproc: Registry request: name=Core Worker 28855;pid=28855</w:t>
      </w:r>
    </w:p>
    <w:p w:rsidR="007461E6" w:rsidRDefault="007461E6" w:rsidP="007461E6">
      <w:pPr>
        <w:pStyle w:val="output"/>
      </w:pPr>
      <w:r>
        <w:t>[1529415853] wproc: Registry request: name=Core Worker 28856;pid=28856</w:t>
      </w:r>
    </w:p>
    <w:p w:rsidR="007461E6" w:rsidRDefault="007461E6" w:rsidP="007461E6">
      <w:pPr>
        <w:pStyle w:val="output"/>
      </w:pPr>
      <w:r>
        <w:lastRenderedPageBreak/>
        <w:t>[1529415853] Warning: Duplicate definition found for service 'local-clock-offset' on host 'localhost' (config file '/usr/local/nagios/etc/objects/services/long-time-variance.cfg', starting on line 1)</w:t>
      </w:r>
    </w:p>
    <w:p w:rsidR="007461E6" w:rsidRPr="007461E6" w:rsidRDefault="007461E6" w:rsidP="007461E6">
      <w:pPr>
        <w:pStyle w:val="output"/>
      </w:pPr>
      <w:r>
        <w:t>[1529415853] Successfully launched command file worker with pid 28869</w:t>
      </w:r>
    </w:p>
    <w:p w:rsidR="007461E6" w:rsidRDefault="00943019" w:rsidP="007461E6">
      <w:r>
        <w:t>Now we can create apache database user for nagiosadmin ,</w:t>
      </w:r>
    </w:p>
    <w:p w:rsidR="00943019" w:rsidRDefault="00943019" w:rsidP="00943019">
      <w:pPr>
        <w:pStyle w:val="output"/>
      </w:pPr>
      <w:r>
        <w:t>[root@nagios nagios]# htpasswd -c /usr/local/etc/htpasswd.users nagiosadmin</w:t>
      </w:r>
    </w:p>
    <w:p w:rsidR="00943019" w:rsidRDefault="00943019" w:rsidP="00943019">
      <w:pPr>
        <w:pStyle w:val="output"/>
      </w:pPr>
      <w:r>
        <w:t xml:space="preserve">New password: </w:t>
      </w:r>
    </w:p>
    <w:p w:rsidR="00943019" w:rsidRDefault="00943019" w:rsidP="00943019">
      <w:pPr>
        <w:pStyle w:val="output"/>
      </w:pPr>
      <w:r>
        <w:t xml:space="preserve">Re-type new password: </w:t>
      </w:r>
    </w:p>
    <w:p w:rsidR="00943019" w:rsidRDefault="00943019" w:rsidP="00943019">
      <w:pPr>
        <w:pStyle w:val="output"/>
      </w:pPr>
      <w:r>
        <w:t>Adding password for user nagiosadmin</w:t>
      </w:r>
    </w:p>
    <w:p w:rsidR="00943019" w:rsidRDefault="00943019" w:rsidP="00943019">
      <w:pPr>
        <w:pStyle w:val="output"/>
      </w:pPr>
      <w:r>
        <w:t>[root@nagios nagios]#</w:t>
      </w:r>
    </w:p>
    <w:p w:rsidR="00943019" w:rsidRDefault="00943019" w:rsidP="00943019">
      <w:r>
        <w:t>Now we can start httpd service ,</w:t>
      </w:r>
    </w:p>
    <w:p w:rsidR="00943019" w:rsidRDefault="00943019" w:rsidP="00943019">
      <w:pPr>
        <w:pStyle w:val="output"/>
      </w:pPr>
      <w:r>
        <w:t>[root@nagios nagios]# systemctl start httpd</w:t>
      </w:r>
    </w:p>
    <w:p w:rsidR="00943019" w:rsidRDefault="00943019" w:rsidP="00943019">
      <w:pPr>
        <w:pStyle w:val="output"/>
      </w:pPr>
      <w:r>
        <w:t>[root@nagios nagios]# systemctl status httpd</w:t>
      </w:r>
    </w:p>
    <w:p w:rsidR="00943019" w:rsidRDefault="00943019" w:rsidP="00943019">
      <w:pPr>
        <w:pStyle w:val="output"/>
      </w:pPr>
      <w:r>
        <w:t>● httpd.service - The Apache HTTP Server</w:t>
      </w:r>
    </w:p>
    <w:p w:rsidR="00943019" w:rsidRDefault="00943019" w:rsidP="00943019">
      <w:pPr>
        <w:pStyle w:val="output"/>
      </w:pPr>
      <w:r>
        <w:t xml:space="preserve">   Loaded: loaded (/usr/lib/systemd/system/httpd.service; disabled; vendor preset: disabled)</w:t>
      </w:r>
    </w:p>
    <w:p w:rsidR="00943019" w:rsidRDefault="00943019" w:rsidP="00943019">
      <w:pPr>
        <w:pStyle w:val="output"/>
      </w:pPr>
      <w:r>
        <w:t xml:space="preserve">   Active: active (running) since Tue 2018-06-19 09:54:02 EDT; 7s ago</w:t>
      </w:r>
    </w:p>
    <w:p w:rsidR="00943019" w:rsidRDefault="00943019" w:rsidP="00943019">
      <w:pPr>
        <w:pStyle w:val="output"/>
      </w:pPr>
      <w:r>
        <w:t xml:space="preserve">     Docs: man:httpd(8)</w:t>
      </w:r>
    </w:p>
    <w:p w:rsidR="00943019" w:rsidRDefault="00943019" w:rsidP="00943019">
      <w:pPr>
        <w:pStyle w:val="output"/>
      </w:pPr>
      <w:r>
        <w:t xml:space="preserve">           man:apachectl(8)</w:t>
      </w:r>
    </w:p>
    <w:p w:rsidR="00943019" w:rsidRDefault="00943019" w:rsidP="00943019">
      <w:pPr>
        <w:pStyle w:val="output"/>
      </w:pPr>
      <w:r>
        <w:t xml:space="preserve"> Main PID: 29061 (httpd)</w:t>
      </w:r>
    </w:p>
    <w:p w:rsidR="00943019" w:rsidRDefault="00943019" w:rsidP="00943019">
      <w:pPr>
        <w:pStyle w:val="output"/>
      </w:pPr>
      <w:r>
        <w:t xml:space="preserve">   Status: "Processing requests..."</w:t>
      </w:r>
    </w:p>
    <w:p w:rsidR="00943019" w:rsidRDefault="00943019" w:rsidP="00943019">
      <w:pPr>
        <w:pStyle w:val="output"/>
      </w:pPr>
      <w:r>
        <w:t xml:space="preserve">    Tasks: 6</w:t>
      </w:r>
    </w:p>
    <w:p w:rsidR="00943019" w:rsidRDefault="00943019" w:rsidP="00943019">
      <w:pPr>
        <w:pStyle w:val="output"/>
      </w:pPr>
      <w:r>
        <w:t xml:space="preserve">   CGroup: /system.slice/httpd.service</w:t>
      </w:r>
    </w:p>
    <w:p w:rsidR="00943019" w:rsidRDefault="00943019" w:rsidP="00943019">
      <w:pPr>
        <w:pStyle w:val="output"/>
      </w:pPr>
      <w:r>
        <w:t xml:space="preserve">           ├─29061 /usr/sbin/httpd -DFOREGROUND</w:t>
      </w:r>
    </w:p>
    <w:p w:rsidR="00943019" w:rsidRDefault="00943019" w:rsidP="00943019">
      <w:pPr>
        <w:pStyle w:val="output"/>
      </w:pPr>
      <w:r>
        <w:t xml:space="preserve">           ├─29073 /usr/sbin/httpd -DFOREGROUND</w:t>
      </w:r>
    </w:p>
    <w:p w:rsidR="00943019" w:rsidRDefault="00943019" w:rsidP="00943019">
      <w:pPr>
        <w:pStyle w:val="output"/>
      </w:pPr>
      <w:r>
        <w:t xml:space="preserve">           ├─29074 /usr/sbin/httpd -DFOREGROUND</w:t>
      </w:r>
    </w:p>
    <w:p w:rsidR="00943019" w:rsidRDefault="00943019" w:rsidP="00943019">
      <w:pPr>
        <w:pStyle w:val="output"/>
      </w:pPr>
      <w:r>
        <w:t xml:space="preserve">           ├─29075 /usr/sbin/httpd -DFOREGROUND</w:t>
      </w:r>
    </w:p>
    <w:p w:rsidR="00943019" w:rsidRDefault="00943019" w:rsidP="00943019">
      <w:pPr>
        <w:pStyle w:val="output"/>
      </w:pPr>
      <w:r>
        <w:t xml:space="preserve">           ├─29077 /usr/sbin/httpd -DFOREGROUND</w:t>
      </w:r>
    </w:p>
    <w:p w:rsidR="00943019" w:rsidRDefault="00943019" w:rsidP="00943019">
      <w:pPr>
        <w:pStyle w:val="output"/>
      </w:pPr>
      <w:r>
        <w:t xml:space="preserve">           └─29078 /usr/sbin/httpd -DFOREGROUND</w:t>
      </w:r>
    </w:p>
    <w:p w:rsidR="00943019" w:rsidRDefault="00943019" w:rsidP="00943019">
      <w:pPr>
        <w:pStyle w:val="output"/>
      </w:pPr>
    </w:p>
    <w:p w:rsidR="00943019" w:rsidRDefault="00943019" w:rsidP="00943019">
      <w:pPr>
        <w:pStyle w:val="output"/>
      </w:pPr>
      <w:r>
        <w:t>Jun 19 09:53:56 nagios.zippyops.com systemd[1]: Starting The Apache HTTP Server...</w:t>
      </w:r>
    </w:p>
    <w:p w:rsidR="00943019" w:rsidRDefault="00943019" w:rsidP="00943019">
      <w:pPr>
        <w:pStyle w:val="output"/>
      </w:pPr>
      <w:r>
        <w:t>Jun 19 09:54:02 nagios.zippyops.com systemd[1]: Started The Apache HTTP Server.</w:t>
      </w:r>
    </w:p>
    <w:p w:rsidR="00943019" w:rsidRDefault="00943019" w:rsidP="00943019">
      <w:r>
        <w:t xml:space="preserve">We have to browse </w:t>
      </w:r>
      <w:hyperlink r:id="rId43" w:history="1">
        <w:r w:rsidRPr="009043A3">
          <w:rPr>
            <w:rStyle w:val="Hyperlink"/>
          </w:rPr>
          <w:t>https://your-hostname.com/nagios</w:t>
        </w:r>
      </w:hyperlink>
      <w:r>
        <w:t xml:space="preserve"> ,</w:t>
      </w:r>
    </w:p>
    <w:p w:rsidR="00943019" w:rsidRDefault="00943019" w:rsidP="00943019">
      <w:r>
        <w:rPr>
          <w:noProof/>
          <w:lang w:eastAsia="en-US"/>
        </w:rPr>
        <w:lastRenderedPageBreak/>
        <w:drawing>
          <wp:inline distT="0" distB="0" distL="0" distR="0" wp14:anchorId="6E400FC7" wp14:editId="684E368C">
            <wp:extent cx="6115050" cy="4154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5050" cy="4154805"/>
                    </a:xfrm>
                    <a:prstGeom prst="rect">
                      <a:avLst/>
                    </a:prstGeom>
                  </pic:spPr>
                </pic:pic>
              </a:graphicData>
            </a:graphic>
          </wp:inline>
        </w:drawing>
      </w:r>
    </w:p>
    <w:p w:rsidR="00943019" w:rsidRDefault="00943019" w:rsidP="00943019">
      <w:r>
        <w:t>You can get this page , here we have to give nagiosadmin  and password which you have given for htpasswd section,</w:t>
      </w:r>
    </w:p>
    <w:p w:rsidR="00943019" w:rsidRDefault="00AE61E8" w:rsidP="00943019">
      <w:r>
        <w:rPr>
          <w:noProof/>
          <w:lang w:eastAsia="en-US"/>
        </w:rPr>
        <w:lastRenderedPageBreak/>
        <w:drawing>
          <wp:inline distT="0" distB="0" distL="0" distR="0" wp14:anchorId="6A5139A0" wp14:editId="397A80DE">
            <wp:extent cx="6115050" cy="40805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5050" cy="4080510"/>
                    </a:xfrm>
                    <a:prstGeom prst="rect">
                      <a:avLst/>
                    </a:prstGeom>
                  </pic:spPr>
                </pic:pic>
              </a:graphicData>
            </a:graphic>
          </wp:inline>
        </w:drawing>
      </w:r>
    </w:p>
    <w:p w:rsidR="00AE61E8" w:rsidRDefault="00AE61E8" w:rsidP="00943019"/>
    <w:p w:rsidR="00AE61E8" w:rsidRDefault="00AE61E8" w:rsidP="00943019">
      <w:r>
        <w:t>We got nagios web UI !!!</w:t>
      </w:r>
    </w:p>
    <w:p w:rsidR="006E0657" w:rsidRDefault="006E0657" w:rsidP="00943019"/>
    <w:p w:rsidR="006E0657" w:rsidRDefault="006E0657" w:rsidP="006E0657">
      <w:pPr>
        <w:pStyle w:val="Heading1"/>
      </w:pPr>
      <w:r>
        <w:lastRenderedPageBreak/>
        <w:t>Working with webUI :</w:t>
      </w:r>
    </w:p>
    <w:p w:rsidR="006E0657" w:rsidRDefault="006E0657" w:rsidP="006E0657">
      <w:r>
        <w:rPr>
          <w:noProof/>
          <w:lang w:eastAsia="en-US"/>
        </w:rPr>
        <w:drawing>
          <wp:inline distT="0" distB="0" distL="0" distR="0" wp14:anchorId="62360C8D" wp14:editId="7865BF5A">
            <wp:extent cx="6115050" cy="4038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5050" cy="4038600"/>
                    </a:xfrm>
                    <a:prstGeom prst="rect">
                      <a:avLst/>
                    </a:prstGeom>
                  </pic:spPr>
                </pic:pic>
              </a:graphicData>
            </a:graphic>
          </wp:inline>
        </w:drawing>
      </w:r>
    </w:p>
    <w:p w:rsidR="00690511" w:rsidRDefault="00690511" w:rsidP="006E0657">
      <w:r>
        <w:t xml:space="preserve">We can see that we are in home page of nagios , in this page we can see different options . </w:t>
      </w:r>
    </w:p>
    <w:p w:rsidR="00690511" w:rsidRDefault="00690511" w:rsidP="006E0657">
      <w:r>
        <w:t>Now we have to click on “</w:t>
      </w:r>
      <w:r w:rsidRPr="00690511">
        <w:rPr>
          <w:b/>
        </w:rPr>
        <w:t>tactical overview</w:t>
      </w:r>
      <w:r>
        <w:t xml:space="preserve">” option, </w:t>
      </w:r>
    </w:p>
    <w:p w:rsidR="00690511" w:rsidRDefault="00690511" w:rsidP="006E0657">
      <w:r>
        <w:rPr>
          <w:noProof/>
          <w:lang w:eastAsia="en-US"/>
        </w:rPr>
        <w:lastRenderedPageBreak/>
        <w:drawing>
          <wp:inline distT="0" distB="0" distL="0" distR="0" wp14:anchorId="152D3631" wp14:editId="44A2E9EF">
            <wp:extent cx="6115050" cy="39712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5050" cy="3971290"/>
                    </a:xfrm>
                    <a:prstGeom prst="rect">
                      <a:avLst/>
                    </a:prstGeom>
                  </pic:spPr>
                </pic:pic>
              </a:graphicData>
            </a:graphic>
          </wp:inline>
        </w:drawing>
      </w:r>
    </w:p>
    <w:p w:rsidR="00690511" w:rsidRDefault="00690511" w:rsidP="006E0657">
      <w:r>
        <w:t xml:space="preserve">We can see in this page , there is hosts and services and monitoring feature and network outages . </w:t>
      </w:r>
    </w:p>
    <w:p w:rsidR="00690511" w:rsidRDefault="00690511" w:rsidP="006E0657">
      <w:r>
        <w:t>There is only one host up running that is our localhost</w:t>
      </w:r>
    </w:p>
    <w:p w:rsidR="00690511" w:rsidRDefault="00690511" w:rsidP="006E0657">
      <w:r>
        <w:t>In services , one service running which is in critical condition and aslo given 1 unhandled problem .</w:t>
      </w:r>
    </w:p>
    <w:p w:rsidR="00690511" w:rsidRDefault="006469BE" w:rsidP="006E0657">
      <w:r>
        <w:t>So click on unhandled problem ,</w:t>
      </w:r>
    </w:p>
    <w:p w:rsidR="006469BE" w:rsidRDefault="006469BE" w:rsidP="006E0657">
      <w:r>
        <w:rPr>
          <w:noProof/>
          <w:lang w:eastAsia="en-US"/>
        </w:rPr>
        <w:lastRenderedPageBreak/>
        <w:drawing>
          <wp:inline distT="0" distB="0" distL="0" distR="0" wp14:anchorId="424D1105" wp14:editId="0A8500DF">
            <wp:extent cx="6115050" cy="3990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5050" cy="3990340"/>
                    </a:xfrm>
                    <a:prstGeom prst="rect">
                      <a:avLst/>
                    </a:prstGeom>
                  </pic:spPr>
                </pic:pic>
              </a:graphicData>
            </a:graphic>
          </wp:inline>
        </w:drawing>
      </w:r>
    </w:p>
    <w:p w:rsidR="006469BE" w:rsidRDefault="006469BE" w:rsidP="006E0657">
      <w:r>
        <w:t>You can see that status information and return code : 127 detail of out bound condtion of local host ,</w:t>
      </w:r>
    </w:p>
    <w:p w:rsidR="006469BE" w:rsidRDefault="006469BE" w:rsidP="006E0657">
      <w:r>
        <w:t>Now we can rectify this ,</w:t>
      </w:r>
    </w:p>
    <w:p w:rsidR="006469BE" w:rsidRDefault="006469BE" w:rsidP="006469BE">
      <w:pPr>
        <w:pStyle w:val="output"/>
      </w:pPr>
      <w:r>
        <w:t>[root@nagios zippyops]# cd /usr/local/nagios/etc/objects/services</w:t>
      </w:r>
    </w:p>
    <w:p w:rsidR="006469BE" w:rsidRDefault="006469BE" w:rsidP="006469BE">
      <w:pPr>
        <w:pStyle w:val="output"/>
      </w:pPr>
      <w:r>
        <w:t>[root@nagios services]# ls</w:t>
      </w:r>
    </w:p>
    <w:p w:rsidR="006469BE" w:rsidRDefault="006469BE" w:rsidP="006469BE">
      <w:pPr>
        <w:pStyle w:val="output"/>
      </w:pPr>
      <w:r>
        <w:t>local-time-variance.cfg  long-time-variance.cfg</w:t>
      </w:r>
    </w:p>
    <w:p w:rsidR="006469BE" w:rsidRDefault="006469BE" w:rsidP="006469BE">
      <w:pPr>
        <w:pStyle w:val="output"/>
      </w:pPr>
      <w:r>
        <w:t xml:space="preserve">[root@nagios services]# cat local-time-offset.cfg </w:t>
      </w:r>
    </w:p>
    <w:p w:rsidR="006469BE" w:rsidRDefault="006469BE" w:rsidP="006469BE">
      <w:pPr>
        <w:pStyle w:val="output"/>
      </w:pPr>
      <w:r>
        <w:t>define service{</w:t>
      </w:r>
    </w:p>
    <w:p w:rsidR="006469BE" w:rsidRDefault="006469BE" w:rsidP="006469BE">
      <w:pPr>
        <w:pStyle w:val="output"/>
      </w:pPr>
      <w:r>
        <w:t xml:space="preserve">        host_name             localhost</w:t>
      </w:r>
    </w:p>
    <w:p w:rsidR="006469BE" w:rsidRPr="006469BE" w:rsidRDefault="006469BE" w:rsidP="006469BE">
      <w:pPr>
        <w:pStyle w:val="output"/>
        <w:rPr>
          <w:color w:val="FF0000"/>
        </w:rPr>
      </w:pPr>
      <w:r>
        <w:t xml:space="preserve">        </w:t>
      </w:r>
      <w:r w:rsidRPr="006469BE">
        <w:rPr>
          <w:color w:val="FF0000"/>
        </w:rPr>
        <w:t>service_description   local-clock-offset</w:t>
      </w:r>
    </w:p>
    <w:p w:rsidR="006469BE" w:rsidRPr="006469BE" w:rsidRDefault="006469BE" w:rsidP="006469BE">
      <w:pPr>
        <w:pStyle w:val="output"/>
        <w:rPr>
          <w:color w:val="FF0000"/>
        </w:rPr>
      </w:pPr>
      <w:r w:rsidRPr="006469BE">
        <w:rPr>
          <w:color w:val="FF0000"/>
        </w:rPr>
        <w:t xml:space="preserve">        check_command         check-local-clock-offset</w:t>
      </w:r>
    </w:p>
    <w:p w:rsidR="006469BE" w:rsidRDefault="006469BE" w:rsidP="006469BE">
      <w:pPr>
        <w:pStyle w:val="output"/>
      </w:pPr>
      <w:r>
        <w:t xml:space="preserve">        max_check_attempts    1</w:t>
      </w:r>
    </w:p>
    <w:p w:rsidR="006469BE" w:rsidRDefault="006469BE" w:rsidP="006469BE">
      <w:pPr>
        <w:pStyle w:val="output"/>
      </w:pPr>
      <w:r>
        <w:t xml:space="preserve">        check_period          24x7</w:t>
      </w:r>
    </w:p>
    <w:p w:rsidR="006469BE" w:rsidRDefault="006469BE" w:rsidP="006469BE">
      <w:pPr>
        <w:pStyle w:val="output"/>
      </w:pPr>
      <w:r>
        <w:t xml:space="preserve">        contacts              nagiosadmin </w:t>
      </w:r>
    </w:p>
    <w:p w:rsidR="006469BE" w:rsidRDefault="006469BE" w:rsidP="006469BE">
      <w:pPr>
        <w:pStyle w:val="output"/>
      </w:pPr>
      <w:r>
        <w:t xml:space="preserve">        contact_groups        admins</w:t>
      </w:r>
    </w:p>
    <w:p w:rsidR="006469BE" w:rsidRDefault="006469BE" w:rsidP="006469BE">
      <w:pPr>
        <w:pStyle w:val="output"/>
      </w:pPr>
      <w:r>
        <w:t xml:space="preserve">        notification_interval  480</w:t>
      </w:r>
    </w:p>
    <w:p w:rsidR="006469BE" w:rsidRDefault="006469BE" w:rsidP="006469BE">
      <w:pPr>
        <w:pStyle w:val="output"/>
      </w:pPr>
      <w:r>
        <w:t xml:space="preserve">        notification_period   24x7</w:t>
      </w:r>
    </w:p>
    <w:p w:rsidR="006469BE" w:rsidRDefault="006469BE" w:rsidP="006469BE">
      <w:pPr>
        <w:pStyle w:val="output"/>
      </w:pPr>
      <w:r>
        <w:t xml:space="preserve"> }</w:t>
      </w:r>
    </w:p>
    <w:p w:rsidR="006469BE" w:rsidRDefault="006469BE" w:rsidP="006469BE">
      <w:pPr>
        <w:pStyle w:val="output"/>
      </w:pPr>
      <w:r>
        <w:t>[root@nagios services]# mv local-time-variance.cfg local-clock-offset.cfg</w:t>
      </w:r>
    </w:p>
    <w:p w:rsidR="006469BE" w:rsidRDefault="006469BE" w:rsidP="006469BE">
      <w:pPr>
        <w:pStyle w:val="output"/>
      </w:pPr>
      <w:r>
        <w:t>[root@nagios services]# ls</w:t>
      </w:r>
    </w:p>
    <w:p w:rsidR="006469BE" w:rsidRDefault="006469BE" w:rsidP="006469BE">
      <w:pPr>
        <w:pStyle w:val="output"/>
      </w:pPr>
      <w:r>
        <w:t>local-clock-offset.cfg  long-time-variance.cfg</w:t>
      </w:r>
    </w:p>
    <w:p w:rsidR="006469BE" w:rsidRDefault="006469BE" w:rsidP="006469BE">
      <w:pPr>
        <w:pStyle w:val="output"/>
      </w:pPr>
      <w:r>
        <w:t>[root@nagios services]#</w:t>
      </w:r>
    </w:p>
    <w:p w:rsidR="006469BE" w:rsidRDefault="006469BE" w:rsidP="006469BE">
      <w:r>
        <w:t>Here, you can see that service description name is local-clock-offset . so  I have renamed the local-time-variance.</w:t>
      </w:r>
      <w:r w:rsidR="00FC3C4A">
        <w:t>cfg file to local-clock-offset</w:t>
      </w:r>
      <w:r>
        <w:t>.cfg ,</w:t>
      </w:r>
    </w:p>
    <w:p w:rsidR="006469BE" w:rsidRDefault="006469BE" w:rsidP="006469BE"/>
    <w:p w:rsidR="006E0657" w:rsidRDefault="00FC3C4A" w:rsidP="006E0657">
      <w:r>
        <w:lastRenderedPageBreak/>
        <w:t>Now we can verify our configuration ,</w:t>
      </w:r>
    </w:p>
    <w:p w:rsidR="00FC3C4A" w:rsidRDefault="00FC3C4A" w:rsidP="00FC3C4A">
      <w:pPr>
        <w:pStyle w:val="output"/>
      </w:pPr>
      <w:r>
        <w:t>[root@nagios services]# /usr/local/nagios/bin/nagios -v /usr/local/nagios/etc/nagios.cfg</w:t>
      </w:r>
    </w:p>
    <w:p w:rsidR="00FC3C4A" w:rsidRDefault="00FC3C4A" w:rsidP="00FC3C4A">
      <w:pPr>
        <w:pStyle w:val="output"/>
      </w:pPr>
    </w:p>
    <w:p w:rsidR="00FC3C4A" w:rsidRDefault="00FC3C4A" w:rsidP="00FC3C4A">
      <w:pPr>
        <w:pStyle w:val="output"/>
      </w:pPr>
      <w:r>
        <w:t>Nagios Core 4.3.4</w:t>
      </w:r>
    </w:p>
    <w:p w:rsidR="00FC3C4A" w:rsidRDefault="00FC3C4A" w:rsidP="00FC3C4A">
      <w:pPr>
        <w:pStyle w:val="output"/>
      </w:pPr>
      <w:r>
        <w:t>Copyright (c) 2009-present Nagios Core Development Team and Community Contributors</w:t>
      </w:r>
    </w:p>
    <w:p w:rsidR="00FC3C4A" w:rsidRDefault="00FC3C4A" w:rsidP="00FC3C4A">
      <w:pPr>
        <w:pStyle w:val="output"/>
      </w:pPr>
      <w:r>
        <w:t>Copyright (c) 1999-2009 Ethan Galstad</w:t>
      </w:r>
    </w:p>
    <w:p w:rsidR="00FC3C4A" w:rsidRDefault="00FC3C4A" w:rsidP="00FC3C4A">
      <w:pPr>
        <w:pStyle w:val="output"/>
      </w:pPr>
      <w:r>
        <w:t>Last Modified: 2017-08-24</w:t>
      </w:r>
    </w:p>
    <w:p w:rsidR="00FC3C4A" w:rsidRDefault="00FC3C4A" w:rsidP="00FC3C4A">
      <w:pPr>
        <w:pStyle w:val="output"/>
      </w:pPr>
      <w:r>
        <w:t>License: GPL</w:t>
      </w:r>
    </w:p>
    <w:p w:rsidR="00FC3C4A" w:rsidRDefault="00FC3C4A" w:rsidP="00FC3C4A">
      <w:pPr>
        <w:pStyle w:val="output"/>
      </w:pPr>
    </w:p>
    <w:p w:rsidR="00FC3C4A" w:rsidRDefault="00FC3C4A" w:rsidP="00FC3C4A">
      <w:pPr>
        <w:pStyle w:val="output"/>
      </w:pPr>
      <w:r>
        <w:t>Website: https://www.nagios.org</w:t>
      </w:r>
    </w:p>
    <w:p w:rsidR="00FC3C4A" w:rsidRDefault="00FC3C4A" w:rsidP="00FC3C4A">
      <w:pPr>
        <w:pStyle w:val="output"/>
      </w:pPr>
      <w:r>
        <w:t>Reading configuration data...</w:t>
      </w:r>
    </w:p>
    <w:p w:rsidR="00FC3C4A" w:rsidRDefault="00FC3C4A" w:rsidP="00FC3C4A">
      <w:pPr>
        <w:pStyle w:val="output"/>
      </w:pPr>
      <w:r>
        <w:t xml:space="preserve">   Read main config file okay...</w:t>
      </w:r>
    </w:p>
    <w:p w:rsidR="00FC3C4A" w:rsidRDefault="00FC3C4A" w:rsidP="00FC3C4A">
      <w:pPr>
        <w:pStyle w:val="output"/>
      </w:pPr>
      <w:r>
        <w:t>Warning: Duplicate definition found for service 'local-clock-offset' on host 'localhost' (config file '/usr/local/nagios/etc/objects/services/long-time-variance.cfg', starting on line 1)</w:t>
      </w:r>
    </w:p>
    <w:p w:rsidR="00FC3C4A" w:rsidRDefault="00FC3C4A" w:rsidP="00FC3C4A">
      <w:pPr>
        <w:pStyle w:val="output"/>
      </w:pPr>
      <w:r>
        <w:t xml:space="preserve">   Read object config files okay...</w:t>
      </w:r>
    </w:p>
    <w:p w:rsidR="00FC3C4A" w:rsidRDefault="00FC3C4A" w:rsidP="00FC3C4A">
      <w:pPr>
        <w:pStyle w:val="output"/>
      </w:pPr>
    </w:p>
    <w:p w:rsidR="00FC3C4A" w:rsidRDefault="00FC3C4A" w:rsidP="00FC3C4A">
      <w:pPr>
        <w:pStyle w:val="output"/>
      </w:pPr>
      <w:r>
        <w:t>Running pre-flight check on configuration data...</w:t>
      </w:r>
    </w:p>
    <w:p w:rsidR="00FC3C4A" w:rsidRDefault="00FC3C4A" w:rsidP="00FC3C4A">
      <w:pPr>
        <w:pStyle w:val="output"/>
      </w:pPr>
    </w:p>
    <w:p w:rsidR="00FC3C4A" w:rsidRDefault="00FC3C4A" w:rsidP="00FC3C4A">
      <w:pPr>
        <w:pStyle w:val="output"/>
      </w:pPr>
      <w:r>
        <w:t>Checking objects...</w:t>
      </w:r>
    </w:p>
    <w:p w:rsidR="00FC3C4A" w:rsidRDefault="00FC3C4A" w:rsidP="00FC3C4A">
      <w:pPr>
        <w:pStyle w:val="output"/>
      </w:pPr>
      <w:r>
        <w:tab/>
        <w:t>Checked 1 services.</w:t>
      </w:r>
    </w:p>
    <w:p w:rsidR="00FC3C4A" w:rsidRDefault="00FC3C4A" w:rsidP="00FC3C4A">
      <w:pPr>
        <w:pStyle w:val="output"/>
      </w:pPr>
      <w:r>
        <w:tab/>
        <w:t>Checked 1 hosts.</w:t>
      </w:r>
    </w:p>
    <w:p w:rsidR="00FC3C4A" w:rsidRDefault="00FC3C4A" w:rsidP="00FC3C4A">
      <w:pPr>
        <w:pStyle w:val="output"/>
      </w:pPr>
      <w:r>
        <w:tab/>
        <w:t>Checked 0 host groups.</w:t>
      </w:r>
    </w:p>
    <w:p w:rsidR="00FC3C4A" w:rsidRDefault="00FC3C4A" w:rsidP="00FC3C4A">
      <w:pPr>
        <w:pStyle w:val="output"/>
      </w:pPr>
      <w:r>
        <w:tab/>
        <w:t>Checked 0 service groups.</w:t>
      </w:r>
    </w:p>
    <w:p w:rsidR="00FC3C4A" w:rsidRDefault="00FC3C4A" w:rsidP="00FC3C4A">
      <w:pPr>
        <w:pStyle w:val="output"/>
      </w:pPr>
      <w:r>
        <w:tab/>
        <w:t>Checked 1 contacts.</w:t>
      </w:r>
    </w:p>
    <w:p w:rsidR="00FC3C4A" w:rsidRDefault="00FC3C4A" w:rsidP="00FC3C4A">
      <w:pPr>
        <w:pStyle w:val="output"/>
      </w:pPr>
      <w:r>
        <w:tab/>
        <w:t>Checked 1 contact groups.</w:t>
      </w:r>
    </w:p>
    <w:p w:rsidR="00FC3C4A" w:rsidRDefault="00FC3C4A" w:rsidP="00FC3C4A">
      <w:pPr>
        <w:pStyle w:val="output"/>
      </w:pPr>
      <w:r>
        <w:tab/>
        <w:t>Checked 26 commands.</w:t>
      </w:r>
    </w:p>
    <w:p w:rsidR="00FC3C4A" w:rsidRDefault="00FC3C4A" w:rsidP="00FC3C4A">
      <w:pPr>
        <w:pStyle w:val="output"/>
      </w:pPr>
      <w:r>
        <w:tab/>
        <w:t>Checked 5 time periods.</w:t>
      </w:r>
    </w:p>
    <w:p w:rsidR="00FC3C4A" w:rsidRDefault="00FC3C4A" w:rsidP="00FC3C4A">
      <w:pPr>
        <w:pStyle w:val="output"/>
      </w:pPr>
      <w:r>
        <w:tab/>
        <w:t>Checked 0 host escalations.</w:t>
      </w:r>
    </w:p>
    <w:p w:rsidR="00FC3C4A" w:rsidRDefault="00FC3C4A" w:rsidP="00FC3C4A">
      <w:pPr>
        <w:pStyle w:val="output"/>
      </w:pPr>
      <w:r>
        <w:tab/>
        <w:t>Checked 0 service escalations.</w:t>
      </w:r>
    </w:p>
    <w:p w:rsidR="00FC3C4A" w:rsidRDefault="00FC3C4A" w:rsidP="00FC3C4A">
      <w:pPr>
        <w:pStyle w:val="output"/>
      </w:pPr>
      <w:r>
        <w:t>Checking for circular paths...</w:t>
      </w:r>
    </w:p>
    <w:p w:rsidR="00FC3C4A" w:rsidRDefault="00FC3C4A" w:rsidP="00FC3C4A">
      <w:pPr>
        <w:pStyle w:val="output"/>
      </w:pPr>
      <w:r>
        <w:tab/>
        <w:t>Checked 1 hosts</w:t>
      </w:r>
    </w:p>
    <w:p w:rsidR="00FC3C4A" w:rsidRDefault="00FC3C4A" w:rsidP="00FC3C4A">
      <w:pPr>
        <w:pStyle w:val="output"/>
      </w:pPr>
      <w:r>
        <w:tab/>
        <w:t>Checked 0 service dependencies</w:t>
      </w:r>
    </w:p>
    <w:p w:rsidR="00FC3C4A" w:rsidRDefault="00FC3C4A" w:rsidP="00FC3C4A">
      <w:pPr>
        <w:pStyle w:val="output"/>
      </w:pPr>
      <w:r>
        <w:tab/>
        <w:t>Checked 0 host dependencies</w:t>
      </w:r>
    </w:p>
    <w:p w:rsidR="00FC3C4A" w:rsidRDefault="00FC3C4A" w:rsidP="00FC3C4A">
      <w:pPr>
        <w:pStyle w:val="output"/>
      </w:pPr>
      <w:r>
        <w:tab/>
        <w:t>Checked 5 timeperiods</w:t>
      </w:r>
    </w:p>
    <w:p w:rsidR="00FC3C4A" w:rsidRDefault="00FC3C4A" w:rsidP="00FC3C4A">
      <w:pPr>
        <w:pStyle w:val="output"/>
      </w:pPr>
      <w:r>
        <w:t>Checking global event handlers...</w:t>
      </w:r>
    </w:p>
    <w:p w:rsidR="00FC3C4A" w:rsidRDefault="00FC3C4A" w:rsidP="00FC3C4A">
      <w:pPr>
        <w:pStyle w:val="output"/>
      </w:pPr>
      <w:r>
        <w:t>Checking obsessive compulsive processor commands...</w:t>
      </w:r>
    </w:p>
    <w:p w:rsidR="00FC3C4A" w:rsidRDefault="00FC3C4A" w:rsidP="00FC3C4A">
      <w:pPr>
        <w:pStyle w:val="output"/>
      </w:pPr>
      <w:r>
        <w:t>Checking misc settings...</w:t>
      </w:r>
    </w:p>
    <w:p w:rsidR="00FC3C4A" w:rsidRDefault="00FC3C4A" w:rsidP="00FC3C4A">
      <w:pPr>
        <w:pStyle w:val="output"/>
      </w:pPr>
    </w:p>
    <w:p w:rsidR="00FC3C4A" w:rsidRDefault="00FC3C4A" w:rsidP="00FC3C4A">
      <w:pPr>
        <w:pStyle w:val="output"/>
      </w:pPr>
      <w:r>
        <w:t>Total Warnings: 0</w:t>
      </w:r>
    </w:p>
    <w:p w:rsidR="00FC3C4A" w:rsidRDefault="00FC3C4A" w:rsidP="00FC3C4A">
      <w:pPr>
        <w:pStyle w:val="output"/>
      </w:pPr>
      <w:r>
        <w:t>Total Errors:   0</w:t>
      </w:r>
    </w:p>
    <w:p w:rsidR="00FC3C4A" w:rsidRDefault="00FC3C4A" w:rsidP="00FC3C4A">
      <w:pPr>
        <w:pStyle w:val="output"/>
      </w:pPr>
    </w:p>
    <w:p w:rsidR="00FC3C4A" w:rsidRDefault="00FC3C4A" w:rsidP="00FC3C4A">
      <w:pPr>
        <w:pStyle w:val="output"/>
      </w:pPr>
      <w:r>
        <w:t>Things look okay - No serious problems were detected during the pre-flight check</w:t>
      </w:r>
    </w:p>
    <w:p w:rsidR="00FC3C4A" w:rsidRDefault="00FC3C4A" w:rsidP="00FC3C4A">
      <w:pPr>
        <w:pStyle w:val="output"/>
      </w:pPr>
      <w:r>
        <w:t>[root@nagios services]#</w:t>
      </w:r>
    </w:p>
    <w:p w:rsidR="00FC3C4A" w:rsidRDefault="00FC3C4A" w:rsidP="00FC3C4A">
      <w:r>
        <w:t>Lets restart the nagios service ,</w:t>
      </w:r>
    </w:p>
    <w:p w:rsidR="00FC3C4A" w:rsidRDefault="00FC3C4A" w:rsidP="00FC3C4A">
      <w:pPr>
        <w:pStyle w:val="output"/>
      </w:pPr>
      <w:r w:rsidRPr="00FC3C4A">
        <w:t>[root@nagios services]# systemctl restart nagios</w:t>
      </w:r>
    </w:p>
    <w:p w:rsidR="00FC3C4A" w:rsidRDefault="00FC3C4A" w:rsidP="00FC3C4A">
      <w:r>
        <w:t>Go back to our nagios webUI ,</w:t>
      </w:r>
    </w:p>
    <w:p w:rsidR="00FC3C4A" w:rsidRDefault="00FC3C4A" w:rsidP="00FC3C4A">
      <w:r>
        <w:rPr>
          <w:noProof/>
          <w:lang w:eastAsia="en-US"/>
        </w:rPr>
        <w:lastRenderedPageBreak/>
        <w:drawing>
          <wp:inline distT="0" distB="0" distL="0" distR="0" wp14:anchorId="1F61E9E0" wp14:editId="6B165185">
            <wp:extent cx="6115050" cy="3998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5050" cy="3998595"/>
                    </a:xfrm>
                    <a:prstGeom prst="rect">
                      <a:avLst/>
                    </a:prstGeom>
                  </pic:spPr>
                </pic:pic>
              </a:graphicData>
            </a:graphic>
          </wp:inline>
        </w:drawing>
      </w:r>
    </w:p>
    <w:p w:rsidR="00FC3C4A" w:rsidRDefault="00FC3C4A" w:rsidP="00FC3C4A">
      <w:r>
        <w:t>Here you can see status is pending,</w:t>
      </w:r>
    </w:p>
    <w:p w:rsidR="00FC3C4A" w:rsidRDefault="00FC3C4A" w:rsidP="00FC3C4A">
      <w:r>
        <w:t>So we can go back to termianal to check nagios log file ,</w:t>
      </w:r>
    </w:p>
    <w:p w:rsidR="00FC3C4A" w:rsidRDefault="00FC3C4A" w:rsidP="00FC3C4A">
      <w:pPr>
        <w:pStyle w:val="output"/>
      </w:pPr>
      <w:r>
        <w:t>[root@nagios services]# cat /var/log/nagios/nagios.log</w:t>
      </w:r>
    </w:p>
    <w:p w:rsidR="00FC3C4A" w:rsidRDefault="00FC3C4A" w:rsidP="00FC3C4A">
      <w:pPr>
        <w:pStyle w:val="output"/>
      </w:pPr>
      <w:r>
        <w:t>[1528909598] Nagios 4.3.4 starting... (PID=1340)</w:t>
      </w:r>
    </w:p>
    <w:p w:rsidR="00FC3C4A" w:rsidRDefault="00FC3C4A" w:rsidP="00FC3C4A">
      <w:pPr>
        <w:pStyle w:val="output"/>
      </w:pPr>
      <w:r>
        <w:t>[1528909598] Local time is Wed Jun 13 13:06:38 EDT 2018</w:t>
      </w:r>
    </w:p>
    <w:p w:rsidR="00FC3C4A" w:rsidRDefault="00FC3C4A" w:rsidP="00FC3C4A">
      <w:pPr>
        <w:pStyle w:val="output"/>
      </w:pPr>
      <w:r>
        <w:t>[1528909598] LOG VERSION: 2.0</w:t>
      </w:r>
    </w:p>
    <w:p w:rsidR="00A60D15" w:rsidRPr="00A60D15" w:rsidRDefault="00A60D15" w:rsidP="00A60D15">
      <w:pPr>
        <w:pStyle w:val="output"/>
      </w:pPr>
      <w:r w:rsidRPr="00A60D15">
        <w:t>[1529478829] Successfully launched command file worker with pid 13764</w:t>
      </w:r>
    </w:p>
    <w:p w:rsidR="00A60D15" w:rsidRPr="00A60D15" w:rsidRDefault="00A60D15" w:rsidP="00A60D15">
      <w:pPr>
        <w:pStyle w:val="output"/>
        <w:rPr>
          <w:color w:val="FF0000"/>
        </w:rPr>
      </w:pPr>
      <w:r w:rsidRPr="00A60D15">
        <w:rPr>
          <w:color w:val="FF0000"/>
        </w:rPr>
        <w:t>[1529479128] Warning: Return code of 127 for check of service 'local-clock-offset' on host 'localhost' was out of bounds. Make sure the plugin you're trying to run actually exists.</w:t>
      </w:r>
    </w:p>
    <w:p w:rsidR="00A60D15" w:rsidRPr="00A60D15" w:rsidRDefault="00A60D15" w:rsidP="00A60D15">
      <w:pPr>
        <w:pStyle w:val="output"/>
        <w:rPr>
          <w:color w:val="FF0000"/>
        </w:rPr>
      </w:pPr>
      <w:r w:rsidRPr="00A60D15">
        <w:rPr>
          <w:color w:val="FF0000"/>
        </w:rPr>
        <w:t>[1529479128] SERVICE ALERT: localhost;local-clock-offset;CRITICAL;HARD;1;(Return code of 127 is out of bounds - plugin may be missing : (No output on stdout) stderr: /bin/sh: $/: No such file or directory))</w:t>
      </w:r>
    </w:p>
    <w:p w:rsidR="00A60D15" w:rsidRPr="00A60D15" w:rsidRDefault="00A60D15" w:rsidP="00A60D15">
      <w:pPr>
        <w:pStyle w:val="output"/>
      </w:pPr>
      <w:r w:rsidRPr="00A60D15">
        <w:t>[1529479128] SERVICE NOTIFICATION: nagiosadmin;localhost;local-clock-offset;CRITICAL;notify-service-by-email;(Return code of 127 is out of bounds - plugin may be missing : (No output on stdout) stderr: /bin/sh: $/: No such file or directory))</w:t>
      </w:r>
    </w:p>
    <w:p w:rsidR="00A60D15" w:rsidRPr="00A60D15" w:rsidRDefault="00A60D15" w:rsidP="00A60D15">
      <w:pPr>
        <w:pStyle w:val="output"/>
      </w:pPr>
      <w:r w:rsidRPr="00A60D15">
        <w:t>[1529479421] Caught SIGTERM, shutting down...</w:t>
      </w:r>
    </w:p>
    <w:p w:rsidR="00A60D15" w:rsidRPr="00A60D15" w:rsidRDefault="00A60D15" w:rsidP="00A60D15">
      <w:pPr>
        <w:pStyle w:val="output"/>
      </w:pPr>
      <w:r w:rsidRPr="00A60D15">
        <w:t>[1529479421] Successfully shutdown... (PID=13745)</w:t>
      </w:r>
    </w:p>
    <w:p w:rsidR="00A60D15" w:rsidRPr="00A60D15" w:rsidRDefault="00A60D15" w:rsidP="00A60D15">
      <w:pPr>
        <w:pStyle w:val="output"/>
      </w:pPr>
      <w:r w:rsidRPr="00A60D15">
        <w:t>[1529479421] Event broker module 'NERD' deinitialized successfully.</w:t>
      </w:r>
    </w:p>
    <w:p w:rsidR="00A60D15" w:rsidRPr="00A60D15" w:rsidRDefault="00A60D15" w:rsidP="00A60D15">
      <w:pPr>
        <w:pStyle w:val="output"/>
      </w:pPr>
      <w:r w:rsidRPr="00A60D15">
        <w:t>[1529479422] Nagios 4.3.4 starting... (PID=14052)</w:t>
      </w:r>
    </w:p>
    <w:p w:rsidR="00A60D15" w:rsidRPr="00A60D15" w:rsidRDefault="00A60D15" w:rsidP="00A60D15">
      <w:pPr>
        <w:pStyle w:val="output"/>
      </w:pPr>
      <w:r w:rsidRPr="00A60D15">
        <w:t>[1529479422] Local time is Wed Jun 20 03:23:42 EDT 2018</w:t>
      </w:r>
    </w:p>
    <w:p w:rsidR="00A60D15" w:rsidRPr="00A60D15" w:rsidRDefault="00A60D15" w:rsidP="00A60D15">
      <w:pPr>
        <w:pStyle w:val="output"/>
      </w:pPr>
      <w:r w:rsidRPr="00A60D15">
        <w:t>[1529479422] LOG VERSION: 2.0</w:t>
      </w:r>
    </w:p>
    <w:p w:rsidR="00A60D15" w:rsidRPr="00A60D15" w:rsidRDefault="00A60D15" w:rsidP="00A60D15">
      <w:pPr>
        <w:pStyle w:val="output"/>
      </w:pPr>
      <w:r w:rsidRPr="00A60D15">
        <w:t>[1529479422] qh: Socket '/usr/local/nagios/var/rw/nagios.qh' successfully initialized</w:t>
      </w:r>
    </w:p>
    <w:p w:rsidR="00A60D15" w:rsidRPr="00A60D15" w:rsidRDefault="00A60D15" w:rsidP="00A60D15">
      <w:pPr>
        <w:pStyle w:val="output"/>
      </w:pPr>
      <w:r w:rsidRPr="00A60D15">
        <w:t>[1529479422] qh: core query handler registered</w:t>
      </w:r>
    </w:p>
    <w:p w:rsidR="00A60D15" w:rsidRPr="00A60D15" w:rsidRDefault="00A60D15" w:rsidP="00A60D15">
      <w:pPr>
        <w:pStyle w:val="output"/>
      </w:pPr>
      <w:r w:rsidRPr="00A60D15">
        <w:t>[1529479422] nerd: Channel hostchecks registered successfully</w:t>
      </w:r>
    </w:p>
    <w:p w:rsidR="00A60D15" w:rsidRPr="00A60D15" w:rsidRDefault="00A60D15" w:rsidP="00A60D15">
      <w:pPr>
        <w:pStyle w:val="output"/>
      </w:pPr>
      <w:r w:rsidRPr="00A60D15">
        <w:t>[1529479422] nerd: Channel servicechecks registered successfully</w:t>
      </w:r>
    </w:p>
    <w:p w:rsidR="00A60D15" w:rsidRPr="00A60D15" w:rsidRDefault="00A60D15" w:rsidP="00A60D15">
      <w:pPr>
        <w:pStyle w:val="output"/>
      </w:pPr>
      <w:r w:rsidRPr="00A60D15">
        <w:t>[1529479422] nerd: Channel opathchecks registered successfully</w:t>
      </w:r>
    </w:p>
    <w:p w:rsidR="00A60D15" w:rsidRPr="00A60D15" w:rsidRDefault="00A60D15" w:rsidP="00A60D15">
      <w:pPr>
        <w:pStyle w:val="output"/>
      </w:pPr>
      <w:r w:rsidRPr="00A60D15">
        <w:t>[1529479422] nerd: Fully initialized and ready to rock!</w:t>
      </w:r>
    </w:p>
    <w:p w:rsidR="00A60D15" w:rsidRPr="00A60D15" w:rsidRDefault="00A60D15" w:rsidP="00A60D15">
      <w:pPr>
        <w:pStyle w:val="output"/>
      </w:pPr>
      <w:r w:rsidRPr="00A60D15">
        <w:t>[1529479422] wproc: Successfully registered manager as @wproc with query handler</w:t>
      </w:r>
    </w:p>
    <w:p w:rsidR="00A60D15" w:rsidRPr="00A60D15" w:rsidRDefault="00A60D15" w:rsidP="00A60D15">
      <w:pPr>
        <w:pStyle w:val="output"/>
      </w:pPr>
      <w:r w:rsidRPr="00A60D15">
        <w:t>[1529479422] wproc: Registry request: name=Core Worker 14058;pid=14058</w:t>
      </w:r>
    </w:p>
    <w:p w:rsidR="00A60D15" w:rsidRPr="00A60D15" w:rsidRDefault="00A60D15" w:rsidP="00A60D15">
      <w:pPr>
        <w:pStyle w:val="output"/>
      </w:pPr>
      <w:r w:rsidRPr="00A60D15">
        <w:lastRenderedPageBreak/>
        <w:t>[1529479422] wproc: Registry request: name=Core Worker 14055;pid=14055</w:t>
      </w:r>
    </w:p>
    <w:p w:rsidR="00A60D15" w:rsidRPr="00A60D15" w:rsidRDefault="00A60D15" w:rsidP="00A60D15">
      <w:pPr>
        <w:pStyle w:val="output"/>
      </w:pPr>
      <w:r w:rsidRPr="00A60D15">
        <w:t>[1529479422] wproc: Registry request: name=Core Worker 14056;pid=14056</w:t>
      </w:r>
    </w:p>
    <w:p w:rsidR="00A60D15" w:rsidRPr="00A60D15" w:rsidRDefault="00A60D15" w:rsidP="00A60D15">
      <w:pPr>
        <w:pStyle w:val="output"/>
      </w:pPr>
      <w:r w:rsidRPr="00A60D15">
        <w:t>[1529479422] wproc: Registry request: name=Core Worker 14057;pid=14057</w:t>
      </w:r>
    </w:p>
    <w:p w:rsidR="00FC3C4A" w:rsidRDefault="00A60D15" w:rsidP="00A60D15">
      <w:pPr>
        <w:pStyle w:val="output"/>
      </w:pPr>
      <w:r w:rsidRPr="00A60D15">
        <w:t>[1529479422] Successfully launched command file worker with pid 1406</w:t>
      </w:r>
    </w:p>
    <w:p w:rsidR="00FC3C4A" w:rsidRDefault="00A60D15" w:rsidP="00FC3C4A">
      <w:r>
        <w:t>We have got waring as return code 127 for check of service local-clock-offset and aslo notification mail set is not found.</w:t>
      </w:r>
    </w:p>
    <w:p w:rsidR="00A60D15" w:rsidRDefault="00A60D15" w:rsidP="00A60D15">
      <w:pPr>
        <w:pStyle w:val="output"/>
      </w:pPr>
      <w:r>
        <w:t>[root@nagios nagios]# ls</w:t>
      </w:r>
    </w:p>
    <w:p w:rsidR="00A60D15" w:rsidRDefault="00A60D15" w:rsidP="00A60D15">
      <w:pPr>
        <w:pStyle w:val="output"/>
      </w:pPr>
      <w:r>
        <w:t>bin  etc  include  libexec  sbin  share  var</w:t>
      </w:r>
    </w:p>
    <w:p w:rsidR="00A60D15" w:rsidRDefault="00A60D15" w:rsidP="00A60D15">
      <w:pPr>
        <w:pStyle w:val="output"/>
      </w:pPr>
      <w:r>
        <w:t>[root@nagios nagios]# cd etc/</w:t>
      </w:r>
    </w:p>
    <w:p w:rsidR="00A60D15" w:rsidRDefault="00A60D15" w:rsidP="00A60D15">
      <w:pPr>
        <w:pStyle w:val="output"/>
      </w:pPr>
      <w:r>
        <w:t>[root@nagios etc]# cd objects/</w:t>
      </w:r>
    </w:p>
    <w:p w:rsidR="00A60D15" w:rsidRDefault="00A60D15" w:rsidP="00A60D15">
      <w:pPr>
        <w:pStyle w:val="output"/>
      </w:pPr>
      <w:r>
        <w:t>[root@nagios objects]# cd commands/</w:t>
      </w:r>
    </w:p>
    <w:p w:rsidR="00A60D15" w:rsidRDefault="00A60D15" w:rsidP="00A60D15">
      <w:pPr>
        <w:pStyle w:val="output"/>
      </w:pPr>
      <w:r>
        <w:t>[root@nagios commands]# ls</w:t>
      </w:r>
    </w:p>
    <w:p w:rsidR="00A60D15" w:rsidRDefault="00A60D15" w:rsidP="00A60D15">
      <w:pPr>
        <w:pStyle w:val="output"/>
      </w:pPr>
      <w:r>
        <w:t>check-host-by-ping.cfg  check-local-clock-offset.cfg  commands.cfg</w:t>
      </w:r>
    </w:p>
    <w:p w:rsidR="00A60D15" w:rsidRDefault="00A60D15" w:rsidP="00A60D15">
      <w:pPr>
        <w:pStyle w:val="output"/>
      </w:pPr>
      <w:r>
        <w:t>[root@nagios commands]# cat commands.cfg | grep -A 10 -B 10 'email'</w:t>
      </w:r>
    </w:p>
    <w:p w:rsidR="00A60D15" w:rsidRDefault="00A60D15" w:rsidP="00A60D15">
      <w:pPr>
        <w:pStyle w:val="output"/>
      </w:pPr>
      <w:r>
        <w:t>#</w:t>
      </w:r>
    </w:p>
    <w:p w:rsidR="00A60D15" w:rsidRDefault="00A60D15" w:rsidP="00A60D15">
      <w:pPr>
        <w:pStyle w:val="output"/>
      </w:pPr>
      <w:r>
        <w:t># SAMPLE NOTIFICATION COMMANDS</w:t>
      </w:r>
    </w:p>
    <w:p w:rsidR="00A60D15" w:rsidRDefault="00A60D15" w:rsidP="00A60D15">
      <w:pPr>
        <w:pStyle w:val="output"/>
      </w:pPr>
      <w:r>
        <w:t>#</w:t>
      </w:r>
    </w:p>
    <w:p w:rsidR="00A60D15" w:rsidRDefault="00A60D15" w:rsidP="00A60D15">
      <w:pPr>
        <w:pStyle w:val="output"/>
      </w:pPr>
      <w:r>
        <w:t># These are some example notification commands.  They may or may not work on</w:t>
      </w:r>
    </w:p>
    <w:p w:rsidR="00A60D15" w:rsidRDefault="00A60D15" w:rsidP="00A60D15">
      <w:pPr>
        <w:pStyle w:val="output"/>
      </w:pPr>
      <w:r>
        <w:t xml:space="preserve"># your system without modification.  As an example, some systems will require </w:t>
      </w:r>
    </w:p>
    <w:p w:rsidR="00A60D15" w:rsidRDefault="00A60D15" w:rsidP="00A60D15">
      <w:pPr>
        <w:pStyle w:val="output"/>
      </w:pPr>
      <w:r>
        <w:t># you to use "/usr/bin/mailx" instead of "/usr/bin/mail" in the commands below.</w:t>
      </w:r>
    </w:p>
    <w:p w:rsidR="00A60D15" w:rsidRDefault="00A60D15" w:rsidP="00A60D15">
      <w:pPr>
        <w:pStyle w:val="output"/>
      </w:pPr>
      <w:r>
        <w:t>#</w:t>
      </w:r>
    </w:p>
    <w:p w:rsidR="00A60D15" w:rsidRDefault="00A60D15" w:rsidP="00A60D15">
      <w:pPr>
        <w:pStyle w:val="output"/>
      </w:pPr>
      <w:r>
        <w:t>################################################################################</w:t>
      </w:r>
    </w:p>
    <w:p w:rsidR="00A60D15" w:rsidRDefault="00A60D15" w:rsidP="00A60D15">
      <w:pPr>
        <w:pStyle w:val="output"/>
      </w:pPr>
    </w:p>
    <w:p w:rsidR="00A60D15" w:rsidRDefault="00A60D15" w:rsidP="00A60D15">
      <w:pPr>
        <w:pStyle w:val="output"/>
      </w:pPr>
    </w:p>
    <w:p w:rsidR="00A60D15" w:rsidRDefault="00A60D15" w:rsidP="00A60D15">
      <w:pPr>
        <w:pStyle w:val="output"/>
      </w:pPr>
      <w:r>
        <w:t># 'notify-host-by-email' command definition</w:t>
      </w:r>
    </w:p>
    <w:p w:rsidR="00A60D15" w:rsidRDefault="00A60D15" w:rsidP="00A60D15">
      <w:pPr>
        <w:pStyle w:val="output"/>
      </w:pPr>
      <w:r>
        <w:t>define command{</w:t>
      </w:r>
    </w:p>
    <w:p w:rsidR="00A60D15" w:rsidRDefault="00A60D15" w:rsidP="00A60D15">
      <w:pPr>
        <w:pStyle w:val="output"/>
      </w:pPr>
      <w:r>
        <w:tab/>
        <w:t>command_name</w:t>
      </w:r>
      <w:r>
        <w:tab/>
        <w:t>notify-host-by-email</w:t>
      </w:r>
    </w:p>
    <w:p w:rsidR="00A60D15" w:rsidRDefault="00A60D15" w:rsidP="00A60D15">
      <w:pPr>
        <w:pStyle w:val="output"/>
      </w:pPr>
      <w:r>
        <w:tab/>
        <w:t>command_line</w:t>
      </w:r>
      <w:r>
        <w:tab/>
        <w:t xml:space="preserve">/usr/bin/printf "%b" "***** Nagios *****\n\nNotification Type: $NOTIFICATIONTYPE$\nHost: $HOSTNAME$\nState: $HOSTSTATE$\nAddress: $HOSTADDRESS$\nInfo: $HOSTOUTPUT$\n\nDate/Time: $LONGDATETIME$\n" | </w:t>
      </w:r>
      <w:r w:rsidRPr="00A60D15">
        <w:rPr>
          <w:color w:val="FF0000"/>
        </w:rPr>
        <w:t>/bin/mail -s</w:t>
      </w:r>
      <w:r>
        <w:t xml:space="preserve"> "** $NOTIFICATIONTYPE$ Host Alert: $HOSTNAME$ is $HOSTSTATE$ **" $CONTACTEMAIL$</w:t>
      </w:r>
    </w:p>
    <w:p w:rsidR="00A60D15" w:rsidRDefault="00A60D15" w:rsidP="00A60D15">
      <w:pPr>
        <w:pStyle w:val="output"/>
      </w:pPr>
      <w:r>
        <w:tab/>
        <w:t>}</w:t>
      </w:r>
    </w:p>
    <w:p w:rsidR="00A60D15" w:rsidRDefault="00A60D15" w:rsidP="00A60D15">
      <w:pPr>
        <w:pStyle w:val="output"/>
      </w:pPr>
    </w:p>
    <w:p w:rsidR="00A60D15" w:rsidRDefault="00A60D15" w:rsidP="00A60D15">
      <w:pPr>
        <w:pStyle w:val="output"/>
      </w:pPr>
      <w:r>
        <w:t># 'notify-service-by-email' command definition</w:t>
      </w:r>
    </w:p>
    <w:p w:rsidR="00A60D15" w:rsidRDefault="00A60D15" w:rsidP="00A60D15">
      <w:pPr>
        <w:pStyle w:val="output"/>
      </w:pPr>
      <w:r>
        <w:t>define command{</w:t>
      </w:r>
    </w:p>
    <w:p w:rsidR="00A60D15" w:rsidRDefault="00A60D15" w:rsidP="00A60D15">
      <w:pPr>
        <w:pStyle w:val="output"/>
      </w:pPr>
      <w:r>
        <w:tab/>
        <w:t>command_name</w:t>
      </w:r>
      <w:r>
        <w:tab/>
        <w:t>notify-service-by-email</w:t>
      </w:r>
    </w:p>
    <w:p w:rsidR="00A60D15" w:rsidRDefault="00A60D15" w:rsidP="00A60D15">
      <w:pPr>
        <w:pStyle w:val="output"/>
      </w:pPr>
      <w:r>
        <w:tab/>
        <w:t>command_line</w:t>
      </w:r>
      <w:r>
        <w:tab/>
        <w:t xml:space="preserve">/usr/bin/printf "%b" "***** Nagios *****\n\nNotification Type: $NOTIFICATIONTYPE$\n\nService: $SERVICEDESC$\nHost: $HOSTALIAS$\nAddress: $HOSTADDRESS$\nState: $SERVICESTATE$\n\nDate/Time: $LONGDATETIME$\n\nAdditional Info:\n\n$SERVICEOUTPUT$\n" | </w:t>
      </w:r>
      <w:r w:rsidRPr="00A60D15">
        <w:rPr>
          <w:color w:val="FF0000"/>
        </w:rPr>
        <w:t>/bin/mail -s</w:t>
      </w:r>
      <w:r>
        <w:t xml:space="preserve"> "** $NOTIFICATIONTYPE$ Service Alert: $HOSTALIAS$/$SERVICEDESC$ is $SERVICESTATE$ **" $CONTACTEMAIL$</w:t>
      </w:r>
    </w:p>
    <w:p w:rsidR="00A60D15" w:rsidRDefault="00A60D15" w:rsidP="00A60D15">
      <w:pPr>
        <w:pStyle w:val="output"/>
      </w:pPr>
      <w:r>
        <w:tab/>
        <w:t>}</w:t>
      </w:r>
    </w:p>
    <w:p w:rsidR="00A60D15" w:rsidRDefault="00A60D15" w:rsidP="00A60D15">
      <w:pPr>
        <w:pStyle w:val="output"/>
      </w:pPr>
    </w:p>
    <w:p w:rsidR="00A60D15" w:rsidRDefault="00A60D15" w:rsidP="00A60D15">
      <w:pPr>
        <w:pStyle w:val="output"/>
      </w:pPr>
    </w:p>
    <w:p w:rsidR="00A60D15" w:rsidRDefault="00A60D15" w:rsidP="00A60D15">
      <w:pPr>
        <w:pStyle w:val="output"/>
      </w:pPr>
    </w:p>
    <w:p w:rsidR="00A60D15" w:rsidRDefault="00A60D15" w:rsidP="00A60D15">
      <w:pPr>
        <w:pStyle w:val="output"/>
      </w:pPr>
    </w:p>
    <w:p w:rsidR="00A60D15" w:rsidRDefault="00A60D15" w:rsidP="00A60D15">
      <w:pPr>
        <w:pStyle w:val="output"/>
      </w:pPr>
    </w:p>
    <w:p w:rsidR="00A60D15" w:rsidRDefault="00A60D15" w:rsidP="00A60D15">
      <w:pPr>
        <w:pStyle w:val="output"/>
      </w:pPr>
      <w:r>
        <w:t>################################################################################</w:t>
      </w:r>
    </w:p>
    <w:p w:rsidR="00A60D15" w:rsidRDefault="00A60D15" w:rsidP="00A60D15">
      <w:pPr>
        <w:pStyle w:val="output"/>
      </w:pPr>
      <w:r>
        <w:t>#</w:t>
      </w:r>
    </w:p>
    <w:p w:rsidR="00A60D15" w:rsidRDefault="00A60D15" w:rsidP="00A60D15">
      <w:pPr>
        <w:pStyle w:val="output"/>
      </w:pPr>
      <w:r>
        <w:t># SAMPLE HOST CHECK COMMANDS</w:t>
      </w:r>
    </w:p>
    <w:p w:rsidR="00A60D15" w:rsidRDefault="00A60D15" w:rsidP="00A60D15">
      <w:pPr>
        <w:pStyle w:val="output"/>
      </w:pPr>
      <w:r>
        <w:t>[root@nagios commands]#</w:t>
      </w:r>
    </w:p>
    <w:p w:rsidR="00A60D15" w:rsidRDefault="00A60D15" w:rsidP="00A60D15">
      <w:r>
        <w:t>Here we can see notifications mail also /bin/mail –s and service notification mail also /bin/mail –s same directory .</w:t>
      </w:r>
    </w:p>
    <w:p w:rsidR="00A60D15" w:rsidRDefault="00A60D15" w:rsidP="00A60D15">
      <w:r>
        <w:t>So we can check with that directory there is available or not  mail directory ,</w:t>
      </w:r>
    </w:p>
    <w:p w:rsidR="0058135A" w:rsidRDefault="0058135A" w:rsidP="0058135A">
      <w:pPr>
        <w:pStyle w:val="output"/>
      </w:pPr>
      <w:r>
        <w:t>[root@nagios commands]# ls -la /bin/mail</w:t>
      </w:r>
    </w:p>
    <w:p w:rsidR="00A60D15" w:rsidRDefault="0058135A" w:rsidP="0058135A">
      <w:pPr>
        <w:pStyle w:val="output"/>
      </w:pPr>
      <w:r>
        <w:lastRenderedPageBreak/>
        <w:t>lrwxrwxrwx. 1 root root 5 Jun 10 10:45 /bin/mail -&gt; mailx</w:t>
      </w:r>
    </w:p>
    <w:p w:rsidR="0058135A" w:rsidRDefault="0058135A" w:rsidP="0058135A">
      <w:r>
        <w:t>we have it so no problem in it,</w:t>
      </w:r>
    </w:p>
    <w:p w:rsidR="0058135A" w:rsidRDefault="0058135A" w:rsidP="0058135A">
      <w:r>
        <w:t>Again I have go to web UI ,</w:t>
      </w:r>
    </w:p>
    <w:p w:rsidR="0058135A" w:rsidRDefault="0058135A" w:rsidP="0058135A">
      <w:r>
        <w:rPr>
          <w:noProof/>
          <w:lang w:eastAsia="en-US"/>
        </w:rPr>
        <w:drawing>
          <wp:inline distT="0" distB="0" distL="0" distR="0" wp14:anchorId="5E3F5B04" wp14:editId="21865A80">
            <wp:extent cx="6115050" cy="4020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5050" cy="4020820"/>
                    </a:xfrm>
                    <a:prstGeom prst="rect">
                      <a:avLst/>
                    </a:prstGeom>
                  </pic:spPr>
                </pic:pic>
              </a:graphicData>
            </a:graphic>
          </wp:inline>
        </w:drawing>
      </w:r>
    </w:p>
    <w:p w:rsidR="0058135A" w:rsidRDefault="0058135A" w:rsidP="0058135A"/>
    <w:p w:rsidR="0058135A" w:rsidRDefault="0058135A" w:rsidP="0058135A">
      <w:r>
        <w:t>Again got same error code 127 ,</w:t>
      </w:r>
    </w:p>
    <w:p w:rsidR="0058135A" w:rsidRDefault="0058135A" w:rsidP="0058135A">
      <w:r>
        <w:t>I can verify the nagios log file ,</w:t>
      </w:r>
    </w:p>
    <w:p w:rsidR="0058135A" w:rsidRDefault="0058135A" w:rsidP="0058135A">
      <w:pPr>
        <w:pStyle w:val="output"/>
      </w:pPr>
      <w:r>
        <w:t>1529479421] Caught SIGTERM, shutting down...</w:t>
      </w:r>
    </w:p>
    <w:p w:rsidR="0058135A" w:rsidRDefault="0058135A" w:rsidP="0058135A">
      <w:pPr>
        <w:pStyle w:val="output"/>
      </w:pPr>
      <w:r>
        <w:t>[1529479421] Successfully shutdown... (PID=13745)</w:t>
      </w:r>
    </w:p>
    <w:p w:rsidR="0058135A" w:rsidRDefault="0058135A" w:rsidP="0058135A">
      <w:pPr>
        <w:pStyle w:val="output"/>
      </w:pPr>
      <w:r>
        <w:t>[1529479421] Event broker module 'NERD' deinitialized successfully.</w:t>
      </w:r>
    </w:p>
    <w:p w:rsidR="0058135A" w:rsidRDefault="0058135A" w:rsidP="0058135A">
      <w:pPr>
        <w:pStyle w:val="output"/>
      </w:pPr>
      <w:r>
        <w:t>[1529479422] Nagios 4.3.4 starting... (PID=14052)</w:t>
      </w:r>
    </w:p>
    <w:p w:rsidR="0058135A" w:rsidRDefault="0058135A" w:rsidP="0058135A">
      <w:pPr>
        <w:pStyle w:val="output"/>
      </w:pPr>
      <w:r>
        <w:t>[1529479422] Local time is Wed Jun 20 03:23:42 EDT 2018</w:t>
      </w:r>
    </w:p>
    <w:p w:rsidR="0058135A" w:rsidRDefault="0058135A" w:rsidP="0058135A">
      <w:pPr>
        <w:pStyle w:val="output"/>
      </w:pPr>
      <w:r>
        <w:t>[1529479422] LOG VERSION: 2.0</w:t>
      </w:r>
    </w:p>
    <w:p w:rsidR="0058135A" w:rsidRDefault="0058135A" w:rsidP="0058135A">
      <w:pPr>
        <w:pStyle w:val="output"/>
      </w:pPr>
      <w:r>
        <w:t>[1529479422] qh: Socket '/usr/local/nagios/var/rw/nagios.qh' successfully initialized</w:t>
      </w:r>
    </w:p>
    <w:p w:rsidR="0058135A" w:rsidRDefault="0058135A" w:rsidP="0058135A">
      <w:pPr>
        <w:pStyle w:val="output"/>
      </w:pPr>
      <w:r>
        <w:t>[1529479422] qh: core query handler registered</w:t>
      </w:r>
    </w:p>
    <w:p w:rsidR="0058135A" w:rsidRDefault="0058135A" w:rsidP="0058135A">
      <w:pPr>
        <w:pStyle w:val="output"/>
      </w:pPr>
      <w:r>
        <w:t>[1529479422] nerd: Channel hostchecks registered successfully</w:t>
      </w:r>
    </w:p>
    <w:p w:rsidR="0058135A" w:rsidRDefault="0058135A" w:rsidP="0058135A">
      <w:pPr>
        <w:pStyle w:val="output"/>
      </w:pPr>
      <w:r>
        <w:t>[1529479422] nerd: Channel servicechecks registered successfully</w:t>
      </w:r>
    </w:p>
    <w:p w:rsidR="0058135A" w:rsidRDefault="0058135A" w:rsidP="0058135A">
      <w:pPr>
        <w:pStyle w:val="output"/>
      </w:pPr>
      <w:r>
        <w:t>[1529479422] nerd: Channel opathchecks registered successfully</w:t>
      </w:r>
    </w:p>
    <w:p w:rsidR="0058135A" w:rsidRDefault="0058135A" w:rsidP="0058135A">
      <w:pPr>
        <w:pStyle w:val="output"/>
      </w:pPr>
      <w:r>
        <w:t>[1529479422] nerd: Fully initialized and ready to rock!</w:t>
      </w:r>
    </w:p>
    <w:p w:rsidR="0058135A" w:rsidRDefault="0058135A" w:rsidP="0058135A">
      <w:pPr>
        <w:pStyle w:val="output"/>
      </w:pPr>
      <w:r>
        <w:t>[1529479422] wproc: Successfully registered manager as @wproc with query handler</w:t>
      </w:r>
    </w:p>
    <w:p w:rsidR="0058135A" w:rsidRDefault="0058135A" w:rsidP="0058135A">
      <w:pPr>
        <w:pStyle w:val="output"/>
      </w:pPr>
      <w:r>
        <w:t>[1529479422] wproc: Registry request: name=Core Worker 14058;pid=14058</w:t>
      </w:r>
    </w:p>
    <w:p w:rsidR="0058135A" w:rsidRDefault="0058135A" w:rsidP="0058135A">
      <w:pPr>
        <w:pStyle w:val="output"/>
      </w:pPr>
      <w:r>
        <w:t>[1529479422] wproc: Registry request: name=Core Worker 14055;pid=14055</w:t>
      </w:r>
    </w:p>
    <w:p w:rsidR="0058135A" w:rsidRDefault="0058135A" w:rsidP="0058135A">
      <w:pPr>
        <w:pStyle w:val="output"/>
      </w:pPr>
      <w:r>
        <w:t>[1529479422] wproc: Registry request: name=Core Worker 14056;pid=14056</w:t>
      </w:r>
    </w:p>
    <w:p w:rsidR="0058135A" w:rsidRDefault="0058135A" w:rsidP="0058135A">
      <w:pPr>
        <w:pStyle w:val="output"/>
      </w:pPr>
      <w:r>
        <w:t>[1529479422] wproc: Registry request: name=Core Worker 14057;pid=14057</w:t>
      </w:r>
    </w:p>
    <w:p w:rsidR="0058135A" w:rsidRDefault="0058135A" w:rsidP="0058135A">
      <w:pPr>
        <w:pStyle w:val="output"/>
      </w:pPr>
      <w:r>
        <w:t>[1529479422] Successfully launched command file worker with pid 14066</w:t>
      </w:r>
    </w:p>
    <w:p w:rsidR="0058135A" w:rsidRDefault="0058135A" w:rsidP="0058135A">
      <w:pPr>
        <w:pStyle w:val="output"/>
      </w:pPr>
      <w:r>
        <w:lastRenderedPageBreak/>
        <w:t>[1529479722] Warning: Return code of 127 for check of service 'local-clock-offset' on host 'localhost' was out of bounds. Make sure the plugin you're trying to run actually exists.</w:t>
      </w:r>
    </w:p>
    <w:p w:rsidR="0058135A" w:rsidRDefault="0058135A" w:rsidP="0058135A">
      <w:pPr>
        <w:pStyle w:val="output"/>
      </w:pPr>
      <w:r>
        <w:t>[1529479722] SERVICE ALERT: localhost;local-clock-offset;CRITICAL;HARD;1;(Return code of 127 is out of bounds - plugin may be missing : (No output on stdout) stderr: /bin/sh: $/: No such file or directory))</w:t>
      </w:r>
    </w:p>
    <w:p w:rsidR="0058135A" w:rsidRDefault="0058135A" w:rsidP="0058135A">
      <w:pPr>
        <w:pStyle w:val="output"/>
      </w:pPr>
      <w:r>
        <w:t>[1529479722] SERVICE NOTIFICATION: nagiosadmin;localhost;local-clock-offset;CRITICAL;notify-service-by-email;(Return code of 127 is out of bounds - plugin may be missing : (No output on stdout) stderr: /bin/sh: $/: No such file or directory))</w:t>
      </w:r>
    </w:p>
    <w:p w:rsidR="0058135A" w:rsidRDefault="0058135A" w:rsidP="0058135A">
      <w:pPr>
        <w:pStyle w:val="output"/>
      </w:pPr>
      <w:r>
        <w:t>[1529480022] Warning: Return code of 127 for check of service 'local-clock-offset' on host 'localhost' was out of bounds. Make sure the plugin you're trying to run actually exists.</w:t>
      </w:r>
    </w:p>
    <w:p w:rsidR="0058135A" w:rsidRDefault="0058135A" w:rsidP="0058135A">
      <w:pPr>
        <w:pStyle w:val="output"/>
      </w:pPr>
      <w:r>
        <w:t>[1529480322] Warning: Return code of 127 for check of service 'local-clock-offset' on host 'localhost' was out of bounds. Make sure the plugin you're trying to run actually exists.</w:t>
      </w:r>
    </w:p>
    <w:p w:rsidR="0058135A" w:rsidRDefault="0058135A" w:rsidP="0058135A">
      <w:r>
        <w:t>I have got some warning again as local-clock-offset . 127 error code means nagios can’t be fine configuration file .</w:t>
      </w:r>
    </w:p>
    <w:p w:rsidR="0058135A" w:rsidRDefault="0058135A" w:rsidP="0058135A">
      <w:r>
        <w:t>I have go to commands directory ,</w:t>
      </w:r>
    </w:p>
    <w:p w:rsidR="0058135A" w:rsidRDefault="0058135A" w:rsidP="0058135A">
      <w:pPr>
        <w:pStyle w:val="output"/>
      </w:pPr>
      <w:r>
        <w:t>[root@nagios commands]# ls</w:t>
      </w:r>
    </w:p>
    <w:p w:rsidR="0058135A" w:rsidRDefault="0058135A" w:rsidP="0058135A">
      <w:pPr>
        <w:pStyle w:val="output"/>
      </w:pPr>
      <w:r>
        <w:t>check-host-by-ping.cfg  check-local-clock-offset.cfg  commands.cfg</w:t>
      </w:r>
    </w:p>
    <w:p w:rsidR="0058135A" w:rsidRDefault="0058135A" w:rsidP="0058135A">
      <w:r>
        <w:t>now I will edit my check-local-clock-offset.cfg file ,</w:t>
      </w:r>
    </w:p>
    <w:p w:rsidR="0058135A" w:rsidRDefault="0058135A" w:rsidP="0058135A">
      <w:pPr>
        <w:pStyle w:val="output"/>
      </w:pPr>
      <w:r w:rsidRPr="0058135A">
        <w:t>[root@nagios commands]# vi check-local-clock-offset.cfg</w:t>
      </w:r>
    </w:p>
    <w:p w:rsidR="0058135A" w:rsidRDefault="0058135A" w:rsidP="0058135A">
      <w:r>
        <w:t>In this file I have removed $USER1$ to give and exact file location ,</w:t>
      </w:r>
    </w:p>
    <w:p w:rsidR="0058135A" w:rsidRDefault="0058135A" w:rsidP="0058135A">
      <w:pPr>
        <w:pStyle w:val="output"/>
      </w:pPr>
      <w:r>
        <w:t xml:space="preserve">[root@nagios commands]# cat check-local-clock-offset.cfg </w:t>
      </w:r>
    </w:p>
    <w:p w:rsidR="0058135A" w:rsidRDefault="0058135A" w:rsidP="0058135A">
      <w:pPr>
        <w:pStyle w:val="output"/>
      </w:pPr>
      <w:r>
        <w:t>define command{</w:t>
      </w:r>
    </w:p>
    <w:p w:rsidR="0058135A" w:rsidRDefault="0058135A" w:rsidP="0058135A">
      <w:pPr>
        <w:pStyle w:val="output"/>
      </w:pPr>
      <w:r>
        <w:t xml:space="preserve">        command_name     check-local-clock-offset</w:t>
      </w:r>
    </w:p>
    <w:p w:rsidR="0058135A" w:rsidRDefault="0058135A" w:rsidP="0058135A">
      <w:pPr>
        <w:pStyle w:val="output"/>
      </w:pPr>
      <w:r>
        <w:t xml:space="preserve">        command_line     /usr/local/nagios/libexec/check_ntp_time -H 0.us.pool.ntp.org -w 60</w:t>
      </w:r>
    </w:p>
    <w:p w:rsidR="0058135A" w:rsidRDefault="0058135A" w:rsidP="0058135A">
      <w:pPr>
        <w:pStyle w:val="output"/>
      </w:pPr>
    </w:p>
    <w:p w:rsidR="0058135A" w:rsidRDefault="0058135A" w:rsidP="0058135A">
      <w:pPr>
        <w:pStyle w:val="output"/>
      </w:pPr>
      <w:r>
        <w:t>}</w:t>
      </w:r>
    </w:p>
    <w:p w:rsidR="0058135A" w:rsidRDefault="0058135A" w:rsidP="0058135A">
      <w:r>
        <w:t>Now I can run the command ,</w:t>
      </w:r>
    </w:p>
    <w:p w:rsidR="0058135A" w:rsidRDefault="0058135A" w:rsidP="0058135A">
      <w:pPr>
        <w:pStyle w:val="output"/>
      </w:pPr>
      <w:r>
        <w:t>[root@nagios commands]# /usr/local/nagios/libexec/check_ntp_time -H 0.us.pool.ntp.org -w 60</w:t>
      </w:r>
    </w:p>
    <w:p w:rsidR="0058135A" w:rsidRDefault="0058135A" w:rsidP="0058135A">
      <w:pPr>
        <w:pStyle w:val="output"/>
      </w:pPr>
      <w:r>
        <w:t>NTP OK: Offset -0.02648901939 secs|offset=-0.026489s;60.000000;120.000000;</w:t>
      </w:r>
    </w:p>
    <w:p w:rsidR="0058135A" w:rsidRDefault="0058135A" w:rsidP="0058135A">
      <w:pPr>
        <w:pStyle w:val="output"/>
      </w:pPr>
      <w:r>
        <w:t>[root@nagios commands]#</w:t>
      </w:r>
    </w:p>
    <w:p w:rsidR="0058135A" w:rsidRDefault="0058135A" w:rsidP="0058135A">
      <w:r>
        <w:t>Now go beck to check again the web UI ,</w:t>
      </w:r>
    </w:p>
    <w:p w:rsidR="0058135A" w:rsidRDefault="0058135A" w:rsidP="0058135A">
      <w:r>
        <w:rPr>
          <w:noProof/>
          <w:lang w:eastAsia="en-US"/>
        </w:rPr>
        <w:lastRenderedPageBreak/>
        <w:drawing>
          <wp:inline distT="0" distB="0" distL="0" distR="0" wp14:anchorId="01E53C7A" wp14:editId="41876167">
            <wp:extent cx="6115050" cy="35280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5050" cy="3528060"/>
                    </a:xfrm>
                    <a:prstGeom prst="rect">
                      <a:avLst/>
                    </a:prstGeom>
                  </pic:spPr>
                </pic:pic>
              </a:graphicData>
            </a:graphic>
          </wp:inline>
        </w:drawing>
      </w:r>
    </w:p>
    <w:p w:rsidR="0058135A" w:rsidRDefault="0058135A" w:rsidP="0058135A">
      <w:r>
        <w:t xml:space="preserve">Same </w:t>
      </w:r>
      <w:r w:rsidR="001F6376">
        <w:t>error follows , now we can find nagios user have permission to access bin directory ,</w:t>
      </w:r>
    </w:p>
    <w:p w:rsidR="001F6376" w:rsidRDefault="001F6376" w:rsidP="001F6376">
      <w:pPr>
        <w:pStyle w:val="output"/>
      </w:pPr>
      <w:r>
        <w:t>[nagios@nagios commands]$ env</w:t>
      </w:r>
    </w:p>
    <w:p w:rsidR="001F6376" w:rsidRDefault="001F6376" w:rsidP="001F6376">
      <w:pPr>
        <w:pStyle w:val="output"/>
      </w:pPr>
      <w:r>
        <w:t>XDG_VTNR=1</w:t>
      </w:r>
    </w:p>
    <w:p w:rsidR="001F6376" w:rsidRDefault="001F6376" w:rsidP="001F6376">
      <w:pPr>
        <w:pStyle w:val="output"/>
      </w:pPr>
      <w:r>
        <w:t>XDG_SESSION_ID=1</w:t>
      </w:r>
    </w:p>
    <w:p w:rsidR="001F6376" w:rsidRDefault="001F6376" w:rsidP="001F6376">
      <w:pPr>
        <w:pStyle w:val="output"/>
      </w:pPr>
      <w:r>
        <w:t>HOSTNAME=nagios.zippyops.com</w:t>
      </w:r>
    </w:p>
    <w:p w:rsidR="001F6376" w:rsidRDefault="001F6376" w:rsidP="001F6376">
      <w:pPr>
        <w:pStyle w:val="output"/>
      </w:pPr>
      <w:r>
        <w:t>TERM=xterm-256color</w:t>
      </w:r>
    </w:p>
    <w:p w:rsidR="001F6376" w:rsidRDefault="001F6376" w:rsidP="001F6376">
      <w:pPr>
        <w:pStyle w:val="output"/>
      </w:pPr>
      <w:r>
        <w:t>SHELL=/bin/bash</w:t>
      </w:r>
    </w:p>
    <w:p w:rsidR="001F6376" w:rsidRDefault="001F6376" w:rsidP="001F6376">
      <w:pPr>
        <w:pStyle w:val="output"/>
      </w:pPr>
      <w:r>
        <w:t>HISTSIZE=1000</w:t>
      </w:r>
    </w:p>
    <w:p w:rsidR="001F6376" w:rsidRDefault="001F6376" w:rsidP="001F6376">
      <w:pPr>
        <w:pStyle w:val="output"/>
      </w:pPr>
      <w:r>
        <w:t>USER=nagios</w:t>
      </w:r>
    </w:p>
    <w:p w:rsidR="001F6376" w:rsidRDefault="001F6376" w:rsidP="001F6376">
      <w:pPr>
        <w:pStyle w:val="output"/>
      </w:pPr>
      <w:r>
        <w:t>LS_COLORS=rs=0:di=38;5;27:ln=38;5;51:mh=44;38;5;15:pi=40;38;5;11:so=38;5;13:do=38;5;5:bd=48;5;232;38;5;11:cd=48;5;232;38;5;3:or=48;5;232;38;5;9:mi=05;48;5;232;38;5;15:su=48;5;196;38;5;15:sg=48;5;11;38;5;16:ca=48;5;196;38;5;226:tw=48;5;10;38;5;16:ow=48;5;10;38;5;21:st=48;5;21;38;5;15:ex=38;5;34:*.tar=38;5;9:*.tgz=38;5;9:*.arc=38;5;9:*.arj=38;5;9:*.taz=38;5;9:*.lha=38;5;9:*.lz4=38;5;9:*.lzh=38;5;9:*.lzma=38;5;9:*.tlz=38;5;9:*.txz=38;5;9:*.tzo=38;5;9:*.t7z=38;5;9:*.zip=38;5;9:*.z=38;5;9:*.Z=38;5;9:*.dz=38;5;9:*.gz=38;5;9:*.lrz=38;5;9:*.lz=38;5;9:*.lzo=38;5;9:*.xz=38;5;9:*.bz2=38;5;9:*.bz=38;5;9:*.tbz=38;5;9:*.tbz2=38;5;9:*.tz=38;5;9:*.deb=38;5;9:*.rpm=38;5;9:*.jar=38;5;9:*.war=38;5;9:*.ear=38;5;9:*.sar=38;5;9:*.rar=38;5;9:*.alz=38;5;9:*.ace=38;5;9:*.zoo=38;5;9:*.cpio=38;5;9:*.7z=38;5;9:*.rz=38;5;9:*.cab=38;5;9:*.jpg=38;5;13:*.jpeg=38;5;13:*.gif=38;5;13:*.bmp=38;5;13:*.pbm=38;5;13:*.pgm=38;5;13:*.ppm=38;5;13:*.tga=38;5;13:*.xbm=38;5;13:*.xpm=38;5;13:*.tif=38;5;13:*.tiff=38;5;13:*.png=38;5;13:*.svg=38;5;13:*.svgz=38;5;13:*.mng=38;5;13:*.pcx=38;5;13:*.mov=38;5;13:*.mpg=38;5;13:*.mpeg=38;5;13:*.m2v=38;5;13:*.mkv=38;5;13:*.webm=38;5;13:*.ogm=38;5;13:*.mp4=38;5;13:*.m4v=38;5;13:*.mp4v=38;5;13:*.vob=38;5;13:*.qt=38;5;13:*.nuv=38;5;13:*.wmv=38;5;13:*.asf=38;5;13:*.rm=38;5;13:*.rmvb=38;5;13:*.flc=38;5;13:*.avi=38;5;13:*.fli=38;5;13:*.flv=38;5;13:*.gl=38;5;13:*.dl=38;5;13:*.xcf=38;5;13:*.xwd=38;5;13:*.yuv=38;5;13:*.cgm=38;5;13:*.emf=38;5;13:*.axv=38;5;13:*.anx=38;5;13:*.ogv=38;5;13:*.ogx=38;5;13:*.aac=38;5;45:*.au=38;5;45:*.flac=38;5;45:*.mid=38;5;45:*.midi=38;5;45:*.mka=38;5;45:*.mp3=38;5;45:*.mpc=38;5;45:*.ogg=38;5;45:*.ra=38;5;45:*.wav=38;5;45:*.axa=38;5;45:*.oga=38;5;45:*.spx=38;5;45:*.xspf=38;5;45:</w:t>
      </w:r>
    </w:p>
    <w:p w:rsidR="001F6376" w:rsidRDefault="001F6376" w:rsidP="001F6376">
      <w:pPr>
        <w:pStyle w:val="output"/>
      </w:pPr>
      <w:r>
        <w:t>SUDO_USER=zippyops</w:t>
      </w:r>
    </w:p>
    <w:p w:rsidR="001F6376" w:rsidRDefault="001F6376" w:rsidP="001F6376">
      <w:pPr>
        <w:pStyle w:val="output"/>
      </w:pPr>
      <w:r>
        <w:t>SUDO_UID=1000</w:t>
      </w:r>
    </w:p>
    <w:p w:rsidR="001F6376" w:rsidRDefault="001F6376" w:rsidP="001F6376">
      <w:pPr>
        <w:pStyle w:val="output"/>
      </w:pPr>
      <w:r>
        <w:t>USERNAME=zippyops</w:t>
      </w:r>
    </w:p>
    <w:p w:rsidR="001F6376" w:rsidRDefault="001F6376" w:rsidP="001F6376">
      <w:pPr>
        <w:pStyle w:val="output"/>
      </w:pPr>
      <w:r>
        <w:t>MAIL=/var/spool/mail/zippyops</w:t>
      </w:r>
    </w:p>
    <w:p w:rsidR="001F6376" w:rsidRDefault="001F6376" w:rsidP="001F6376">
      <w:pPr>
        <w:pStyle w:val="output"/>
      </w:pPr>
      <w:r>
        <w:t>PATH=/sbin:/bin:/usr/sbin:/usr/bin</w:t>
      </w:r>
    </w:p>
    <w:p w:rsidR="001F6376" w:rsidRDefault="001F6376" w:rsidP="001F6376">
      <w:pPr>
        <w:pStyle w:val="output"/>
      </w:pPr>
      <w:r>
        <w:t>PWD=/usr/local/nagios/etc/objects/commands</w:t>
      </w:r>
    </w:p>
    <w:p w:rsidR="001F6376" w:rsidRDefault="001F6376" w:rsidP="001F6376">
      <w:pPr>
        <w:pStyle w:val="output"/>
      </w:pPr>
      <w:r>
        <w:t>LANG=en_US.UTF-8</w:t>
      </w:r>
    </w:p>
    <w:p w:rsidR="001F6376" w:rsidRDefault="001F6376" w:rsidP="001F6376">
      <w:pPr>
        <w:pStyle w:val="output"/>
      </w:pPr>
      <w:r>
        <w:lastRenderedPageBreak/>
        <w:t>HOME=/home/nagios</w:t>
      </w:r>
    </w:p>
    <w:p w:rsidR="001F6376" w:rsidRDefault="001F6376" w:rsidP="001F6376">
      <w:pPr>
        <w:pStyle w:val="output"/>
      </w:pPr>
      <w:r>
        <w:t>SUDO_COMMAND=/bin/su</w:t>
      </w:r>
    </w:p>
    <w:p w:rsidR="001F6376" w:rsidRDefault="001F6376" w:rsidP="001F6376">
      <w:pPr>
        <w:pStyle w:val="output"/>
      </w:pPr>
      <w:r>
        <w:t>XDG_SEAT=seat0</w:t>
      </w:r>
    </w:p>
    <w:p w:rsidR="001F6376" w:rsidRDefault="001F6376" w:rsidP="001F6376">
      <w:pPr>
        <w:pStyle w:val="output"/>
      </w:pPr>
      <w:r>
        <w:t>SHLVL=2</w:t>
      </w:r>
    </w:p>
    <w:p w:rsidR="001F6376" w:rsidRDefault="001F6376" w:rsidP="001F6376">
      <w:pPr>
        <w:pStyle w:val="output"/>
      </w:pPr>
      <w:r>
        <w:t>LOGNAME=nagios</w:t>
      </w:r>
    </w:p>
    <w:p w:rsidR="001F6376" w:rsidRDefault="001F6376" w:rsidP="001F6376">
      <w:pPr>
        <w:pStyle w:val="output"/>
      </w:pPr>
      <w:r>
        <w:t>XDG_DATA_DIRS=/root/.local/share/flatpak/exports/share/:/var/lib/flatpak/exports/share/:/usr/local/share/:/usr/share/</w:t>
      </w:r>
    </w:p>
    <w:p w:rsidR="001F6376" w:rsidRDefault="001F6376" w:rsidP="001F6376">
      <w:pPr>
        <w:pStyle w:val="output"/>
      </w:pPr>
      <w:r>
        <w:t>LESSOPEN=||/usr/bin/lesspipe.sh %s</w:t>
      </w:r>
    </w:p>
    <w:p w:rsidR="001F6376" w:rsidRDefault="001F6376" w:rsidP="001F6376">
      <w:pPr>
        <w:pStyle w:val="output"/>
      </w:pPr>
      <w:r>
        <w:t>DISPLAY=:0</w:t>
      </w:r>
    </w:p>
    <w:p w:rsidR="001F6376" w:rsidRDefault="001F6376" w:rsidP="001F6376">
      <w:pPr>
        <w:pStyle w:val="output"/>
      </w:pPr>
      <w:r>
        <w:t>SUDO_GID=1000</w:t>
      </w:r>
    </w:p>
    <w:p w:rsidR="001F6376" w:rsidRDefault="001F6376" w:rsidP="001F6376">
      <w:pPr>
        <w:pStyle w:val="output"/>
      </w:pPr>
      <w:r>
        <w:t>COLORTERM=truecolor</w:t>
      </w:r>
    </w:p>
    <w:p w:rsidR="001F6376" w:rsidRDefault="001F6376" w:rsidP="001F6376">
      <w:pPr>
        <w:pStyle w:val="output"/>
      </w:pPr>
      <w:r>
        <w:t>_=/bin/env</w:t>
      </w:r>
    </w:p>
    <w:p w:rsidR="001F6376" w:rsidRDefault="001F6376" w:rsidP="001F6376">
      <w:r>
        <w:t xml:space="preserve">I had checked nagios environment there is no permission for access , also we have check the nagios home directory available in .bash </w:t>
      </w:r>
    </w:p>
    <w:p w:rsidR="001F6376" w:rsidRDefault="001F6376" w:rsidP="001F6376">
      <w:pPr>
        <w:pStyle w:val="output"/>
      </w:pPr>
      <w:r>
        <w:t>[nagios@nagios ~]$ ls -la</w:t>
      </w:r>
    </w:p>
    <w:p w:rsidR="001F6376" w:rsidRDefault="001F6376" w:rsidP="001F6376">
      <w:pPr>
        <w:pStyle w:val="output"/>
      </w:pPr>
      <w:r>
        <w:t>total 24</w:t>
      </w:r>
    </w:p>
    <w:p w:rsidR="001F6376" w:rsidRDefault="001F6376" w:rsidP="001F6376">
      <w:pPr>
        <w:pStyle w:val="output"/>
      </w:pPr>
      <w:r>
        <w:t>drwx------. 5 nagios nagios  144 Jun 15 08:32 .</w:t>
      </w:r>
    </w:p>
    <w:p w:rsidR="001F6376" w:rsidRDefault="001F6376" w:rsidP="001F6376">
      <w:pPr>
        <w:pStyle w:val="output"/>
      </w:pPr>
      <w:r>
        <w:t>drwxr-xr-x. 4 root   root     36 Jun 11 02:17 ..</w:t>
      </w:r>
    </w:p>
    <w:p w:rsidR="001F6376" w:rsidRDefault="001F6376" w:rsidP="001F6376">
      <w:pPr>
        <w:pStyle w:val="output"/>
      </w:pPr>
      <w:r>
        <w:t>-rw-------  1 nagios nagios 1032 Jun 13 09:19 .bash_history</w:t>
      </w:r>
    </w:p>
    <w:p w:rsidR="001F6376" w:rsidRDefault="001F6376" w:rsidP="001F6376">
      <w:pPr>
        <w:pStyle w:val="output"/>
      </w:pPr>
      <w:r>
        <w:t>-rw-r--r--. 1 nagios nagios   18 Apr 10 20:53 .bash_logout</w:t>
      </w:r>
    </w:p>
    <w:p w:rsidR="001F6376" w:rsidRDefault="001F6376" w:rsidP="001F6376">
      <w:pPr>
        <w:pStyle w:val="output"/>
      </w:pPr>
      <w:r>
        <w:t>-rw-r--r--. 1 nagios nagios  193 Apr 10 20:53 .bash_profile</w:t>
      </w:r>
    </w:p>
    <w:p w:rsidR="001F6376" w:rsidRDefault="001F6376" w:rsidP="001F6376">
      <w:pPr>
        <w:pStyle w:val="output"/>
      </w:pPr>
      <w:r>
        <w:t>-rw-r--r--. 1 nagios nagios  231 Apr 10 20:53 .bashrc</w:t>
      </w:r>
    </w:p>
    <w:p w:rsidR="001F6376" w:rsidRDefault="001F6376" w:rsidP="001F6376">
      <w:pPr>
        <w:pStyle w:val="output"/>
      </w:pPr>
      <w:r>
        <w:t>drwxrwxr-x  3 nagios nagios   18 Jun 13 05:10 .cache</w:t>
      </w:r>
    </w:p>
    <w:p w:rsidR="001F6376" w:rsidRDefault="001F6376" w:rsidP="001F6376">
      <w:pPr>
        <w:pStyle w:val="output"/>
      </w:pPr>
      <w:r>
        <w:t>drwxrwxr-x  3 nagios nagios   18 Jun 13 05:10 .config</w:t>
      </w:r>
    </w:p>
    <w:p w:rsidR="001F6376" w:rsidRDefault="001F6376" w:rsidP="001F6376">
      <w:pPr>
        <w:pStyle w:val="output"/>
      </w:pPr>
      <w:r>
        <w:t>drwxr-xr-x. 4 nagios nagios   39 Jun 10 06:20 .mozilla</w:t>
      </w:r>
    </w:p>
    <w:p w:rsidR="001F6376" w:rsidRDefault="001F6376" w:rsidP="001F6376">
      <w:pPr>
        <w:pStyle w:val="output"/>
      </w:pPr>
      <w:r>
        <w:t>-rw-------  1 nagios nagios 4122 Jun 15 06:33 .viminfo</w:t>
      </w:r>
    </w:p>
    <w:p w:rsidR="001F6376" w:rsidRDefault="001F6376" w:rsidP="001F6376">
      <w:pPr>
        <w:pStyle w:val="output"/>
      </w:pPr>
      <w:r>
        <w:t xml:space="preserve">[nagios@nagios ~]$ cat .bash_profile </w:t>
      </w:r>
    </w:p>
    <w:p w:rsidR="001F6376" w:rsidRDefault="001F6376" w:rsidP="001F6376">
      <w:pPr>
        <w:pStyle w:val="output"/>
      </w:pPr>
      <w:r>
        <w:t># .bash_profile</w:t>
      </w:r>
    </w:p>
    <w:p w:rsidR="001F6376" w:rsidRDefault="001F6376" w:rsidP="001F6376">
      <w:pPr>
        <w:pStyle w:val="output"/>
      </w:pPr>
    </w:p>
    <w:p w:rsidR="001F6376" w:rsidRDefault="001F6376" w:rsidP="001F6376">
      <w:pPr>
        <w:pStyle w:val="output"/>
      </w:pPr>
      <w:r>
        <w:t># Get the aliases and functions</w:t>
      </w:r>
    </w:p>
    <w:p w:rsidR="001F6376" w:rsidRDefault="001F6376" w:rsidP="001F6376">
      <w:pPr>
        <w:pStyle w:val="output"/>
      </w:pPr>
      <w:r>
        <w:t>if [ -f ~/.bashrc ]; then</w:t>
      </w:r>
    </w:p>
    <w:p w:rsidR="001F6376" w:rsidRDefault="001F6376" w:rsidP="001F6376">
      <w:pPr>
        <w:pStyle w:val="output"/>
      </w:pPr>
      <w:r>
        <w:tab/>
        <w:t>. ~/.bashrc</w:t>
      </w:r>
    </w:p>
    <w:p w:rsidR="001F6376" w:rsidRDefault="001F6376" w:rsidP="001F6376">
      <w:pPr>
        <w:pStyle w:val="output"/>
      </w:pPr>
      <w:r>
        <w:t>fi</w:t>
      </w:r>
    </w:p>
    <w:p w:rsidR="001F6376" w:rsidRDefault="001F6376" w:rsidP="001F6376">
      <w:pPr>
        <w:pStyle w:val="output"/>
      </w:pPr>
    </w:p>
    <w:p w:rsidR="001F6376" w:rsidRDefault="001F6376" w:rsidP="001F6376">
      <w:pPr>
        <w:pStyle w:val="output"/>
      </w:pPr>
      <w:r>
        <w:t># User specific environment and startup programs</w:t>
      </w:r>
    </w:p>
    <w:p w:rsidR="001F6376" w:rsidRDefault="001F6376" w:rsidP="001F6376">
      <w:pPr>
        <w:pStyle w:val="output"/>
      </w:pPr>
    </w:p>
    <w:p w:rsidR="001F6376" w:rsidRDefault="001F6376" w:rsidP="001F6376">
      <w:pPr>
        <w:pStyle w:val="output"/>
      </w:pPr>
      <w:r>
        <w:t>PATH=$PATH:$HOME/.local/bin:$HOME/bin</w:t>
      </w:r>
    </w:p>
    <w:p w:rsidR="001F6376" w:rsidRDefault="001F6376" w:rsidP="001F6376">
      <w:pPr>
        <w:pStyle w:val="output"/>
      </w:pPr>
    </w:p>
    <w:p w:rsidR="001F6376" w:rsidRDefault="001F6376" w:rsidP="001F6376">
      <w:pPr>
        <w:pStyle w:val="output"/>
      </w:pPr>
      <w:r>
        <w:t>export PATH</w:t>
      </w:r>
    </w:p>
    <w:p w:rsidR="001F6376" w:rsidRDefault="001F6376" w:rsidP="001F6376">
      <w:pPr>
        <w:pStyle w:val="output"/>
      </w:pPr>
      <w:r>
        <w:t>[nagios@nagios ~]$</w:t>
      </w:r>
    </w:p>
    <w:p w:rsidR="0058135A" w:rsidRDefault="001F6376" w:rsidP="0058135A">
      <w:r>
        <w:t>Now we can update nagios home directory ,</w:t>
      </w:r>
    </w:p>
    <w:p w:rsidR="001F6376" w:rsidRDefault="001F6376" w:rsidP="001F6376">
      <w:pPr>
        <w:pStyle w:val="output"/>
      </w:pPr>
      <w:r>
        <w:t xml:space="preserve">[nagios@nagios ~]$ cat .bash_profile </w:t>
      </w:r>
    </w:p>
    <w:p w:rsidR="001F6376" w:rsidRDefault="001F6376" w:rsidP="001F6376">
      <w:pPr>
        <w:pStyle w:val="output"/>
      </w:pPr>
      <w:r>
        <w:t># .bash_profile</w:t>
      </w:r>
    </w:p>
    <w:p w:rsidR="001F6376" w:rsidRDefault="001F6376" w:rsidP="001F6376">
      <w:pPr>
        <w:pStyle w:val="output"/>
      </w:pPr>
    </w:p>
    <w:p w:rsidR="001F6376" w:rsidRDefault="001F6376" w:rsidP="001F6376">
      <w:pPr>
        <w:pStyle w:val="output"/>
      </w:pPr>
      <w:r>
        <w:t># Get the aliases and functions</w:t>
      </w:r>
    </w:p>
    <w:p w:rsidR="001F6376" w:rsidRDefault="001F6376" w:rsidP="001F6376">
      <w:pPr>
        <w:pStyle w:val="output"/>
      </w:pPr>
      <w:r>
        <w:t>if [ -f ~/.bashrc ]; then</w:t>
      </w:r>
    </w:p>
    <w:p w:rsidR="001F6376" w:rsidRDefault="001F6376" w:rsidP="001F6376">
      <w:pPr>
        <w:pStyle w:val="output"/>
      </w:pPr>
      <w:r>
        <w:tab/>
        <w:t>. ~/.bashrc</w:t>
      </w:r>
    </w:p>
    <w:p w:rsidR="001F6376" w:rsidRDefault="001F6376" w:rsidP="001F6376">
      <w:pPr>
        <w:pStyle w:val="output"/>
      </w:pPr>
      <w:r>
        <w:t>fi</w:t>
      </w:r>
    </w:p>
    <w:p w:rsidR="001F6376" w:rsidRDefault="001F6376" w:rsidP="001F6376">
      <w:pPr>
        <w:pStyle w:val="output"/>
      </w:pPr>
    </w:p>
    <w:p w:rsidR="001F6376" w:rsidRDefault="001F6376" w:rsidP="001F6376">
      <w:pPr>
        <w:pStyle w:val="output"/>
      </w:pPr>
      <w:r>
        <w:t># User specific environment and startup programs</w:t>
      </w:r>
    </w:p>
    <w:p w:rsidR="001F6376" w:rsidRDefault="001F6376" w:rsidP="001F6376">
      <w:pPr>
        <w:pStyle w:val="output"/>
      </w:pPr>
    </w:p>
    <w:p w:rsidR="001F6376" w:rsidRPr="001F6376" w:rsidRDefault="001F6376" w:rsidP="001F6376">
      <w:pPr>
        <w:pStyle w:val="output"/>
        <w:rPr>
          <w:color w:val="FF0000"/>
        </w:rPr>
      </w:pPr>
      <w:r w:rsidRPr="001F6376">
        <w:rPr>
          <w:color w:val="FF0000"/>
        </w:rPr>
        <w:t>PATH=$PATH:$HOME/.local/bin:$HOME/bin:/usr/local/nagios/bin:/usr/local/nagios/sbin:/usr/local/nagios/libexec</w:t>
      </w:r>
    </w:p>
    <w:p w:rsidR="001F6376" w:rsidRDefault="001F6376" w:rsidP="001F6376">
      <w:pPr>
        <w:pStyle w:val="output"/>
      </w:pPr>
    </w:p>
    <w:p w:rsidR="001F6376" w:rsidRDefault="001F6376" w:rsidP="001F6376">
      <w:pPr>
        <w:pStyle w:val="output"/>
      </w:pPr>
      <w:r>
        <w:t>export PATH</w:t>
      </w:r>
    </w:p>
    <w:p w:rsidR="001F6376" w:rsidRDefault="001F6376" w:rsidP="001F6376">
      <w:r>
        <w:lastRenderedPageBreak/>
        <w:t>update it and exit from nagios user  and restart service ,</w:t>
      </w:r>
    </w:p>
    <w:p w:rsidR="001F6376" w:rsidRDefault="001F6376" w:rsidP="001F6376">
      <w:pPr>
        <w:pStyle w:val="output"/>
      </w:pPr>
      <w:r w:rsidRPr="001F6376">
        <w:t>[root@nagios commands]# systemctl restart nagios</w:t>
      </w:r>
    </w:p>
    <w:p w:rsidR="001F6376" w:rsidRDefault="001C08CB" w:rsidP="001F6376">
      <w:r>
        <w:t>Now go back to log file ,</w:t>
      </w:r>
    </w:p>
    <w:p w:rsidR="001C08CB" w:rsidRDefault="001C08CB" w:rsidP="001C08CB">
      <w:pPr>
        <w:pStyle w:val="output"/>
      </w:pPr>
      <w:r>
        <w:t>[1529481841] Caught SIGTERM, shutting down...</w:t>
      </w:r>
    </w:p>
    <w:p w:rsidR="001C08CB" w:rsidRDefault="001C08CB" w:rsidP="001C08CB">
      <w:pPr>
        <w:pStyle w:val="output"/>
      </w:pPr>
      <w:r>
        <w:t>[1529481841] Successfully shutdown... (PID=14052)</w:t>
      </w:r>
    </w:p>
    <w:p w:rsidR="001C08CB" w:rsidRDefault="001C08CB" w:rsidP="001C08CB">
      <w:pPr>
        <w:pStyle w:val="output"/>
      </w:pPr>
      <w:r>
        <w:t>[1529481841] Event broker module 'NERD' deinitialized successfully.</w:t>
      </w:r>
    </w:p>
    <w:p w:rsidR="001C08CB" w:rsidRDefault="001C08CB" w:rsidP="001C08CB">
      <w:pPr>
        <w:pStyle w:val="output"/>
      </w:pPr>
      <w:r>
        <w:t>[1529481842] Nagios 4.3.4 starting... (PID=15064)</w:t>
      </w:r>
    </w:p>
    <w:p w:rsidR="001C08CB" w:rsidRDefault="001C08CB" w:rsidP="001C08CB">
      <w:pPr>
        <w:pStyle w:val="output"/>
      </w:pPr>
      <w:r>
        <w:t>[1529481842] Local time is Wed Jun 20 04:04:02 EDT 2018</w:t>
      </w:r>
    </w:p>
    <w:p w:rsidR="001C08CB" w:rsidRDefault="001C08CB" w:rsidP="001C08CB">
      <w:pPr>
        <w:pStyle w:val="output"/>
      </w:pPr>
      <w:r>
        <w:t>[1529481842] LOG VERSION: 2.0</w:t>
      </w:r>
    </w:p>
    <w:p w:rsidR="001C08CB" w:rsidRDefault="001C08CB" w:rsidP="001C08CB">
      <w:pPr>
        <w:pStyle w:val="output"/>
      </w:pPr>
      <w:r>
        <w:t>[1529481842] qh: Socket '/usr/local/nagios/var/rw/nagios.qh' successfully initialized</w:t>
      </w:r>
    </w:p>
    <w:p w:rsidR="001C08CB" w:rsidRDefault="001C08CB" w:rsidP="001C08CB">
      <w:pPr>
        <w:pStyle w:val="output"/>
      </w:pPr>
      <w:r>
        <w:t>[1529481842] qh: core query handler registered</w:t>
      </w:r>
    </w:p>
    <w:p w:rsidR="001C08CB" w:rsidRDefault="001C08CB" w:rsidP="001C08CB">
      <w:pPr>
        <w:pStyle w:val="output"/>
      </w:pPr>
      <w:r>
        <w:t>[1529481842] nerd: Channel hostchecks registered successfully</w:t>
      </w:r>
    </w:p>
    <w:p w:rsidR="001C08CB" w:rsidRDefault="001C08CB" w:rsidP="001C08CB">
      <w:pPr>
        <w:pStyle w:val="output"/>
      </w:pPr>
      <w:r>
        <w:t>[1529481842] nerd: Channel servicechecks registered successfully</w:t>
      </w:r>
    </w:p>
    <w:p w:rsidR="001C08CB" w:rsidRDefault="001C08CB" w:rsidP="001C08CB">
      <w:pPr>
        <w:pStyle w:val="output"/>
      </w:pPr>
      <w:r>
        <w:t>[1529481842] nerd: Channel opathchecks registered successfully</w:t>
      </w:r>
    </w:p>
    <w:p w:rsidR="001C08CB" w:rsidRDefault="001C08CB" w:rsidP="001C08CB">
      <w:pPr>
        <w:pStyle w:val="output"/>
      </w:pPr>
      <w:r>
        <w:t>[1529481842] nerd: Fully initialized and ready to rock!</w:t>
      </w:r>
    </w:p>
    <w:p w:rsidR="001C08CB" w:rsidRDefault="001C08CB" w:rsidP="001C08CB">
      <w:pPr>
        <w:pStyle w:val="output"/>
      </w:pPr>
      <w:r>
        <w:t>[1529481842] wproc: Successfully registered manager as @wproc with query handler</w:t>
      </w:r>
    </w:p>
    <w:p w:rsidR="001C08CB" w:rsidRDefault="001C08CB" w:rsidP="001C08CB">
      <w:pPr>
        <w:pStyle w:val="output"/>
      </w:pPr>
      <w:r>
        <w:t>[1529481842] wproc: Registry request: name=Core Worker 15067;pid=15067</w:t>
      </w:r>
    </w:p>
    <w:p w:rsidR="001C08CB" w:rsidRDefault="001C08CB" w:rsidP="001C08CB">
      <w:pPr>
        <w:pStyle w:val="output"/>
      </w:pPr>
      <w:r>
        <w:t>[1529481842] wproc: Registry request: name=Core Worker 15068;pid=15068</w:t>
      </w:r>
    </w:p>
    <w:p w:rsidR="001C08CB" w:rsidRDefault="001C08CB" w:rsidP="001C08CB">
      <w:pPr>
        <w:pStyle w:val="output"/>
      </w:pPr>
      <w:r>
        <w:t>[1529481842] wproc: Registry request: name=Core Worker 15069;pid=15069</w:t>
      </w:r>
    </w:p>
    <w:p w:rsidR="001C08CB" w:rsidRDefault="001C08CB" w:rsidP="001C08CB">
      <w:pPr>
        <w:pStyle w:val="output"/>
      </w:pPr>
      <w:r>
        <w:t>[1529481842] wproc: Registry request: name=Core Worker 15070;pid=15070</w:t>
      </w:r>
    </w:p>
    <w:p w:rsidR="001C08CB" w:rsidRDefault="001C08CB" w:rsidP="001C08CB">
      <w:pPr>
        <w:pStyle w:val="output"/>
      </w:pPr>
      <w:r>
        <w:t>[1529481842] Successfully launched command file worker with pid 15080</w:t>
      </w:r>
    </w:p>
    <w:p w:rsidR="001C08CB" w:rsidRDefault="001C08CB" w:rsidP="001C08CB">
      <w:pPr>
        <w:pStyle w:val="output"/>
      </w:pPr>
      <w:r>
        <w:t>[root@nagios commands]#</w:t>
      </w:r>
    </w:p>
    <w:p w:rsidR="001C08CB" w:rsidRDefault="001C08CB" w:rsidP="001C08CB">
      <w:r>
        <w:t>All the things come good !!!</w:t>
      </w:r>
    </w:p>
    <w:p w:rsidR="001C08CB" w:rsidRDefault="001C08CB" w:rsidP="001C08CB">
      <w:r>
        <w:t>Now we can go back to web UI ,</w:t>
      </w:r>
    </w:p>
    <w:p w:rsidR="001C08CB" w:rsidRDefault="001C08CB" w:rsidP="001C08CB">
      <w:r>
        <w:rPr>
          <w:noProof/>
          <w:lang w:eastAsia="en-US"/>
        </w:rPr>
        <w:drawing>
          <wp:inline distT="0" distB="0" distL="0" distR="0" wp14:anchorId="3B637D96" wp14:editId="5F77415A">
            <wp:extent cx="6115050" cy="40087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5050" cy="4008755"/>
                    </a:xfrm>
                    <a:prstGeom prst="rect">
                      <a:avLst/>
                    </a:prstGeom>
                  </pic:spPr>
                </pic:pic>
              </a:graphicData>
            </a:graphic>
          </wp:inline>
        </w:drawing>
      </w:r>
    </w:p>
    <w:p w:rsidR="006A1332" w:rsidRDefault="006A1332" w:rsidP="001C08CB">
      <w:r>
        <w:lastRenderedPageBreak/>
        <w:t>Services are ok now ,</w:t>
      </w:r>
    </w:p>
    <w:p w:rsidR="006A1332" w:rsidRDefault="006A1332" w:rsidP="001C08CB">
      <w:r>
        <w:rPr>
          <w:noProof/>
          <w:lang w:eastAsia="en-US"/>
        </w:rPr>
        <w:drawing>
          <wp:inline distT="0" distB="0" distL="0" distR="0" wp14:anchorId="432E54A3" wp14:editId="61E149E5">
            <wp:extent cx="6115050" cy="40043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4004310"/>
                    </a:xfrm>
                    <a:prstGeom prst="rect">
                      <a:avLst/>
                    </a:prstGeom>
                  </pic:spPr>
                </pic:pic>
              </a:graphicData>
            </a:graphic>
          </wp:inline>
        </w:drawing>
      </w:r>
    </w:p>
    <w:p w:rsidR="006A1332" w:rsidRDefault="006A1332" w:rsidP="001C08CB">
      <w:r>
        <w:t>Nagios localhost running good !!!</w:t>
      </w:r>
    </w:p>
    <w:p w:rsidR="00F75F75" w:rsidRDefault="00F75F75" w:rsidP="001C08CB"/>
    <w:p w:rsidR="00F75F75" w:rsidRDefault="00F75F75" w:rsidP="001C08CB"/>
    <w:p w:rsidR="00F75F75" w:rsidRDefault="00F75F75" w:rsidP="00F75F75">
      <w:pPr>
        <w:pStyle w:val="Heading1"/>
      </w:pPr>
      <w:r>
        <w:t>Authoring groups:</w:t>
      </w:r>
    </w:p>
    <w:p w:rsidR="00F75F75" w:rsidRDefault="00F75F75" w:rsidP="00F75F75">
      <w:pPr>
        <w:pStyle w:val="output"/>
      </w:pPr>
      <w:r>
        <w:t>[root@nagios nagios]# cd etc/</w:t>
      </w:r>
    </w:p>
    <w:p w:rsidR="00F75F75" w:rsidRDefault="00F75F75" w:rsidP="00F75F75">
      <w:pPr>
        <w:pStyle w:val="output"/>
      </w:pPr>
      <w:r>
        <w:t>[root@nagios etc]# ls</w:t>
      </w:r>
    </w:p>
    <w:p w:rsidR="00F75F75" w:rsidRDefault="00F75F75" w:rsidP="00F75F75">
      <w:pPr>
        <w:pStyle w:val="output"/>
      </w:pPr>
      <w:r>
        <w:t>cgi.cfg  htpasswd.users  nagios.cfg  nagios.cfg.old  objects  resource.cfg</w:t>
      </w:r>
    </w:p>
    <w:p w:rsidR="00F75F75" w:rsidRDefault="00F75F75" w:rsidP="00F75F75">
      <w:pPr>
        <w:pStyle w:val="output"/>
      </w:pPr>
      <w:r>
        <w:t>[root@nagios etc]# cd objects/</w:t>
      </w:r>
    </w:p>
    <w:p w:rsidR="00F75F75" w:rsidRDefault="00F75F75" w:rsidP="00F75F75">
      <w:pPr>
        <w:pStyle w:val="output"/>
      </w:pPr>
      <w:r>
        <w:t>[root@nagios objects]# ls</w:t>
      </w:r>
    </w:p>
    <w:p w:rsidR="00F75F75" w:rsidRDefault="00F75F75" w:rsidP="00F75F75">
      <w:pPr>
        <w:pStyle w:val="output"/>
      </w:pPr>
      <w:r>
        <w:t>commands  contactgroups  contacts  hostgroups  hosts  servicegroups  services  templates  timeperiods  unused</w:t>
      </w:r>
    </w:p>
    <w:p w:rsidR="00F75F75" w:rsidRDefault="00F75F75" w:rsidP="00F75F75">
      <w:pPr>
        <w:pStyle w:val="output"/>
      </w:pPr>
      <w:r>
        <w:t>[root@nagios objects]# cd hostgroups/</w:t>
      </w:r>
    </w:p>
    <w:p w:rsidR="00F75F75" w:rsidRDefault="00F75F75" w:rsidP="00F75F75">
      <w:pPr>
        <w:pStyle w:val="output"/>
      </w:pPr>
      <w:r>
        <w:t>[root@nagios hostgroups]# ls</w:t>
      </w:r>
    </w:p>
    <w:p w:rsidR="00F75F75" w:rsidRDefault="00F75F75" w:rsidP="00F75F75">
      <w:pPr>
        <w:pStyle w:val="output"/>
      </w:pPr>
      <w:r>
        <w:t>[root@nagios hostgroups]#</w:t>
      </w:r>
    </w:p>
    <w:p w:rsidR="001C08CB" w:rsidRDefault="001C08CB" w:rsidP="001C08CB">
      <w:r>
        <w:t xml:space="preserve"> </w:t>
      </w:r>
      <w:r w:rsidR="004E7AFE">
        <w:t>Here I can add hostgroup file ,</w:t>
      </w:r>
    </w:p>
    <w:p w:rsidR="004E7AFE" w:rsidRDefault="004E7AFE" w:rsidP="004E7AFE">
      <w:pPr>
        <w:pStyle w:val="output"/>
      </w:pPr>
      <w:r>
        <w:t>[root@nagios hostgroups]# vi zippyops-servers.cfg</w:t>
      </w:r>
    </w:p>
    <w:p w:rsidR="004E7AFE" w:rsidRDefault="004E7AFE" w:rsidP="004E7AFE">
      <w:pPr>
        <w:pStyle w:val="output"/>
      </w:pPr>
      <w:r>
        <w:t>[root@nagios hostgroups]# ls</w:t>
      </w:r>
    </w:p>
    <w:p w:rsidR="004E7AFE" w:rsidRDefault="004E7AFE" w:rsidP="004E7AFE">
      <w:pPr>
        <w:pStyle w:val="output"/>
      </w:pPr>
      <w:r>
        <w:t>zippyops-servers.cfg</w:t>
      </w:r>
    </w:p>
    <w:p w:rsidR="004E7AFE" w:rsidRDefault="004E7AFE" w:rsidP="004E7AFE">
      <w:pPr>
        <w:pStyle w:val="output"/>
      </w:pPr>
      <w:r>
        <w:t xml:space="preserve">[root@nagios hostgroups]# cat zippyops-servers.cfg </w:t>
      </w:r>
    </w:p>
    <w:p w:rsidR="004E7AFE" w:rsidRDefault="004E7AFE" w:rsidP="004E7AFE">
      <w:pPr>
        <w:pStyle w:val="output"/>
      </w:pPr>
      <w:r>
        <w:t>define hostgroup{</w:t>
      </w:r>
    </w:p>
    <w:p w:rsidR="004E7AFE" w:rsidRDefault="004E7AFE" w:rsidP="004E7AFE">
      <w:pPr>
        <w:pStyle w:val="output"/>
      </w:pPr>
      <w:r>
        <w:t xml:space="preserve">        hostgroup_name  zippyops-servers</w:t>
      </w:r>
    </w:p>
    <w:p w:rsidR="004E7AFE" w:rsidRDefault="004E7AFE" w:rsidP="004E7AFE">
      <w:pPr>
        <w:pStyle w:val="output"/>
      </w:pPr>
      <w:r>
        <w:lastRenderedPageBreak/>
        <w:t xml:space="preserve">        members         localhost</w:t>
      </w:r>
    </w:p>
    <w:p w:rsidR="004E7AFE" w:rsidRDefault="004E7AFE" w:rsidP="004E7AFE">
      <w:pPr>
        <w:pStyle w:val="output"/>
      </w:pPr>
      <w:r>
        <w:t>}</w:t>
      </w:r>
    </w:p>
    <w:p w:rsidR="004E7AFE" w:rsidRDefault="004E7AFE" w:rsidP="004E7AFE">
      <w:pPr>
        <w:pStyle w:val="output"/>
      </w:pPr>
      <w:r>
        <w:t>[root@nagios hostgroups]#</w:t>
      </w:r>
    </w:p>
    <w:p w:rsidR="004E7AFE" w:rsidRDefault="004E7AFE" w:rsidP="004E7AFE">
      <w:r>
        <w:t xml:space="preserve">In here I have </w:t>
      </w:r>
      <w:r w:rsidR="006F5506">
        <w:t>created hostgroup and my hostgroup name is zippyops-servers .</w:t>
      </w:r>
    </w:p>
    <w:p w:rsidR="006F5506" w:rsidRDefault="006F5506" w:rsidP="004E7AFE">
      <w:r>
        <w:t>Now I am going to edit my nagios core host in host directory,</w:t>
      </w:r>
    </w:p>
    <w:p w:rsidR="000E6A71" w:rsidRDefault="000E6A71" w:rsidP="000E6A71">
      <w:pPr>
        <w:pStyle w:val="output"/>
      </w:pPr>
      <w:r>
        <w:t>root@nagios objects]# ls</w:t>
      </w:r>
    </w:p>
    <w:p w:rsidR="000E6A71" w:rsidRDefault="000E6A71" w:rsidP="000E6A71">
      <w:pPr>
        <w:pStyle w:val="output"/>
      </w:pPr>
      <w:r>
        <w:t>commands  contactgroups  contacts  hostgroups  hosts  servicegroups  services  templates  timeperiods  unused</w:t>
      </w:r>
    </w:p>
    <w:p w:rsidR="000E6A71" w:rsidRDefault="000E6A71" w:rsidP="000E6A71">
      <w:pPr>
        <w:pStyle w:val="output"/>
      </w:pPr>
      <w:r>
        <w:t>[root@nagios objects]# cd hosts</w:t>
      </w:r>
    </w:p>
    <w:p w:rsidR="000E6A71" w:rsidRDefault="000E6A71" w:rsidP="000E6A71">
      <w:pPr>
        <w:pStyle w:val="output"/>
      </w:pPr>
      <w:r>
        <w:t>[root@nagios hosts]# ls</w:t>
      </w:r>
    </w:p>
    <w:p w:rsidR="000E6A71" w:rsidRDefault="000E6A71" w:rsidP="000E6A71">
      <w:pPr>
        <w:pStyle w:val="output"/>
      </w:pPr>
      <w:r>
        <w:t>localhost.cfg  localhost.cfg.old</w:t>
      </w:r>
    </w:p>
    <w:p w:rsidR="000E6A71" w:rsidRDefault="000E6A71" w:rsidP="000E6A71">
      <w:pPr>
        <w:pStyle w:val="output"/>
      </w:pPr>
      <w:r>
        <w:t>[root@nagios hosts]# vi localhost.cfg</w:t>
      </w:r>
    </w:p>
    <w:p w:rsidR="000E6A71" w:rsidRDefault="000E6A71" w:rsidP="000E6A71">
      <w:pPr>
        <w:pStyle w:val="output"/>
      </w:pPr>
      <w:r>
        <w:t>[root@nagios hosts]# cat localhost.cfg</w:t>
      </w:r>
    </w:p>
    <w:p w:rsidR="000E6A71" w:rsidRDefault="000E6A71" w:rsidP="000E6A71">
      <w:pPr>
        <w:pStyle w:val="output"/>
      </w:pPr>
      <w:r>
        <w:t># localhost: Nagios core Host</w:t>
      </w:r>
    </w:p>
    <w:p w:rsidR="000E6A71" w:rsidRDefault="000E6A71" w:rsidP="000E6A71">
      <w:pPr>
        <w:pStyle w:val="output"/>
      </w:pPr>
      <w:r>
        <w:t>define host{</w:t>
      </w:r>
    </w:p>
    <w:p w:rsidR="000E6A71" w:rsidRDefault="000E6A71" w:rsidP="000E6A71">
      <w:pPr>
        <w:pStyle w:val="output"/>
      </w:pPr>
      <w:r>
        <w:t xml:space="preserve">        name                         localhost</w:t>
      </w:r>
    </w:p>
    <w:p w:rsidR="000E6A71" w:rsidRDefault="000E6A71" w:rsidP="000E6A71">
      <w:pPr>
        <w:pStyle w:val="output"/>
      </w:pPr>
      <w:r>
        <w:t xml:space="preserve">        host_name                    localhost</w:t>
      </w:r>
    </w:p>
    <w:p w:rsidR="000E6A71" w:rsidRDefault="000E6A71" w:rsidP="000E6A71">
      <w:pPr>
        <w:pStyle w:val="output"/>
      </w:pPr>
      <w:r>
        <w:t xml:space="preserve">        alias                        nagios-core-host-1</w:t>
      </w:r>
    </w:p>
    <w:p w:rsidR="000E6A71" w:rsidRDefault="000E6A71" w:rsidP="000E6A71">
      <w:pPr>
        <w:pStyle w:val="output"/>
      </w:pPr>
      <w:r>
        <w:t xml:space="preserve">        check_period                 24x7</w:t>
      </w:r>
    </w:p>
    <w:p w:rsidR="000E6A71" w:rsidRDefault="000E6A71" w:rsidP="000E6A71">
      <w:pPr>
        <w:pStyle w:val="output"/>
      </w:pPr>
      <w:r>
        <w:t xml:space="preserve">        check_interval               5</w:t>
      </w:r>
    </w:p>
    <w:p w:rsidR="000E6A71" w:rsidRDefault="000E6A71" w:rsidP="000E6A71">
      <w:pPr>
        <w:pStyle w:val="output"/>
      </w:pPr>
      <w:r>
        <w:t xml:space="preserve">        retry_interval               1</w:t>
      </w:r>
    </w:p>
    <w:p w:rsidR="000E6A71" w:rsidRDefault="000E6A71" w:rsidP="000E6A71">
      <w:pPr>
        <w:pStyle w:val="output"/>
      </w:pPr>
      <w:r>
        <w:t xml:space="preserve">        max_check_attempts           10</w:t>
      </w:r>
    </w:p>
    <w:p w:rsidR="000E6A71" w:rsidRDefault="000E6A71" w:rsidP="000E6A71">
      <w:pPr>
        <w:pStyle w:val="output"/>
      </w:pPr>
      <w:r>
        <w:t xml:space="preserve">        check_command                check-host-by-ping</w:t>
      </w:r>
    </w:p>
    <w:p w:rsidR="000E6A71" w:rsidRDefault="000E6A71" w:rsidP="000E6A71">
      <w:pPr>
        <w:pStyle w:val="output"/>
      </w:pPr>
      <w:r>
        <w:t xml:space="preserve">        contact_groups               admins</w:t>
      </w:r>
    </w:p>
    <w:p w:rsidR="000E6A71" w:rsidRDefault="000E6A71" w:rsidP="000E6A71">
      <w:pPr>
        <w:pStyle w:val="output"/>
      </w:pPr>
      <w:r>
        <w:t xml:space="preserve">        notifications_enabled        1</w:t>
      </w:r>
    </w:p>
    <w:p w:rsidR="000E6A71" w:rsidRDefault="000E6A71" w:rsidP="000E6A71">
      <w:pPr>
        <w:pStyle w:val="output"/>
      </w:pPr>
      <w:r>
        <w:t xml:space="preserve">        event_handler_enabled        1</w:t>
      </w:r>
    </w:p>
    <w:p w:rsidR="000E6A71" w:rsidRDefault="000E6A71" w:rsidP="000E6A71">
      <w:pPr>
        <w:pStyle w:val="output"/>
      </w:pPr>
      <w:r>
        <w:t xml:space="preserve">        flap_detection_enabled       1</w:t>
      </w:r>
    </w:p>
    <w:p w:rsidR="000E6A71" w:rsidRDefault="000E6A71" w:rsidP="000E6A71">
      <w:pPr>
        <w:pStyle w:val="output"/>
      </w:pPr>
      <w:r>
        <w:t xml:space="preserve">        process_perf_data            1</w:t>
      </w:r>
    </w:p>
    <w:p w:rsidR="000E6A71" w:rsidRDefault="000E6A71" w:rsidP="000E6A71">
      <w:pPr>
        <w:pStyle w:val="output"/>
      </w:pPr>
      <w:r>
        <w:t xml:space="preserve">        retain_status_information    1</w:t>
      </w:r>
    </w:p>
    <w:p w:rsidR="000E6A71" w:rsidRDefault="000E6A71" w:rsidP="000E6A71">
      <w:pPr>
        <w:pStyle w:val="output"/>
      </w:pPr>
      <w:r>
        <w:t xml:space="preserve">        retain_nonstatus_information 1</w:t>
      </w:r>
    </w:p>
    <w:p w:rsidR="000E6A71" w:rsidRDefault="000E6A71" w:rsidP="000E6A71">
      <w:pPr>
        <w:pStyle w:val="output"/>
      </w:pPr>
      <w:r>
        <w:t xml:space="preserve">        notification_interval        120</w:t>
      </w:r>
    </w:p>
    <w:p w:rsidR="000E6A71" w:rsidRDefault="000E6A71" w:rsidP="000E6A71">
      <w:pPr>
        <w:pStyle w:val="output"/>
      </w:pPr>
      <w:r>
        <w:t xml:space="preserve">        notification_options         d,u,r,f</w:t>
      </w:r>
    </w:p>
    <w:p w:rsidR="000E6A71" w:rsidRDefault="000E6A71" w:rsidP="000E6A71">
      <w:pPr>
        <w:pStyle w:val="output"/>
      </w:pPr>
      <w:r>
        <w:t xml:space="preserve">        notification_period          24x7 ;this is a comment</w:t>
      </w:r>
    </w:p>
    <w:p w:rsidR="000E6A71" w:rsidRDefault="000E6A71" w:rsidP="000E6A71">
      <w:pPr>
        <w:pStyle w:val="output"/>
      </w:pPr>
      <w:r>
        <w:t xml:space="preserve"> }</w:t>
      </w:r>
    </w:p>
    <w:p w:rsidR="006F5506" w:rsidRDefault="000E6A71" w:rsidP="000E6A71">
      <w:pPr>
        <w:pStyle w:val="output"/>
      </w:pPr>
      <w:r>
        <w:t>[root@nagios hosts]#</w:t>
      </w:r>
    </w:p>
    <w:p w:rsidR="000E6A71" w:rsidRDefault="000E6A71" w:rsidP="000E6A71">
      <w:r>
        <w:t>Here I have added alias in localhost.cfg file .</w:t>
      </w:r>
    </w:p>
    <w:p w:rsidR="000E6A71" w:rsidRDefault="000E6A71" w:rsidP="000E6A71">
      <w:r>
        <w:t>What is mean by alias ?</w:t>
      </w:r>
    </w:p>
    <w:p w:rsidR="000E6A71" w:rsidRDefault="000E6A71" w:rsidP="000E6A71">
      <w:r>
        <w:t>This directive is used to define a longer name or description used to identify the host. It provide in order to allow you more easily identify a particular host. When used properly, the $HOSTALIAS$ macro will contain this alias/description.</w:t>
      </w:r>
    </w:p>
    <w:p w:rsidR="000E6A71" w:rsidRDefault="000E6A71" w:rsidP="000E6A71">
      <w:r>
        <w:t>Now I am going to change my localhost.cfg file as nagios-core-host-1 , because we have to show the difference between this two .</w:t>
      </w:r>
    </w:p>
    <w:p w:rsidR="000E6A71" w:rsidRDefault="000E6A71" w:rsidP="000E6A71">
      <w:pPr>
        <w:pStyle w:val="output"/>
      </w:pPr>
      <w:r>
        <w:t>[root@nagios hosts]# ls</w:t>
      </w:r>
    </w:p>
    <w:p w:rsidR="000E6A71" w:rsidRDefault="000E6A71" w:rsidP="000E6A71">
      <w:pPr>
        <w:pStyle w:val="output"/>
      </w:pPr>
      <w:r>
        <w:t>localhost.cfg  localhost.cfg.old</w:t>
      </w:r>
    </w:p>
    <w:p w:rsidR="000E6A71" w:rsidRDefault="000E6A71" w:rsidP="000E6A71">
      <w:pPr>
        <w:pStyle w:val="output"/>
      </w:pPr>
      <w:r>
        <w:t>[root@nagios hosts]# mv localhost.cfg nagios-core-host-1.cfg</w:t>
      </w:r>
    </w:p>
    <w:p w:rsidR="000E6A71" w:rsidRDefault="000E6A71" w:rsidP="000E6A71">
      <w:pPr>
        <w:pStyle w:val="output"/>
      </w:pPr>
      <w:r>
        <w:t>[root@nagios hosts]# ls</w:t>
      </w:r>
    </w:p>
    <w:p w:rsidR="000E6A71" w:rsidRDefault="000E6A71" w:rsidP="000E6A71">
      <w:pPr>
        <w:pStyle w:val="output"/>
      </w:pPr>
      <w:r>
        <w:t>localhost.cfg.old  nagios-core-host-1.cfg</w:t>
      </w:r>
    </w:p>
    <w:p w:rsidR="000E6A71" w:rsidRDefault="000E6A71" w:rsidP="000E6A71">
      <w:pPr>
        <w:pStyle w:val="output"/>
      </w:pPr>
      <w:r>
        <w:t>[root@nagios hosts]#</w:t>
      </w:r>
    </w:p>
    <w:p w:rsidR="000E6A71" w:rsidRDefault="000E6A71" w:rsidP="000E6A71">
      <w:r>
        <w:t>Next we have to verify our configuration ,</w:t>
      </w:r>
    </w:p>
    <w:p w:rsidR="000E6A71" w:rsidRDefault="000E6A71" w:rsidP="000E6A71">
      <w:pPr>
        <w:pStyle w:val="output"/>
      </w:pPr>
      <w:r>
        <w:lastRenderedPageBreak/>
        <w:t>[root@nagios hosts]# /usr/local/nagios/bin/nagios -v /usr/local/nagios/etc/nagios.cfg</w:t>
      </w:r>
    </w:p>
    <w:p w:rsidR="000E6A71" w:rsidRDefault="000E6A71" w:rsidP="000E6A71">
      <w:pPr>
        <w:pStyle w:val="output"/>
      </w:pPr>
    </w:p>
    <w:p w:rsidR="000E6A71" w:rsidRDefault="000E6A71" w:rsidP="000E6A71">
      <w:pPr>
        <w:pStyle w:val="output"/>
      </w:pPr>
      <w:r>
        <w:t>Nagios Core 4.3.4</w:t>
      </w:r>
    </w:p>
    <w:p w:rsidR="000E6A71" w:rsidRDefault="000E6A71" w:rsidP="000E6A71">
      <w:pPr>
        <w:pStyle w:val="output"/>
      </w:pPr>
      <w:r>
        <w:t>Copyright (c) 2009-present Nagios Core Development Team and Community Contributors</w:t>
      </w:r>
    </w:p>
    <w:p w:rsidR="000E6A71" w:rsidRDefault="000E6A71" w:rsidP="000E6A71">
      <w:pPr>
        <w:pStyle w:val="output"/>
      </w:pPr>
      <w:r>
        <w:t>Copyright (c) 1999-2009 Ethan Galstad</w:t>
      </w:r>
    </w:p>
    <w:p w:rsidR="000E6A71" w:rsidRDefault="000E6A71" w:rsidP="000E6A71">
      <w:pPr>
        <w:pStyle w:val="output"/>
      </w:pPr>
      <w:r>
        <w:t>Last Modified: 2017-08-24</w:t>
      </w:r>
    </w:p>
    <w:p w:rsidR="000E6A71" w:rsidRDefault="000E6A71" w:rsidP="000E6A71">
      <w:pPr>
        <w:pStyle w:val="output"/>
      </w:pPr>
      <w:r>
        <w:t>License: GPL</w:t>
      </w:r>
    </w:p>
    <w:p w:rsidR="000E6A71" w:rsidRDefault="000E6A71" w:rsidP="000E6A71">
      <w:pPr>
        <w:pStyle w:val="output"/>
      </w:pPr>
    </w:p>
    <w:p w:rsidR="000E6A71" w:rsidRDefault="000E6A71" w:rsidP="000E6A71">
      <w:pPr>
        <w:pStyle w:val="output"/>
      </w:pPr>
      <w:r>
        <w:t>Website: https://www.nagios.org</w:t>
      </w:r>
    </w:p>
    <w:p w:rsidR="000E6A71" w:rsidRDefault="000E6A71" w:rsidP="000E6A71">
      <w:pPr>
        <w:pStyle w:val="output"/>
      </w:pPr>
      <w:r>
        <w:t>Reading configuration data...</w:t>
      </w:r>
    </w:p>
    <w:p w:rsidR="000E6A71" w:rsidRDefault="000E6A71" w:rsidP="000E6A71">
      <w:pPr>
        <w:pStyle w:val="output"/>
      </w:pPr>
      <w:r>
        <w:t xml:space="preserve">   Read main config file okay...</w:t>
      </w:r>
    </w:p>
    <w:p w:rsidR="000E6A71" w:rsidRDefault="000E6A71" w:rsidP="000E6A71">
      <w:pPr>
        <w:pStyle w:val="output"/>
      </w:pPr>
      <w:r>
        <w:t xml:space="preserve">   Read object config files okay...</w:t>
      </w:r>
    </w:p>
    <w:p w:rsidR="000E6A71" w:rsidRDefault="000E6A71" w:rsidP="000E6A71">
      <w:pPr>
        <w:pStyle w:val="output"/>
      </w:pPr>
    </w:p>
    <w:p w:rsidR="000E6A71" w:rsidRDefault="000E6A71" w:rsidP="000E6A71">
      <w:pPr>
        <w:pStyle w:val="output"/>
      </w:pPr>
      <w:r>
        <w:t>Running pre-flight check on configuration data...</w:t>
      </w:r>
    </w:p>
    <w:p w:rsidR="000E6A71" w:rsidRDefault="000E6A71" w:rsidP="000E6A71">
      <w:pPr>
        <w:pStyle w:val="output"/>
      </w:pPr>
    </w:p>
    <w:p w:rsidR="000E6A71" w:rsidRDefault="000E6A71" w:rsidP="000E6A71">
      <w:pPr>
        <w:pStyle w:val="output"/>
      </w:pPr>
      <w:r>
        <w:t>Checking objects...</w:t>
      </w:r>
    </w:p>
    <w:p w:rsidR="000E6A71" w:rsidRDefault="000E6A71" w:rsidP="000E6A71">
      <w:pPr>
        <w:pStyle w:val="output"/>
      </w:pPr>
      <w:r>
        <w:tab/>
        <w:t>Checked 1 services.</w:t>
      </w:r>
    </w:p>
    <w:p w:rsidR="000E6A71" w:rsidRDefault="000E6A71" w:rsidP="000E6A71">
      <w:pPr>
        <w:pStyle w:val="output"/>
      </w:pPr>
      <w:r>
        <w:tab/>
        <w:t>Checked 1 hosts.</w:t>
      </w:r>
    </w:p>
    <w:p w:rsidR="000E6A71" w:rsidRPr="000E6A71" w:rsidRDefault="000E6A71" w:rsidP="000E6A71">
      <w:pPr>
        <w:pStyle w:val="output"/>
        <w:rPr>
          <w:color w:val="FF0000"/>
        </w:rPr>
      </w:pPr>
      <w:r>
        <w:tab/>
      </w:r>
      <w:r w:rsidRPr="000E6A71">
        <w:rPr>
          <w:color w:val="FF0000"/>
        </w:rPr>
        <w:t>Checked 1 host groups.</w:t>
      </w:r>
    </w:p>
    <w:p w:rsidR="000E6A71" w:rsidRDefault="000E6A71" w:rsidP="000E6A71">
      <w:pPr>
        <w:pStyle w:val="output"/>
      </w:pPr>
      <w:r>
        <w:tab/>
        <w:t>Checked 0 service groups.</w:t>
      </w:r>
    </w:p>
    <w:p w:rsidR="000E6A71" w:rsidRDefault="000E6A71" w:rsidP="000E6A71">
      <w:pPr>
        <w:pStyle w:val="output"/>
      </w:pPr>
      <w:r>
        <w:tab/>
        <w:t>Checked 1 contacts.</w:t>
      </w:r>
    </w:p>
    <w:p w:rsidR="000E6A71" w:rsidRDefault="000E6A71" w:rsidP="000E6A71">
      <w:pPr>
        <w:pStyle w:val="output"/>
      </w:pPr>
      <w:r>
        <w:tab/>
        <w:t>Checked 1 contact groups.</w:t>
      </w:r>
    </w:p>
    <w:p w:rsidR="000E6A71" w:rsidRDefault="000E6A71" w:rsidP="000E6A71">
      <w:pPr>
        <w:pStyle w:val="output"/>
      </w:pPr>
      <w:r>
        <w:tab/>
        <w:t>Checked 26 commands.</w:t>
      </w:r>
    </w:p>
    <w:p w:rsidR="000E6A71" w:rsidRDefault="000E6A71" w:rsidP="000E6A71">
      <w:pPr>
        <w:pStyle w:val="output"/>
      </w:pPr>
      <w:r>
        <w:tab/>
        <w:t>Checked 5 time periods.</w:t>
      </w:r>
    </w:p>
    <w:p w:rsidR="000E6A71" w:rsidRDefault="000E6A71" w:rsidP="000E6A71">
      <w:pPr>
        <w:pStyle w:val="output"/>
      </w:pPr>
      <w:r>
        <w:tab/>
        <w:t>Checked 0 host escalations.</w:t>
      </w:r>
    </w:p>
    <w:p w:rsidR="000E6A71" w:rsidRDefault="000E6A71" w:rsidP="000E6A71">
      <w:pPr>
        <w:pStyle w:val="output"/>
      </w:pPr>
      <w:r>
        <w:tab/>
        <w:t>Checked 0 service escalations.</w:t>
      </w:r>
    </w:p>
    <w:p w:rsidR="000E6A71" w:rsidRDefault="000E6A71" w:rsidP="000E6A71">
      <w:pPr>
        <w:pStyle w:val="output"/>
      </w:pPr>
      <w:r>
        <w:t>Checking for circular paths...</w:t>
      </w:r>
    </w:p>
    <w:p w:rsidR="000E6A71" w:rsidRDefault="000E6A71" w:rsidP="000E6A71">
      <w:pPr>
        <w:pStyle w:val="output"/>
      </w:pPr>
      <w:r>
        <w:tab/>
        <w:t>Checked 1 hosts</w:t>
      </w:r>
    </w:p>
    <w:p w:rsidR="000E6A71" w:rsidRDefault="000E6A71" w:rsidP="000E6A71">
      <w:pPr>
        <w:pStyle w:val="output"/>
      </w:pPr>
      <w:r>
        <w:tab/>
        <w:t>Checked 0 service dependencies</w:t>
      </w:r>
    </w:p>
    <w:p w:rsidR="000E6A71" w:rsidRDefault="000E6A71" w:rsidP="000E6A71">
      <w:pPr>
        <w:pStyle w:val="output"/>
      </w:pPr>
      <w:r>
        <w:tab/>
        <w:t>Checked 0 host dependencies</w:t>
      </w:r>
    </w:p>
    <w:p w:rsidR="000E6A71" w:rsidRDefault="000E6A71" w:rsidP="000E6A71">
      <w:pPr>
        <w:pStyle w:val="output"/>
      </w:pPr>
      <w:r>
        <w:tab/>
        <w:t>Checked 5 timeperiods</w:t>
      </w:r>
    </w:p>
    <w:p w:rsidR="000E6A71" w:rsidRDefault="000E6A71" w:rsidP="000E6A71">
      <w:pPr>
        <w:pStyle w:val="output"/>
      </w:pPr>
      <w:r>
        <w:t>Checking global event handlers...</w:t>
      </w:r>
    </w:p>
    <w:p w:rsidR="000E6A71" w:rsidRDefault="000E6A71" w:rsidP="000E6A71">
      <w:pPr>
        <w:pStyle w:val="output"/>
      </w:pPr>
      <w:r>
        <w:t>Checking obsessive compulsive processor commands...</w:t>
      </w:r>
    </w:p>
    <w:p w:rsidR="000E6A71" w:rsidRDefault="000E6A71" w:rsidP="000E6A71">
      <w:pPr>
        <w:pStyle w:val="output"/>
      </w:pPr>
      <w:r>
        <w:t>Checking misc settings...</w:t>
      </w:r>
    </w:p>
    <w:p w:rsidR="000E6A71" w:rsidRDefault="000E6A71" w:rsidP="000E6A71">
      <w:pPr>
        <w:pStyle w:val="output"/>
      </w:pPr>
    </w:p>
    <w:p w:rsidR="000E6A71" w:rsidRDefault="000E6A71" w:rsidP="000E6A71">
      <w:pPr>
        <w:pStyle w:val="output"/>
      </w:pPr>
      <w:r>
        <w:t>Total Warnings: 0</w:t>
      </w:r>
    </w:p>
    <w:p w:rsidR="000E6A71" w:rsidRDefault="000E6A71" w:rsidP="000E6A71">
      <w:pPr>
        <w:pStyle w:val="output"/>
      </w:pPr>
      <w:r>
        <w:t>Total Errors:   0</w:t>
      </w:r>
    </w:p>
    <w:p w:rsidR="000E6A71" w:rsidRDefault="000E6A71" w:rsidP="000E6A71">
      <w:pPr>
        <w:pStyle w:val="output"/>
      </w:pPr>
    </w:p>
    <w:p w:rsidR="000E6A71" w:rsidRDefault="000E6A71" w:rsidP="000E6A71">
      <w:pPr>
        <w:pStyle w:val="output"/>
      </w:pPr>
      <w:r>
        <w:t>Things look okay - No serious problems were detected during the pre-flight check</w:t>
      </w:r>
    </w:p>
    <w:p w:rsidR="000E6A71" w:rsidRDefault="000E6A71" w:rsidP="000E6A71">
      <w:pPr>
        <w:pStyle w:val="output"/>
      </w:pPr>
      <w:r>
        <w:t>[root@nagios hosts]#</w:t>
      </w:r>
    </w:p>
    <w:p w:rsidR="000E6A71" w:rsidRDefault="000E6A71" w:rsidP="000E6A71">
      <w:r>
        <w:t>No errors found in this configuration , another one thing you can see that one hostgroup has been added .</w:t>
      </w:r>
    </w:p>
    <w:p w:rsidR="000E6A71" w:rsidRDefault="000E6A71" w:rsidP="000E6A71">
      <w:r>
        <w:t>Now we can restart our nagios service ,</w:t>
      </w:r>
    </w:p>
    <w:p w:rsidR="000E6A71" w:rsidRDefault="000E6A71" w:rsidP="000E6A71">
      <w:pPr>
        <w:pStyle w:val="output"/>
      </w:pPr>
      <w:r w:rsidRPr="000E6A71">
        <w:t>[root@nagios hosts]# systemctl restart nagios</w:t>
      </w:r>
    </w:p>
    <w:p w:rsidR="000E6A71" w:rsidRDefault="000E6A71" w:rsidP="000E6A71"/>
    <w:p w:rsidR="000E6A71" w:rsidRDefault="000E6A71" w:rsidP="000E6A71"/>
    <w:p w:rsidR="000E6A71" w:rsidRDefault="000E6A71" w:rsidP="000E6A71">
      <w:r>
        <w:rPr>
          <w:noProof/>
          <w:lang w:eastAsia="en-US"/>
        </w:rPr>
        <w:lastRenderedPageBreak/>
        <w:drawing>
          <wp:inline distT="0" distB="0" distL="0" distR="0" wp14:anchorId="75469EB4" wp14:editId="469741BD">
            <wp:extent cx="6115050" cy="40405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5050" cy="4040505"/>
                    </a:xfrm>
                    <a:prstGeom prst="rect">
                      <a:avLst/>
                    </a:prstGeom>
                  </pic:spPr>
                </pic:pic>
              </a:graphicData>
            </a:graphic>
          </wp:inline>
        </w:drawing>
      </w:r>
    </w:p>
    <w:p w:rsidR="000E6A71" w:rsidRDefault="000E6A71" w:rsidP="000E6A71"/>
    <w:p w:rsidR="000E6A71" w:rsidRDefault="000E6A71" w:rsidP="000E6A71">
      <w:r>
        <w:t xml:space="preserve">Here you can see that localhost is member of zippyops-servers group . shown in that page above. </w:t>
      </w:r>
    </w:p>
    <w:p w:rsidR="001F6376" w:rsidRDefault="00C0283C" w:rsidP="001F6376">
      <w:r>
        <w:t>But in this page we have not see that alias , so we can do one more thing in this ,</w:t>
      </w:r>
    </w:p>
    <w:p w:rsidR="00FE6437" w:rsidRDefault="00FE6437" w:rsidP="00FE6437">
      <w:pPr>
        <w:pStyle w:val="output"/>
      </w:pPr>
      <w:r>
        <w:t>[root@nagios hosts]# ls</w:t>
      </w:r>
    </w:p>
    <w:p w:rsidR="00FE6437" w:rsidRDefault="00FE6437" w:rsidP="00FE6437">
      <w:pPr>
        <w:pStyle w:val="output"/>
      </w:pPr>
      <w:r>
        <w:t>localhost.cfg.old  nagios-core-host-1.cfg</w:t>
      </w:r>
    </w:p>
    <w:p w:rsidR="00FE6437" w:rsidRDefault="00FE6437" w:rsidP="00FE6437">
      <w:pPr>
        <w:pStyle w:val="output"/>
      </w:pPr>
      <w:r>
        <w:t xml:space="preserve">[root@nagios hosts]# cat nagios-core-host-1.cfg </w:t>
      </w:r>
    </w:p>
    <w:p w:rsidR="00FE6437" w:rsidRDefault="00FE6437" w:rsidP="00FE6437">
      <w:pPr>
        <w:pStyle w:val="output"/>
      </w:pPr>
      <w:r>
        <w:t># localhost: Nagios core Host</w:t>
      </w:r>
    </w:p>
    <w:p w:rsidR="00FE6437" w:rsidRDefault="00FE6437" w:rsidP="00FE6437">
      <w:pPr>
        <w:pStyle w:val="output"/>
      </w:pPr>
      <w:r>
        <w:t>define host{</w:t>
      </w:r>
    </w:p>
    <w:p w:rsidR="00FE6437" w:rsidRDefault="00FE6437" w:rsidP="00FE6437">
      <w:pPr>
        <w:pStyle w:val="output"/>
      </w:pPr>
      <w:r>
        <w:t xml:space="preserve">        name                         localhost</w:t>
      </w:r>
    </w:p>
    <w:p w:rsidR="00FE6437" w:rsidRDefault="00FE6437" w:rsidP="00FE6437">
      <w:pPr>
        <w:pStyle w:val="output"/>
      </w:pPr>
      <w:r>
        <w:t xml:space="preserve">        host_name                    localhost</w:t>
      </w:r>
    </w:p>
    <w:p w:rsidR="00FE6437" w:rsidRDefault="00FE6437" w:rsidP="00FE6437">
      <w:pPr>
        <w:pStyle w:val="output"/>
      </w:pPr>
      <w:r>
        <w:t xml:space="preserve">        alias                        nagios-core-host-1</w:t>
      </w:r>
    </w:p>
    <w:p w:rsidR="00FE6437" w:rsidRDefault="00FE6437" w:rsidP="00FE6437">
      <w:pPr>
        <w:pStyle w:val="output"/>
      </w:pPr>
      <w:r>
        <w:t xml:space="preserve">        check_period                 24x7</w:t>
      </w:r>
    </w:p>
    <w:p w:rsidR="00FE6437" w:rsidRDefault="00FE6437" w:rsidP="00FE6437">
      <w:pPr>
        <w:pStyle w:val="output"/>
      </w:pPr>
      <w:r>
        <w:t xml:space="preserve">        check_interval               5</w:t>
      </w:r>
    </w:p>
    <w:p w:rsidR="00FE6437" w:rsidRDefault="00FE6437" w:rsidP="00FE6437">
      <w:pPr>
        <w:pStyle w:val="output"/>
      </w:pPr>
      <w:r>
        <w:t xml:space="preserve">        retry_interval               1</w:t>
      </w:r>
    </w:p>
    <w:p w:rsidR="00FE6437" w:rsidRPr="00FE6437" w:rsidRDefault="00FE6437" w:rsidP="00FE6437">
      <w:pPr>
        <w:pStyle w:val="output"/>
        <w:rPr>
          <w:color w:val="FF0000"/>
        </w:rPr>
      </w:pPr>
      <w:r w:rsidRPr="00FE6437">
        <w:rPr>
          <w:color w:val="FF0000"/>
        </w:rPr>
        <w:t xml:space="preserve">        display_name                 nagios-core-host-1</w:t>
      </w:r>
    </w:p>
    <w:p w:rsidR="00FE6437" w:rsidRDefault="00FE6437" w:rsidP="00FE6437">
      <w:pPr>
        <w:pStyle w:val="output"/>
      </w:pPr>
      <w:r>
        <w:t xml:space="preserve">        max_check_attempts           10</w:t>
      </w:r>
    </w:p>
    <w:p w:rsidR="00FE6437" w:rsidRDefault="00FE6437" w:rsidP="00FE6437">
      <w:pPr>
        <w:pStyle w:val="output"/>
      </w:pPr>
      <w:r>
        <w:t xml:space="preserve">        check_command                check-host-by-ping</w:t>
      </w:r>
    </w:p>
    <w:p w:rsidR="00FE6437" w:rsidRDefault="00FE6437" w:rsidP="00FE6437">
      <w:pPr>
        <w:pStyle w:val="output"/>
      </w:pPr>
      <w:r>
        <w:t xml:space="preserve">        contact_groups               admins</w:t>
      </w:r>
    </w:p>
    <w:p w:rsidR="00FE6437" w:rsidRDefault="00FE6437" w:rsidP="00FE6437">
      <w:pPr>
        <w:pStyle w:val="output"/>
      </w:pPr>
      <w:r>
        <w:t xml:space="preserve">        notifications_enabled        1</w:t>
      </w:r>
    </w:p>
    <w:p w:rsidR="00FE6437" w:rsidRDefault="00FE6437" w:rsidP="00FE6437">
      <w:pPr>
        <w:pStyle w:val="output"/>
      </w:pPr>
      <w:r>
        <w:t xml:space="preserve">        event_handler_enabled        1</w:t>
      </w:r>
    </w:p>
    <w:p w:rsidR="00FE6437" w:rsidRDefault="00FE6437" w:rsidP="00FE6437">
      <w:pPr>
        <w:pStyle w:val="output"/>
      </w:pPr>
      <w:r>
        <w:t xml:space="preserve">        flap_detection_enabled       1</w:t>
      </w:r>
    </w:p>
    <w:p w:rsidR="00FE6437" w:rsidRDefault="00FE6437" w:rsidP="00FE6437">
      <w:pPr>
        <w:pStyle w:val="output"/>
      </w:pPr>
      <w:r>
        <w:t xml:space="preserve">        process_perf_data            1</w:t>
      </w:r>
    </w:p>
    <w:p w:rsidR="00FE6437" w:rsidRDefault="00FE6437" w:rsidP="00FE6437">
      <w:pPr>
        <w:pStyle w:val="output"/>
      </w:pPr>
      <w:r>
        <w:t xml:space="preserve">        retain_status_information    1</w:t>
      </w:r>
    </w:p>
    <w:p w:rsidR="00FE6437" w:rsidRDefault="00FE6437" w:rsidP="00FE6437">
      <w:pPr>
        <w:pStyle w:val="output"/>
      </w:pPr>
      <w:r>
        <w:t xml:space="preserve">        retain_nonstatus_information 1</w:t>
      </w:r>
    </w:p>
    <w:p w:rsidR="00FE6437" w:rsidRDefault="00FE6437" w:rsidP="00FE6437">
      <w:pPr>
        <w:pStyle w:val="output"/>
      </w:pPr>
      <w:r>
        <w:t xml:space="preserve">        notification_interval        120</w:t>
      </w:r>
    </w:p>
    <w:p w:rsidR="00FE6437" w:rsidRDefault="00FE6437" w:rsidP="00FE6437">
      <w:pPr>
        <w:pStyle w:val="output"/>
      </w:pPr>
      <w:r>
        <w:t xml:space="preserve">        notification_options         d,u,r,f</w:t>
      </w:r>
    </w:p>
    <w:p w:rsidR="00FE6437" w:rsidRDefault="00FE6437" w:rsidP="00FE6437">
      <w:pPr>
        <w:pStyle w:val="output"/>
      </w:pPr>
      <w:r>
        <w:t xml:space="preserve">        notification_period          24x7 ;this is a comment</w:t>
      </w:r>
    </w:p>
    <w:p w:rsidR="00FE6437" w:rsidRDefault="00FE6437" w:rsidP="00FE6437">
      <w:pPr>
        <w:pStyle w:val="output"/>
      </w:pPr>
      <w:r>
        <w:lastRenderedPageBreak/>
        <w:t xml:space="preserve"> }</w:t>
      </w:r>
    </w:p>
    <w:p w:rsidR="00C0283C" w:rsidRDefault="00FE6437" w:rsidP="00FE6437">
      <w:r>
        <w:t>Here I have added display_name of alias added in this file ,</w:t>
      </w:r>
    </w:p>
    <w:p w:rsidR="00FE6437" w:rsidRDefault="00FE6437" w:rsidP="00FE6437">
      <w:r>
        <w:t>Next to verify configuration  and start nagios service ,</w:t>
      </w:r>
    </w:p>
    <w:p w:rsidR="00FE6437" w:rsidRDefault="00FE6437" w:rsidP="00FE6437">
      <w:pPr>
        <w:pStyle w:val="output"/>
      </w:pPr>
      <w:r>
        <w:t>[root@nagios hosts]# /usr/local/nagios/bin/nagios -v /usr/local/nagios/etc/nagios.cfg</w:t>
      </w:r>
    </w:p>
    <w:p w:rsidR="00FE6437" w:rsidRDefault="00FE6437" w:rsidP="00FE6437">
      <w:pPr>
        <w:pStyle w:val="output"/>
      </w:pPr>
    </w:p>
    <w:p w:rsidR="00FE6437" w:rsidRDefault="00FE6437" w:rsidP="00FE6437">
      <w:pPr>
        <w:pStyle w:val="output"/>
      </w:pPr>
      <w:r>
        <w:t>Nagios Core 4.3.4</w:t>
      </w:r>
    </w:p>
    <w:p w:rsidR="00FE6437" w:rsidRDefault="00FE6437" w:rsidP="00FE6437">
      <w:pPr>
        <w:pStyle w:val="output"/>
      </w:pPr>
      <w:r>
        <w:t>Copyright (c) 2009-present Nagios Core Development Team and Community Contributors</w:t>
      </w:r>
    </w:p>
    <w:p w:rsidR="00FE6437" w:rsidRDefault="00FE6437" w:rsidP="00FE6437">
      <w:pPr>
        <w:pStyle w:val="output"/>
      </w:pPr>
      <w:r>
        <w:t>Copyright (c) 1999-2009 Ethan Galstad</w:t>
      </w:r>
    </w:p>
    <w:p w:rsidR="00FE6437" w:rsidRDefault="00FE6437" w:rsidP="00FE6437">
      <w:pPr>
        <w:pStyle w:val="output"/>
      </w:pPr>
      <w:r>
        <w:t>Last Modified: 2017-08-24</w:t>
      </w:r>
    </w:p>
    <w:p w:rsidR="00FE6437" w:rsidRDefault="00FE6437" w:rsidP="00FE6437">
      <w:pPr>
        <w:pStyle w:val="output"/>
      </w:pPr>
      <w:r>
        <w:t>License: GPL</w:t>
      </w:r>
    </w:p>
    <w:p w:rsidR="00FE6437" w:rsidRDefault="00FE6437" w:rsidP="00FE6437">
      <w:pPr>
        <w:pStyle w:val="output"/>
      </w:pPr>
    </w:p>
    <w:p w:rsidR="00FE6437" w:rsidRDefault="00FE6437" w:rsidP="00FE6437">
      <w:pPr>
        <w:pStyle w:val="output"/>
      </w:pPr>
      <w:r>
        <w:t>Website: https://www.nagios.org</w:t>
      </w:r>
    </w:p>
    <w:p w:rsidR="00FE6437" w:rsidRDefault="00FE6437" w:rsidP="00FE6437">
      <w:pPr>
        <w:pStyle w:val="output"/>
      </w:pPr>
      <w:r>
        <w:t>Reading configuration data...</w:t>
      </w:r>
    </w:p>
    <w:p w:rsidR="00FE6437" w:rsidRDefault="00FE6437" w:rsidP="00FE6437">
      <w:pPr>
        <w:pStyle w:val="output"/>
      </w:pPr>
      <w:r>
        <w:t xml:space="preserve">   Read main config file okay...</w:t>
      </w:r>
    </w:p>
    <w:p w:rsidR="00FE6437" w:rsidRDefault="00FE6437" w:rsidP="00FE6437">
      <w:pPr>
        <w:pStyle w:val="output"/>
      </w:pPr>
      <w:r>
        <w:t xml:space="preserve">   Read object config files okay...</w:t>
      </w:r>
    </w:p>
    <w:p w:rsidR="00FE6437" w:rsidRDefault="00FE6437" w:rsidP="00FE6437">
      <w:pPr>
        <w:pStyle w:val="output"/>
      </w:pPr>
    </w:p>
    <w:p w:rsidR="00FE6437" w:rsidRDefault="00FE6437" w:rsidP="00FE6437">
      <w:pPr>
        <w:pStyle w:val="output"/>
      </w:pPr>
      <w:r>
        <w:t>Running pre-flight check on configuration data...</w:t>
      </w:r>
    </w:p>
    <w:p w:rsidR="00FE6437" w:rsidRDefault="00FE6437" w:rsidP="00FE6437">
      <w:pPr>
        <w:pStyle w:val="output"/>
      </w:pPr>
    </w:p>
    <w:p w:rsidR="00FE6437" w:rsidRDefault="00FE6437" w:rsidP="00FE6437">
      <w:pPr>
        <w:pStyle w:val="output"/>
      </w:pPr>
      <w:r>
        <w:t>Checking objects...</w:t>
      </w:r>
    </w:p>
    <w:p w:rsidR="00FE6437" w:rsidRDefault="00FE6437" w:rsidP="00FE6437">
      <w:pPr>
        <w:pStyle w:val="output"/>
      </w:pPr>
      <w:r>
        <w:tab/>
        <w:t>Checked 1 services.</w:t>
      </w:r>
    </w:p>
    <w:p w:rsidR="00FE6437" w:rsidRDefault="00FE6437" w:rsidP="00FE6437">
      <w:pPr>
        <w:pStyle w:val="output"/>
      </w:pPr>
      <w:r>
        <w:tab/>
        <w:t>Checked 1 hosts.</w:t>
      </w:r>
    </w:p>
    <w:p w:rsidR="00FE6437" w:rsidRDefault="00FE6437" w:rsidP="00FE6437">
      <w:pPr>
        <w:pStyle w:val="output"/>
      </w:pPr>
      <w:r>
        <w:tab/>
        <w:t>Checked 1 host groups.</w:t>
      </w:r>
    </w:p>
    <w:p w:rsidR="00FE6437" w:rsidRDefault="00FE6437" w:rsidP="00FE6437">
      <w:pPr>
        <w:pStyle w:val="output"/>
      </w:pPr>
      <w:r>
        <w:tab/>
        <w:t>Checked 0 service groups.</w:t>
      </w:r>
    </w:p>
    <w:p w:rsidR="00FE6437" w:rsidRDefault="00FE6437" w:rsidP="00FE6437">
      <w:pPr>
        <w:pStyle w:val="output"/>
      </w:pPr>
      <w:r>
        <w:tab/>
        <w:t>Checked 1 contacts.</w:t>
      </w:r>
    </w:p>
    <w:p w:rsidR="00FE6437" w:rsidRDefault="00FE6437" w:rsidP="00FE6437">
      <w:pPr>
        <w:pStyle w:val="output"/>
      </w:pPr>
      <w:r>
        <w:tab/>
        <w:t>Checked 1 contact groups.</w:t>
      </w:r>
    </w:p>
    <w:p w:rsidR="00FE6437" w:rsidRDefault="00FE6437" w:rsidP="00FE6437">
      <w:pPr>
        <w:pStyle w:val="output"/>
      </w:pPr>
      <w:r>
        <w:tab/>
        <w:t>Checked 26 commands.</w:t>
      </w:r>
    </w:p>
    <w:p w:rsidR="00FE6437" w:rsidRDefault="00FE6437" w:rsidP="00FE6437">
      <w:pPr>
        <w:pStyle w:val="output"/>
      </w:pPr>
      <w:r>
        <w:tab/>
        <w:t>Checked 5 time periods.</w:t>
      </w:r>
    </w:p>
    <w:p w:rsidR="00FE6437" w:rsidRDefault="00FE6437" w:rsidP="00FE6437">
      <w:pPr>
        <w:pStyle w:val="output"/>
      </w:pPr>
      <w:r>
        <w:tab/>
        <w:t>Checked 0 host escalations.</w:t>
      </w:r>
    </w:p>
    <w:p w:rsidR="00FE6437" w:rsidRDefault="00FE6437" w:rsidP="00FE6437">
      <w:pPr>
        <w:pStyle w:val="output"/>
      </w:pPr>
      <w:r>
        <w:tab/>
        <w:t>Checked 0 service escalations.</w:t>
      </w:r>
    </w:p>
    <w:p w:rsidR="00FE6437" w:rsidRDefault="00FE6437" w:rsidP="00FE6437">
      <w:pPr>
        <w:pStyle w:val="output"/>
      </w:pPr>
      <w:r>
        <w:t>Checking for circular paths...</w:t>
      </w:r>
    </w:p>
    <w:p w:rsidR="00FE6437" w:rsidRDefault="00FE6437" w:rsidP="00FE6437">
      <w:pPr>
        <w:pStyle w:val="output"/>
      </w:pPr>
      <w:r>
        <w:tab/>
        <w:t>Checked 1 hosts</w:t>
      </w:r>
    </w:p>
    <w:p w:rsidR="00FE6437" w:rsidRDefault="00FE6437" w:rsidP="00FE6437">
      <w:pPr>
        <w:pStyle w:val="output"/>
      </w:pPr>
      <w:r>
        <w:tab/>
        <w:t>Checked 0 service dependencies</w:t>
      </w:r>
    </w:p>
    <w:p w:rsidR="00FE6437" w:rsidRDefault="00FE6437" w:rsidP="00FE6437">
      <w:pPr>
        <w:pStyle w:val="output"/>
      </w:pPr>
      <w:r>
        <w:tab/>
        <w:t>Checked 0 host dependencies</w:t>
      </w:r>
    </w:p>
    <w:p w:rsidR="00FE6437" w:rsidRDefault="00FE6437" w:rsidP="00FE6437">
      <w:pPr>
        <w:pStyle w:val="output"/>
      </w:pPr>
      <w:r>
        <w:tab/>
        <w:t>Checked 5 timeperiods</w:t>
      </w:r>
    </w:p>
    <w:p w:rsidR="00FE6437" w:rsidRDefault="00FE6437" w:rsidP="00FE6437">
      <w:pPr>
        <w:pStyle w:val="output"/>
      </w:pPr>
      <w:r>
        <w:t>Checking global event handlers...</w:t>
      </w:r>
    </w:p>
    <w:p w:rsidR="00FE6437" w:rsidRDefault="00FE6437" w:rsidP="00FE6437">
      <w:pPr>
        <w:pStyle w:val="output"/>
      </w:pPr>
      <w:r>
        <w:t>Checking obsessive compulsive processor commands...</w:t>
      </w:r>
    </w:p>
    <w:p w:rsidR="00FE6437" w:rsidRDefault="00FE6437" w:rsidP="00FE6437">
      <w:pPr>
        <w:pStyle w:val="output"/>
      </w:pPr>
      <w:r>
        <w:t>Checking misc settings...</w:t>
      </w:r>
    </w:p>
    <w:p w:rsidR="00FE6437" w:rsidRDefault="00FE6437" w:rsidP="00FE6437">
      <w:pPr>
        <w:pStyle w:val="output"/>
      </w:pPr>
    </w:p>
    <w:p w:rsidR="00FE6437" w:rsidRDefault="00FE6437" w:rsidP="00FE6437">
      <w:pPr>
        <w:pStyle w:val="output"/>
      </w:pPr>
      <w:r>
        <w:t>Total Warnings: 0</w:t>
      </w:r>
    </w:p>
    <w:p w:rsidR="00FE6437" w:rsidRDefault="00FE6437" w:rsidP="00FE6437">
      <w:pPr>
        <w:pStyle w:val="output"/>
      </w:pPr>
      <w:r>
        <w:t>Total Errors:   0</w:t>
      </w:r>
    </w:p>
    <w:p w:rsidR="00FE6437" w:rsidRDefault="00FE6437" w:rsidP="00FE6437">
      <w:pPr>
        <w:pStyle w:val="output"/>
      </w:pPr>
    </w:p>
    <w:p w:rsidR="00FE6437" w:rsidRDefault="00FE6437" w:rsidP="00FE6437">
      <w:pPr>
        <w:pStyle w:val="output"/>
      </w:pPr>
      <w:r>
        <w:t>Things look okay - No serious problems were detected during the pre-flight check</w:t>
      </w:r>
    </w:p>
    <w:p w:rsidR="00FE6437" w:rsidRDefault="00FE6437" w:rsidP="00FE6437">
      <w:pPr>
        <w:pStyle w:val="output"/>
      </w:pPr>
      <w:r>
        <w:t>[root@nagios hosts]# systemctl restart nagios</w:t>
      </w:r>
    </w:p>
    <w:p w:rsidR="00FE6437" w:rsidRDefault="00FE6437" w:rsidP="00FE6437">
      <w:pPr>
        <w:pStyle w:val="output"/>
      </w:pPr>
      <w:r>
        <w:t>[root@nagios hosts]#</w:t>
      </w:r>
    </w:p>
    <w:p w:rsidR="00FE6437" w:rsidRDefault="00FE6437" w:rsidP="00FE6437">
      <w:r>
        <w:t>Go back to web Ui and see servicegroup ,</w:t>
      </w:r>
    </w:p>
    <w:p w:rsidR="00FE6437" w:rsidRDefault="00FE6437" w:rsidP="00FE6437">
      <w:r>
        <w:rPr>
          <w:noProof/>
          <w:lang w:eastAsia="en-US"/>
        </w:rPr>
        <w:lastRenderedPageBreak/>
        <w:drawing>
          <wp:inline distT="0" distB="0" distL="0" distR="0" wp14:anchorId="024093CF" wp14:editId="12EAD30B">
            <wp:extent cx="6115050" cy="3982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5050" cy="3982720"/>
                    </a:xfrm>
                    <a:prstGeom prst="rect">
                      <a:avLst/>
                    </a:prstGeom>
                  </pic:spPr>
                </pic:pic>
              </a:graphicData>
            </a:graphic>
          </wp:inline>
        </w:drawing>
      </w:r>
      <w:r>
        <w:t>there is no service group , so now we can create that ,</w:t>
      </w:r>
    </w:p>
    <w:p w:rsidR="00FE6437" w:rsidRDefault="00FE6437" w:rsidP="00FE6437">
      <w:pPr>
        <w:pStyle w:val="output"/>
      </w:pPr>
      <w:r>
        <w:t>[root@nagios objects]# cd servicegroups/</w:t>
      </w:r>
    </w:p>
    <w:p w:rsidR="00FE6437" w:rsidRDefault="00FE6437" w:rsidP="00FE6437">
      <w:pPr>
        <w:pStyle w:val="output"/>
      </w:pPr>
      <w:r>
        <w:t>[root@nagios servicegroups]# ls</w:t>
      </w:r>
    </w:p>
    <w:p w:rsidR="00FE6437" w:rsidRDefault="00FE6437" w:rsidP="00FE6437">
      <w:pPr>
        <w:pStyle w:val="output"/>
      </w:pPr>
      <w:r>
        <w:t>[root@nagios servicegroups]# vi local-clock-offset-service.cfg</w:t>
      </w:r>
    </w:p>
    <w:p w:rsidR="00FE6437" w:rsidRDefault="00FF27A8" w:rsidP="00FF27A8">
      <w:r>
        <w:t>Here I have added servicegroup name and alias ,</w:t>
      </w:r>
    </w:p>
    <w:p w:rsidR="00FF27A8" w:rsidRDefault="00FF27A8" w:rsidP="00FF27A8">
      <w:pPr>
        <w:pStyle w:val="output"/>
      </w:pPr>
      <w:r>
        <w:t xml:space="preserve">[root@nagios servicegroups]# cat local-clock-offset-service.cfg </w:t>
      </w:r>
    </w:p>
    <w:p w:rsidR="00FF27A8" w:rsidRDefault="00FF27A8" w:rsidP="00FF27A8">
      <w:pPr>
        <w:pStyle w:val="output"/>
      </w:pPr>
      <w:r>
        <w:t>define servicegroup{</w:t>
      </w:r>
    </w:p>
    <w:p w:rsidR="00FF27A8" w:rsidRDefault="00FF27A8" w:rsidP="00FF27A8">
      <w:pPr>
        <w:pStyle w:val="output"/>
      </w:pPr>
      <w:r>
        <w:t xml:space="preserve">         servicegroup_name    local-clock-offset-service</w:t>
      </w:r>
    </w:p>
    <w:p w:rsidR="00FF27A8" w:rsidRDefault="00FF27A8" w:rsidP="00FF27A8">
      <w:pPr>
        <w:pStyle w:val="output"/>
      </w:pPr>
      <w:r>
        <w:t xml:space="preserve">         alias                local clock offset service group</w:t>
      </w:r>
    </w:p>
    <w:p w:rsidR="00FF27A8" w:rsidRDefault="00FF27A8" w:rsidP="00FF27A8">
      <w:pPr>
        <w:pStyle w:val="output"/>
      </w:pPr>
      <w:r>
        <w:t>}</w:t>
      </w:r>
    </w:p>
    <w:p w:rsidR="00FF27A8" w:rsidRDefault="00FF27A8" w:rsidP="00FF27A8">
      <w:r>
        <w:t>After that I have added service group name in the service directory,</w:t>
      </w:r>
    </w:p>
    <w:p w:rsidR="00FF27A8" w:rsidRDefault="00FF27A8" w:rsidP="00FF27A8">
      <w:pPr>
        <w:pStyle w:val="output"/>
      </w:pPr>
      <w:r>
        <w:t>[root@nagios servicegroups]# cd ../services</w:t>
      </w:r>
    </w:p>
    <w:p w:rsidR="00FF27A8" w:rsidRDefault="00FF27A8" w:rsidP="00FF27A8">
      <w:pPr>
        <w:pStyle w:val="output"/>
      </w:pPr>
      <w:r>
        <w:t>[root@nagios services]# ls</w:t>
      </w:r>
    </w:p>
    <w:p w:rsidR="00FF27A8" w:rsidRDefault="00FF27A8" w:rsidP="00FF27A8">
      <w:pPr>
        <w:pStyle w:val="output"/>
      </w:pPr>
      <w:r>
        <w:t>local-clock-offset.cfg</w:t>
      </w:r>
    </w:p>
    <w:p w:rsidR="00FF27A8" w:rsidRDefault="00FF27A8" w:rsidP="00FF27A8">
      <w:pPr>
        <w:pStyle w:val="output"/>
      </w:pPr>
      <w:r>
        <w:t>[root@nagios services]# vi local-clock-offset.cfg</w:t>
      </w:r>
    </w:p>
    <w:p w:rsidR="00FF27A8" w:rsidRDefault="00FF27A8" w:rsidP="00FF27A8">
      <w:pPr>
        <w:pStyle w:val="output"/>
      </w:pPr>
      <w:r>
        <w:t xml:space="preserve">[root@nagios services]# cat local-clock-offset.cfg </w:t>
      </w:r>
    </w:p>
    <w:p w:rsidR="00FF27A8" w:rsidRDefault="00FF27A8" w:rsidP="00FF27A8">
      <w:pPr>
        <w:pStyle w:val="output"/>
      </w:pPr>
      <w:r>
        <w:t>define service{</w:t>
      </w:r>
    </w:p>
    <w:p w:rsidR="00FF27A8" w:rsidRDefault="00FF27A8" w:rsidP="00FF27A8">
      <w:pPr>
        <w:pStyle w:val="output"/>
      </w:pPr>
      <w:r>
        <w:t xml:space="preserve">        host_name             localhost</w:t>
      </w:r>
    </w:p>
    <w:p w:rsidR="00FF27A8" w:rsidRDefault="00FF27A8" w:rsidP="00FF27A8">
      <w:pPr>
        <w:pStyle w:val="output"/>
      </w:pPr>
      <w:r>
        <w:t xml:space="preserve">        service_description   local-clock-offset</w:t>
      </w:r>
    </w:p>
    <w:p w:rsidR="00FF27A8" w:rsidRDefault="00FF27A8" w:rsidP="00FF27A8">
      <w:pPr>
        <w:pStyle w:val="output"/>
      </w:pPr>
      <w:r>
        <w:t xml:space="preserve">        check_command         check-local-clock-offset</w:t>
      </w:r>
    </w:p>
    <w:p w:rsidR="00FF27A8" w:rsidRDefault="00FF27A8" w:rsidP="00FF27A8">
      <w:pPr>
        <w:pStyle w:val="output"/>
      </w:pPr>
      <w:r>
        <w:t xml:space="preserve">        max_check_attempts    1</w:t>
      </w:r>
    </w:p>
    <w:p w:rsidR="00FF27A8" w:rsidRDefault="00FF27A8" w:rsidP="00FF27A8">
      <w:pPr>
        <w:pStyle w:val="output"/>
      </w:pPr>
      <w:r>
        <w:t xml:space="preserve">        check_period          24x7</w:t>
      </w:r>
    </w:p>
    <w:p w:rsidR="00FF27A8" w:rsidRDefault="00FF27A8" w:rsidP="00FF27A8">
      <w:pPr>
        <w:pStyle w:val="output"/>
      </w:pPr>
      <w:r>
        <w:t xml:space="preserve">        contacts              nagiosadmin </w:t>
      </w:r>
    </w:p>
    <w:p w:rsidR="00FF27A8" w:rsidRDefault="00FF27A8" w:rsidP="00FF27A8">
      <w:pPr>
        <w:pStyle w:val="output"/>
      </w:pPr>
      <w:r>
        <w:t xml:space="preserve">        contact_groups        admins</w:t>
      </w:r>
    </w:p>
    <w:p w:rsidR="00FF27A8" w:rsidRDefault="00FF27A8" w:rsidP="00FF27A8">
      <w:pPr>
        <w:pStyle w:val="output"/>
      </w:pPr>
      <w:r>
        <w:t xml:space="preserve">        notification_interval 480</w:t>
      </w:r>
    </w:p>
    <w:p w:rsidR="00FF27A8" w:rsidRDefault="00FF27A8" w:rsidP="00FF27A8">
      <w:pPr>
        <w:pStyle w:val="output"/>
      </w:pPr>
      <w:r>
        <w:t xml:space="preserve">        notification_period   24x7</w:t>
      </w:r>
    </w:p>
    <w:p w:rsidR="00FF27A8" w:rsidRDefault="00FF27A8" w:rsidP="00FF27A8">
      <w:pPr>
        <w:pStyle w:val="output"/>
      </w:pPr>
      <w:r>
        <w:t xml:space="preserve">        servicegroups         local-clock-offset-service </w:t>
      </w:r>
    </w:p>
    <w:p w:rsidR="00FF27A8" w:rsidRDefault="00FF27A8" w:rsidP="00FF27A8">
      <w:pPr>
        <w:pStyle w:val="output"/>
      </w:pPr>
      <w:r>
        <w:lastRenderedPageBreak/>
        <w:t>}</w:t>
      </w:r>
    </w:p>
    <w:p w:rsidR="00FF27A8" w:rsidRDefault="00FF27A8" w:rsidP="00FF27A8">
      <w:r>
        <w:t>To verify our configuration ,</w:t>
      </w:r>
    </w:p>
    <w:p w:rsidR="00FF27A8" w:rsidRDefault="00FF27A8" w:rsidP="00FF27A8">
      <w:pPr>
        <w:pStyle w:val="output"/>
      </w:pPr>
      <w:r>
        <w:t>[root@nagios services]# /usr/local/nagios/bin/nagios -v /usr/local/nagios/etc/nagios.cfg</w:t>
      </w:r>
    </w:p>
    <w:p w:rsidR="00FF27A8" w:rsidRDefault="00FF27A8" w:rsidP="00FF27A8">
      <w:pPr>
        <w:pStyle w:val="output"/>
      </w:pPr>
    </w:p>
    <w:p w:rsidR="00FF27A8" w:rsidRDefault="00FF27A8" w:rsidP="00FF27A8">
      <w:pPr>
        <w:pStyle w:val="output"/>
      </w:pPr>
      <w:r>
        <w:t>Nagios Core 4.3.4</w:t>
      </w:r>
    </w:p>
    <w:p w:rsidR="00FF27A8" w:rsidRDefault="00FF27A8" w:rsidP="00FF27A8">
      <w:pPr>
        <w:pStyle w:val="output"/>
      </w:pPr>
      <w:r>
        <w:t>Copyright (c) 2009-present Nagios Core Development Team and Community Contributors</w:t>
      </w:r>
    </w:p>
    <w:p w:rsidR="00FF27A8" w:rsidRDefault="00FF27A8" w:rsidP="00FF27A8">
      <w:pPr>
        <w:pStyle w:val="output"/>
      </w:pPr>
      <w:r>
        <w:t>Copyright (c) 1999-2009 Ethan Galstad</w:t>
      </w:r>
    </w:p>
    <w:p w:rsidR="00FF27A8" w:rsidRDefault="00FF27A8" w:rsidP="00FF27A8">
      <w:pPr>
        <w:pStyle w:val="output"/>
      </w:pPr>
      <w:r>
        <w:t>Last Modified: 2017-08-24</w:t>
      </w:r>
    </w:p>
    <w:p w:rsidR="00FF27A8" w:rsidRDefault="00FF27A8" w:rsidP="00FF27A8">
      <w:pPr>
        <w:pStyle w:val="output"/>
      </w:pPr>
      <w:r>
        <w:t>License: GPL</w:t>
      </w:r>
    </w:p>
    <w:p w:rsidR="00FF27A8" w:rsidRDefault="00FF27A8" w:rsidP="00FF27A8">
      <w:pPr>
        <w:pStyle w:val="output"/>
      </w:pPr>
    </w:p>
    <w:p w:rsidR="00FF27A8" w:rsidRDefault="00FF27A8" w:rsidP="00FF27A8">
      <w:pPr>
        <w:pStyle w:val="output"/>
      </w:pPr>
      <w:r>
        <w:t>Website: https://www.nagios.org</w:t>
      </w:r>
    </w:p>
    <w:p w:rsidR="00FF27A8" w:rsidRDefault="00FF27A8" w:rsidP="00FF27A8">
      <w:pPr>
        <w:pStyle w:val="output"/>
      </w:pPr>
      <w:r>
        <w:t>Reading configuration data...</w:t>
      </w:r>
    </w:p>
    <w:p w:rsidR="00FF27A8" w:rsidRDefault="00FF27A8" w:rsidP="00FF27A8">
      <w:pPr>
        <w:pStyle w:val="output"/>
      </w:pPr>
      <w:r>
        <w:t xml:space="preserve">   Read main config file okay...</w:t>
      </w:r>
    </w:p>
    <w:p w:rsidR="00FF27A8" w:rsidRDefault="00FF27A8" w:rsidP="00FF27A8">
      <w:pPr>
        <w:pStyle w:val="output"/>
      </w:pPr>
      <w:r>
        <w:t xml:space="preserve">   Read object config files okay...</w:t>
      </w:r>
    </w:p>
    <w:p w:rsidR="00FF27A8" w:rsidRDefault="00FF27A8" w:rsidP="00FF27A8">
      <w:pPr>
        <w:pStyle w:val="output"/>
      </w:pPr>
    </w:p>
    <w:p w:rsidR="00FF27A8" w:rsidRDefault="00FF27A8" w:rsidP="00FF27A8">
      <w:pPr>
        <w:pStyle w:val="output"/>
      </w:pPr>
      <w:r>
        <w:t>Running pre-flight check on configuration data...</w:t>
      </w:r>
    </w:p>
    <w:p w:rsidR="00FF27A8" w:rsidRDefault="00FF27A8" w:rsidP="00FF27A8">
      <w:pPr>
        <w:pStyle w:val="output"/>
      </w:pPr>
    </w:p>
    <w:p w:rsidR="00FF27A8" w:rsidRDefault="00FF27A8" w:rsidP="00FF27A8">
      <w:pPr>
        <w:pStyle w:val="output"/>
      </w:pPr>
      <w:r>
        <w:t>Checking objects...</w:t>
      </w:r>
    </w:p>
    <w:p w:rsidR="00FF27A8" w:rsidRDefault="00FF27A8" w:rsidP="00FF27A8">
      <w:pPr>
        <w:pStyle w:val="output"/>
      </w:pPr>
      <w:r>
        <w:tab/>
        <w:t>Checked 1 services.</w:t>
      </w:r>
    </w:p>
    <w:p w:rsidR="00FF27A8" w:rsidRDefault="00FF27A8" w:rsidP="00FF27A8">
      <w:pPr>
        <w:pStyle w:val="output"/>
      </w:pPr>
      <w:r>
        <w:tab/>
        <w:t>Checked 1 hosts.</w:t>
      </w:r>
    </w:p>
    <w:p w:rsidR="00FF27A8" w:rsidRDefault="00FF27A8" w:rsidP="00FF27A8">
      <w:pPr>
        <w:pStyle w:val="output"/>
      </w:pPr>
      <w:r>
        <w:tab/>
        <w:t>Checked 1 host groups.</w:t>
      </w:r>
    </w:p>
    <w:p w:rsidR="00FF27A8" w:rsidRDefault="00FF27A8" w:rsidP="00FF27A8">
      <w:pPr>
        <w:pStyle w:val="output"/>
      </w:pPr>
      <w:r>
        <w:tab/>
        <w:t>Checked 1 service groups.</w:t>
      </w:r>
    </w:p>
    <w:p w:rsidR="00FF27A8" w:rsidRDefault="00FF27A8" w:rsidP="00FF27A8">
      <w:pPr>
        <w:pStyle w:val="output"/>
      </w:pPr>
      <w:r>
        <w:tab/>
        <w:t>Checked 1 contacts.</w:t>
      </w:r>
    </w:p>
    <w:p w:rsidR="00FF27A8" w:rsidRDefault="00FF27A8" w:rsidP="00FF27A8">
      <w:pPr>
        <w:pStyle w:val="output"/>
      </w:pPr>
      <w:r>
        <w:tab/>
        <w:t>Checked 1 contact groups.</w:t>
      </w:r>
    </w:p>
    <w:p w:rsidR="00FF27A8" w:rsidRDefault="00FF27A8" w:rsidP="00FF27A8">
      <w:pPr>
        <w:pStyle w:val="output"/>
      </w:pPr>
      <w:r>
        <w:tab/>
        <w:t>Checked 26 commands.</w:t>
      </w:r>
    </w:p>
    <w:p w:rsidR="00FF27A8" w:rsidRDefault="00FF27A8" w:rsidP="00FF27A8">
      <w:pPr>
        <w:pStyle w:val="output"/>
      </w:pPr>
      <w:r>
        <w:tab/>
        <w:t>Checked 5 time periods.</w:t>
      </w:r>
    </w:p>
    <w:p w:rsidR="00FF27A8" w:rsidRDefault="00FF27A8" w:rsidP="00FF27A8">
      <w:pPr>
        <w:pStyle w:val="output"/>
      </w:pPr>
      <w:r>
        <w:tab/>
        <w:t>Checked 0 host escalations.</w:t>
      </w:r>
    </w:p>
    <w:p w:rsidR="00FF27A8" w:rsidRDefault="00FF27A8" w:rsidP="00FF27A8">
      <w:pPr>
        <w:pStyle w:val="output"/>
      </w:pPr>
      <w:r>
        <w:tab/>
        <w:t>Checked 0 service escalations.</w:t>
      </w:r>
    </w:p>
    <w:p w:rsidR="00FF27A8" w:rsidRDefault="00FF27A8" w:rsidP="00FF27A8">
      <w:pPr>
        <w:pStyle w:val="output"/>
      </w:pPr>
      <w:r>
        <w:t>Checking for circular paths...</w:t>
      </w:r>
    </w:p>
    <w:p w:rsidR="00FF27A8" w:rsidRDefault="00FF27A8" w:rsidP="00FF27A8">
      <w:pPr>
        <w:pStyle w:val="output"/>
      </w:pPr>
      <w:r>
        <w:tab/>
        <w:t>Checked 1 hosts</w:t>
      </w:r>
    </w:p>
    <w:p w:rsidR="00FF27A8" w:rsidRDefault="00FF27A8" w:rsidP="00FF27A8">
      <w:pPr>
        <w:pStyle w:val="output"/>
      </w:pPr>
      <w:r>
        <w:tab/>
        <w:t>Checked 0 service dependencies</w:t>
      </w:r>
    </w:p>
    <w:p w:rsidR="00FF27A8" w:rsidRDefault="00FF27A8" w:rsidP="00FF27A8">
      <w:pPr>
        <w:pStyle w:val="output"/>
      </w:pPr>
      <w:r>
        <w:tab/>
        <w:t>Checked 0 host dependencies</w:t>
      </w:r>
    </w:p>
    <w:p w:rsidR="00FF27A8" w:rsidRDefault="00FF27A8" w:rsidP="00FF27A8">
      <w:pPr>
        <w:pStyle w:val="output"/>
      </w:pPr>
      <w:r>
        <w:tab/>
        <w:t>Checked 5 timeperiods</w:t>
      </w:r>
    </w:p>
    <w:p w:rsidR="00FF27A8" w:rsidRDefault="00FF27A8" w:rsidP="00FF27A8">
      <w:pPr>
        <w:pStyle w:val="output"/>
      </w:pPr>
      <w:r>
        <w:t>Checking global event handlers...</w:t>
      </w:r>
    </w:p>
    <w:p w:rsidR="00FF27A8" w:rsidRDefault="00FF27A8" w:rsidP="00FF27A8">
      <w:pPr>
        <w:pStyle w:val="output"/>
      </w:pPr>
      <w:r>
        <w:t>Checking obsessive compulsive processor commands...</w:t>
      </w:r>
    </w:p>
    <w:p w:rsidR="00FF27A8" w:rsidRDefault="00FF27A8" w:rsidP="00FF27A8">
      <w:pPr>
        <w:pStyle w:val="output"/>
      </w:pPr>
      <w:r>
        <w:t>Checking misc settings...</w:t>
      </w:r>
    </w:p>
    <w:p w:rsidR="00FF27A8" w:rsidRDefault="00FF27A8" w:rsidP="00FF27A8">
      <w:pPr>
        <w:pStyle w:val="output"/>
      </w:pPr>
    </w:p>
    <w:p w:rsidR="00FF27A8" w:rsidRDefault="00FF27A8" w:rsidP="00FF27A8">
      <w:pPr>
        <w:pStyle w:val="output"/>
      </w:pPr>
      <w:r>
        <w:t>Total Warnings: 0</w:t>
      </w:r>
    </w:p>
    <w:p w:rsidR="00FF27A8" w:rsidRDefault="00FF27A8" w:rsidP="00FF27A8">
      <w:pPr>
        <w:pStyle w:val="output"/>
      </w:pPr>
      <w:r>
        <w:t>Total Errors:   0</w:t>
      </w:r>
    </w:p>
    <w:p w:rsidR="00FF27A8" w:rsidRDefault="00FF27A8" w:rsidP="00FF27A8">
      <w:pPr>
        <w:pStyle w:val="output"/>
      </w:pPr>
    </w:p>
    <w:p w:rsidR="00FF27A8" w:rsidRDefault="00FF27A8" w:rsidP="00FF27A8">
      <w:pPr>
        <w:pStyle w:val="output"/>
      </w:pPr>
      <w:r>
        <w:t>Things look okay - No serious problems were detected during the pre-flight check</w:t>
      </w:r>
    </w:p>
    <w:p w:rsidR="00FF27A8" w:rsidRDefault="00FF27A8" w:rsidP="00FF27A8">
      <w:r>
        <w:t>Here you have see that one service group has been added . Again we have to restart nagios service ,</w:t>
      </w:r>
    </w:p>
    <w:p w:rsidR="00FF27A8" w:rsidRDefault="00FF27A8" w:rsidP="00FF27A8">
      <w:r>
        <w:rPr>
          <w:noProof/>
          <w:lang w:eastAsia="en-US"/>
        </w:rPr>
        <w:lastRenderedPageBreak/>
        <w:drawing>
          <wp:inline distT="0" distB="0" distL="0" distR="0" wp14:anchorId="084FE337" wp14:editId="44A211DE">
            <wp:extent cx="6115050" cy="40106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5050" cy="4010660"/>
                    </a:xfrm>
                    <a:prstGeom prst="rect">
                      <a:avLst/>
                    </a:prstGeom>
                  </pic:spPr>
                </pic:pic>
              </a:graphicData>
            </a:graphic>
          </wp:inline>
        </w:drawing>
      </w:r>
    </w:p>
    <w:p w:rsidR="00FF27A8" w:rsidRDefault="00FF27A8" w:rsidP="00FF27A8">
      <w:r>
        <w:t>Service group has been added successfully !!</w:t>
      </w:r>
    </w:p>
    <w:p w:rsidR="00FF27A8" w:rsidRDefault="00FF27A8" w:rsidP="00FF27A8"/>
    <w:p w:rsidR="00FE6437" w:rsidRDefault="00514629" w:rsidP="00514629">
      <w:pPr>
        <w:pStyle w:val="Heading1"/>
      </w:pPr>
      <w:r>
        <w:t>Templates and inheritance :</w:t>
      </w:r>
    </w:p>
    <w:p w:rsidR="00514629" w:rsidRDefault="00514629" w:rsidP="00514629"/>
    <w:p w:rsidR="007E4E41" w:rsidRDefault="007E4E41" w:rsidP="007E4E41">
      <w:r>
        <w:t>Basics :</w:t>
      </w:r>
    </w:p>
    <w:p w:rsidR="007E4E41" w:rsidRDefault="007E4E41" w:rsidP="007E4E41">
      <w:r>
        <w:t>There are three variables affecting recursion and inheritance that are present in all object definitions. They are indicated in red as follows...</w:t>
      </w:r>
    </w:p>
    <w:p w:rsidR="007E4E41" w:rsidRDefault="007E4E41" w:rsidP="007E4E41">
      <w:pPr>
        <w:pStyle w:val="output"/>
      </w:pPr>
      <w:r>
        <w:tab/>
        <w:t>define someobjecttype{</w:t>
      </w:r>
    </w:p>
    <w:p w:rsidR="007E4E41" w:rsidRDefault="007E4E41" w:rsidP="007E4E41">
      <w:pPr>
        <w:pStyle w:val="output"/>
      </w:pPr>
      <w:r>
        <w:tab/>
      </w:r>
      <w:r>
        <w:tab/>
        <w:t>object-specific variables ...</w:t>
      </w:r>
    </w:p>
    <w:p w:rsidR="007E4E41" w:rsidRDefault="007E4E41" w:rsidP="007E4E41">
      <w:pPr>
        <w:pStyle w:val="output"/>
      </w:pPr>
      <w:r>
        <w:tab/>
      </w:r>
      <w:r>
        <w:tab/>
        <w:t>name</w:t>
      </w:r>
      <w:r>
        <w:tab/>
      </w:r>
      <w:r>
        <w:tab/>
        <w:t>template_name</w:t>
      </w:r>
    </w:p>
    <w:p w:rsidR="007E4E41" w:rsidRDefault="007E4E41" w:rsidP="007E4E41">
      <w:pPr>
        <w:pStyle w:val="output"/>
      </w:pPr>
      <w:r>
        <w:tab/>
      </w:r>
      <w:r>
        <w:tab/>
        <w:t>use</w:t>
      </w:r>
      <w:r>
        <w:tab/>
      </w:r>
      <w:r>
        <w:tab/>
        <w:t>name_of_template_to_use</w:t>
      </w:r>
    </w:p>
    <w:p w:rsidR="007E4E41" w:rsidRDefault="007E4E41" w:rsidP="007E4E41">
      <w:pPr>
        <w:pStyle w:val="output"/>
      </w:pPr>
      <w:r>
        <w:tab/>
      </w:r>
      <w:r>
        <w:tab/>
        <w:t>register</w:t>
      </w:r>
      <w:r>
        <w:tab/>
        <w:t>[0/1]</w:t>
      </w:r>
    </w:p>
    <w:p w:rsidR="007E4E41" w:rsidRDefault="007E4E41" w:rsidP="007E4E41">
      <w:pPr>
        <w:pStyle w:val="output"/>
      </w:pPr>
      <w:r>
        <w:tab/>
      </w:r>
      <w:r>
        <w:tab/>
        <w:t>}</w:t>
      </w:r>
    </w:p>
    <w:p w:rsidR="007E4E41" w:rsidRDefault="007E4E41" w:rsidP="007E4E41">
      <w:r>
        <w:t>The first variable is name. Its just a "template" name that can be referenced in other object definitions so they can inherit the objects properties/variables. Template names must be unique amongst objects of the same type, so you can't have two or more host definitions that have "hosttemplate" as their template name.</w:t>
      </w:r>
    </w:p>
    <w:p w:rsidR="007E4E41" w:rsidRDefault="007E4E41" w:rsidP="007E4E41"/>
    <w:p w:rsidR="007E4E41" w:rsidRDefault="007E4E41" w:rsidP="007E4E41">
      <w:r>
        <w:lastRenderedPageBreak/>
        <w:t>The second variable is use. This is where you specify the name of the template object that you want to inherit properties/variables from. The name you specify for this variable must be defined as another object's template named (using the name variable).</w:t>
      </w:r>
    </w:p>
    <w:p w:rsidR="00514629" w:rsidRDefault="007E4E41" w:rsidP="007E4E41">
      <w:r>
        <w:t>The third variable is register. This variable is used to indicate whether or not the object definition should be "registered" with Nagios. By default, all object definitions are registered. If you are using a partial object definition as a template, you would want to prevent it from being registered (an example of this is provided later). Values are as follows: 0 = do NOT register object definition, 1 = register object definition (this is the default). This variable is NOT inherited; every (partial) object definition used as a template must explicitly set the register directive to be 0. This prevents the need to override an inherited register directive with a value of 1 for every object that should be registered.</w:t>
      </w:r>
    </w:p>
    <w:p w:rsidR="007E4E41" w:rsidRDefault="00DE0CBE" w:rsidP="007E4E41">
      <w:pPr>
        <w:rPr>
          <w:noProof/>
          <w:lang w:eastAsia="en-US"/>
        </w:rPr>
      </w:pPr>
      <w:r>
        <w:rPr>
          <w:noProof/>
          <w:lang w:eastAsia="en-US"/>
        </w:rPr>
        <w:t>F</w:t>
      </w:r>
      <w:r w:rsidR="00594672">
        <w:rPr>
          <w:noProof/>
          <w:lang w:eastAsia="en-US"/>
        </w:rPr>
        <w:t>or</w:t>
      </w:r>
      <w:r>
        <w:rPr>
          <w:noProof/>
          <w:lang w:eastAsia="en-US"/>
        </w:rPr>
        <w:t xml:space="preserve"> example :</w:t>
      </w:r>
    </w:p>
    <w:p w:rsidR="001200CD" w:rsidRDefault="001200CD" w:rsidP="001200CD">
      <w:r>
        <w:rPr>
          <w:noProof/>
          <w:lang w:eastAsia="en-US"/>
        </w:rPr>
        <w:drawing>
          <wp:inline distT="0" distB="0" distL="0" distR="0">
            <wp:extent cx="6115050" cy="42195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5050" cy="4219575"/>
                    </a:xfrm>
                    <a:prstGeom prst="rect">
                      <a:avLst/>
                    </a:prstGeom>
                    <a:noFill/>
                    <a:ln>
                      <a:noFill/>
                    </a:ln>
                  </pic:spPr>
                </pic:pic>
              </a:graphicData>
            </a:graphic>
          </wp:inline>
        </w:drawing>
      </w:r>
    </w:p>
    <w:p w:rsidR="005C23DE" w:rsidRDefault="00D202BA" w:rsidP="001200CD">
      <w:r>
        <w:t>You can see the generic host definition , there is chec_interval set to 5 and retry_interval set to 1</w:t>
      </w:r>
    </w:p>
    <w:p w:rsidR="00D202BA" w:rsidRDefault="00D202BA" w:rsidP="001200CD">
      <w:r>
        <w:t>, active_checks_enabled 1 . Also see the www-servers host retry_interval set is 5 .</w:t>
      </w:r>
    </w:p>
    <w:p w:rsidR="00D202BA" w:rsidRDefault="00D202BA" w:rsidP="001200CD">
      <w:r>
        <w:t>Finally , you can see the host defineition , generic host active_check_enabled 1 and compare to www-servers passivecheck_enabled set to 0  and template use as generic so its taken active_checks_enabled 1. This way of templates used in chain functions.</w:t>
      </w:r>
    </w:p>
    <w:p w:rsidR="00D202BA" w:rsidRDefault="00D202BA" w:rsidP="001200CD">
      <w:r>
        <w:lastRenderedPageBreak/>
        <w:t>Now I am</w:t>
      </w:r>
      <w:r w:rsidR="00A20CD0">
        <w:t xml:space="preserve"> going to edit my nagiosadmin file add generic contact in that file .</w:t>
      </w:r>
    </w:p>
    <w:p w:rsidR="009E643B" w:rsidRDefault="009E643B" w:rsidP="001200CD">
      <w:r>
        <w:t>Before that we can see our template.cfg file ,</w:t>
      </w:r>
    </w:p>
    <w:p w:rsidR="009E643B" w:rsidRDefault="009E643B" w:rsidP="009E643B">
      <w:pPr>
        <w:pStyle w:val="output"/>
      </w:pPr>
      <w:r>
        <w:t>[root@nagios objects]# cd templates/</w:t>
      </w:r>
    </w:p>
    <w:p w:rsidR="009E643B" w:rsidRDefault="009E643B" w:rsidP="009E643B">
      <w:pPr>
        <w:pStyle w:val="output"/>
      </w:pPr>
      <w:r>
        <w:t>[root@nagios templates]# ls</w:t>
      </w:r>
    </w:p>
    <w:p w:rsidR="009E643B" w:rsidRDefault="009E643B" w:rsidP="009E643B">
      <w:pPr>
        <w:pStyle w:val="output"/>
      </w:pPr>
      <w:r>
        <w:t>templates.cfg</w:t>
      </w:r>
    </w:p>
    <w:p w:rsidR="009E643B" w:rsidRDefault="009E643B" w:rsidP="009E643B">
      <w:pPr>
        <w:pStyle w:val="output"/>
      </w:pPr>
      <w:r>
        <w:t xml:space="preserve">[root@nagios templates]# cat templates.cfg </w:t>
      </w:r>
    </w:p>
    <w:p w:rsidR="009E643B" w:rsidRDefault="009E643B" w:rsidP="009E643B">
      <w:pPr>
        <w:pStyle w:val="output"/>
      </w:pPr>
      <w:r>
        <w:t>###############################################################################</w:t>
      </w:r>
    </w:p>
    <w:p w:rsidR="009E643B" w:rsidRDefault="009E643B" w:rsidP="009E643B">
      <w:pPr>
        <w:pStyle w:val="output"/>
      </w:pPr>
      <w:r>
        <w:t># TEMPLATES.CFG - SAMPLE OBJECT TEMPLATES</w:t>
      </w:r>
    </w:p>
    <w:p w:rsidR="009E643B" w:rsidRDefault="009E643B" w:rsidP="009E643B">
      <w:pPr>
        <w:pStyle w:val="output"/>
      </w:pPr>
      <w:r>
        <w:t>#</w:t>
      </w:r>
    </w:p>
    <w:p w:rsidR="009E643B" w:rsidRDefault="009E643B" w:rsidP="009E643B">
      <w:pPr>
        <w:pStyle w:val="output"/>
      </w:pPr>
      <w:r>
        <w:t>#</w:t>
      </w:r>
    </w:p>
    <w:p w:rsidR="009E643B" w:rsidRDefault="009E643B" w:rsidP="009E643B">
      <w:pPr>
        <w:pStyle w:val="output"/>
      </w:pPr>
      <w:r>
        <w:t># NOTES: This config file provides you with some example object definition</w:t>
      </w:r>
    </w:p>
    <w:p w:rsidR="009E643B" w:rsidRDefault="009E643B" w:rsidP="009E643B">
      <w:pPr>
        <w:pStyle w:val="output"/>
      </w:pPr>
      <w:r>
        <w:t>#        templates that are refered by other host, service, contact, etc.</w:t>
      </w:r>
    </w:p>
    <w:p w:rsidR="009E643B" w:rsidRDefault="009E643B" w:rsidP="009E643B">
      <w:pPr>
        <w:pStyle w:val="output"/>
      </w:pPr>
      <w:r>
        <w:t>#        definitions in other config files.</w:t>
      </w:r>
    </w:p>
    <w:p w:rsidR="009E643B" w:rsidRDefault="009E643B" w:rsidP="009E643B">
      <w:pPr>
        <w:pStyle w:val="output"/>
      </w:pPr>
      <w:r>
        <w:t xml:space="preserve">#       </w:t>
      </w:r>
    </w:p>
    <w:p w:rsidR="009E643B" w:rsidRDefault="009E643B" w:rsidP="009E643B">
      <w:pPr>
        <w:pStyle w:val="output"/>
      </w:pPr>
      <w:r>
        <w:t>#        You don't need to keep these definitions in a separate file from your</w:t>
      </w:r>
    </w:p>
    <w:p w:rsidR="009E643B" w:rsidRDefault="009E643B" w:rsidP="009E643B">
      <w:pPr>
        <w:pStyle w:val="output"/>
      </w:pPr>
      <w:r>
        <w:t>#        other object definitions.  This has been done just to make things</w:t>
      </w:r>
    </w:p>
    <w:p w:rsidR="009E643B" w:rsidRDefault="009E643B" w:rsidP="009E643B">
      <w:pPr>
        <w:pStyle w:val="output"/>
      </w:pPr>
      <w:r>
        <w:t>#        easier to understand.</w:t>
      </w:r>
    </w:p>
    <w:p w:rsidR="009E643B" w:rsidRDefault="009E643B" w:rsidP="009E643B">
      <w:pPr>
        <w:pStyle w:val="output"/>
      </w:pPr>
      <w:r>
        <w:t>#</w:t>
      </w:r>
    </w:p>
    <w:p w:rsidR="009E643B" w:rsidRDefault="009E643B" w:rsidP="009E643B">
      <w:pPr>
        <w:pStyle w:val="output"/>
      </w:pPr>
      <w:r>
        <w:t>###############################################################################</w:t>
      </w:r>
    </w:p>
    <w:p w:rsidR="009E643B" w:rsidRDefault="009E643B" w:rsidP="009E643B">
      <w:pPr>
        <w:pStyle w:val="output"/>
      </w:pPr>
    </w:p>
    <w:p w:rsidR="009E643B" w:rsidRDefault="009E643B" w:rsidP="009E643B">
      <w:pPr>
        <w:pStyle w:val="output"/>
      </w:pPr>
    </w:p>
    <w:p w:rsidR="009E643B" w:rsidRDefault="009E643B" w:rsidP="009E643B">
      <w:pPr>
        <w:pStyle w:val="output"/>
      </w:pPr>
    </w:p>
    <w:p w:rsidR="009E643B" w:rsidRDefault="009E643B" w:rsidP="009E643B">
      <w:pPr>
        <w:pStyle w:val="output"/>
      </w:pPr>
      <w:r>
        <w:t>###############################################################################</w:t>
      </w:r>
    </w:p>
    <w:p w:rsidR="009E643B" w:rsidRDefault="009E643B" w:rsidP="009E643B">
      <w:pPr>
        <w:pStyle w:val="output"/>
      </w:pPr>
      <w:r>
        <w:t>###############################################################################</w:t>
      </w:r>
    </w:p>
    <w:p w:rsidR="009E643B" w:rsidRDefault="009E643B" w:rsidP="009E643B">
      <w:pPr>
        <w:pStyle w:val="output"/>
      </w:pPr>
      <w:r>
        <w:t>#</w:t>
      </w:r>
    </w:p>
    <w:p w:rsidR="009E643B" w:rsidRDefault="009E643B" w:rsidP="009E643B">
      <w:pPr>
        <w:pStyle w:val="output"/>
      </w:pPr>
      <w:r>
        <w:t># CONTACT TEMPLATES</w:t>
      </w:r>
    </w:p>
    <w:p w:rsidR="009E643B" w:rsidRDefault="009E643B" w:rsidP="009E643B">
      <w:pPr>
        <w:pStyle w:val="output"/>
      </w:pPr>
      <w:r>
        <w:t>#</w:t>
      </w:r>
    </w:p>
    <w:p w:rsidR="009E643B" w:rsidRDefault="009E643B" w:rsidP="009E643B">
      <w:pPr>
        <w:pStyle w:val="output"/>
      </w:pPr>
      <w:r>
        <w:t>###############################################################################</w:t>
      </w:r>
    </w:p>
    <w:p w:rsidR="009E643B" w:rsidRDefault="009E643B" w:rsidP="009E643B">
      <w:pPr>
        <w:pStyle w:val="output"/>
      </w:pPr>
      <w:r>
        <w:t>###############################################################################</w:t>
      </w:r>
    </w:p>
    <w:p w:rsidR="009E643B" w:rsidRDefault="009E643B" w:rsidP="009E643B">
      <w:pPr>
        <w:pStyle w:val="output"/>
      </w:pPr>
    </w:p>
    <w:p w:rsidR="009E643B" w:rsidRDefault="009E643B" w:rsidP="009E643B">
      <w:pPr>
        <w:pStyle w:val="output"/>
      </w:pPr>
      <w:r>
        <w:t># Generic contact definition template - This is NOT a real contact, just a template!</w:t>
      </w:r>
    </w:p>
    <w:p w:rsidR="009E643B" w:rsidRDefault="009E643B" w:rsidP="009E643B">
      <w:pPr>
        <w:pStyle w:val="output"/>
      </w:pPr>
    </w:p>
    <w:p w:rsidR="009E643B" w:rsidRPr="009E643B" w:rsidRDefault="009E643B" w:rsidP="009E643B">
      <w:pPr>
        <w:pStyle w:val="output"/>
        <w:rPr>
          <w:color w:val="FF0000"/>
        </w:rPr>
      </w:pPr>
      <w:r w:rsidRPr="009E643B">
        <w:rPr>
          <w:color w:val="FF0000"/>
        </w:rPr>
        <w:t>define contact{</w:t>
      </w:r>
    </w:p>
    <w:p w:rsidR="009E643B" w:rsidRPr="009E643B" w:rsidRDefault="009E643B" w:rsidP="009E643B">
      <w:pPr>
        <w:pStyle w:val="output"/>
        <w:rPr>
          <w:color w:val="FF0000"/>
        </w:rPr>
      </w:pPr>
      <w:r w:rsidRPr="009E643B">
        <w:rPr>
          <w:color w:val="FF0000"/>
        </w:rPr>
        <w:t xml:space="preserve">        name                </w:t>
      </w:r>
      <w:r>
        <w:rPr>
          <w:color w:val="FF0000"/>
        </w:rPr>
        <w:t xml:space="preserve">            generic-contact    </w:t>
      </w:r>
      <w:r w:rsidRPr="009E643B">
        <w:rPr>
          <w:color w:val="FF0000"/>
        </w:rPr>
        <w:t>; The name of this contact template</w:t>
      </w:r>
    </w:p>
    <w:p w:rsidR="009E643B" w:rsidRPr="009E643B" w:rsidRDefault="009E643B" w:rsidP="009E643B">
      <w:pPr>
        <w:pStyle w:val="output"/>
        <w:rPr>
          <w:color w:val="FF0000"/>
        </w:rPr>
      </w:pPr>
      <w:r w:rsidRPr="009E643B">
        <w:rPr>
          <w:color w:val="FF0000"/>
        </w:rPr>
        <w:t xml:space="preserve">        service_notification_period     24x7</w:t>
      </w:r>
      <w:r w:rsidRPr="009E643B">
        <w:rPr>
          <w:color w:val="FF0000"/>
        </w:rPr>
        <w:tab/>
        <w:t>; service notifications can be sent anytime</w:t>
      </w:r>
    </w:p>
    <w:p w:rsidR="009E643B" w:rsidRPr="009E643B" w:rsidRDefault="009E643B" w:rsidP="009E643B">
      <w:pPr>
        <w:pStyle w:val="output"/>
        <w:rPr>
          <w:color w:val="FF0000"/>
        </w:rPr>
      </w:pPr>
      <w:r w:rsidRPr="009E643B">
        <w:rPr>
          <w:color w:val="FF0000"/>
        </w:rPr>
        <w:t xml:space="preserve">        host_notification_period        24x7</w:t>
      </w:r>
      <w:r w:rsidRPr="009E643B">
        <w:rPr>
          <w:color w:val="FF0000"/>
        </w:rPr>
        <w:tab/>
      </w:r>
      <w:r w:rsidRPr="009E643B">
        <w:rPr>
          <w:color w:val="FF0000"/>
        </w:rPr>
        <w:tab/>
        <w:t>; host notifications can be sent anytime</w:t>
      </w:r>
    </w:p>
    <w:p w:rsidR="009E643B" w:rsidRPr="009E643B" w:rsidRDefault="009E643B" w:rsidP="009E643B">
      <w:pPr>
        <w:pStyle w:val="output"/>
        <w:rPr>
          <w:color w:val="FF0000"/>
        </w:rPr>
      </w:pPr>
      <w:r w:rsidRPr="009E643B">
        <w:rPr>
          <w:color w:val="FF0000"/>
        </w:rPr>
        <w:t xml:space="preserve">        service_notification_options    w,u,c,r,f,s</w:t>
      </w:r>
      <w:r>
        <w:rPr>
          <w:color w:val="FF0000"/>
        </w:rPr>
        <w:t xml:space="preserve"> </w:t>
      </w:r>
      <w:r w:rsidRPr="009E643B">
        <w:rPr>
          <w:color w:val="FF0000"/>
        </w:rPr>
        <w:t>; send notifications for all service states, flapping events, and scheduled downtime events</w:t>
      </w:r>
    </w:p>
    <w:p w:rsidR="009E643B" w:rsidRPr="009E643B" w:rsidRDefault="009E643B" w:rsidP="009E643B">
      <w:pPr>
        <w:pStyle w:val="output"/>
        <w:rPr>
          <w:color w:val="FF0000"/>
        </w:rPr>
      </w:pPr>
      <w:r w:rsidRPr="009E643B">
        <w:rPr>
          <w:color w:val="FF0000"/>
        </w:rPr>
        <w:t xml:space="preserve">        host_notification_options       d,u,r,f,s; send notifications for all host states, flapping events, and scheduled downtime events</w:t>
      </w:r>
    </w:p>
    <w:p w:rsidR="009E643B" w:rsidRPr="009E643B" w:rsidRDefault="009E643B" w:rsidP="009E643B">
      <w:pPr>
        <w:pStyle w:val="output"/>
        <w:rPr>
          <w:color w:val="FF0000"/>
        </w:rPr>
      </w:pPr>
      <w:r w:rsidRPr="009E643B">
        <w:rPr>
          <w:color w:val="FF0000"/>
        </w:rPr>
        <w:t xml:space="preserve">        service_notification_commands   notify-service-by-email; send service notifications via email</w:t>
      </w:r>
    </w:p>
    <w:p w:rsidR="009E643B" w:rsidRPr="009E643B" w:rsidRDefault="009E643B" w:rsidP="009E643B">
      <w:pPr>
        <w:pStyle w:val="output"/>
        <w:rPr>
          <w:color w:val="FF0000"/>
        </w:rPr>
      </w:pPr>
      <w:r w:rsidRPr="009E643B">
        <w:rPr>
          <w:color w:val="FF0000"/>
        </w:rPr>
        <w:t xml:space="preserve">        host_notification_commands      notify-host-by-email</w:t>
      </w:r>
      <w:r>
        <w:rPr>
          <w:color w:val="FF0000"/>
        </w:rPr>
        <w:t xml:space="preserve"> </w:t>
      </w:r>
      <w:r w:rsidRPr="009E643B">
        <w:rPr>
          <w:color w:val="FF0000"/>
        </w:rPr>
        <w:t>; send host notifications via email</w:t>
      </w:r>
    </w:p>
    <w:p w:rsidR="009E643B" w:rsidRPr="009E643B" w:rsidRDefault="009E643B" w:rsidP="009E643B">
      <w:pPr>
        <w:pStyle w:val="output"/>
        <w:rPr>
          <w:color w:val="FF0000"/>
        </w:rPr>
      </w:pPr>
      <w:r w:rsidRPr="009E643B">
        <w:rPr>
          <w:color w:val="FF0000"/>
        </w:rPr>
        <w:t xml:space="preserve">        register                        0       </w:t>
      </w:r>
      <w:r w:rsidRPr="009E643B">
        <w:rPr>
          <w:color w:val="FF0000"/>
        </w:rPr>
        <w:tab/>
      </w:r>
      <w:r w:rsidRPr="009E643B">
        <w:rPr>
          <w:color w:val="FF0000"/>
        </w:rPr>
        <w:tab/>
        <w:t>; DONT REGISTER THIS DEFINITION - ITS NOT A REAL CONTACT, JUST A TEMPLATE!</w:t>
      </w:r>
    </w:p>
    <w:p w:rsidR="009E643B" w:rsidRPr="009E643B" w:rsidRDefault="009E643B" w:rsidP="009E643B">
      <w:pPr>
        <w:pStyle w:val="output"/>
        <w:rPr>
          <w:color w:val="FF0000"/>
        </w:rPr>
      </w:pPr>
      <w:r w:rsidRPr="009E643B">
        <w:rPr>
          <w:color w:val="FF0000"/>
        </w:rPr>
        <w:t xml:space="preserve">        }</w:t>
      </w:r>
    </w:p>
    <w:p w:rsidR="009E643B" w:rsidRDefault="009E643B" w:rsidP="009E643B">
      <w:r>
        <w:t>This is contact template , here we will to use generic contact template , this is set to default values . if we have to use this template , then what will happen lets see ,</w:t>
      </w:r>
    </w:p>
    <w:p w:rsidR="009E643B" w:rsidRDefault="009E643B" w:rsidP="009E643B"/>
    <w:p w:rsidR="009E643B" w:rsidRDefault="009E643B" w:rsidP="009E643B">
      <w:pPr>
        <w:pStyle w:val="output"/>
      </w:pPr>
    </w:p>
    <w:p w:rsidR="009E643B" w:rsidRDefault="009E643B" w:rsidP="009E643B">
      <w:pPr>
        <w:pStyle w:val="output"/>
      </w:pPr>
    </w:p>
    <w:p w:rsidR="00A20CD0" w:rsidRDefault="00A20CD0" w:rsidP="00A20CD0">
      <w:pPr>
        <w:pStyle w:val="output"/>
      </w:pPr>
      <w:r>
        <w:t>[root@nagios zippyops]# cd /usr/local/nagios/etc/objects/contacts/</w:t>
      </w:r>
    </w:p>
    <w:p w:rsidR="00A20CD0" w:rsidRDefault="00A20CD0" w:rsidP="00A20CD0">
      <w:pPr>
        <w:pStyle w:val="output"/>
      </w:pPr>
      <w:r>
        <w:t>[root@nagios contacts]# ls</w:t>
      </w:r>
    </w:p>
    <w:p w:rsidR="00A20CD0" w:rsidRDefault="00A20CD0" w:rsidP="00A20CD0">
      <w:pPr>
        <w:pStyle w:val="output"/>
      </w:pPr>
      <w:r>
        <w:t>contacts.cfg.old  nagiosadmin.cfg</w:t>
      </w:r>
    </w:p>
    <w:p w:rsidR="00A20CD0" w:rsidRDefault="00A20CD0" w:rsidP="00A20CD0">
      <w:pPr>
        <w:pStyle w:val="output"/>
      </w:pPr>
      <w:r>
        <w:t>[root@nagios contacts]# mv nagiosadmin.cfg nagiosadmin.cfg.old</w:t>
      </w:r>
    </w:p>
    <w:p w:rsidR="00A20CD0" w:rsidRDefault="00A20CD0" w:rsidP="00A20CD0">
      <w:pPr>
        <w:pStyle w:val="output"/>
      </w:pPr>
      <w:r>
        <w:t>[root@nagios contacts]# ls</w:t>
      </w:r>
    </w:p>
    <w:p w:rsidR="00A20CD0" w:rsidRDefault="00A20CD0" w:rsidP="00A20CD0">
      <w:pPr>
        <w:pStyle w:val="output"/>
      </w:pPr>
      <w:r>
        <w:lastRenderedPageBreak/>
        <w:t>contacts.cfg.old  nagiosadmin.cfg.old</w:t>
      </w:r>
    </w:p>
    <w:p w:rsidR="00A20CD0" w:rsidRDefault="00A20CD0" w:rsidP="00A20CD0">
      <w:pPr>
        <w:pStyle w:val="output"/>
      </w:pPr>
      <w:r>
        <w:t>[root@nagios contacts]# cp nagiosadmin.cfg.old nagiosadmin.cfg</w:t>
      </w:r>
    </w:p>
    <w:p w:rsidR="00A20CD0" w:rsidRDefault="00A20CD0" w:rsidP="00A20CD0">
      <w:pPr>
        <w:pStyle w:val="output"/>
      </w:pPr>
      <w:r>
        <w:t>[root@nagios contacts]# ls</w:t>
      </w:r>
    </w:p>
    <w:p w:rsidR="00A20CD0" w:rsidRDefault="00A20CD0" w:rsidP="00A20CD0">
      <w:pPr>
        <w:pStyle w:val="output"/>
      </w:pPr>
      <w:r>
        <w:t>contacts.cfg.old  nagiosadmin.cfg  nagiosadmin.cfg.old</w:t>
      </w:r>
    </w:p>
    <w:p w:rsidR="00A20CD0" w:rsidRDefault="00A20CD0" w:rsidP="00A20CD0">
      <w:pPr>
        <w:pStyle w:val="output"/>
      </w:pPr>
      <w:r>
        <w:t>[root@nagios contacts]# vi nagiosadmin.cfg</w:t>
      </w:r>
    </w:p>
    <w:p w:rsidR="00A20CD0" w:rsidRDefault="00A20CD0" w:rsidP="00A20CD0">
      <w:pPr>
        <w:pStyle w:val="output"/>
      </w:pPr>
      <w:r>
        <w:t>[root@nagios contacts]# cat nagiosadmin.cfg</w:t>
      </w:r>
    </w:p>
    <w:p w:rsidR="00A20CD0" w:rsidRPr="00A20CD0" w:rsidRDefault="00A20CD0" w:rsidP="00A20CD0">
      <w:pPr>
        <w:pStyle w:val="output"/>
        <w:rPr>
          <w:color w:val="FF0000"/>
        </w:rPr>
      </w:pPr>
      <w:r w:rsidRPr="00A20CD0">
        <w:rPr>
          <w:color w:val="FF0000"/>
        </w:rPr>
        <w:t>define contact{</w:t>
      </w:r>
    </w:p>
    <w:p w:rsidR="00A20CD0" w:rsidRPr="00A20CD0" w:rsidRDefault="00A20CD0" w:rsidP="00A20CD0">
      <w:pPr>
        <w:pStyle w:val="output"/>
        <w:rPr>
          <w:color w:val="FF0000"/>
        </w:rPr>
      </w:pPr>
      <w:r w:rsidRPr="00A20CD0">
        <w:rPr>
          <w:color w:val="FF0000"/>
        </w:rPr>
        <w:t xml:space="preserve">        contact_name          nagiosadmin     ; Short name of user</w:t>
      </w:r>
    </w:p>
    <w:p w:rsidR="00A20CD0" w:rsidRPr="00A20CD0" w:rsidRDefault="00A20CD0" w:rsidP="00A20CD0">
      <w:pPr>
        <w:pStyle w:val="output"/>
        <w:rPr>
          <w:color w:val="FF0000"/>
        </w:rPr>
      </w:pPr>
      <w:r w:rsidRPr="00A20CD0">
        <w:rPr>
          <w:color w:val="FF0000"/>
        </w:rPr>
        <w:t xml:space="preserve">        alias                 Nagios Admin    ; Full name of user</w:t>
      </w:r>
    </w:p>
    <w:p w:rsidR="00A20CD0" w:rsidRPr="00A20CD0" w:rsidRDefault="00A20CD0" w:rsidP="00A20CD0">
      <w:pPr>
        <w:pStyle w:val="output"/>
        <w:rPr>
          <w:color w:val="FF0000"/>
        </w:rPr>
      </w:pPr>
      <w:r w:rsidRPr="00A20CD0">
        <w:rPr>
          <w:color w:val="FF0000"/>
        </w:rPr>
        <w:t xml:space="preserve">        use                   generic-contact</w:t>
      </w:r>
    </w:p>
    <w:p w:rsidR="00A20CD0" w:rsidRPr="00A20CD0" w:rsidRDefault="00A20CD0" w:rsidP="00A20CD0">
      <w:pPr>
        <w:pStyle w:val="output"/>
        <w:rPr>
          <w:color w:val="FF0000"/>
        </w:rPr>
      </w:pPr>
      <w:r w:rsidRPr="00A20CD0">
        <w:rPr>
          <w:color w:val="FF0000"/>
        </w:rPr>
        <w:t xml:space="preserve">        email                 zippyops@gmail.com</w:t>
      </w:r>
    </w:p>
    <w:p w:rsidR="00A20CD0" w:rsidRPr="00A20CD0" w:rsidRDefault="00A20CD0" w:rsidP="00A20CD0">
      <w:pPr>
        <w:pStyle w:val="output"/>
        <w:rPr>
          <w:color w:val="FF0000"/>
        </w:rPr>
      </w:pPr>
      <w:r w:rsidRPr="00A20CD0">
        <w:rPr>
          <w:color w:val="FF0000"/>
        </w:rPr>
        <w:t xml:space="preserve"> }</w:t>
      </w:r>
    </w:p>
    <w:p w:rsidR="00A20CD0" w:rsidRDefault="00A20CD0" w:rsidP="00A20CD0">
      <w:pPr>
        <w:pStyle w:val="output"/>
      </w:pPr>
      <w:r>
        <w:t>[root@nagios contacts]#</w:t>
      </w:r>
    </w:p>
    <w:p w:rsidR="00A20CD0" w:rsidRDefault="00A20CD0" w:rsidP="00A20CD0">
      <w:r>
        <w:t>Here I have used template name of generic-contact . Now I can verify thgis configuration .</w:t>
      </w:r>
    </w:p>
    <w:p w:rsidR="00A20CD0" w:rsidRDefault="00A20CD0" w:rsidP="00A20CD0">
      <w:pPr>
        <w:pStyle w:val="output"/>
      </w:pPr>
      <w:r>
        <w:t>[root@nagios contacts]# /usr/local/nagios/bin/nagios -v /usr/local/nagios/etc/nagios.cfg</w:t>
      </w:r>
    </w:p>
    <w:p w:rsidR="00A20CD0" w:rsidRDefault="00A20CD0" w:rsidP="00A20CD0">
      <w:pPr>
        <w:pStyle w:val="output"/>
      </w:pPr>
    </w:p>
    <w:p w:rsidR="00A20CD0" w:rsidRDefault="00A20CD0" w:rsidP="00A20CD0">
      <w:pPr>
        <w:pStyle w:val="output"/>
      </w:pPr>
      <w:r>
        <w:t>Nagios Core 4.3.4</w:t>
      </w:r>
    </w:p>
    <w:p w:rsidR="00A20CD0" w:rsidRDefault="00A20CD0" w:rsidP="00A20CD0">
      <w:pPr>
        <w:pStyle w:val="output"/>
      </w:pPr>
      <w:r>
        <w:t>Copyright (c) 2009-present Nagios Core Development Team and Community Contributors</w:t>
      </w:r>
    </w:p>
    <w:p w:rsidR="00A20CD0" w:rsidRDefault="00A20CD0" w:rsidP="00A20CD0">
      <w:pPr>
        <w:pStyle w:val="output"/>
      </w:pPr>
      <w:r>
        <w:t>Copyright (c) 1999-2009 Ethan Galstad</w:t>
      </w:r>
    </w:p>
    <w:p w:rsidR="00A20CD0" w:rsidRDefault="00A20CD0" w:rsidP="00A20CD0">
      <w:pPr>
        <w:pStyle w:val="output"/>
      </w:pPr>
      <w:r>
        <w:t>Last Modified: 2017-08-24</w:t>
      </w:r>
    </w:p>
    <w:p w:rsidR="00A20CD0" w:rsidRDefault="00A20CD0" w:rsidP="00A20CD0">
      <w:pPr>
        <w:pStyle w:val="output"/>
      </w:pPr>
      <w:r>
        <w:t>License: GPL</w:t>
      </w:r>
    </w:p>
    <w:p w:rsidR="00A20CD0" w:rsidRDefault="00A20CD0" w:rsidP="00A20CD0">
      <w:pPr>
        <w:pStyle w:val="output"/>
      </w:pPr>
    </w:p>
    <w:p w:rsidR="00A20CD0" w:rsidRDefault="00A20CD0" w:rsidP="00A20CD0">
      <w:pPr>
        <w:pStyle w:val="output"/>
      </w:pPr>
      <w:r>
        <w:t>Website: https://www.nagios.org</w:t>
      </w:r>
    </w:p>
    <w:p w:rsidR="00A20CD0" w:rsidRDefault="00A20CD0" w:rsidP="00A20CD0">
      <w:pPr>
        <w:pStyle w:val="output"/>
      </w:pPr>
      <w:r>
        <w:t>Reading configuration data...</w:t>
      </w:r>
    </w:p>
    <w:p w:rsidR="00A20CD0" w:rsidRDefault="00A20CD0" w:rsidP="00A20CD0">
      <w:pPr>
        <w:pStyle w:val="output"/>
      </w:pPr>
      <w:r>
        <w:t xml:space="preserve">   Read main config file okay...</w:t>
      </w:r>
    </w:p>
    <w:p w:rsidR="00A20CD0" w:rsidRDefault="00A20CD0" w:rsidP="00A20CD0">
      <w:pPr>
        <w:pStyle w:val="output"/>
      </w:pPr>
      <w:r>
        <w:t xml:space="preserve">   Read object config files okay...</w:t>
      </w:r>
    </w:p>
    <w:p w:rsidR="00A20CD0" w:rsidRDefault="00A20CD0" w:rsidP="00A20CD0">
      <w:pPr>
        <w:pStyle w:val="output"/>
      </w:pPr>
    </w:p>
    <w:p w:rsidR="00A20CD0" w:rsidRDefault="00A20CD0" w:rsidP="00A20CD0">
      <w:pPr>
        <w:pStyle w:val="output"/>
      </w:pPr>
      <w:r>
        <w:t>Running pre-flight check on configuration data...</w:t>
      </w:r>
    </w:p>
    <w:p w:rsidR="00A20CD0" w:rsidRDefault="00A20CD0" w:rsidP="00A20CD0">
      <w:pPr>
        <w:pStyle w:val="output"/>
      </w:pPr>
    </w:p>
    <w:p w:rsidR="00A20CD0" w:rsidRDefault="00A20CD0" w:rsidP="00A20CD0">
      <w:pPr>
        <w:pStyle w:val="output"/>
      </w:pPr>
      <w:r>
        <w:t>Checking objects...</w:t>
      </w:r>
    </w:p>
    <w:p w:rsidR="00A20CD0" w:rsidRDefault="00A20CD0" w:rsidP="00A20CD0">
      <w:pPr>
        <w:pStyle w:val="output"/>
      </w:pPr>
      <w:r>
        <w:tab/>
        <w:t>Checked 1 services.</w:t>
      </w:r>
    </w:p>
    <w:p w:rsidR="00A20CD0" w:rsidRDefault="00A20CD0" w:rsidP="00A20CD0">
      <w:pPr>
        <w:pStyle w:val="output"/>
      </w:pPr>
      <w:r>
        <w:tab/>
        <w:t>Checked 1 hosts.</w:t>
      </w:r>
    </w:p>
    <w:p w:rsidR="00A20CD0" w:rsidRDefault="00A20CD0" w:rsidP="00A20CD0">
      <w:pPr>
        <w:pStyle w:val="output"/>
      </w:pPr>
      <w:r>
        <w:tab/>
        <w:t>Checked 1 host groups.</w:t>
      </w:r>
    </w:p>
    <w:p w:rsidR="00A20CD0" w:rsidRDefault="00A20CD0" w:rsidP="00A20CD0">
      <w:pPr>
        <w:pStyle w:val="output"/>
      </w:pPr>
      <w:r>
        <w:tab/>
        <w:t>Checked 1 service groups.</w:t>
      </w:r>
    </w:p>
    <w:p w:rsidR="00A20CD0" w:rsidRDefault="00A20CD0" w:rsidP="00A20CD0">
      <w:pPr>
        <w:pStyle w:val="output"/>
      </w:pPr>
      <w:r>
        <w:tab/>
        <w:t>Checked 1 contacts.</w:t>
      </w:r>
    </w:p>
    <w:p w:rsidR="00A20CD0" w:rsidRDefault="00A20CD0" w:rsidP="00A20CD0">
      <w:pPr>
        <w:pStyle w:val="output"/>
      </w:pPr>
      <w:r>
        <w:tab/>
        <w:t>Checked 1 contact groups.</w:t>
      </w:r>
    </w:p>
    <w:p w:rsidR="00A20CD0" w:rsidRDefault="00A20CD0" w:rsidP="00A20CD0">
      <w:pPr>
        <w:pStyle w:val="output"/>
      </w:pPr>
      <w:r>
        <w:tab/>
        <w:t>Checked 26 commands.</w:t>
      </w:r>
    </w:p>
    <w:p w:rsidR="00A20CD0" w:rsidRDefault="00A20CD0" w:rsidP="00A20CD0">
      <w:pPr>
        <w:pStyle w:val="output"/>
      </w:pPr>
      <w:r>
        <w:tab/>
        <w:t>Checked 5 time periods.</w:t>
      </w:r>
    </w:p>
    <w:p w:rsidR="00A20CD0" w:rsidRDefault="00A20CD0" w:rsidP="00A20CD0">
      <w:pPr>
        <w:pStyle w:val="output"/>
      </w:pPr>
      <w:r>
        <w:tab/>
        <w:t>Checked 0 host escalations.</w:t>
      </w:r>
    </w:p>
    <w:p w:rsidR="00A20CD0" w:rsidRDefault="00A20CD0" w:rsidP="00A20CD0">
      <w:pPr>
        <w:pStyle w:val="output"/>
      </w:pPr>
      <w:r>
        <w:tab/>
        <w:t>Checked 0 service escalations.</w:t>
      </w:r>
    </w:p>
    <w:p w:rsidR="00A20CD0" w:rsidRDefault="00A20CD0" w:rsidP="00A20CD0">
      <w:pPr>
        <w:pStyle w:val="output"/>
      </w:pPr>
      <w:r>
        <w:t>Checking for circular paths...</w:t>
      </w:r>
    </w:p>
    <w:p w:rsidR="00A20CD0" w:rsidRDefault="00A20CD0" w:rsidP="00A20CD0">
      <w:pPr>
        <w:pStyle w:val="output"/>
      </w:pPr>
      <w:r>
        <w:tab/>
        <w:t>Checked 1 hosts</w:t>
      </w:r>
    </w:p>
    <w:p w:rsidR="00A20CD0" w:rsidRDefault="00A20CD0" w:rsidP="00A20CD0">
      <w:pPr>
        <w:pStyle w:val="output"/>
      </w:pPr>
      <w:r>
        <w:tab/>
        <w:t>Checked 0 service dependencies</w:t>
      </w:r>
    </w:p>
    <w:p w:rsidR="00A20CD0" w:rsidRDefault="00A20CD0" w:rsidP="00A20CD0">
      <w:pPr>
        <w:pStyle w:val="output"/>
      </w:pPr>
      <w:r>
        <w:tab/>
        <w:t>Checked 0 host dependencies</w:t>
      </w:r>
    </w:p>
    <w:p w:rsidR="00A20CD0" w:rsidRDefault="00A20CD0" w:rsidP="00A20CD0">
      <w:pPr>
        <w:pStyle w:val="output"/>
      </w:pPr>
      <w:r>
        <w:tab/>
        <w:t>Checked 5 timeperiods</w:t>
      </w:r>
    </w:p>
    <w:p w:rsidR="00A20CD0" w:rsidRDefault="00A20CD0" w:rsidP="00A20CD0">
      <w:pPr>
        <w:pStyle w:val="output"/>
      </w:pPr>
      <w:r>
        <w:t>Checking global event handlers...</w:t>
      </w:r>
    </w:p>
    <w:p w:rsidR="00A20CD0" w:rsidRDefault="00A20CD0" w:rsidP="00A20CD0">
      <w:pPr>
        <w:pStyle w:val="output"/>
      </w:pPr>
      <w:r>
        <w:t>Checking obsessive compulsive processor commands...</w:t>
      </w:r>
    </w:p>
    <w:p w:rsidR="00A20CD0" w:rsidRDefault="00A20CD0" w:rsidP="00A20CD0">
      <w:pPr>
        <w:pStyle w:val="output"/>
      </w:pPr>
      <w:r>
        <w:t>Checking misc settings...</w:t>
      </w:r>
    </w:p>
    <w:p w:rsidR="00A20CD0" w:rsidRDefault="00A20CD0" w:rsidP="00A20CD0">
      <w:pPr>
        <w:pStyle w:val="output"/>
      </w:pPr>
    </w:p>
    <w:p w:rsidR="00A20CD0" w:rsidRDefault="00A20CD0" w:rsidP="00A20CD0">
      <w:pPr>
        <w:pStyle w:val="output"/>
      </w:pPr>
      <w:r>
        <w:t>Total Warnings: 0</w:t>
      </w:r>
    </w:p>
    <w:p w:rsidR="00A20CD0" w:rsidRDefault="00A20CD0" w:rsidP="00A20CD0">
      <w:pPr>
        <w:pStyle w:val="output"/>
      </w:pPr>
      <w:r>
        <w:t>Total Errors:   0</w:t>
      </w:r>
    </w:p>
    <w:p w:rsidR="00A20CD0" w:rsidRDefault="00A20CD0" w:rsidP="00A20CD0">
      <w:pPr>
        <w:pStyle w:val="output"/>
      </w:pPr>
    </w:p>
    <w:p w:rsidR="00A20CD0" w:rsidRDefault="00A20CD0" w:rsidP="00A20CD0">
      <w:pPr>
        <w:pStyle w:val="output"/>
      </w:pPr>
      <w:r>
        <w:t>Things look okay - No serious problems were detected during the pre-flight check</w:t>
      </w:r>
    </w:p>
    <w:p w:rsidR="009E1668" w:rsidRDefault="009E643B" w:rsidP="00A20CD0">
      <w:r>
        <w:t>There is no problem in our configuration .</w:t>
      </w:r>
      <w:r w:rsidR="009E1668">
        <w:t xml:space="preserve"> Restart the nagios service .</w:t>
      </w:r>
    </w:p>
    <w:p w:rsidR="009E1668" w:rsidRDefault="009E1668" w:rsidP="009E1668">
      <w:pPr>
        <w:pStyle w:val="output"/>
      </w:pPr>
      <w:r w:rsidRPr="009E1668">
        <w:t>[root@nagios templates]# systemctl restart nagios</w:t>
      </w:r>
    </w:p>
    <w:p w:rsidR="009E1668" w:rsidRDefault="009E1668" w:rsidP="009E1668">
      <w:r>
        <w:t>Go to our nagios web UI ,</w:t>
      </w:r>
    </w:p>
    <w:p w:rsidR="009E1668" w:rsidRDefault="009E1668" w:rsidP="009E1668">
      <w:r>
        <w:rPr>
          <w:noProof/>
          <w:lang w:eastAsia="en-US"/>
        </w:rPr>
        <w:lastRenderedPageBreak/>
        <w:drawing>
          <wp:inline distT="0" distB="0" distL="0" distR="0" wp14:anchorId="265EEE19" wp14:editId="11930082">
            <wp:extent cx="6115050" cy="40163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5050" cy="4016375"/>
                    </a:xfrm>
                    <a:prstGeom prst="rect">
                      <a:avLst/>
                    </a:prstGeom>
                  </pic:spPr>
                </pic:pic>
              </a:graphicData>
            </a:graphic>
          </wp:inline>
        </w:drawing>
      </w:r>
    </w:p>
    <w:p w:rsidR="009E1668" w:rsidRDefault="009E1668" w:rsidP="009E1668"/>
    <w:p w:rsidR="009E1668" w:rsidRDefault="009E1668" w:rsidP="009E1668">
      <w:r>
        <w:t>Go to configuration ,</w:t>
      </w:r>
    </w:p>
    <w:p w:rsidR="009E643B" w:rsidRDefault="009E1668" w:rsidP="009E1668">
      <w:r>
        <w:rPr>
          <w:noProof/>
          <w:lang w:eastAsia="en-US"/>
        </w:rPr>
        <w:lastRenderedPageBreak/>
        <w:drawing>
          <wp:inline distT="0" distB="0" distL="0" distR="0" wp14:anchorId="37875599" wp14:editId="0C47F508">
            <wp:extent cx="6115050" cy="3990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5050" cy="3990975"/>
                    </a:xfrm>
                    <a:prstGeom prst="rect">
                      <a:avLst/>
                    </a:prstGeom>
                  </pic:spPr>
                </pic:pic>
              </a:graphicData>
            </a:graphic>
          </wp:inline>
        </w:drawing>
      </w:r>
      <w:r>
        <w:t xml:space="preserve"> </w:t>
      </w:r>
    </w:p>
    <w:p w:rsidR="009E1668" w:rsidRDefault="009E1668" w:rsidP="009E1668">
      <w:r>
        <w:t>Set as contacts and continue ,</w:t>
      </w:r>
    </w:p>
    <w:p w:rsidR="009E1668" w:rsidRDefault="009E1668" w:rsidP="009E1668">
      <w:r>
        <w:rPr>
          <w:noProof/>
          <w:lang w:eastAsia="en-US"/>
        </w:rPr>
        <w:lastRenderedPageBreak/>
        <w:drawing>
          <wp:inline distT="0" distB="0" distL="0" distR="0" wp14:anchorId="40B5D7CC" wp14:editId="7EF4572E">
            <wp:extent cx="6115050" cy="40309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5050" cy="4030980"/>
                    </a:xfrm>
                    <a:prstGeom prst="rect">
                      <a:avLst/>
                    </a:prstGeom>
                  </pic:spPr>
                </pic:pic>
              </a:graphicData>
            </a:graphic>
          </wp:inline>
        </w:drawing>
      </w:r>
    </w:p>
    <w:p w:rsidR="009E1668" w:rsidRDefault="009E1668" w:rsidP="009E1668">
      <w:r>
        <w:t>Here you can see that service notficiation and hostnotification periods all are set to be default value . this way we are use this templates in nagios .</w:t>
      </w:r>
    </w:p>
    <w:p w:rsidR="009E1668" w:rsidRDefault="009E1668" w:rsidP="009E1668"/>
    <w:p w:rsidR="006037F1" w:rsidRDefault="006037F1" w:rsidP="006037F1">
      <w:pPr>
        <w:pStyle w:val="Heading1"/>
      </w:pPr>
      <w:r>
        <w:t>Adding remote hosts :</w:t>
      </w:r>
    </w:p>
    <w:p w:rsidR="006037F1" w:rsidRDefault="006037F1" w:rsidP="006037F1"/>
    <w:p w:rsidR="00D02B67" w:rsidRDefault="00D02B67" w:rsidP="006037F1">
      <w:r>
        <w:t>Before we are adding remote host . W</w:t>
      </w:r>
      <w:r w:rsidR="006037F1">
        <w:t>e want to think about</w:t>
      </w:r>
      <w:r>
        <w:t xml:space="preserve"> , what does this group belong in ? and how you choose to manage host . New host join to be proper group  and what servie are run on new host.</w:t>
      </w:r>
    </w:p>
    <w:p w:rsidR="006037F1" w:rsidRDefault="006037F1" w:rsidP="006037F1">
      <w:r>
        <w:t xml:space="preserve"> </w:t>
      </w:r>
    </w:p>
    <w:p w:rsidR="006037F1" w:rsidRDefault="00D02B67" w:rsidP="006037F1">
      <w:r>
        <w:t>First we go on check hostgroup definition,</w:t>
      </w:r>
    </w:p>
    <w:p w:rsidR="00D02B67" w:rsidRDefault="00D02B67" w:rsidP="00D02B67">
      <w:pPr>
        <w:pStyle w:val="output"/>
      </w:pPr>
      <w:r>
        <w:t>[root@nagios etc]# cd objects/</w:t>
      </w:r>
    </w:p>
    <w:p w:rsidR="00D02B67" w:rsidRDefault="00D02B67" w:rsidP="00D02B67">
      <w:pPr>
        <w:pStyle w:val="output"/>
      </w:pPr>
      <w:r>
        <w:t>[root@nagios objects]# cd hostgroups/</w:t>
      </w:r>
    </w:p>
    <w:p w:rsidR="00D02B67" w:rsidRDefault="00D02B67" w:rsidP="00D02B67">
      <w:pPr>
        <w:pStyle w:val="output"/>
      </w:pPr>
      <w:r>
        <w:t>[root@nagios hostgroups]# ls</w:t>
      </w:r>
    </w:p>
    <w:p w:rsidR="00D02B67" w:rsidRDefault="00D02B67" w:rsidP="00D02B67">
      <w:pPr>
        <w:pStyle w:val="output"/>
      </w:pPr>
      <w:r>
        <w:t>zippyops-servers.cfg</w:t>
      </w:r>
    </w:p>
    <w:p w:rsidR="00D02B67" w:rsidRDefault="00D02B67" w:rsidP="00D02B67">
      <w:pPr>
        <w:pStyle w:val="output"/>
      </w:pPr>
      <w:r>
        <w:t xml:space="preserve">[root@nagios hostgroups]# cat zippyops-servers.cfg </w:t>
      </w:r>
    </w:p>
    <w:p w:rsidR="00D02B67" w:rsidRDefault="00D02B67" w:rsidP="00D02B67">
      <w:pPr>
        <w:pStyle w:val="output"/>
      </w:pPr>
      <w:r>
        <w:t>define hostgroup{</w:t>
      </w:r>
    </w:p>
    <w:p w:rsidR="00D02B67" w:rsidRDefault="00D02B67" w:rsidP="00D02B67">
      <w:pPr>
        <w:pStyle w:val="output"/>
      </w:pPr>
      <w:r>
        <w:t xml:space="preserve">        hostgroup_name  zippyops-servers</w:t>
      </w:r>
    </w:p>
    <w:p w:rsidR="00D02B67" w:rsidRDefault="00D02B67" w:rsidP="00D02B67">
      <w:pPr>
        <w:pStyle w:val="output"/>
      </w:pPr>
      <w:r>
        <w:t xml:space="preserve">        members         localhost</w:t>
      </w:r>
    </w:p>
    <w:p w:rsidR="00D02B67" w:rsidRDefault="00D02B67" w:rsidP="00D02B67">
      <w:pPr>
        <w:pStyle w:val="output"/>
      </w:pPr>
      <w:r>
        <w:t>}</w:t>
      </w:r>
    </w:p>
    <w:p w:rsidR="00D02B67" w:rsidRDefault="00D02B67" w:rsidP="00D02B67">
      <w:pPr>
        <w:pStyle w:val="output"/>
      </w:pPr>
      <w:r>
        <w:t>[root@nagios hostgroups]# cp zippyops-servers.cfg remote-hosts.cfg</w:t>
      </w:r>
    </w:p>
    <w:p w:rsidR="00D02B67" w:rsidRDefault="00D02B67" w:rsidP="00D02B67">
      <w:pPr>
        <w:pStyle w:val="output"/>
      </w:pPr>
      <w:r>
        <w:lastRenderedPageBreak/>
        <w:t xml:space="preserve">[root@nagios hostgroups]# vi remote-hosts.cfg </w:t>
      </w:r>
    </w:p>
    <w:p w:rsidR="00D02B67" w:rsidRDefault="00D02B67" w:rsidP="00D02B67">
      <w:pPr>
        <w:pStyle w:val="output"/>
      </w:pPr>
      <w:r>
        <w:t xml:space="preserve">[root@nagios hostgroups]# cat remote-hosts.cfg </w:t>
      </w:r>
    </w:p>
    <w:p w:rsidR="00D02B67" w:rsidRDefault="00D02B67" w:rsidP="00D02B67">
      <w:pPr>
        <w:pStyle w:val="output"/>
      </w:pPr>
      <w:r>
        <w:t>define hostgroup{</w:t>
      </w:r>
    </w:p>
    <w:p w:rsidR="00D02B67" w:rsidRDefault="00D02B67" w:rsidP="00D02B67">
      <w:pPr>
        <w:pStyle w:val="output"/>
      </w:pPr>
      <w:r>
        <w:t xml:space="preserve">        hostgroup_name  remote-hosts</w:t>
      </w:r>
    </w:p>
    <w:p w:rsidR="00D02B67" w:rsidRDefault="00D02B67" w:rsidP="00D02B67">
      <w:pPr>
        <w:pStyle w:val="output"/>
      </w:pPr>
      <w:r>
        <w:t xml:space="preserve">        members         minion1.zippyops.com</w:t>
      </w:r>
    </w:p>
    <w:p w:rsidR="00D02B67" w:rsidRDefault="00D02B67" w:rsidP="00D02B67">
      <w:pPr>
        <w:pStyle w:val="output"/>
      </w:pPr>
      <w:r>
        <w:t>}</w:t>
      </w:r>
    </w:p>
    <w:p w:rsidR="00DB20C0" w:rsidRDefault="00DB20C0" w:rsidP="00DB20C0">
      <w:r>
        <w:t>Here I have added new host group for remote-hosts and member added as remote hosts name .</w:t>
      </w:r>
    </w:p>
    <w:p w:rsidR="00DB20C0" w:rsidRDefault="00DB20C0" w:rsidP="00DB20C0">
      <w:r>
        <w:t>We have added hostsgroup next we have to choose what service to be run on this host .</w:t>
      </w:r>
    </w:p>
    <w:p w:rsidR="00DB20C0" w:rsidRDefault="00DB20C0" w:rsidP="00DB20C0">
      <w:r>
        <w:t>For example , we have to choose this host for http service ,</w:t>
      </w:r>
    </w:p>
    <w:p w:rsidR="00DB20C0" w:rsidRDefault="00DB20C0" w:rsidP="00DB20C0">
      <w:r>
        <w:t>So go back to our service group directory ,</w:t>
      </w:r>
    </w:p>
    <w:p w:rsidR="00DB20C0" w:rsidRDefault="00DB20C0" w:rsidP="00DB20C0">
      <w:pPr>
        <w:pStyle w:val="output"/>
      </w:pPr>
      <w:r>
        <w:t>[root@nagios hostgroups]# cd ..</w:t>
      </w:r>
    </w:p>
    <w:p w:rsidR="00DB20C0" w:rsidRDefault="00DB20C0" w:rsidP="00DB20C0">
      <w:pPr>
        <w:pStyle w:val="output"/>
      </w:pPr>
      <w:r>
        <w:t>[root@nagios objects]# cd servicegroups/</w:t>
      </w:r>
    </w:p>
    <w:p w:rsidR="00DB20C0" w:rsidRDefault="00DB20C0" w:rsidP="00DB20C0">
      <w:pPr>
        <w:pStyle w:val="output"/>
      </w:pPr>
      <w:r>
        <w:t>[root@nagios servicegroups]# ls</w:t>
      </w:r>
    </w:p>
    <w:p w:rsidR="00DB20C0" w:rsidRDefault="00DB20C0" w:rsidP="00DB20C0">
      <w:pPr>
        <w:pStyle w:val="output"/>
      </w:pPr>
      <w:r>
        <w:t>local-clock-offset-service.cfg</w:t>
      </w:r>
    </w:p>
    <w:p w:rsidR="00DB20C0" w:rsidRDefault="00DB20C0" w:rsidP="00DB20C0">
      <w:pPr>
        <w:pStyle w:val="output"/>
      </w:pPr>
      <w:r>
        <w:t>[root@nagios servicegroups]# cat local-clock-offset-service.cfg</w:t>
      </w:r>
    </w:p>
    <w:p w:rsidR="00DB20C0" w:rsidRDefault="00DB20C0" w:rsidP="00DB20C0">
      <w:pPr>
        <w:pStyle w:val="output"/>
      </w:pPr>
      <w:r>
        <w:t>define servicegroup{</w:t>
      </w:r>
    </w:p>
    <w:p w:rsidR="00DB20C0" w:rsidRDefault="00DB20C0" w:rsidP="00DB20C0">
      <w:pPr>
        <w:pStyle w:val="output"/>
      </w:pPr>
      <w:r>
        <w:t xml:space="preserve">         servicegroup_name    local-clock-offset-service</w:t>
      </w:r>
    </w:p>
    <w:p w:rsidR="00DB20C0" w:rsidRDefault="00DB20C0" w:rsidP="00DB20C0">
      <w:pPr>
        <w:pStyle w:val="output"/>
      </w:pPr>
      <w:r>
        <w:t xml:space="preserve">         alias                local clock offset service group</w:t>
      </w:r>
    </w:p>
    <w:p w:rsidR="00DB20C0" w:rsidRDefault="00DB20C0" w:rsidP="00DB20C0">
      <w:pPr>
        <w:pStyle w:val="output"/>
      </w:pPr>
      <w:r>
        <w:t>}</w:t>
      </w:r>
    </w:p>
    <w:p w:rsidR="00DB20C0" w:rsidRDefault="00DB20C0" w:rsidP="00DB20C0">
      <w:r>
        <w:t>There is only one servicegroup that is local-clock-offset-service group , now I have to copy this file to create another one group for http service,</w:t>
      </w:r>
    </w:p>
    <w:p w:rsidR="00DB20C0" w:rsidRDefault="00DB20C0" w:rsidP="00DB20C0">
      <w:pPr>
        <w:pStyle w:val="output"/>
      </w:pPr>
      <w:r>
        <w:t>[root@nagios servicegroups]# cp local-clock-offset-service.cfg remote-service.cfg</w:t>
      </w:r>
    </w:p>
    <w:p w:rsidR="00DB20C0" w:rsidRDefault="00DB20C0" w:rsidP="00DB20C0">
      <w:pPr>
        <w:pStyle w:val="output"/>
      </w:pPr>
      <w:r>
        <w:t xml:space="preserve">[root@nagios servicegroups]# vi remote-service.cfg </w:t>
      </w:r>
    </w:p>
    <w:p w:rsidR="00DB20C0" w:rsidRDefault="00DB20C0" w:rsidP="00DB20C0">
      <w:pPr>
        <w:pStyle w:val="output"/>
      </w:pPr>
      <w:r>
        <w:t xml:space="preserve">[root@nagios servicegroups]# cat remote-service.cfg </w:t>
      </w:r>
    </w:p>
    <w:p w:rsidR="00DB20C0" w:rsidRDefault="00DB20C0" w:rsidP="00DB20C0">
      <w:pPr>
        <w:pStyle w:val="output"/>
      </w:pPr>
      <w:r>
        <w:t>define servicegroup{</w:t>
      </w:r>
    </w:p>
    <w:p w:rsidR="00DB20C0" w:rsidRDefault="00DB20C0" w:rsidP="00DB20C0">
      <w:pPr>
        <w:pStyle w:val="output"/>
      </w:pPr>
      <w:r>
        <w:t xml:space="preserve">         servicegroup_name    remote-service</w:t>
      </w:r>
    </w:p>
    <w:p w:rsidR="00DB20C0" w:rsidRDefault="00DB20C0" w:rsidP="00DB20C0">
      <w:pPr>
        <w:pStyle w:val="output"/>
      </w:pPr>
      <w:r>
        <w:t xml:space="preserve">         alias                Remote service group</w:t>
      </w:r>
    </w:p>
    <w:p w:rsidR="00DB20C0" w:rsidRDefault="00DB20C0" w:rsidP="00DB20C0">
      <w:pPr>
        <w:pStyle w:val="output"/>
      </w:pPr>
      <w:r>
        <w:t>}</w:t>
      </w:r>
    </w:p>
    <w:p w:rsidR="00DB20C0" w:rsidRDefault="00DB20C0" w:rsidP="00DB20C0">
      <w:pPr>
        <w:pStyle w:val="output"/>
      </w:pPr>
      <w:r>
        <w:t>[root@nagios servicegroups]#</w:t>
      </w:r>
    </w:p>
    <w:p w:rsidR="00DB20C0" w:rsidRDefault="00DB20C0" w:rsidP="00DB20C0">
      <w:r>
        <w:t>Next is to create http-service.cfg file ,</w:t>
      </w:r>
    </w:p>
    <w:p w:rsidR="00DB20C0" w:rsidRDefault="00DB20C0" w:rsidP="00DB20C0">
      <w:pPr>
        <w:pStyle w:val="output"/>
      </w:pPr>
      <w:r>
        <w:t>[root@nagios servicegroups]# cp local-clock-offset-service.cfg http-service.cfg</w:t>
      </w:r>
    </w:p>
    <w:p w:rsidR="00DB20C0" w:rsidRDefault="00DB20C0" w:rsidP="00DB20C0">
      <w:pPr>
        <w:pStyle w:val="output"/>
      </w:pPr>
      <w:r>
        <w:t xml:space="preserve">[root@nagios servicegroups]# vi http-service.cfg </w:t>
      </w:r>
    </w:p>
    <w:p w:rsidR="00DB20C0" w:rsidRDefault="00DB20C0" w:rsidP="00DB20C0">
      <w:pPr>
        <w:pStyle w:val="output"/>
      </w:pPr>
      <w:r>
        <w:t>[root@nagios servicegroups]# mv http-service.cfg http-80-service.cfg</w:t>
      </w:r>
    </w:p>
    <w:p w:rsidR="00DB20C0" w:rsidRDefault="00DB20C0" w:rsidP="00DB20C0">
      <w:pPr>
        <w:pStyle w:val="output"/>
      </w:pPr>
      <w:r>
        <w:t>[root@nagios servicegroups]# ls</w:t>
      </w:r>
    </w:p>
    <w:p w:rsidR="00DB20C0" w:rsidRDefault="00DB20C0" w:rsidP="00DB20C0">
      <w:pPr>
        <w:pStyle w:val="output"/>
      </w:pPr>
      <w:r>
        <w:t>http-80-service.cfg  local-clock-offset-service.cfg  remote-service.cfg</w:t>
      </w:r>
    </w:p>
    <w:p w:rsidR="00DB20C0" w:rsidRDefault="00DB20C0" w:rsidP="00DB20C0">
      <w:pPr>
        <w:pStyle w:val="output"/>
      </w:pPr>
      <w:r>
        <w:t xml:space="preserve">[root@nagios servicegroups]# cat http-80-service.cfg </w:t>
      </w:r>
    </w:p>
    <w:p w:rsidR="00DB20C0" w:rsidRDefault="00DB20C0" w:rsidP="00DB20C0">
      <w:pPr>
        <w:pStyle w:val="output"/>
      </w:pPr>
      <w:r>
        <w:t>define servicegroup{</w:t>
      </w:r>
    </w:p>
    <w:p w:rsidR="00DB20C0" w:rsidRDefault="00DB20C0" w:rsidP="00DB20C0">
      <w:pPr>
        <w:pStyle w:val="output"/>
      </w:pPr>
      <w:r>
        <w:t xml:space="preserve">         servicegroup_name    http-80-services</w:t>
      </w:r>
    </w:p>
    <w:p w:rsidR="00DB20C0" w:rsidRDefault="00DB20C0" w:rsidP="00DB20C0">
      <w:pPr>
        <w:pStyle w:val="output"/>
      </w:pPr>
      <w:r>
        <w:t xml:space="preserve">         alias                HTTP port 80 Service Group </w:t>
      </w:r>
    </w:p>
    <w:p w:rsidR="00DB20C0" w:rsidRDefault="00DB20C0" w:rsidP="00DB20C0">
      <w:pPr>
        <w:pStyle w:val="output"/>
      </w:pPr>
      <w:r>
        <w:t>}</w:t>
      </w:r>
    </w:p>
    <w:p w:rsidR="00DB20C0" w:rsidRDefault="00DB20C0" w:rsidP="00DB20C0">
      <w:pPr>
        <w:pStyle w:val="output"/>
      </w:pPr>
      <w:r>
        <w:t>[root@nagios servicegroups]#</w:t>
      </w:r>
    </w:p>
    <w:p w:rsidR="00797E89" w:rsidRDefault="00797E89" w:rsidP="00797E89"/>
    <w:p w:rsidR="00797E89" w:rsidRDefault="00797E89" w:rsidP="00797E89">
      <w:r>
        <w:t>Here I have added http service group .</w:t>
      </w:r>
    </w:p>
    <w:p w:rsidR="00797E89" w:rsidRDefault="00797E89" w:rsidP="00797E89">
      <w:r>
        <w:t>Next we have to configure to add host,</w:t>
      </w:r>
    </w:p>
    <w:p w:rsidR="00797E89" w:rsidRDefault="00797E89" w:rsidP="00797E89">
      <w:pPr>
        <w:pStyle w:val="output"/>
      </w:pPr>
      <w:r>
        <w:t>[root@nagios servicegroups]# cd ../hosts</w:t>
      </w:r>
    </w:p>
    <w:p w:rsidR="00797E89" w:rsidRDefault="00797E89" w:rsidP="00797E89">
      <w:pPr>
        <w:pStyle w:val="output"/>
      </w:pPr>
      <w:r>
        <w:t>[root@nagios hosts]# ls</w:t>
      </w:r>
    </w:p>
    <w:p w:rsidR="00797E89" w:rsidRDefault="00797E89" w:rsidP="00797E89">
      <w:pPr>
        <w:pStyle w:val="output"/>
      </w:pPr>
      <w:r>
        <w:t>localhost.cfg.old  nagios-core-host-1.cfg</w:t>
      </w:r>
    </w:p>
    <w:p w:rsidR="00797E89" w:rsidRDefault="00797E89" w:rsidP="00797E89">
      <w:pPr>
        <w:pStyle w:val="output"/>
      </w:pPr>
      <w:r>
        <w:lastRenderedPageBreak/>
        <w:t>[root@nagios hosts]# cp nagios-core-host-1.cfg minion1-zippyops-com.cfg</w:t>
      </w:r>
    </w:p>
    <w:p w:rsidR="00797E89" w:rsidRDefault="00797E89" w:rsidP="00797E89">
      <w:pPr>
        <w:pStyle w:val="output"/>
      </w:pPr>
      <w:r>
        <w:t>[root@nagios hosts]# ls</w:t>
      </w:r>
    </w:p>
    <w:p w:rsidR="00797E89" w:rsidRDefault="00797E89" w:rsidP="00797E89">
      <w:pPr>
        <w:pStyle w:val="output"/>
      </w:pPr>
      <w:r>
        <w:t>localhost.cfg.old  minion1-zippyops-com.cfg  nagios-core-host-1.cfg</w:t>
      </w:r>
    </w:p>
    <w:p w:rsidR="00797E89" w:rsidRDefault="00797E89" w:rsidP="00797E89">
      <w:pPr>
        <w:pStyle w:val="output"/>
      </w:pPr>
      <w:r>
        <w:t xml:space="preserve">[root@nagios hosts]# vi minion1-zippyops-com.cfg </w:t>
      </w:r>
    </w:p>
    <w:p w:rsidR="009C4BBA" w:rsidRDefault="009C4BBA" w:rsidP="009C4BBA">
      <w:pPr>
        <w:pStyle w:val="output"/>
      </w:pPr>
      <w:r>
        <w:t xml:space="preserve">[root@nagios hosts]# cat minion1-zippyops-com.cfg </w:t>
      </w:r>
    </w:p>
    <w:p w:rsidR="009C4BBA" w:rsidRPr="009C4BBA" w:rsidRDefault="009C4BBA" w:rsidP="009C4BBA">
      <w:pPr>
        <w:pStyle w:val="output"/>
        <w:rPr>
          <w:color w:val="FF0000"/>
        </w:rPr>
      </w:pPr>
      <w:r w:rsidRPr="009C4BBA">
        <w:rPr>
          <w:color w:val="FF0000"/>
        </w:rPr>
        <w:t>define host{</w:t>
      </w:r>
    </w:p>
    <w:p w:rsidR="009C4BBA" w:rsidRPr="009C4BBA" w:rsidRDefault="009C4BBA" w:rsidP="009C4BBA">
      <w:pPr>
        <w:pStyle w:val="output"/>
        <w:rPr>
          <w:color w:val="FF0000"/>
        </w:rPr>
      </w:pPr>
      <w:r w:rsidRPr="009C4BBA">
        <w:rPr>
          <w:color w:val="FF0000"/>
        </w:rPr>
        <w:t xml:space="preserve">        name                         minion1-zippyops-com</w:t>
      </w:r>
    </w:p>
    <w:p w:rsidR="009C4BBA" w:rsidRPr="009C4BBA" w:rsidRDefault="009C4BBA" w:rsidP="009C4BBA">
      <w:pPr>
        <w:pStyle w:val="output"/>
        <w:rPr>
          <w:color w:val="FF0000"/>
        </w:rPr>
      </w:pPr>
      <w:r w:rsidRPr="009C4BBA">
        <w:rPr>
          <w:color w:val="FF0000"/>
        </w:rPr>
        <w:t xml:space="preserve">        host_name                    minion1.zippyops.com</w:t>
      </w:r>
    </w:p>
    <w:p w:rsidR="009C4BBA" w:rsidRPr="009C4BBA" w:rsidRDefault="009C4BBA" w:rsidP="009C4BBA">
      <w:pPr>
        <w:pStyle w:val="output"/>
        <w:rPr>
          <w:color w:val="FF0000"/>
        </w:rPr>
      </w:pPr>
      <w:r w:rsidRPr="009C4BBA">
        <w:rPr>
          <w:color w:val="FF0000"/>
        </w:rPr>
        <w:t xml:space="preserve">        use                          linux-server</w:t>
      </w:r>
    </w:p>
    <w:p w:rsidR="009C4BBA" w:rsidRPr="009C4BBA" w:rsidRDefault="009C4BBA" w:rsidP="009C4BBA">
      <w:pPr>
        <w:pStyle w:val="output"/>
        <w:rPr>
          <w:color w:val="FF0000"/>
        </w:rPr>
      </w:pPr>
      <w:r w:rsidRPr="009C4BBA">
        <w:rPr>
          <w:color w:val="FF0000"/>
        </w:rPr>
        <w:t xml:space="preserve">        alias                        minion1.zippyops.com</w:t>
      </w:r>
    </w:p>
    <w:p w:rsidR="009C4BBA" w:rsidRPr="009C4BBA" w:rsidRDefault="009C4BBA" w:rsidP="009C4BBA">
      <w:pPr>
        <w:pStyle w:val="output"/>
        <w:rPr>
          <w:color w:val="FF0000"/>
        </w:rPr>
      </w:pPr>
      <w:r w:rsidRPr="009C4BBA">
        <w:rPr>
          <w:color w:val="FF0000"/>
        </w:rPr>
        <w:t xml:space="preserve">        check_period                 24x7</w:t>
      </w:r>
    </w:p>
    <w:p w:rsidR="009C4BBA" w:rsidRPr="009C4BBA" w:rsidRDefault="009C4BBA" w:rsidP="009C4BBA">
      <w:pPr>
        <w:pStyle w:val="output"/>
        <w:rPr>
          <w:color w:val="FF0000"/>
        </w:rPr>
      </w:pPr>
      <w:r w:rsidRPr="009C4BBA">
        <w:rPr>
          <w:color w:val="FF0000"/>
        </w:rPr>
        <w:t xml:space="preserve">        display_name                 minion1.zippyops.com</w:t>
      </w:r>
    </w:p>
    <w:p w:rsidR="009C4BBA" w:rsidRPr="009C4BBA" w:rsidRDefault="009C4BBA" w:rsidP="009C4BBA">
      <w:pPr>
        <w:pStyle w:val="output"/>
        <w:rPr>
          <w:color w:val="FF0000"/>
        </w:rPr>
      </w:pPr>
      <w:r w:rsidRPr="009C4BBA">
        <w:rPr>
          <w:color w:val="FF0000"/>
        </w:rPr>
        <w:t xml:space="preserve">        max_check_attempts           10</w:t>
      </w:r>
    </w:p>
    <w:p w:rsidR="009C4BBA" w:rsidRPr="009C4BBA" w:rsidRDefault="009C4BBA" w:rsidP="009C4BBA">
      <w:pPr>
        <w:pStyle w:val="output"/>
        <w:rPr>
          <w:color w:val="FF0000"/>
        </w:rPr>
      </w:pPr>
      <w:r w:rsidRPr="009C4BBA">
        <w:rPr>
          <w:color w:val="FF0000"/>
        </w:rPr>
        <w:t xml:space="preserve">        check_command                check_ping!2000.00,80%!5000.00,100%</w:t>
      </w:r>
    </w:p>
    <w:p w:rsidR="009C4BBA" w:rsidRPr="009C4BBA" w:rsidRDefault="009C4BBA" w:rsidP="009C4BBA">
      <w:pPr>
        <w:pStyle w:val="output"/>
        <w:rPr>
          <w:color w:val="FF0000"/>
        </w:rPr>
      </w:pPr>
      <w:r w:rsidRPr="009C4BBA">
        <w:rPr>
          <w:color w:val="FF0000"/>
        </w:rPr>
        <w:t xml:space="preserve">        contact_groups               admins</w:t>
      </w:r>
    </w:p>
    <w:p w:rsidR="009C4BBA" w:rsidRPr="009C4BBA" w:rsidRDefault="009C4BBA" w:rsidP="009C4BBA">
      <w:pPr>
        <w:pStyle w:val="output"/>
        <w:rPr>
          <w:color w:val="FF0000"/>
        </w:rPr>
      </w:pPr>
      <w:r w:rsidRPr="009C4BBA">
        <w:rPr>
          <w:color w:val="FF0000"/>
        </w:rPr>
        <w:t xml:space="preserve"> }</w:t>
      </w:r>
    </w:p>
    <w:p w:rsidR="00797E89" w:rsidRDefault="00797E89" w:rsidP="00797E89">
      <w:r>
        <w:t>I have created hosts file for my remote host.</w:t>
      </w:r>
    </w:p>
    <w:p w:rsidR="00797E89" w:rsidRDefault="00797E89" w:rsidP="00797E89">
      <w:r>
        <w:t>Now I have to give permission for nagios user to edit this file ,</w:t>
      </w:r>
    </w:p>
    <w:p w:rsidR="00797E89" w:rsidRDefault="00797E89" w:rsidP="00797E89">
      <w:pPr>
        <w:pStyle w:val="output"/>
      </w:pPr>
      <w:r>
        <w:t>[root@nagios objects]# chown -R nagios:nagios *</w:t>
      </w:r>
    </w:p>
    <w:p w:rsidR="00797E89" w:rsidRDefault="00797E89" w:rsidP="00797E89">
      <w:pPr>
        <w:pStyle w:val="output"/>
      </w:pPr>
      <w:r>
        <w:t>[root@nagios objects]# chmod -R 755 *</w:t>
      </w:r>
    </w:p>
    <w:p w:rsidR="00797E89" w:rsidRDefault="00797E89" w:rsidP="00797E89">
      <w:r>
        <w:t>Now we can verify our configuration ,</w:t>
      </w:r>
    </w:p>
    <w:p w:rsidR="00797E89" w:rsidRDefault="00797E89" w:rsidP="00797E89">
      <w:pPr>
        <w:pStyle w:val="output"/>
      </w:pPr>
      <w:r>
        <w:t>[root@nagios objects]# /usr/local/nagios/bin/nagios -v /usr/local/nagios/etc/nagios.cfg</w:t>
      </w:r>
    </w:p>
    <w:p w:rsidR="00797E89" w:rsidRDefault="00797E89" w:rsidP="00797E89">
      <w:pPr>
        <w:pStyle w:val="output"/>
      </w:pPr>
    </w:p>
    <w:p w:rsidR="00797E89" w:rsidRDefault="00797E89" w:rsidP="00797E89">
      <w:pPr>
        <w:pStyle w:val="output"/>
      </w:pPr>
      <w:r>
        <w:t>Nagios Core 4.3.4</w:t>
      </w:r>
    </w:p>
    <w:p w:rsidR="00797E89" w:rsidRDefault="00797E89" w:rsidP="00797E89">
      <w:pPr>
        <w:pStyle w:val="output"/>
      </w:pPr>
      <w:r>
        <w:t>Copyright (c) 2009-present Nagios Core Development Team and Community Contributors</w:t>
      </w:r>
    </w:p>
    <w:p w:rsidR="00797E89" w:rsidRDefault="00797E89" w:rsidP="00797E89">
      <w:pPr>
        <w:pStyle w:val="output"/>
      </w:pPr>
      <w:r>
        <w:t>Copyright (c) 1999-2009 Ethan Galstad</w:t>
      </w:r>
    </w:p>
    <w:p w:rsidR="00797E89" w:rsidRDefault="00797E89" w:rsidP="00797E89">
      <w:pPr>
        <w:pStyle w:val="output"/>
      </w:pPr>
      <w:r>
        <w:t>Last Modified: 2017-08-24</w:t>
      </w:r>
    </w:p>
    <w:p w:rsidR="00797E89" w:rsidRDefault="00797E89" w:rsidP="00797E89">
      <w:pPr>
        <w:pStyle w:val="output"/>
      </w:pPr>
      <w:r>
        <w:t>License: GPL</w:t>
      </w:r>
    </w:p>
    <w:p w:rsidR="00797E89" w:rsidRDefault="00797E89" w:rsidP="00797E89">
      <w:pPr>
        <w:pStyle w:val="output"/>
      </w:pPr>
    </w:p>
    <w:p w:rsidR="00797E89" w:rsidRDefault="00797E89" w:rsidP="00797E89">
      <w:pPr>
        <w:pStyle w:val="output"/>
      </w:pPr>
      <w:r>
        <w:t>Website: https://www.nagios.org</w:t>
      </w:r>
    </w:p>
    <w:p w:rsidR="00797E89" w:rsidRDefault="00797E89" w:rsidP="00797E89">
      <w:pPr>
        <w:pStyle w:val="output"/>
      </w:pPr>
      <w:r>
        <w:t>Reading configuration data...</w:t>
      </w:r>
    </w:p>
    <w:p w:rsidR="00797E89" w:rsidRDefault="00797E89" w:rsidP="00797E89">
      <w:pPr>
        <w:pStyle w:val="output"/>
      </w:pPr>
      <w:r>
        <w:t xml:space="preserve">   Read main config file okay...</w:t>
      </w:r>
    </w:p>
    <w:p w:rsidR="00797E89" w:rsidRDefault="00797E89" w:rsidP="00797E89">
      <w:pPr>
        <w:pStyle w:val="output"/>
      </w:pPr>
      <w:r>
        <w:t xml:space="preserve">   Read object config files okay...</w:t>
      </w:r>
    </w:p>
    <w:p w:rsidR="00797E89" w:rsidRDefault="00797E89" w:rsidP="00797E89">
      <w:pPr>
        <w:pStyle w:val="output"/>
      </w:pPr>
    </w:p>
    <w:p w:rsidR="00797E89" w:rsidRDefault="00797E89" w:rsidP="00797E89">
      <w:pPr>
        <w:pStyle w:val="output"/>
      </w:pPr>
      <w:r>
        <w:t>Running pre-flight check on configuration data...</w:t>
      </w:r>
    </w:p>
    <w:p w:rsidR="00797E89" w:rsidRDefault="00797E89" w:rsidP="00797E89">
      <w:pPr>
        <w:pStyle w:val="output"/>
      </w:pPr>
    </w:p>
    <w:p w:rsidR="00797E89" w:rsidRDefault="00797E89" w:rsidP="00797E89">
      <w:pPr>
        <w:pStyle w:val="output"/>
      </w:pPr>
      <w:r>
        <w:t>Checking objects...</w:t>
      </w:r>
    </w:p>
    <w:p w:rsidR="00797E89" w:rsidRDefault="00797E89" w:rsidP="00797E89">
      <w:pPr>
        <w:pStyle w:val="output"/>
      </w:pPr>
      <w:r>
        <w:tab/>
        <w:t>Checked 1 services.</w:t>
      </w:r>
    </w:p>
    <w:p w:rsidR="00797E89" w:rsidRDefault="00797E89" w:rsidP="00797E89">
      <w:pPr>
        <w:pStyle w:val="output"/>
      </w:pPr>
      <w:r>
        <w:tab/>
        <w:t>Checked 2 hosts.</w:t>
      </w:r>
    </w:p>
    <w:p w:rsidR="00797E89" w:rsidRDefault="00797E89" w:rsidP="00797E89">
      <w:pPr>
        <w:pStyle w:val="output"/>
      </w:pPr>
      <w:r>
        <w:tab/>
        <w:t>Checked 2 host groups.</w:t>
      </w:r>
    </w:p>
    <w:p w:rsidR="00797E89" w:rsidRDefault="00797E89" w:rsidP="00797E89">
      <w:pPr>
        <w:pStyle w:val="output"/>
      </w:pPr>
      <w:r>
        <w:tab/>
        <w:t>Checked 3 service groups.</w:t>
      </w:r>
    </w:p>
    <w:p w:rsidR="00797E89" w:rsidRDefault="00797E89" w:rsidP="00797E89">
      <w:pPr>
        <w:pStyle w:val="output"/>
      </w:pPr>
      <w:r>
        <w:tab/>
        <w:t>Checked 1 contacts.</w:t>
      </w:r>
    </w:p>
    <w:p w:rsidR="00797E89" w:rsidRDefault="00797E89" w:rsidP="00797E89">
      <w:pPr>
        <w:pStyle w:val="output"/>
      </w:pPr>
      <w:r>
        <w:tab/>
        <w:t>Checked 1 contact groups.</w:t>
      </w:r>
    </w:p>
    <w:p w:rsidR="00797E89" w:rsidRDefault="00797E89" w:rsidP="00797E89">
      <w:pPr>
        <w:pStyle w:val="output"/>
      </w:pPr>
      <w:r>
        <w:tab/>
        <w:t>Checked 26 commands.</w:t>
      </w:r>
    </w:p>
    <w:p w:rsidR="00797E89" w:rsidRDefault="00797E89" w:rsidP="00797E89">
      <w:pPr>
        <w:pStyle w:val="output"/>
      </w:pPr>
      <w:r>
        <w:tab/>
        <w:t>Checked 5 time periods.</w:t>
      </w:r>
    </w:p>
    <w:p w:rsidR="00797E89" w:rsidRDefault="00797E89" w:rsidP="00797E89">
      <w:pPr>
        <w:pStyle w:val="output"/>
      </w:pPr>
      <w:r>
        <w:tab/>
        <w:t>Checked 0 host escalations.</w:t>
      </w:r>
    </w:p>
    <w:p w:rsidR="00797E89" w:rsidRDefault="00797E89" w:rsidP="00797E89">
      <w:pPr>
        <w:pStyle w:val="output"/>
      </w:pPr>
      <w:r>
        <w:tab/>
        <w:t>Checked 0 service escalations.</w:t>
      </w:r>
    </w:p>
    <w:p w:rsidR="00797E89" w:rsidRDefault="00797E89" w:rsidP="00797E89">
      <w:pPr>
        <w:pStyle w:val="output"/>
      </w:pPr>
      <w:r>
        <w:t>Checking for circular paths...</w:t>
      </w:r>
    </w:p>
    <w:p w:rsidR="00797E89" w:rsidRDefault="00797E89" w:rsidP="00797E89">
      <w:pPr>
        <w:pStyle w:val="output"/>
      </w:pPr>
      <w:r>
        <w:tab/>
        <w:t>Checked 2 hosts</w:t>
      </w:r>
    </w:p>
    <w:p w:rsidR="00797E89" w:rsidRDefault="00797E89" w:rsidP="00797E89">
      <w:pPr>
        <w:pStyle w:val="output"/>
      </w:pPr>
      <w:r>
        <w:tab/>
        <w:t>Checked 0 service dependencies</w:t>
      </w:r>
    </w:p>
    <w:p w:rsidR="00797E89" w:rsidRDefault="00797E89" w:rsidP="00797E89">
      <w:pPr>
        <w:pStyle w:val="output"/>
      </w:pPr>
      <w:r>
        <w:tab/>
        <w:t>Checked 0 host dependencies</w:t>
      </w:r>
    </w:p>
    <w:p w:rsidR="00797E89" w:rsidRDefault="00797E89" w:rsidP="00797E89">
      <w:pPr>
        <w:pStyle w:val="output"/>
      </w:pPr>
      <w:r>
        <w:tab/>
        <w:t>Checked 5 timeperiods</w:t>
      </w:r>
    </w:p>
    <w:p w:rsidR="00797E89" w:rsidRDefault="00797E89" w:rsidP="00797E89">
      <w:pPr>
        <w:pStyle w:val="output"/>
      </w:pPr>
      <w:r>
        <w:t>Checking global event handlers...</w:t>
      </w:r>
    </w:p>
    <w:p w:rsidR="00797E89" w:rsidRDefault="00797E89" w:rsidP="00797E89">
      <w:pPr>
        <w:pStyle w:val="output"/>
      </w:pPr>
      <w:r>
        <w:t>Checking obsessive compulsive processor commands...</w:t>
      </w:r>
    </w:p>
    <w:p w:rsidR="00797E89" w:rsidRDefault="00797E89" w:rsidP="00797E89">
      <w:pPr>
        <w:pStyle w:val="output"/>
      </w:pPr>
      <w:r>
        <w:t>Checking misc settings...</w:t>
      </w:r>
    </w:p>
    <w:p w:rsidR="00797E89" w:rsidRDefault="00797E89" w:rsidP="00797E89">
      <w:pPr>
        <w:pStyle w:val="output"/>
      </w:pPr>
    </w:p>
    <w:p w:rsidR="00797E89" w:rsidRDefault="00797E89" w:rsidP="00797E89">
      <w:pPr>
        <w:pStyle w:val="output"/>
      </w:pPr>
      <w:r>
        <w:lastRenderedPageBreak/>
        <w:t>Total Warnings: 0</w:t>
      </w:r>
    </w:p>
    <w:p w:rsidR="00797E89" w:rsidRDefault="00797E89" w:rsidP="00797E89">
      <w:pPr>
        <w:pStyle w:val="output"/>
      </w:pPr>
      <w:r>
        <w:t>Total Errors:   0</w:t>
      </w:r>
    </w:p>
    <w:p w:rsidR="00797E89" w:rsidRDefault="00797E89" w:rsidP="00797E89">
      <w:pPr>
        <w:pStyle w:val="output"/>
      </w:pPr>
    </w:p>
    <w:p w:rsidR="00797E89" w:rsidRDefault="00797E89" w:rsidP="00797E89">
      <w:pPr>
        <w:pStyle w:val="output"/>
      </w:pPr>
      <w:r>
        <w:t>Things look okay - No serious problems were detected during the pre-flight check</w:t>
      </w:r>
    </w:p>
    <w:p w:rsidR="007B4DAE" w:rsidRDefault="007B4DAE" w:rsidP="007B4DAE">
      <w:r>
        <w:t>There is no error found so we have to restart nagios service.</w:t>
      </w:r>
    </w:p>
    <w:p w:rsidR="007B4DAE" w:rsidRDefault="009C4BBA" w:rsidP="007B4DAE">
      <w:r>
        <w:t>Now I am go back to my nagios web UI,</w:t>
      </w:r>
    </w:p>
    <w:p w:rsidR="009C4BBA" w:rsidRDefault="009C4BBA" w:rsidP="007B4DAE">
      <w:r>
        <w:rPr>
          <w:noProof/>
          <w:lang w:eastAsia="en-US"/>
        </w:rPr>
        <w:drawing>
          <wp:inline distT="0" distB="0" distL="0" distR="0" wp14:anchorId="63A34DEB" wp14:editId="76C7286C">
            <wp:extent cx="6115050" cy="38246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5050" cy="3824605"/>
                    </a:xfrm>
                    <a:prstGeom prst="rect">
                      <a:avLst/>
                    </a:prstGeom>
                  </pic:spPr>
                </pic:pic>
              </a:graphicData>
            </a:graphic>
          </wp:inline>
        </w:drawing>
      </w:r>
    </w:p>
    <w:p w:rsidR="009C4BBA" w:rsidRDefault="009C4BBA" w:rsidP="007B4DAE">
      <w:r>
        <w:t>There is two hosts up running one is remotehost another one is localhost,</w:t>
      </w:r>
    </w:p>
    <w:p w:rsidR="009C4BBA" w:rsidRDefault="009C4BBA" w:rsidP="007B4DAE">
      <w:r>
        <w:t>Click to “hosts”</w:t>
      </w:r>
    </w:p>
    <w:p w:rsidR="009C4BBA" w:rsidRDefault="009C4BBA" w:rsidP="007B4DAE">
      <w:r>
        <w:rPr>
          <w:noProof/>
          <w:lang w:eastAsia="en-US"/>
        </w:rPr>
        <w:lastRenderedPageBreak/>
        <w:drawing>
          <wp:inline distT="0" distB="0" distL="0" distR="0" wp14:anchorId="37C03DE3" wp14:editId="3DA7EEDF">
            <wp:extent cx="6115050" cy="38277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5050" cy="3827780"/>
                    </a:xfrm>
                    <a:prstGeom prst="rect">
                      <a:avLst/>
                    </a:prstGeom>
                  </pic:spPr>
                </pic:pic>
              </a:graphicData>
            </a:graphic>
          </wp:inline>
        </w:drawing>
      </w:r>
    </w:p>
    <w:p w:rsidR="009C4BBA" w:rsidRDefault="009C4BBA" w:rsidP="007B4DAE">
      <w:r>
        <w:t>To click hostgroup :</w:t>
      </w:r>
    </w:p>
    <w:p w:rsidR="009C4BBA" w:rsidRDefault="009C4BBA" w:rsidP="007B4DAE">
      <w:r>
        <w:rPr>
          <w:noProof/>
          <w:lang w:eastAsia="en-US"/>
        </w:rPr>
        <w:drawing>
          <wp:inline distT="0" distB="0" distL="0" distR="0" wp14:anchorId="12BBD129" wp14:editId="0F683969">
            <wp:extent cx="6115050" cy="35363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5050" cy="3536315"/>
                    </a:xfrm>
                    <a:prstGeom prst="rect">
                      <a:avLst/>
                    </a:prstGeom>
                  </pic:spPr>
                </pic:pic>
              </a:graphicData>
            </a:graphic>
          </wp:inline>
        </w:drawing>
      </w:r>
    </w:p>
    <w:p w:rsidR="009C4BBA" w:rsidRDefault="009C4BBA" w:rsidP="007B4DAE">
      <w:r>
        <w:rPr>
          <w:noProof/>
          <w:lang w:eastAsia="en-US"/>
        </w:rPr>
        <w:lastRenderedPageBreak/>
        <w:drawing>
          <wp:inline distT="0" distB="0" distL="0" distR="0" wp14:anchorId="0886290D" wp14:editId="3B953222">
            <wp:extent cx="6115050" cy="38360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5050" cy="3836035"/>
                    </a:xfrm>
                    <a:prstGeom prst="rect">
                      <a:avLst/>
                    </a:prstGeom>
                  </pic:spPr>
                </pic:pic>
              </a:graphicData>
            </a:graphic>
          </wp:inline>
        </w:drawing>
      </w:r>
    </w:p>
    <w:p w:rsidR="009C4BBA" w:rsidRDefault="00F51564" w:rsidP="007B4DAE">
      <w:r>
        <w:t>Here we are going add hostgroup for remote host ,</w:t>
      </w:r>
    </w:p>
    <w:p w:rsidR="00F51564" w:rsidRDefault="00F51564" w:rsidP="007B4DAE">
      <w:r>
        <w:t>So I have go back to my terminal ,</w:t>
      </w:r>
    </w:p>
    <w:p w:rsidR="00F51564" w:rsidRDefault="00F51564" w:rsidP="00F51564">
      <w:pPr>
        <w:pStyle w:val="output"/>
      </w:pPr>
      <w:r>
        <w:t>[root@nagios objects]# cd hostgroups/</w:t>
      </w:r>
    </w:p>
    <w:p w:rsidR="00F51564" w:rsidRDefault="00F51564" w:rsidP="00F51564">
      <w:pPr>
        <w:pStyle w:val="output"/>
      </w:pPr>
      <w:r>
        <w:t>[root@nagios hostgroups]# ls</w:t>
      </w:r>
    </w:p>
    <w:p w:rsidR="00F51564" w:rsidRDefault="00F51564" w:rsidP="00F51564">
      <w:pPr>
        <w:pStyle w:val="output"/>
      </w:pPr>
      <w:r>
        <w:t>remote-hosts.cfg  zippyops-servers.cfg</w:t>
      </w:r>
    </w:p>
    <w:p w:rsidR="00F51564" w:rsidRDefault="00F51564" w:rsidP="00F51564">
      <w:pPr>
        <w:pStyle w:val="output"/>
      </w:pPr>
      <w:r>
        <w:t xml:space="preserve">[root@nagios hostgroups]# vi zippyops-servers.cfg </w:t>
      </w:r>
    </w:p>
    <w:p w:rsidR="00F51564" w:rsidRDefault="00F51564" w:rsidP="00F51564">
      <w:pPr>
        <w:pStyle w:val="output"/>
      </w:pPr>
      <w:r>
        <w:t xml:space="preserve">[root@nagios hostgroups]# cat zippyops-servers.cfg </w:t>
      </w:r>
    </w:p>
    <w:p w:rsidR="00F51564" w:rsidRDefault="00F51564" w:rsidP="00F51564">
      <w:pPr>
        <w:pStyle w:val="output"/>
      </w:pPr>
      <w:r>
        <w:t>define hostgroup{</w:t>
      </w:r>
    </w:p>
    <w:p w:rsidR="00F51564" w:rsidRDefault="00F51564" w:rsidP="00F51564">
      <w:pPr>
        <w:pStyle w:val="output"/>
      </w:pPr>
      <w:r>
        <w:t xml:space="preserve">        hostgroup_name  zippyops-servers</w:t>
      </w:r>
    </w:p>
    <w:p w:rsidR="00F51564" w:rsidRDefault="00F51564" w:rsidP="00F51564">
      <w:pPr>
        <w:pStyle w:val="output"/>
      </w:pPr>
      <w:r>
        <w:t xml:space="preserve">        members         localhost,minion1.zippyops.com</w:t>
      </w:r>
    </w:p>
    <w:p w:rsidR="00F51564" w:rsidRDefault="00F51564" w:rsidP="00F51564">
      <w:pPr>
        <w:pStyle w:val="output"/>
      </w:pPr>
      <w:r>
        <w:t>}</w:t>
      </w:r>
    </w:p>
    <w:p w:rsidR="00F51564" w:rsidRDefault="00F51564" w:rsidP="00F51564">
      <w:pPr>
        <w:pStyle w:val="output"/>
      </w:pPr>
      <w:r>
        <w:t>[root@nagios hostgroups]#</w:t>
      </w:r>
    </w:p>
    <w:p w:rsidR="00F51564" w:rsidRDefault="00F51564" w:rsidP="00F51564">
      <w:r>
        <w:t>In hostgroup zippyops-server.cfg file , I have added another member of my remote host minion1.zippyops.com.</w:t>
      </w:r>
    </w:p>
    <w:p w:rsidR="00F51564" w:rsidRDefault="00F51564" w:rsidP="00F51564">
      <w:r>
        <w:t>To verify our configuration ,</w:t>
      </w:r>
    </w:p>
    <w:p w:rsidR="00F51564" w:rsidRDefault="00F51564" w:rsidP="00F51564">
      <w:pPr>
        <w:pStyle w:val="output"/>
      </w:pPr>
      <w:r>
        <w:t>[root@nagios hostgroups]# /usr/local/nagios/bin/nagios -v /usr/local/nagios/etc/nagios.cfg</w:t>
      </w:r>
    </w:p>
    <w:p w:rsidR="00F51564" w:rsidRDefault="00F51564" w:rsidP="00F51564">
      <w:pPr>
        <w:pStyle w:val="output"/>
      </w:pPr>
    </w:p>
    <w:p w:rsidR="00F51564" w:rsidRDefault="00F51564" w:rsidP="00F51564">
      <w:pPr>
        <w:pStyle w:val="output"/>
      </w:pPr>
      <w:r>
        <w:t>Nagios Core 4.3.4</w:t>
      </w:r>
    </w:p>
    <w:p w:rsidR="00F51564" w:rsidRDefault="00F51564" w:rsidP="00F51564">
      <w:pPr>
        <w:pStyle w:val="output"/>
      </w:pPr>
      <w:r>
        <w:t>Copyright (c) 2009-present Nagios Core Development Team and Community Contributors</w:t>
      </w:r>
    </w:p>
    <w:p w:rsidR="00F51564" w:rsidRDefault="00F51564" w:rsidP="00F51564">
      <w:pPr>
        <w:pStyle w:val="output"/>
      </w:pPr>
      <w:r>
        <w:t>Copyright (c) 1999-2009 Ethan Galstad</w:t>
      </w:r>
    </w:p>
    <w:p w:rsidR="00F51564" w:rsidRDefault="00F51564" w:rsidP="00F51564">
      <w:pPr>
        <w:pStyle w:val="output"/>
      </w:pPr>
      <w:r>
        <w:t>Last Modified: 2017-08-24</w:t>
      </w:r>
    </w:p>
    <w:p w:rsidR="00F51564" w:rsidRDefault="00F51564" w:rsidP="00F51564">
      <w:pPr>
        <w:pStyle w:val="output"/>
      </w:pPr>
      <w:r>
        <w:t>License: GPL</w:t>
      </w:r>
    </w:p>
    <w:p w:rsidR="00F51564" w:rsidRDefault="00F51564" w:rsidP="00F51564">
      <w:pPr>
        <w:pStyle w:val="output"/>
      </w:pPr>
    </w:p>
    <w:p w:rsidR="00F51564" w:rsidRDefault="00F51564" w:rsidP="00F51564">
      <w:pPr>
        <w:pStyle w:val="output"/>
      </w:pPr>
      <w:r>
        <w:t>Website: https://www.nagios.org</w:t>
      </w:r>
    </w:p>
    <w:p w:rsidR="00F51564" w:rsidRDefault="00F51564" w:rsidP="00F51564">
      <w:pPr>
        <w:pStyle w:val="output"/>
      </w:pPr>
      <w:r>
        <w:t>Reading configuration data...</w:t>
      </w:r>
    </w:p>
    <w:p w:rsidR="00F51564" w:rsidRDefault="00F51564" w:rsidP="00F51564">
      <w:pPr>
        <w:pStyle w:val="output"/>
      </w:pPr>
      <w:r>
        <w:t xml:space="preserve">   Read main config file okay...</w:t>
      </w:r>
    </w:p>
    <w:p w:rsidR="00F51564" w:rsidRDefault="00F51564" w:rsidP="00F51564">
      <w:pPr>
        <w:pStyle w:val="output"/>
      </w:pPr>
      <w:r>
        <w:t xml:space="preserve">   Read object config files okay...</w:t>
      </w:r>
    </w:p>
    <w:p w:rsidR="00F51564" w:rsidRDefault="00F51564" w:rsidP="00F51564">
      <w:pPr>
        <w:pStyle w:val="output"/>
      </w:pPr>
    </w:p>
    <w:p w:rsidR="00F51564" w:rsidRDefault="00F51564" w:rsidP="00F51564">
      <w:pPr>
        <w:pStyle w:val="output"/>
      </w:pPr>
      <w:r>
        <w:t>Running pre-flight check on configuration data...</w:t>
      </w:r>
    </w:p>
    <w:p w:rsidR="00F51564" w:rsidRDefault="00F51564" w:rsidP="00F51564">
      <w:pPr>
        <w:pStyle w:val="output"/>
      </w:pPr>
    </w:p>
    <w:p w:rsidR="00F51564" w:rsidRDefault="00F51564" w:rsidP="00F51564">
      <w:pPr>
        <w:pStyle w:val="output"/>
      </w:pPr>
      <w:r>
        <w:t>Checking objects...</w:t>
      </w:r>
    </w:p>
    <w:p w:rsidR="00F51564" w:rsidRDefault="00F51564" w:rsidP="00F51564">
      <w:pPr>
        <w:pStyle w:val="output"/>
      </w:pPr>
      <w:r>
        <w:tab/>
        <w:t>Checked 1 services.</w:t>
      </w:r>
    </w:p>
    <w:p w:rsidR="00F51564" w:rsidRDefault="00F51564" w:rsidP="00F51564">
      <w:pPr>
        <w:pStyle w:val="output"/>
      </w:pPr>
      <w:r>
        <w:tab/>
        <w:t>Checked 2 hosts.</w:t>
      </w:r>
    </w:p>
    <w:p w:rsidR="00F51564" w:rsidRDefault="00F51564" w:rsidP="00F51564">
      <w:pPr>
        <w:pStyle w:val="output"/>
      </w:pPr>
      <w:r>
        <w:tab/>
        <w:t>Checked 2 host groups.</w:t>
      </w:r>
    </w:p>
    <w:p w:rsidR="00F51564" w:rsidRDefault="00F51564" w:rsidP="00F51564">
      <w:pPr>
        <w:pStyle w:val="output"/>
      </w:pPr>
      <w:r>
        <w:tab/>
        <w:t>Checked 3 service groups.</w:t>
      </w:r>
    </w:p>
    <w:p w:rsidR="00F51564" w:rsidRDefault="00F51564" w:rsidP="00F51564">
      <w:pPr>
        <w:pStyle w:val="output"/>
      </w:pPr>
      <w:r>
        <w:tab/>
        <w:t>Checked 1 contacts.</w:t>
      </w:r>
    </w:p>
    <w:p w:rsidR="00F51564" w:rsidRDefault="00F51564" w:rsidP="00F51564">
      <w:pPr>
        <w:pStyle w:val="output"/>
      </w:pPr>
      <w:r>
        <w:tab/>
        <w:t>Checked 1 contact groups.</w:t>
      </w:r>
    </w:p>
    <w:p w:rsidR="00F51564" w:rsidRDefault="00F51564" w:rsidP="00F51564">
      <w:pPr>
        <w:pStyle w:val="output"/>
      </w:pPr>
      <w:r>
        <w:tab/>
        <w:t>Checked 26 commands.</w:t>
      </w:r>
    </w:p>
    <w:p w:rsidR="00F51564" w:rsidRDefault="00F51564" w:rsidP="00F51564">
      <w:pPr>
        <w:pStyle w:val="output"/>
      </w:pPr>
      <w:r>
        <w:tab/>
        <w:t>Checked 5 time periods.</w:t>
      </w:r>
    </w:p>
    <w:p w:rsidR="00F51564" w:rsidRDefault="00F51564" w:rsidP="00F51564">
      <w:pPr>
        <w:pStyle w:val="output"/>
      </w:pPr>
      <w:r>
        <w:tab/>
        <w:t>Checked 0 host escalations.</w:t>
      </w:r>
    </w:p>
    <w:p w:rsidR="00F51564" w:rsidRDefault="00F51564" w:rsidP="00F51564">
      <w:pPr>
        <w:pStyle w:val="output"/>
      </w:pPr>
      <w:r>
        <w:tab/>
        <w:t>Checked 0 service escalations.</w:t>
      </w:r>
    </w:p>
    <w:p w:rsidR="00F51564" w:rsidRDefault="00F51564" w:rsidP="00F51564">
      <w:pPr>
        <w:pStyle w:val="output"/>
      </w:pPr>
      <w:r>
        <w:t>Checking for circular paths...</w:t>
      </w:r>
    </w:p>
    <w:p w:rsidR="00F51564" w:rsidRDefault="00F51564" w:rsidP="00F51564">
      <w:pPr>
        <w:pStyle w:val="output"/>
      </w:pPr>
      <w:r>
        <w:tab/>
        <w:t>Checked 2 hosts</w:t>
      </w:r>
    </w:p>
    <w:p w:rsidR="00F51564" w:rsidRDefault="00F51564" w:rsidP="00F51564">
      <w:pPr>
        <w:pStyle w:val="output"/>
      </w:pPr>
      <w:r>
        <w:tab/>
        <w:t>Checked 0 service dependencies</w:t>
      </w:r>
    </w:p>
    <w:p w:rsidR="00F51564" w:rsidRDefault="00F51564" w:rsidP="00F51564">
      <w:pPr>
        <w:pStyle w:val="output"/>
      </w:pPr>
      <w:r>
        <w:tab/>
        <w:t>Checked 0 host dependencies</w:t>
      </w:r>
    </w:p>
    <w:p w:rsidR="00F51564" w:rsidRDefault="00F51564" w:rsidP="00F51564">
      <w:pPr>
        <w:pStyle w:val="output"/>
      </w:pPr>
      <w:r>
        <w:tab/>
        <w:t>Checked 5 timeperiods</w:t>
      </w:r>
    </w:p>
    <w:p w:rsidR="00F51564" w:rsidRDefault="00F51564" w:rsidP="00F51564">
      <w:pPr>
        <w:pStyle w:val="output"/>
      </w:pPr>
      <w:r>
        <w:t>Checking global event handlers...</w:t>
      </w:r>
    </w:p>
    <w:p w:rsidR="00F51564" w:rsidRDefault="00F51564" w:rsidP="00F51564">
      <w:pPr>
        <w:pStyle w:val="output"/>
      </w:pPr>
      <w:r>
        <w:t>Checking obsessive compulsive processor commands...</w:t>
      </w:r>
    </w:p>
    <w:p w:rsidR="00F51564" w:rsidRDefault="00F51564" w:rsidP="00F51564">
      <w:pPr>
        <w:pStyle w:val="output"/>
      </w:pPr>
      <w:r>
        <w:t>Checking misc settings...</w:t>
      </w:r>
    </w:p>
    <w:p w:rsidR="00F51564" w:rsidRDefault="00F51564" w:rsidP="00F51564">
      <w:pPr>
        <w:pStyle w:val="output"/>
      </w:pPr>
    </w:p>
    <w:p w:rsidR="00F51564" w:rsidRDefault="00F51564" w:rsidP="00F51564">
      <w:pPr>
        <w:pStyle w:val="output"/>
      </w:pPr>
      <w:r>
        <w:t>Total Warnings: 0</w:t>
      </w:r>
    </w:p>
    <w:p w:rsidR="00F51564" w:rsidRDefault="00F51564" w:rsidP="00F51564">
      <w:pPr>
        <w:pStyle w:val="output"/>
      </w:pPr>
      <w:r>
        <w:t>Total Errors:   0</w:t>
      </w:r>
    </w:p>
    <w:p w:rsidR="00F51564" w:rsidRDefault="00F51564" w:rsidP="00F51564">
      <w:pPr>
        <w:pStyle w:val="output"/>
      </w:pPr>
    </w:p>
    <w:p w:rsidR="00F51564" w:rsidRDefault="00F51564" w:rsidP="00F51564">
      <w:pPr>
        <w:pStyle w:val="output"/>
      </w:pPr>
      <w:r>
        <w:t>Things look okay - No serious problems were detected during the pre-flight check</w:t>
      </w:r>
    </w:p>
    <w:p w:rsidR="00F51564" w:rsidRDefault="00F51564" w:rsidP="00F51564">
      <w:pPr>
        <w:pStyle w:val="output"/>
      </w:pPr>
      <w:r>
        <w:t>[root@nagios hostgroups]#</w:t>
      </w:r>
    </w:p>
    <w:p w:rsidR="00F51564" w:rsidRDefault="00F51564" w:rsidP="00F51564">
      <w:r>
        <w:t>There is no error found . again restart my nagios service.</w:t>
      </w:r>
    </w:p>
    <w:p w:rsidR="00F51564" w:rsidRDefault="00F51564" w:rsidP="00F51564">
      <w:r>
        <w:t>Go back to nagios web UI :</w:t>
      </w:r>
    </w:p>
    <w:p w:rsidR="00F51564" w:rsidRDefault="00F51564" w:rsidP="00F51564">
      <w:r>
        <w:rPr>
          <w:noProof/>
          <w:lang w:eastAsia="en-US"/>
        </w:rPr>
        <w:lastRenderedPageBreak/>
        <w:drawing>
          <wp:inline distT="0" distB="0" distL="0" distR="0" wp14:anchorId="4FECCEC0" wp14:editId="3BD3AE12">
            <wp:extent cx="6115050" cy="38931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5050" cy="3893185"/>
                    </a:xfrm>
                    <a:prstGeom prst="rect">
                      <a:avLst/>
                    </a:prstGeom>
                  </pic:spPr>
                </pic:pic>
              </a:graphicData>
            </a:graphic>
          </wp:inline>
        </w:drawing>
      </w:r>
    </w:p>
    <w:p w:rsidR="00F51564" w:rsidRDefault="00F51564" w:rsidP="00F51564">
      <w:r>
        <w:t>You can see that remote server  added to the zippyops-server group . Also available remote-hosts group too.</w:t>
      </w:r>
      <w:r>
        <w:br/>
      </w:r>
    </w:p>
    <w:p w:rsidR="00370F31" w:rsidRDefault="00370F31" w:rsidP="00370F31">
      <w:pPr>
        <w:pStyle w:val="Heading1"/>
      </w:pPr>
      <w:r w:rsidRPr="00370F31">
        <w:t>Monitoring Remote Hosts via Publicly Available Ports</w:t>
      </w:r>
    </w:p>
    <w:p w:rsidR="00370F31" w:rsidRDefault="00370F31" w:rsidP="00F51564"/>
    <w:p w:rsidR="00370F31" w:rsidRDefault="00370F31" w:rsidP="00370F31">
      <w:pPr>
        <w:pStyle w:val="Heading3"/>
      </w:pPr>
      <w:r>
        <w:t>Monitoring public ports</w:t>
      </w:r>
    </w:p>
    <w:p w:rsidR="00370F31" w:rsidRDefault="00370F31" w:rsidP="00370F31"/>
    <w:p w:rsidR="00370F31" w:rsidRDefault="00370F31" w:rsidP="00370F31">
      <w:r>
        <w:t>Public ports are monitored exactly like any service in nagios. However, because they are available to the network-at-large, they can be monitored from the nagios core host and require no configuration on the host begin monitored. Keep in mind that public ports provide limited information, and may offer little insight beyond whether or not a host is responding over the specified TCP/UDP port.</w:t>
      </w:r>
    </w:p>
    <w:p w:rsidR="00370F31" w:rsidRDefault="00370F31" w:rsidP="00370F31">
      <w:pPr>
        <w:pStyle w:val="Heading3"/>
      </w:pPr>
      <w:r>
        <w:t xml:space="preserve">Building the service </w:t>
      </w:r>
    </w:p>
    <w:p w:rsidR="00370F31" w:rsidRDefault="00370F31" w:rsidP="00DB174E">
      <w:pPr>
        <w:pStyle w:val="ListParagraph"/>
        <w:numPr>
          <w:ilvl w:val="0"/>
          <w:numId w:val="14"/>
        </w:numPr>
      </w:pPr>
      <w:r>
        <w:t>Decide which plugin to use and what parameters you want pass to the plugin.</w:t>
      </w:r>
    </w:p>
    <w:p w:rsidR="00370F31" w:rsidRDefault="00370F31" w:rsidP="00DB174E">
      <w:pPr>
        <w:pStyle w:val="ListParagraph"/>
        <w:numPr>
          <w:ilvl w:val="0"/>
          <w:numId w:val="14"/>
        </w:numPr>
      </w:pPr>
      <w:r>
        <w:t>Author the command definition, using the appropriate $ARG macros to capitalize on reusability.</w:t>
      </w:r>
    </w:p>
    <w:p w:rsidR="00370F31" w:rsidRDefault="00370F31" w:rsidP="00DB174E">
      <w:pPr>
        <w:pStyle w:val="ListParagraph"/>
        <w:numPr>
          <w:ilvl w:val="0"/>
          <w:numId w:val="14"/>
        </w:numPr>
      </w:pPr>
      <w:r>
        <w:lastRenderedPageBreak/>
        <w:t>Author the service definition, specifying the appropriate command and using macros where possible to increase reusablility.</w:t>
      </w:r>
    </w:p>
    <w:p w:rsidR="00370F31" w:rsidRDefault="00DB174E" w:rsidP="00DB174E">
      <w:pPr>
        <w:pStyle w:val="ListParagraph"/>
        <w:numPr>
          <w:ilvl w:val="0"/>
          <w:numId w:val="14"/>
        </w:numPr>
      </w:pPr>
      <w:r>
        <w:t>Add</w:t>
      </w:r>
      <w:r w:rsidR="00370F31">
        <w:t xml:space="preserve"> the service to the appropriate service group.</w:t>
      </w:r>
    </w:p>
    <w:p w:rsidR="00370F31" w:rsidRDefault="00DB174E" w:rsidP="00DB174E">
      <w:pPr>
        <w:pStyle w:val="ListParagraph"/>
        <w:numPr>
          <w:ilvl w:val="0"/>
          <w:numId w:val="14"/>
        </w:numPr>
      </w:pPr>
      <w:r>
        <w:t>Verify</w:t>
      </w:r>
      <w:r w:rsidR="00370F31">
        <w:t xml:space="preserve"> the configuration.</w:t>
      </w:r>
    </w:p>
    <w:p w:rsidR="00DB174E" w:rsidRDefault="00DB174E" w:rsidP="00DB174E">
      <w:r>
        <w:t>I have added my remote host to monitor http 80 port in that remote server ,.</w:t>
      </w:r>
    </w:p>
    <w:p w:rsidR="00DB174E" w:rsidRDefault="00DB174E" w:rsidP="00DB174E">
      <w:r>
        <w:t>So I can run any service in that port then only we can understand thing .</w:t>
      </w:r>
    </w:p>
    <w:p w:rsidR="00DB174E" w:rsidRDefault="00DB174E" w:rsidP="00DB174E">
      <w:r>
        <w:t>Now I am going to install apache server in my remote node ,</w:t>
      </w:r>
    </w:p>
    <w:p w:rsidR="00DB174E" w:rsidRDefault="00DB174E" w:rsidP="00DB174E">
      <w:pPr>
        <w:pStyle w:val="output"/>
      </w:pPr>
      <w:r>
        <w:t>[root@minion1 zippyops]# yum install httpd -y</w:t>
      </w:r>
    </w:p>
    <w:p w:rsidR="00DB174E" w:rsidRDefault="00DB174E" w:rsidP="00DB174E">
      <w:pPr>
        <w:pStyle w:val="output"/>
      </w:pPr>
      <w:r>
        <w:t>Loaded plugins: fastestmirror, langpacks</w:t>
      </w:r>
    </w:p>
    <w:p w:rsidR="00DB174E" w:rsidRDefault="00DB174E" w:rsidP="00DB174E">
      <w:pPr>
        <w:pStyle w:val="output"/>
      </w:pPr>
      <w:r>
        <w:t>Loading mirror speeds from cached hostfile</w:t>
      </w:r>
    </w:p>
    <w:p w:rsidR="00DB174E" w:rsidRDefault="00DB174E" w:rsidP="00DB174E">
      <w:pPr>
        <w:pStyle w:val="output"/>
      </w:pPr>
      <w:r>
        <w:t xml:space="preserve"> * base: centos.excellmedia.net</w:t>
      </w:r>
    </w:p>
    <w:p w:rsidR="00DB174E" w:rsidRDefault="00DB174E" w:rsidP="00DB174E">
      <w:pPr>
        <w:pStyle w:val="output"/>
      </w:pPr>
      <w:r>
        <w:t xml:space="preserve"> * extras: centos.excellmedia.net</w:t>
      </w:r>
    </w:p>
    <w:p w:rsidR="00DB174E" w:rsidRDefault="00DB174E" w:rsidP="00DB174E">
      <w:pPr>
        <w:pStyle w:val="output"/>
      </w:pPr>
      <w:r>
        <w:t xml:space="preserve"> * updates: centos.excellmedia.net</w:t>
      </w:r>
    </w:p>
    <w:p w:rsidR="00DB174E" w:rsidRDefault="00DB174E" w:rsidP="00DB174E">
      <w:pPr>
        <w:pStyle w:val="output"/>
      </w:pPr>
      <w:r>
        <w:t>Resolving Dependencies</w:t>
      </w:r>
    </w:p>
    <w:p w:rsidR="00DB174E" w:rsidRDefault="00DB174E" w:rsidP="00DB174E">
      <w:pPr>
        <w:pStyle w:val="output"/>
      </w:pPr>
      <w:r>
        <w:t>--&gt; Running transaction check</w:t>
      </w:r>
    </w:p>
    <w:p w:rsidR="00DB174E" w:rsidRDefault="00DB174E" w:rsidP="00DB174E">
      <w:pPr>
        <w:pStyle w:val="output"/>
      </w:pPr>
      <w:r>
        <w:t>---&gt; Package httpd.x86_64 0:2.4.6-80.el7.centos will be installed</w:t>
      </w:r>
    </w:p>
    <w:p w:rsidR="00DB174E" w:rsidRDefault="00DB174E" w:rsidP="00DB174E">
      <w:pPr>
        <w:pStyle w:val="output"/>
      </w:pPr>
      <w:r>
        <w:t>--&gt; Processing Dependency: httpd-tools = 2.4.6-80.el7.centos for package: httpd-2.4.6-80.el7.centos.x86_64</w:t>
      </w:r>
    </w:p>
    <w:p w:rsidR="00DB174E" w:rsidRDefault="00DB174E" w:rsidP="00DB174E">
      <w:pPr>
        <w:pStyle w:val="output"/>
      </w:pPr>
      <w:r>
        <w:t>--&gt; Processing Dependency: /etc/mime.types for package: httpd-2.4.6-80.el7.centos.x86_64</w:t>
      </w:r>
    </w:p>
    <w:p w:rsidR="00DB174E" w:rsidRDefault="00DB174E" w:rsidP="00DB174E">
      <w:pPr>
        <w:pStyle w:val="output"/>
      </w:pPr>
      <w:r>
        <w:t>--&gt; Running transaction check</w:t>
      </w:r>
    </w:p>
    <w:p w:rsidR="00DB174E" w:rsidRDefault="00DB174E" w:rsidP="00DB174E">
      <w:pPr>
        <w:pStyle w:val="output"/>
      </w:pPr>
      <w:r>
        <w:t>---&gt; Package httpd-tools.x86_64 0:2.4.6-80.el7.centos will be installed</w:t>
      </w:r>
    </w:p>
    <w:p w:rsidR="00DB174E" w:rsidRDefault="00DB174E" w:rsidP="00DB174E">
      <w:pPr>
        <w:pStyle w:val="output"/>
      </w:pPr>
      <w:r>
        <w:t>---&gt; Package mailcap.noarch 0:2.1.41-2.el7 will be installed</w:t>
      </w:r>
    </w:p>
    <w:p w:rsidR="00DB174E" w:rsidRDefault="00DB174E" w:rsidP="00DB174E">
      <w:pPr>
        <w:pStyle w:val="output"/>
      </w:pPr>
      <w:r>
        <w:t>--&gt; Finished Dependency Resolution</w:t>
      </w:r>
    </w:p>
    <w:p w:rsidR="00DB174E" w:rsidRDefault="00DB174E" w:rsidP="00DB174E">
      <w:pPr>
        <w:pStyle w:val="output"/>
      </w:pPr>
    </w:p>
    <w:p w:rsidR="00DB174E" w:rsidRDefault="00DB174E" w:rsidP="00DB174E">
      <w:pPr>
        <w:pStyle w:val="output"/>
      </w:pPr>
      <w:r>
        <w:t>Dependencies Resolved</w:t>
      </w:r>
    </w:p>
    <w:p w:rsidR="00DB174E" w:rsidRDefault="00DB174E" w:rsidP="00DB174E">
      <w:pPr>
        <w:pStyle w:val="output"/>
      </w:pPr>
    </w:p>
    <w:p w:rsidR="00DB174E" w:rsidRDefault="00DB174E" w:rsidP="00DB174E">
      <w:pPr>
        <w:pStyle w:val="output"/>
      </w:pPr>
      <w:r>
        <w:t>================================================================================</w:t>
      </w:r>
    </w:p>
    <w:p w:rsidR="00DB174E" w:rsidRDefault="00DB174E" w:rsidP="00DB174E">
      <w:pPr>
        <w:pStyle w:val="output"/>
      </w:pPr>
      <w:r>
        <w:t xml:space="preserve"> Package            Arch          Version                     Repository   Size</w:t>
      </w:r>
    </w:p>
    <w:p w:rsidR="00DB174E" w:rsidRDefault="00DB174E" w:rsidP="00DB174E">
      <w:pPr>
        <w:pStyle w:val="output"/>
      </w:pPr>
      <w:r>
        <w:t>================================================================================</w:t>
      </w:r>
    </w:p>
    <w:p w:rsidR="00DB174E" w:rsidRDefault="00DB174E" w:rsidP="00DB174E">
      <w:pPr>
        <w:pStyle w:val="output"/>
      </w:pPr>
      <w:r>
        <w:t>Installing:</w:t>
      </w:r>
    </w:p>
    <w:p w:rsidR="00DB174E" w:rsidRDefault="00DB174E" w:rsidP="00DB174E">
      <w:pPr>
        <w:pStyle w:val="output"/>
      </w:pPr>
      <w:r>
        <w:t xml:space="preserve"> httpd              x86_64        2.4.6-80.el7.centos         base        2.7 M</w:t>
      </w:r>
    </w:p>
    <w:p w:rsidR="00DB174E" w:rsidRDefault="00DB174E" w:rsidP="00DB174E">
      <w:pPr>
        <w:pStyle w:val="output"/>
      </w:pPr>
      <w:r>
        <w:t>Installing for dependencies:</w:t>
      </w:r>
    </w:p>
    <w:p w:rsidR="00DB174E" w:rsidRDefault="00DB174E" w:rsidP="00DB174E">
      <w:pPr>
        <w:pStyle w:val="output"/>
      </w:pPr>
      <w:r>
        <w:t xml:space="preserve"> httpd-tools        x86_64        2.4.6-80.el7.centos         base         89 k</w:t>
      </w:r>
    </w:p>
    <w:p w:rsidR="00DB174E" w:rsidRDefault="00DB174E" w:rsidP="00DB174E">
      <w:pPr>
        <w:pStyle w:val="output"/>
      </w:pPr>
      <w:r>
        <w:t xml:space="preserve"> mailcap            noarch        2.1.41-2.el7                base         31 k</w:t>
      </w:r>
    </w:p>
    <w:p w:rsidR="00DB174E" w:rsidRDefault="00DB174E" w:rsidP="00DB174E">
      <w:pPr>
        <w:pStyle w:val="output"/>
      </w:pPr>
    </w:p>
    <w:p w:rsidR="00DB174E" w:rsidRDefault="00DB174E" w:rsidP="00DB174E">
      <w:pPr>
        <w:pStyle w:val="output"/>
      </w:pPr>
      <w:r>
        <w:t>Transaction Summary</w:t>
      </w:r>
    </w:p>
    <w:p w:rsidR="00DB174E" w:rsidRDefault="00DB174E" w:rsidP="00DB174E">
      <w:pPr>
        <w:pStyle w:val="output"/>
      </w:pPr>
      <w:r>
        <w:t>================================================================================</w:t>
      </w:r>
    </w:p>
    <w:p w:rsidR="00DB174E" w:rsidRDefault="00DB174E" w:rsidP="00DB174E">
      <w:pPr>
        <w:pStyle w:val="output"/>
      </w:pPr>
      <w:r>
        <w:t>Install  1 Package (+2 Dependent packages)</w:t>
      </w:r>
    </w:p>
    <w:p w:rsidR="00DB174E" w:rsidRDefault="00DB174E" w:rsidP="00DB174E">
      <w:pPr>
        <w:pStyle w:val="output"/>
      </w:pPr>
    </w:p>
    <w:p w:rsidR="00DB174E" w:rsidRDefault="00DB174E" w:rsidP="00DB174E">
      <w:pPr>
        <w:pStyle w:val="output"/>
      </w:pPr>
      <w:r>
        <w:t>Total download size: 2.8 M</w:t>
      </w:r>
    </w:p>
    <w:p w:rsidR="00DB174E" w:rsidRDefault="00DB174E" w:rsidP="00DB174E">
      <w:pPr>
        <w:pStyle w:val="output"/>
      </w:pPr>
      <w:r>
        <w:t>Installed size: 9.6 M</w:t>
      </w:r>
    </w:p>
    <w:p w:rsidR="00DB174E" w:rsidRDefault="00DB174E" w:rsidP="00DB174E">
      <w:pPr>
        <w:pStyle w:val="output"/>
      </w:pPr>
      <w:r>
        <w:t>Downloading packages:</w:t>
      </w:r>
    </w:p>
    <w:p w:rsidR="00DB174E" w:rsidRDefault="00DB174E" w:rsidP="00DB174E">
      <w:pPr>
        <w:pStyle w:val="output"/>
      </w:pPr>
      <w:r>
        <w:t xml:space="preserve">(1/3): httpd-tools-2.4.6-80.el7.centos.x86_64.rpm          |  89 kB   00:00     </w:t>
      </w:r>
    </w:p>
    <w:p w:rsidR="00DB174E" w:rsidRDefault="00DB174E" w:rsidP="00DB174E">
      <w:pPr>
        <w:pStyle w:val="output"/>
      </w:pPr>
      <w:r>
        <w:t xml:space="preserve">(2/3): mailcap-2.1.41-2.el7.noarch.rpm                     |  31 kB   00:00     </w:t>
      </w:r>
    </w:p>
    <w:p w:rsidR="00DB174E" w:rsidRDefault="00DB174E" w:rsidP="00DB174E">
      <w:pPr>
        <w:pStyle w:val="output"/>
      </w:pPr>
      <w:r>
        <w:t xml:space="preserve">(3/3): httpd-2.4.6-80.el7.centos.x86_64.rpm                | 2.7 MB   00:00     </w:t>
      </w:r>
    </w:p>
    <w:p w:rsidR="00DB174E" w:rsidRDefault="00DB174E" w:rsidP="00DB174E">
      <w:pPr>
        <w:pStyle w:val="output"/>
      </w:pPr>
      <w:r>
        <w:t>--------------------------------------------------------------------------------</w:t>
      </w:r>
    </w:p>
    <w:p w:rsidR="00DB174E" w:rsidRDefault="00DB174E" w:rsidP="00DB174E">
      <w:pPr>
        <w:pStyle w:val="output"/>
      </w:pPr>
      <w:r>
        <w:t xml:space="preserve">Total                                              3.4 MB/s | 2.8 MB  00:00     </w:t>
      </w:r>
    </w:p>
    <w:p w:rsidR="00DB174E" w:rsidRDefault="00DB174E" w:rsidP="00DB174E">
      <w:pPr>
        <w:pStyle w:val="output"/>
      </w:pPr>
      <w:r>
        <w:t>Running transaction check</w:t>
      </w:r>
    </w:p>
    <w:p w:rsidR="00DB174E" w:rsidRDefault="00DB174E" w:rsidP="00DB174E">
      <w:pPr>
        <w:pStyle w:val="output"/>
      </w:pPr>
      <w:r>
        <w:t>Running transaction test</w:t>
      </w:r>
    </w:p>
    <w:p w:rsidR="00DB174E" w:rsidRDefault="00DB174E" w:rsidP="00DB174E">
      <w:pPr>
        <w:pStyle w:val="output"/>
      </w:pPr>
      <w:r>
        <w:t>Transaction test succeeded</w:t>
      </w:r>
    </w:p>
    <w:p w:rsidR="00DB174E" w:rsidRDefault="00DB174E" w:rsidP="00DB174E">
      <w:pPr>
        <w:pStyle w:val="output"/>
      </w:pPr>
      <w:r>
        <w:t>Running transaction</w:t>
      </w:r>
    </w:p>
    <w:p w:rsidR="00DB174E" w:rsidRDefault="00DB174E" w:rsidP="00DB174E">
      <w:pPr>
        <w:pStyle w:val="output"/>
      </w:pPr>
      <w:r>
        <w:t xml:space="preserve">  Installing : mailcap-2.1.41-2.el7.noarch                                  1/3 </w:t>
      </w:r>
    </w:p>
    <w:p w:rsidR="00DB174E" w:rsidRDefault="00DB174E" w:rsidP="00DB174E">
      <w:pPr>
        <w:pStyle w:val="output"/>
      </w:pPr>
      <w:r>
        <w:t xml:space="preserve">  Installing : httpd-tools-2.4.6-80.el7.centos.x86_64                       2/3 </w:t>
      </w:r>
    </w:p>
    <w:p w:rsidR="00DB174E" w:rsidRDefault="00DB174E" w:rsidP="00DB174E">
      <w:pPr>
        <w:pStyle w:val="output"/>
      </w:pPr>
      <w:r>
        <w:t xml:space="preserve">  Installing : httpd-2.4.6-80.el7.centos.x86_64                             3/3 </w:t>
      </w:r>
    </w:p>
    <w:p w:rsidR="00DB174E" w:rsidRDefault="00DB174E" w:rsidP="00DB174E">
      <w:pPr>
        <w:pStyle w:val="output"/>
      </w:pPr>
      <w:r>
        <w:t xml:space="preserve">  Verifying  : httpd-tools-2.4.6-80.el7.centos.x86_64                       1/3 </w:t>
      </w:r>
    </w:p>
    <w:p w:rsidR="00DB174E" w:rsidRDefault="00DB174E" w:rsidP="00DB174E">
      <w:pPr>
        <w:pStyle w:val="output"/>
      </w:pPr>
      <w:r>
        <w:t xml:space="preserve">  Verifying  : mailcap-2.1.41-2.el7.noarch                                  2/3 </w:t>
      </w:r>
    </w:p>
    <w:p w:rsidR="00DB174E" w:rsidRDefault="00DB174E" w:rsidP="00DB174E">
      <w:pPr>
        <w:pStyle w:val="output"/>
      </w:pPr>
      <w:r>
        <w:lastRenderedPageBreak/>
        <w:t xml:space="preserve">  Verifying  : httpd-2.4.6-80.el7.centos.x86_64                             3/3 </w:t>
      </w:r>
    </w:p>
    <w:p w:rsidR="00DB174E" w:rsidRDefault="00DB174E" w:rsidP="00DB174E">
      <w:pPr>
        <w:pStyle w:val="output"/>
      </w:pPr>
    </w:p>
    <w:p w:rsidR="00DB174E" w:rsidRDefault="00DB174E" w:rsidP="00DB174E">
      <w:pPr>
        <w:pStyle w:val="output"/>
      </w:pPr>
      <w:r>
        <w:t>Installed:</w:t>
      </w:r>
    </w:p>
    <w:p w:rsidR="00DB174E" w:rsidRDefault="00DB174E" w:rsidP="00DB174E">
      <w:pPr>
        <w:pStyle w:val="output"/>
      </w:pPr>
      <w:r>
        <w:t xml:space="preserve">  httpd.x86_64 0:2.4.6-80.el7.centos                                            </w:t>
      </w:r>
    </w:p>
    <w:p w:rsidR="00DB174E" w:rsidRDefault="00DB174E" w:rsidP="00DB174E">
      <w:pPr>
        <w:pStyle w:val="output"/>
      </w:pPr>
    </w:p>
    <w:p w:rsidR="00DB174E" w:rsidRDefault="00DB174E" w:rsidP="00DB174E">
      <w:pPr>
        <w:pStyle w:val="output"/>
      </w:pPr>
      <w:r>
        <w:t>Dependency Installed:</w:t>
      </w:r>
    </w:p>
    <w:p w:rsidR="00DB174E" w:rsidRDefault="00DB174E" w:rsidP="00DB174E">
      <w:pPr>
        <w:pStyle w:val="output"/>
      </w:pPr>
      <w:r>
        <w:t xml:space="preserve">  httpd-tools.x86_64 0:2.4.6-80.el7.centos     mailcap.noarch 0:2.1.41-2.el7    </w:t>
      </w:r>
    </w:p>
    <w:p w:rsidR="00DB174E" w:rsidRDefault="00DB174E" w:rsidP="00DB174E">
      <w:pPr>
        <w:pStyle w:val="output"/>
      </w:pPr>
    </w:p>
    <w:p w:rsidR="00DB174E" w:rsidRDefault="00DB174E" w:rsidP="00DB174E">
      <w:pPr>
        <w:pStyle w:val="output"/>
      </w:pPr>
      <w:r>
        <w:t>Complete!</w:t>
      </w:r>
    </w:p>
    <w:p w:rsidR="003D140B" w:rsidRDefault="003D140B" w:rsidP="00DB174E">
      <w:r>
        <w:t>To start httpd service,</w:t>
      </w:r>
    </w:p>
    <w:p w:rsidR="003D140B" w:rsidRDefault="003D140B" w:rsidP="003D140B">
      <w:pPr>
        <w:pStyle w:val="output"/>
      </w:pPr>
      <w:r>
        <w:t>[root@minion1 zippyops]# systemctl status httpd</w:t>
      </w:r>
    </w:p>
    <w:p w:rsidR="003D140B" w:rsidRDefault="003D140B" w:rsidP="003D140B">
      <w:pPr>
        <w:pStyle w:val="output"/>
      </w:pPr>
      <w:r>
        <w:t>● httpd.service - The Apache HTTP Server</w:t>
      </w:r>
    </w:p>
    <w:p w:rsidR="003D140B" w:rsidRDefault="003D140B" w:rsidP="003D140B">
      <w:pPr>
        <w:pStyle w:val="output"/>
      </w:pPr>
      <w:r>
        <w:t xml:space="preserve">   Loaded: loaded (/usr/lib/systemd/system/httpd.service; disabled; vendor preset: disabled)</w:t>
      </w:r>
    </w:p>
    <w:p w:rsidR="003D140B" w:rsidRDefault="003D140B" w:rsidP="003D140B">
      <w:pPr>
        <w:pStyle w:val="output"/>
      </w:pPr>
      <w:r>
        <w:t xml:space="preserve">   Active: inactive (dead)</w:t>
      </w:r>
    </w:p>
    <w:p w:rsidR="003D140B" w:rsidRDefault="003D140B" w:rsidP="003D140B">
      <w:pPr>
        <w:pStyle w:val="output"/>
      </w:pPr>
      <w:r>
        <w:t xml:space="preserve">     Docs: man:httpd(8)</w:t>
      </w:r>
    </w:p>
    <w:p w:rsidR="003D140B" w:rsidRDefault="003D140B" w:rsidP="003D140B">
      <w:pPr>
        <w:pStyle w:val="output"/>
      </w:pPr>
      <w:r>
        <w:t xml:space="preserve">           man:apachectl(8)</w:t>
      </w:r>
    </w:p>
    <w:p w:rsidR="00DB174E" w:rsidRDefault="003D140B" w:rsidP="003D140B">
      <w:pPr>
        <w:pStyle w:val="output"/>
      </w:pPr>
      <w:r>
        <w:t xml:space="preserve">[root@minion1 zippyops]# systemctl start httpd </w:t>
      </w:r>
    </w:p>
    <w:p w:rsidR="003D140B" w:rsidRDefault="003D140B" w:rsidP="003D140B">
      <w:pPr>
        <w:pStyle w:val="output"/>
      </w:pPr>
    </w:p>
    <w:p w:rsidR="003D140B" w:rsidRDefault="003D140B" w:rsidP="003D140B">
      <w:r>
        <w:t xml:space="preserve">To browse IPaddress , you can get starting page of apache </w:t>
      </w:r>
    </w:p>
    <w:p w:rsidR="003D140B" w:rsidRDefault="003D140B" w:rsidP="003D140B">
      <w:r>
        <w:rPr>
          <w:noProof/>
          <w:lang w:eastAsia="en-US"/>
        </w:rPr>
        <w:drawing>
          <wp:inline distT="0" distB="0" distL="0" distR="0" wp14:anchorId="02716252" wp14:editId="2C8F5C4F">
            <wp:extent cx="6115050" cy="3778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15050" cy="3778250"/>
                    </a:xfrm>
                    <a:prstGeom prst="rect">
                      <a:avLst/>
                    </a:prstGeom>
                  </pic:spPr>
                </pic:pic>
              </a:graphicData>
            </a:graphic>
          </wp:inline>
        </w:drawing>
      </w:r>
    </w:p>
    <w:p w:rsidR="0001326C" w:rsidRDefault="00BD7736" w:rsidP="003D140B">
      <w:r>
        <w:t>Go back to nagios core server ,</w:t>
      </w:r>
    </w:p>
    <w:p w:rsidR="00BD7736" w:rsidRDefault="00BD7736" w:rsidP="00BD7736">
      <w:pPr>
        <w:pStyle w:val="output"/>
      </w:pPr>
      <w:r>
        <w:t>[root@nagios zippyops]# cd /usr/local/nagios/</w:t>
      </w:r>
    </w:p>
    <w:p w:rsidR="00BD7736" w:rsidRDefault="00BD7736" w:rsidP="00BD7736">
      <w:pPr>
        <w:pStyle w:val="output"/>
      </w:pPr>
      <w:r>
        <w:t>[root@nagios nagios]# pwd</w:t>
      </w:r>
    </w:p>
    <w:p w:rsidR="00BD7736" w:rsidRDefault="00BD7736" w:rsidP="00BD7736">
      <w:pPr>
        <w:pStyle w:val="output"/>
      </w:pPr>
      <w:r>
        <w:t>/usr/local/nagios</w:t>
      </w:r>
    </w:p>
    <w:p w:rsidR="00BD7736" w:rsidRDefault="00BD7736" w:rsidP="00BD7736">
      <w:pPr>
        <w:pStyle w:val="output"/>
      </w:pPr>
      <w:r>
        <w:t>[root@nagios nagios]#</w:t>
      </w:r>
    </w:p>
    <w:p w:rsidR="00BD7736" w:rsidRDefault="00BD7736" w:rsidP="00BD7736">
      <w:r>
        <w:t>Now we can check plugins which is suitable for monitoring http port 80 ,</w:t>
      </w:r>
    </w:p>
    <w:p w:rsidR="00BD7736" w:rsidRDefault="00BD7736" w:rsidP="00BD7736">
      <w:pPr>
        <w:pStyle w:val="output"/>
      </w:pPr>
      <w:r>
        <w:lastRenderedPageBreak/>
        <w:t>[root@nagios nagios]# ls -la libexec/</w:t>
      </w:r>
    </w:p>
    <w:p w:rsidR="00BD7736" w:rsidRDefault="00BD7736" w:rsidP="00BD7736">
      <w:pPr>
        <w:pStyle w:val="output"/>
      </w:pPr>
      <w:r>
        <w:t>total 6948</w:t>
      </w:r>
    </w:p>
    <w:p w:rsidR="00BD7736" w:rsidRDefault="00BD7736" w:rsidP="00BD7736">
      <w:pPr>
        <w:pStyle w:val="output"/>
      </w:pPr>
      <w:r>
        <w:t>drwxr-xr-x. 2 nagios nagios   4096 Jun 11 02:39 .</w:t>
      </w:r>
    </w:p>
    <w:p w:rsidR="00BD7736" w:rsidRDefault="00BD7736" w:rsidP="00BD7736">
      <w:pPr>
        <w:pStyle w:val="output"/>
      </w:pPr>
      <w:r>
        <w:t>drwxr-xr-x. 9 nagios nagios     94 Jun 11 02:39 ..</w:t>
      </w:r>
    </w:p>
    <w:p w:rsidR="00BD7736" w:rsidRDefault="00BD7736" w:rsidP="00BD7736">
      <w:pPr>
        <w:pStyle w:val="output"/>
      </w:pPr>
      <w:r>
        <w:t>-rwxr-xr-x. 1 nagios nagios 210240 Jun 11 02:39 check_apt</w:t>
      </w:r>
    </w:p>
    <w:p w:rsidR="00BD7736" w:rsidRDefault="00BD7736" w:rsidP="00BD7736">
      <w:pPr>
        <w:pStyle w:val="output"/>
      </w:pPr>
      <w:r>
        <w:t>-rwxr-xr-x. 1 nagios nagios   2342 Jun 11 02:39 check_breeze</w:t>
      </w:r>
    </w:p>
    <w:p w:rsidR="00BD7736" w:rsidRDefault="00BD7736" w:rsidP="00BD7736">
      <w:pPr>
        <w:pStyle w:val="output"/>
      </w:pPr>
      <w:r>
        <w:t>-rwxr-xr-x. 1 nagios nagios 214240 Jun 11 02:39 check_by_ssh</w:t>
      </w:r>
    </w:p>
    <w:p w:rsidR="00BD7736" w:rsidRDefault="00BD7736" w:rsidP="00BD7736">
      <w:pPr>
        <w:pStyle w:val="output"/>
      </w:pPr>
      <w:r>
        <w:t>lrwxrwxrwx. 1 nagios nagios      9 Jun 11 02:39 check_clamd -&gt; check_tcp</w:t>
      </w:r>
    </w:p>
    <w:p w:rsidR="00BD7736" w:rsidRDefault="00BD7736" w:rsidP="00BD7736">
      <w:pPr>
        <w:pStyle w:val="output"/>
      </w:pPr>
      <w:r>
        <w:t>-rwxr-xr-x. 1 nagios nagios 162744 Jun 11 02:39 check_cluster</w:t>
      </w:r>
    </w:p>
    <w:p w:rsidR="00BD7736" w:rsidRDefault="00BD7736" w:rsidP="00BD7736">
      <w:pPr>
        <w:pStyle w:val="output"/>
      </w:pPr>
      <w:r>
        <w:t>-rwxr-xr-x. 1 nagios nagios 211064 Jun 11 02:39 check_dhcp</w:t>
      </w:r>
    </w:p>
    <w:p w:rsidR="00BD7736" w:rsidRDefault="00BD7736" w:rsidP="00BD7736">
      <w:pPr>
        <w:pStyle w:val="output"/>
      </w:pPr>
      <w:r>
        <w:t>-rwxr-xr-x. 1 nagios nagios 222336 Jun 11 02:39 check_dig</w:t>
      </w:r>
    </w:p>
    <w:p w:rsidR="00BD7736" w:rsidRDefault="00BD7736" w:rsidP="00BD7736">
      <w:pPr>
        <w:pStyle w:val="output"/>
      </w:pPr>
      <w:r>
        <w:t>-rwxr-xr-x. 1 nagios nagios 226984 Jun 11 02:39 check_disk</w:t>
      </w:r>
    </w:p>
    <w:p w:rsidR="00BD7736" w:rsidRDefault="00BD7736" w:rsidP="00BD7736">
      <w:pPr>
        <w:pStyle w:val="output"/>
      </w:pPr>
      <w:r>
        <w:t>-rwxr-xr-x. 1 nagios nagios   9465 Jun 11 02:39 check_disk_smb</w:t>
      </w:r>
    </w:p>
    <w:p w:rsidR="00BD7736" w:rsidRDefault="00BD7736" w:rsidP="00BD7736">
      <w:pPr>
        <w:pStyle w:val="output"/>
      </w:pPr>
      <w:r>
        <w:t>-rwxr-xr-x. 1 nagios nagios 230248 Jun 11 02:39 check_dns</w:t>
      </w:r>
    </w:p>
    <w:p w:rsidR="00BD7736" w:rsidRDefault="00BD7736" w:rsidP="00BD7736">
      <w:pPr>
        <w:pStyle w:val="output"/>
      </w:pPr>
      <w:r>
        <w:t>-rwxr-xr-x. 1 nagios nagios 126824 Jun 11 02:39 check_dummy</w:t>
      </w:r>
    </w:p>
    <w:p w:rsidR="00BD7736" w:rsidRDefault="00BD7736" w:rsidP="00BD7736">
      <w:pPr>
        <w:pStyle w:val="output"/>
      </w:pPr>
      <w:r>
        <w:t>-rwxr-xr-x. 1 nagios nagios   3856 Jun 11 02:39 check_file_age</w:t>
      </w:r>
    </w:p>
    <w:p w:rsidR="00BD7736" w:rsidRDefault="00BD7736" w:rsidP="00BD7736">
      <w:pPr>
        <w:pStyle w:val="output"/>
      </w:pPr>
      <w:r>
        <w:t>-rwxr-xr-x. 1 nagios nagios   6500 Jun 11 02:39 check_flexlm</w:t>
      </w:r>
    </w:p>
    <w:p w:rsidR="00BD7736" w:rsidRDefault="00BD7736" w:rsidP="00BD7736">
      <w:pPr>
        <w:pStyle w:val="output"/>
      </w:pPr>
      <w:r>
        <w:t>lrwxrwxrwx. 1 nagios nagios      9 Jun 11 02:39 check_ftp -&gt; check_tcp</w:t>
      </w:r>
    </w:p>
    <w:p w:rsidR="00BD7736" w:rsidRDefault="00BD7736" w:rsidP="00BD7736">
      <w:pPr>
        <w:pStyle w:val="output"/>
      </w:pPr>
      <w:r>
        <w:t>-rwxr-xr-x. 1 nagios nagios 374608 Jun 11 02:39 check_http</w:t>
      </w:r>
    </w:p>
    <w:p w:rsidR="00BD7736" w:rsidRDefault="00BD7736" w:rsidP="00BD7736">
      <w:pPr>
        <w:pStyle w:val="output"/>
      </w:pPr>
      <w:r>
        <w:t>-rwxr-xr-x. 1 nagios nagios 226816 Jun 11 02:39 check_icmp</w:t>
      </w:r>
    </w:p>
    <w:p w:rsidR="00BD7736" w:rsidRDefault="00BD7736" w:rsidP="00BD7736">
      <w:pPr>
        <w:pStyle w:val="output"/>
      </w:pPr>
      <w:r>
        <w:t>-rwxr-xr-x. 1 nagios nagios 169608 Jun 11 02:39 check_ide_smart</w:t>
      </w:r>
    </w:p>
    <w:p w:rsidR="00BD7736" w:rsidRDefault="00BD7736" w:rsidP="00BD7736">
      <w:pPr>
        <w:pStyle w:val="output"/>
      </w:pPr>
      <w:r>
        <w:t>-rwxr-xr-x. 1 nagios nagios  15271 Jun 11 02:39 check_ifoperstatus</w:t>
      </w:r>
    </w:p>
    <w:p w:rsidR="00BD7736" w:rsidRDefault="00BD7736" w:rsidP="00BD7736">
      <w:pPr>
        <w:pStyle w:val="output"/>
      </w:pPr>
      <w:r>
        <w:t>-rwxr-xr-x. 1 nagios nagios  13419 Jun 11 02:39 check_ifstatus</w:t>
      </w:r>
    </w:p>
    <w:p w:rsidR="00BD7736" w:rsidRDefault="00BD7736" w:rsidP="00BD7736">
      <w:pPr>
        <w:pStyle w:val="output"/>
      </w:pPr>
      <w:r>
        <w:t>lrwxrwxrwx. 1 nagios nagios      9 Jun 11 02:39 check_imap -&gt; check_tcp</w:t>
      </w:r>
    </w:p>
    <w:p w:rsidR="00BD7736" w:rsidRDefault="00BD7736" w:rsidP="00BD7736">
      <w:pPr>
        <w:pStyle w:val="output"/>
      </w:pPr>
      <w:r>
        <w:t>-rwxr-xr-x. 1 nagios nagios   6980 Jun 11 02:39 check_ircd</w:t>
      </w:r>
    </w:p>
    <w:p w:rsidR="00BD7736" w:rsidRDefault="00BD7736" w:rsidP="00BD7736">
      <w:pPr>
        <w:pStyle w:val="output"/>
      </w:pPr>
      <w:r>
        <w:t>lrwxrwxrwx. 1 nagios nagios      9 Jun 11 02:39 check_jabber -&gt; check_tcp</w:t>
      </w:r>
    </w:p>
    <w:p w:rsidR="00BD7736" w:rsidRDefault="00BD7736" w:rsidP="00BD7736">
      <w:pPr>
        <w:pStyle w:val="output"/>
      </w:pPr>
      <w:r>
        <w:t>-rwxr-xr-x. 1 nagios nagios 187352 Jun 11 02:39 check_load</w:t>
      </w:r>
    </w:p>
    <w:p w:rsidR="00BD7736" w:rsidRDefault="00BD7736" w:rsidP="00BD7736">
      <w:pPr>
        <w:pStyle w:val="output"/>
      </w:pPr>
      <w:r>
        <w:t>-rwxr-xr-x. 1 nagios nagios   6669 Jun 11 02:39 check_log</w:t>
      </w:r>
    </w:p>
    <w:p w:rsidR="00BD7736" w:rsidRDefault="00BD7736" w:rsidP="00BD7736">
      <w:pPr>
        <w:pStyle w:val="output"/>
      </w:pPr>
      <w:r>
        <w:t>-rwxr-xr-x. 1 nagios nagios  22729 Jun 11 02:39 check_mailq</w:t>
      </w:r>
    </w:p>
    <w:p w:rsidR="00BD7736" w:rsidRDefault="00BD7736" w:rsidP="00BD7736">
      <w:pPr>
        <w:pStyle w:val="output"/>
      </w:pPr>
      <w:r>
        <w:t>-rwxr-xr-x. 1 nagios nagios 172936 Jun 11 02:39 check_mrtg</w:t>
      </w:r>
    </w:p>
    <w:p w:rsidR="00BD7736" w:rsidRDefault="00BD7736" w:rsidP="00BD7736">
      <w:pPr>
        <w:pStyle w:val="output"/>
      </w:pPr>
      <w:r>
        <w:t>-rwxr-xr-x. 1 nagios nagios 170160 Jun 11 02:39 check_mrtgtraf</w:t>
      </w:r>
    </w:p>
    <w:p w:rsidR="00BD7736" w:rsidRDefault="00BD7736" w:rsidP="00BD7736">
      <w:pPr>
        <w:pStyle w:val="output"/>
      </w:pPr>
      <w:r>
        <w:t>-rwxr-xr-x. 1 nagios nagios 186480 Jun 11 02:39 check_nagios</w:t>
      </w:r>
    </w:p>
    <w:p w:rsidR="00BD7736" w:rsidRDefault="00BD7736" w:rsidP="00BD7736">
      <w:pPr>
        <w:pStyle w:val="output"/>
      </w:pPr>
      <w:r>
        <w:t>lrwxrwxrwx. 1 nagios nagios      9 Jun 11 02:39 check_nntp -&gt; check_tcp</w:t>
      </w:r>
    </w:p>
    <w:p w:rsidR="00BD7736" w:rsidRDefault="00BD7736" w:rsidP="00BD7736">
      <w:pPr>
        <w:pStyle w:val="output"/>
      </w:pPr>
      <w:r>
        <w:t>lrwxrwxrwx. 1 nagios nagios      9 Jun 11 02:39 check_nntps -&gt; check_tcp</w:t>
      </w:r>
    </w:p>
    <w:p w:rsidR="00BD7736" w:rsidRDefault="00BD7736" w:rsidP="00BD7736">
      <w:pPr>
        <w:pStyle w:val="output"/>
      </w:pPr>
      <w:r>
        <w:t>-rwxr-xr-x. 1 nagios nagios 219440 Jun 11 02:39 check_nt</w:t>
      </w:r>
    </w:p>
    <w:p w:rsidR="00BD7736" w:rsidRDefault="00BD7736" w:rsidP="00BD7736">
      <w:pPr>
        <w:pStyle w:val="output"/>
      </w:pPr>
      <w:r>
        <w:t>-rwxr-xr-x. 1 nagios nagios 218080 Jun 11 02:39 check_ntp</w:t>
      </w:r>
    </w:p>
    <w:p w:rsidR="00BD7736" w:rsidRDefault="00BD7736" w:rsidP="00BD7736">
      <w:pPr>
        <w:pStyle w:val="output"/>
      </w:pPr>
      <w:r>
        <w:t>-rwxr-xr-x. 1 nagios nagios 207824 Jun 11 02:39 check_ntp_peer</w:t>
      </w:r>
    </w:p>
    <w:p w:rsidR="00BD7736" w:rsidRDefault="00BD7736" w:rsidP="00BD7736">
      <w:pPr>
        <w:pStyle w:val="output"/>
      </w:pPr>
      <w:r>
        <w:t>-rwxr-xr-x. 1 nagios nagios 202752 Jun 11 02:39 check_ntp_time</w:t>
      </w:r>
    </w:p>
    <w:p w:rsidR="00BD7736" w:rsidRDefault="00BD7736" w:rsidP="00BD7736">
      <w:pPr>
        <w:pStyle w:val="output"/>
      </w:pPr>
      <w:r>
        <w:t>-rwxr-xr-x. 1 nagios nagios 249792 Jun 11 02:39 check_nwstat</w:t>
      </w:r>
    </w:p>
    <w:p w:rsidR="00BD7736" w:rsidRDefault="00BD7736" w:rsidP="00BD7736">
      <w:pPr>
        <w:pStyle w:val="output"/>
      </w:pPr>
      <w:r>
        <w:t>-rwxr-xr-x. 1 nagios nagios   9457 Jun 11 02:39 check_oracle</w:t>
      </w:r>
    </w:p>
    <w:p w:rsidR="00BD7736" w:rsidRDefault="00BD7736" w:rsidP="00BD7736">
      <w:pPr>
        <w:pStyle w:val="output"/>
      </w:pPr>
      <w:r>
        <w:t>-rwxr-xr-x. 1 nagios nagios 192648 Jun 11 02:39 check_overcr</w:t>
      </w:r>
    </w:p>
    <w:p w:rsidR="00BD7736" w:rsidRDefault="00BD7736" w:rsidP="00BD7736">
      <w:pPr>
        <w:pStyle w:val="output"/>
      </w:pPr>
      <w:r>
        <w:t>-rwxr-xr-x. 1 nagios nagios 222880 Jun 11 02:39 check_ping</w:t>
      </w:r>
    </w:p>
    <w:p w:rsidR="00BD7736" w:rsidRDefault="00BD7736" w:rsidP="00BD7736">
      <w:pPr>
        <w:pStyle w:val="output"/>
      </w:pPr>
      <w:r>
        <w:t>lrwxrwxrwx. 1 nagios nagios      9 Jun 11 02:39 check_pop -&gt; check_tcp</w:t>
      </w:r>
    </w:p>
    <w:p w:rsidR="00BD7736" w:rsidRDefault="00BD7736" w:rsidP="00BD7736">
      <w:pPr>
        <w:pStyle w:val="output"/>
      </w:pPr>
      <w:r>
        <w:t>-rwxr-xr-x. 1 nagios nagios 223808 Jun 11 02:39 check_procs</w:t>
      </w:r>
    </w:p>
    <w:p w:rsidR="00BD7736" w:rsidRDefault="00BD7736" w:rsidP="00BD7736">
      <w:pPr>
        <w:pStyle w:val="output"/>
      </w:pPr>
      <w:r>
        <w:t>-rwxr-xr-x. 1 nagios nagios 185216 Jun 11 02:39 check_real</w:t>
      </w:r>
    </w:p>
    <w:p w:rsidR="00BD7736" w:rsidRDefault="00BD7736" w:rsidP="00BD7736">
      <w:pPr>
        <w:pStyle w:val="output"/>
      </w:pPr>
      <w:r>
        <w:t>-rwxr-xr-x. 1 nagios nagios   9675 Jun 11 02:39 check_rpc</w:t>
      </w:r>
    </w:p>
    <w:p w:rsidR="00BD7736" w:rsidRDefault="00BD7736" w:rsidP="00BD7736">
      <w:pPr>
        <w:pStyle w:val="output"/>
      </w:pPr>
      <w:r>
        <w:t>-rwxr-xr-x. 1 nagios nagios   1533 Jun 11 02:39 check_sensors</w:t>
      </w:r>
    </w:p>
    <w:p w:rsidR="00BD7736" w:rsidRDefault="00BD7736" w:rsidP="00BD7736">
      <w:pPr>
        <w:pStyle w:val="output"/>
      </w:pPr>
      <w:r>
        <w:t>lrwxrwxrwx. 1 nagios nagios      9 Jun 11 02:39 check_simap -&gt; check_tcp</w:t>
      </w:r>
    </w:p>
    <w:p w:rsidR="00BD7736" w:rsidRDefault="00BD7736" w:rsidP="00BD7736">
      <w:pPr>
        <w:pStyle w:val="output"/>
      </w:pPr>
      <w:r>
        <w:t>-rwxr-xr-x. 1 nagios nagios 268312 Jun 11 02:39 check_smtp</w:t>
      </w:r>
    </w:p>
    <w:p w:rsidR="00BD7736" w:rsidRDefault="00BD7736" w:rsidP="00BD7736">
      <w:pPr>
        <w:pStyle w:val="output"/>
      </w:pPr>
      <w:r>
        <w:t>lrwxrwxrwx. 1 nagios nagios      9 Jun 11 02:39 check_spop -&gt; check_tcp</w:t>
      </w:r>
    </w:p>
    <w:p w:rsidR="00BD7736" w:rsidRDefault="00BD7736" w:rsidP="00BD7736">
      <w:pPr>
        <w:pStyle w:val="output"/>
      </w:pPr>
      <w:r>
        <w:t>-rwxr-xr-x. 1 nagios nagios 184896 Jun 11 02:39 check_ssh</w:t>
      </w:r>
    </w:p>
    <w:p w:rsidR="00BD7736" w:rsidRDefault="00BD7736" w:rsidP="00BD7736">
      <w:pPr>
        <w:pStyle w:val="output"/>
      </w:pPr>
      <w:r>
        <w:t>lrwxrwxrwx. 1 nagios nagios      9 Jun 11 02:39 check_ssmtp -&gt; check_tcp</w:t>
      </w:r>
    </w:p>
    <w:p w:rsidR="00BD7736" w:rsidRDefault="00BD7736" w:rsidP="00BD7736">
      <w:pPr>
        <w:pStyle w:val="output"/>
      </w:pPr>
      <w:r>
        <w:t>-rwxr-xr-x. 1 nagios nagios 166488 Jun 11 02:39 check_swap</w:t>
      </w:r>
    </w:p>
    <w:p w:rsidR="00BD7736" w:rsidRDefault="00BD7736" w:rsidP="00BD7736">
      <w:pPr>
        <w:pStyle w:val="output"/>
      </w:pPr>
      <w:r>
        <w:t>-rwxr-xr-x. 1 nagios nagios 252448 Jun 11 02:39 check_tcp</w:t>
      </w:r>
    </w:p>
    <w:p w:rsidR="00BD7736" w:rsidRDefault="00BD7736" w:rsidP="00BD7736">
      <w:pPr>
        <w:pStyle w:val="output"/>
      </w:pPr>
      <w:r>
        <w:t>-rwxr-xr-x. 1 nagios nagios 186552 Jun 11 02:39 check_time</w:t>
      </w:r>
    </w:p>
    <w:p w:rsidR="00BD7736" w:rsidRDefault="00BD7736" w:rsidP="00BD7736">
      <w:pPr>
        <w:pStyle w:val="output"/>
      </w:pPr>
      <w:r>
        <w:t>lrwxrwxrwx. 1 nagios nagios      9 Jun 11 02:39 check_udp -&gt; check_tcp</w:t>
      </w:r>
    </w:p>
    <w:p w:rsidR="00BD7736" w:rsidRDefault="00BD7736" w:rsidP="00BD7736">
      <w:pPr>
        <w:pStyle w:val="output"/>
      </w:pPr>
      <w:r>
        <w:t>-rwxr-xr-x. 1 nagios nagios 199104 Jun 11 02:39 check_ups</w:t>
      </w:r>
    </w:p>
    <w:p w:rsidR="00BD7736" w:rsidRDefault="00BD7736" w:rsidP="00BD7736">
      <w:pPr>
        <w:pStyle w:val="output"/>
      </w:pPr>
      <w:r>
        <w:t>-rwxr-xr-x. 1 nagios nagios 163016 Jun 11 02:39 check_uptime</w:t>
      </w:r>
    </w:p>
    <w:p w:rsidR="00BD7736" w:rsidRDefault="00BD7736" w:rsidP="00BD7736">
      <w:pPr>
        <w:pStyle w:val="output"/>
      </w:pPr>
      <w:r>
        <w:t>-rwxr-xr-x. 1 nagios nagios 157376 Jun 11 02:39 check_users</w:t>
      </w:r>
    </w:p>
    <w:p w:rsidR="00BD7736" w:rsidRDefault="00BD7736" w:rsidP="00BD7736">
      <w:pPr>
        <w:pStyle w:val="output"/>
      </w:pPr>
      <w:r>
        <w:t>-rwxr-xr-x. 1 nagios nagios   3028 Jun 11 02:39 check_wave</w:t>
      </w:r>
    </w:p>
    <w:p w:rsidR="00BD7736" w:rsidRDefault="00BD7736" w:rsidP="00BD7736">
      <w:pPr>
        <w:pStyle w:val="output"/>
      </w:pPr>
      <w:r>
        <w:t>-rwxr-xr-x. 1 nagios nagios 153288 Jun 11 02:39 negate</w:t>
      </w:r>
    </w:p>
    <w:p w:rsidR="00BD7736" w:rsidRDefault="00BD7736" w:rsidP="00BD7736">
      <w:pPr>
        <w:pStyle w:val="output"/>
      </w:pPr>
      <w:r>
        <w:lastRenderedPageBreak/>
        <w:t>-rwxr-xr-x. 1 nagios nagios 150976 Jun 11 02:39 urlize</w:t>
      </w:r>
    </w:p>
    <w:p w:rsidR="00BD7736" w:rsidRDefault="00BD7736" w:rsidP="00BD7736">
      <w:pPr>
        <w:pStyle w:val="output"/>
      </w:pPr>
      <w:r>
        <w:t>-rwxr-xr-x. 1 nagios nagios   1919 Jun 11 02:39 utils.pm</w:t>
      </w:r>
    </w:p>
    <w:p w:rsidR="00BD7736" w:rsidRDefault="00BD7736" w:rsidP="00BD7736">
      <w:pPr>
        <w:pStyle w:val="output"/>
      </w:pPr>
      <w:r>
        <w:t>-rwxr-xr-x. 1 nagios nagios   2791 Jun 11 02:39 utils.sh</w:t>
      </w:r>
    </w:p>
    <w:p w:rsidR="00BD7736" w:rsidRDefault="00830ACA" w:rsidP="00BD7736">
      <w:r>
        <w:t>Here I have used check_http specific plugin for http monitoring :</w:t>
      </w:r>
    </w:p>
    <w:p w:rsidR="00830ACA" w:rsidRDefault="00830ACA" w:rsidP="00BD7736">
      <w:r>
        <w:t>For example I have used this plugin ,</w:t>
      </w:r>
    </w:p>
    <w:p w:rsidR="00830ACA" w:rsidRDefault="00830ACA" w:rsidP="00BD7736"/>
    <w:p w:rsidR="00830ACA" w:rsidRDefault="00830ACA" w:rsidP="00830ACA">
      <w:pPr>
        <w:pStyle w:val="output"/>
      </w:pPr>
      <w:r>
        <w:t>[root@nagios nagios]# ./libexec/check_http -4 -H minion1.zippyops.com -p 80 -w 2.0 -c 5.0 -t 10:2</w:t>
      </w:r>
    </w:p>
    <w:p w:rsidR="00830ACA" w:rsidRDefault="00830ACA" w:rsidP="00830ACA">
      <w:pPr>
        <w:pStyle w:val="output"/>
      </w:pPr>
      <w:r>
        <w:t>HTTP WARNING: HTTP/1.1 403 Forbidden - 5168 bytes in 0.027 second response time |time=0.026947s;2.000000;5.000000;0.000000 size=5168B;;;0</w:t>
      </w:r>
    </w:p>
    <w:p w:rsidR="00830ACA" w:rsidRDefault="00830ACA" w:rsidP="00830ACA">
      <w:r>
        <w:t>Where ,</w:t>
      </w:r>
    </w:p>
    <w:p w:rsidR="00830ACA" w:rsidRDefault="00830ACA" w:rsidP="00830ACA">
      <w:r>
        <w:t xml:space="preserve">         H –hostname , p- port , w –warning , c-critical </w:t>
      </w:r>
    </w:p>
    <w:p w:rsidR="00830ACA" w:rsidRDefault="00830ACA" w:rsidP="00830ACA">
      <w:r>
        <w:t>We have got waring because our apache home page got some error . so we can go back to that server to verify that errors ,</w:t>
      </w:r>
    </w:p>
    <w:p w:rsidR="00830ACA" w:rsidRDefault="00830ACA" w:rsidP="00830ACA">
      <w:pPr>
        <w:pStyle w:val="output"/>
      </w:pPr>
      <w:r>
        <w:t>[root@minion1 zippyops]# hostname</w:t>
      </w:r>
    </w:p>
    <w:p w:rsidR="00830ACA" w:rsidRDefault="00830ACA" w:rsidP="00830ACA">
      <w:pPr>
        <w:pStyle w:val="output"/>
      </w:pPr>
      <w:r>
        <w:t>minion1.zippyops.com</w:t>
      </w:r>
    </w:p>
    <w:p w:rsidR="00830ACA" w:rsidRDefault="00830ACA" w:rsidP="00830ACA">
      <w:pPr>
        <w:pStyle w:val="output"/>
      </w:pPr>
      <w:r>
        <w:t>[root@minion1 zippyops]# cd /etc/httpd/</w:t>
      </w:r>
    </w:p>
    <w:p w:rsidR="00830ACA" w:rsidRDefault="00830ACA" w:rsidP="00830ACA">
      <w:pPr>
        <w:pStyle w:val="output"/>
      </w:pPr>
      <w:r>
        <w:t xml:space="preserve">[root@minion1 httpd]# cat /var/log/httpd/error_log </w:t>
      </w:r>
    </w:p>
    <w:p w:rsidR="00830ACA" w:rsidRDefault="00830ACA" w:rsidP="00830ACA">
      <w:pPr>
        <w:pStyle w:val="output"/>
      </w:pPr>
      <w:r>
        <w:t>[Sat Jun 23 10:14:00.324868 2018] [suexec:notice] [pid 8683] AH01232: suEXEC mechanism enabled (wrapper: /usr/sbin/suexec)</w:t>
      </w:r>
    </w:p>
    <w:p w:rsidR="00830ACA" w:rsidRDefault="00830ACA" w:rsidP="00830ACA">
      <w:pPr>
        <w:pStyle w:val="output"/>
      </w:pPr>
      <w:r>
        <w:t>[Sat Jun 23 10:14:00.340183 2018] [auth_digest:notice] [pid 8683] AH01757: generating secret for digest authentication ...</w:t>
      </w:r>
    </w:p>
    <w:p w:rsidR="00830ACA" w:rsidRDefault="00830ACA" w:rsidP="00830ACA">
      <w:pPr>
        <w:pStyle w:val="output"/>
      </w:pPr>
      <w:r>
        <w:t>[Sat Jun 23 10:14:00.340932 2018] [lbmethod_heartbeat:notice] [pid 8683] AH02282: No slotmem from mod_heartmonitor</w:t>
      </w:r>
    </w:p>
    <w:p w:rsidR="00830ACA" w:rsidRDefault="00830ACA" w:rsidP="00830ACA">
      <w:pPr>
        <w:pStyle w:val="output"/>
      </w:pPr>
      <w:r>
        <w:t>[Sat Jun 23 10:14:00.350587 2018] [mpm_prefork:notice] [pid 8683] AH00163: Apache/2.4.6 (CentOS) configured -- resuming normal operations</w:t>
      </w:r>
    </w:p>
    <w:p w:rsidR="00830ACA" w:rsidRDefault="00830ACA" w:rsidP="00830ACA">
      <w:pPr>
        <w:pStyle w:val="output"/>
      </w:pPr>
      <w:r>
        <w:t>[Sat Jun 23 10:14:00.350632 2018] [core:notice] [pid 8683] AH00094: Command line: '/usr/sbin/httpd -D FOREGROUND'</w:t>
      </w:r>
    </w:p>
    <w:p w:rsidR="00830ACA" w:rsidRDefault="00830ACA" w:rsidP="00830ACA">
      <w:pPr>
        <w:pStyle w:val="output"/>
      </w:pPr>
      <w:r>
        <w:t>[Sat Jun 23 10:14:34.058074 2018] [autoindex:error] [pid 8688] [client 192.168.140.4:56440] AH01276: Cannot serve directory /var/www/html/: No matching DirectoryIndex (index.html) found, and server-generated directory index forbidden by Options directive</w:t>
      </w:r>
    </w:p>
    <w:p w:rsidR="00830ACA" w:rsidRDefault="00830ACA" w:rsidP="00830ACA">
      <w:pPr>
        <w:pStyle w:val="output"/>
      </w:pPr>
      <w:r>
        <w:t>[Sat Jun 23 10:32:21.601609 2018] [mpm_prefork:notice] [pid 8683] AH00170: caught SIGWINCH, shutting down gracefully</w:t>
      </w:r>
    </w:p>
    <w:p w:rsidR="00830ACA" w:rsidRDefault="00830ACA" w:rsidP="00830ACA">
      <w:pPr>
        <w:pStyle w:val="output"/>
      </w:pPr>
      <w:r>
        <w:t>[Sun Jun 24 03:37:47.846320 2018] [suexec:notice] [pid 3205] AH01232: suEXEC mechanism enabled (wrapper: /usr/sbin/suexec)</w:t>
      </w:r>
    </w:p>
    <w:p w:rsidR="00830ACA" w:rsidRDefault="00830ACA" w:rsidP="00830ACA">
      <w:pPr>
        <w:pStyle w:val="output"/>
      </w:pPr>
      <w:r>
        <w:t>[Sun Jun 24 03:37:47.885685 2018] [auth_digest:notice] [pid 3205] AH01757: generating secret for digest authentication ...</w:t>
      </w:r>
    </w:p>
    <w:p w:rsidR="00830ACA" w:rsidRDefault="00830ACA" w:rsidP="00830ACA">
      <w:pPr>
        <w:pStyle w:val="output"/>
      </w:pPr>
      <w:r>
        <w:t>[Sun Jun 24 03:37:47.886671 2018] [lbmethod_heartbeat:notice] [pid 3205] AH02282: No slotmem from mod_heartmonitor</w:t>
      </w:r>
    </w:p>
    <w:p w:rsidR="00830ACA" w:rsidRDefault="00830ACA" w:rsidP="00830ACA">
      <w:pPr>
        <w:pStyle w:val="output"/>
      </w:pPr>
      <w:r>
        <w:t>[Sun Jun 24 03:37:47.897912 2018] [mpm_prefork:notice] [pid 3205] AH00163: Apache/2.4.6 (CentOS) configured -- resuming normal operations</w:t>
      </w:r>
    </w:p>
    <w:p w:rsidR="00830ACA" w:rsidRDefault="00830ACA" w:rsidP="00830ACA">
      <w:pPr>
        <w:pStyle w:val="output"/>
      </w:pPr>
      <w:r>
        <w:t>[Sun Jun 24 03:37:47.897963 2018] [core:notice] [pid 3205] AH00094: Command line: '/usr/sbin/httpd -D FOREGROUND'</w:t>
      </w:r>
    </w:p>
    <w:p w:rsidR="00830ACA" w:rsidRDefault="00830ACA" w:rsidP="00830ACA">
      <w:pPr>
        <w:pStyle w:val="output"/>
      </w:pPr>
      <w:r>
        <w:t>[Sun Jun 24 03:47:22.305190 2018] [autoindex:error] [pid 3208] [client 192.168.140.7:58314] AH01276: Cannot serve directory /var/www/html/: No matching DirectoryIndex (index.html) found, and server-generated directory index forbidden by Options directive</w:t>
      </w:r>
    </w:p>
    <w:p w:rsidR="00830ACA" w:rsidRDefault="00830ACA" w:rsidP="00830ACA">
      <w:pPr>
        <w:pStyle w:val="output"/>
      </w:pPr>
      <w:bookmarkStart w:id="5" w:name="_GoBack"/>
      <w:bookmarkEnd w:id="5"/>
      <w:r>
        <w:t>[root@minion1 httpd]#</w:t>
      </w:r>
    </w:p>
    <w:p w:rsidR="00830ACA" w:rsidRDefault="00830ACA" w:rsidP="00830ACA">
      <w:r>
        <w:t>So many errors accours . we can copy file to this directorys to rectifie this errors ,</w:t>
      </w:r>
    </w:p>
    <w:p w:rsidR="00830ACA" w:rsidRDefault="00830ACA" w:rsidP="00830ACA">
      <w:pPr>
        <w:pStyle w:val="output"/>
      </w:pPr>
      <w:r>
        <w:t>[root@minion1 httpd]# cp -R /usr/share/httpd/noindex/* /var/www/html/</w:t>
      </w:r>
    </w:p>
    <w:p w:rsidR="00830ACA" w:rsidRDefault="00830ACA" w:rsidP="00830ACA">
      <w:pPr>
        <w:pStyle w:val="output"/>
      </w:pPr>
      <w:r>
        <w:t>[root@minion1 httpd]# ls /var/www/html/</w:t>
      </w:r>
    </w:p>
    <w:p w:rsidR="00830ACA" w:rsidRDefault="00830ACA" w:rsidP="00830ACA">
      <w:pPr>
        <w:pStyle w:val="output"/>
      </w:pPr>
      <w:r>
        <w:t>css  images  index.html</w:t>
      </w:r>
    </w:p>
    <w:p w:rsidR="00830ACA" w:rsidRDefault="00830ACA" w:rsidP="00830ACA">
      <w:r>
        <w:lastRenderedPageBreak/>
        <w:t>We have copied index.html file from httpd directory to /var/www/html directory .</w:t>
      </w:r>
    </w:p>
    <w:p w:rsidR="00830ACA" w:rsidRDefault="00830ACA" w:rsidP="00830ACA">
      <w:pPr>
        <w:pStyle w:val="output"/>
      </w:pPr>
      <w:r>
        <w:t>[root@minion1 httpd]# chown -R apache:apache /var/www/html</w:t>
      </w:r>
    </w:p>
    <w:p w:rsidR="00830ACA" w:rsidRDefault="00830ACA" w:rsidP="00830ACA">
      <w:pPr>
        <w:pStyle w:val="output"/>
      </w:pPr>
      <w:r>
        <w:t>[root@minion1 httpd]# chmod -R 755 /var/www/html/</w:t>
      </w:r>
    </w:p>
    <w:p w:rsidR="00B50A4B" w:rsidRDefault="00830ACA" w:rsidP="00830ACA">
      <w:r>
        <w:t xml:space="preserve">I have given </w:t>
      </w:r>
      <w:r w:rsidR="00B50A4B">
        <w:t xml:space="preserve">file </w:t>
      </w:r>
      <w:r>
        <w:t xml:space="preserve">permission for </w:t>
      </w:r>
      <w:r w:rsidR="00B50A4B">
        <w:t>apache user to this directory /var/www/html.</w:t>
      </w:r>
    </w:p>
    <w:p w:rsidR="00B50A4B" w:rsidRDefault="00B50A4B" w:rsidP="00B50A4B">
      <w:pPr>
        <w:pStyle w:val="output"/>
      </w:pPr>
      <w:r w:rsidRPr="00B50A4B">
        <w:t>[root@minion1 httpd]# systemctl start httpd</w:t>
      </w:r>
    </w:p>
    <w:p w:rsidR="00B50A4B" w:rsidRDefault="00B50A4B" w:rsidP="00B50A4B">
      <w:r>
        <w:t>Restart the httpd service in my remote host . I have go back to my nagios server to reissue that command ,</w:t>
      </w:r>
    </w:p>
    <w:p w:rsidR="00B50A4B" w:rsidRDefault="00B50A4B" w:rsidP="00B50A4B">
      <w:pPr>
        <w:pStyle w:val="output"/>
      </w:pPr>
      <w:r>
        <w:t>[root@nagios nagios]# ./libexec/check_http -4 -H minion1.zippyops.com -p 80 -w 2.0 -c 5.0 -t 10:2</w:t>
      </w:r>
    </w:p>
    <w:p w:rsidR="00B50A4B" w:rsidRDefault="00B50A4B" w:rsidP="00B50A4B">
      <w:pPr>
        <w:pStyle w:val="output"/>
      </w:pPr>
      <w:r>
        <w:t>HTTP OK: HTTP/1.1 200 OK - 5161 bytes in 0.002 second response time |time=0.002203s;2.000000;5.000000;0.000000 size=5161B;;;0</w:t>
      </w:r>
    </w:p>
    <w:p w:rsidR="00B50A4B" w:rsidRDefault="00B50A4B" w:rsidP="00B50A4B">
      <w:r>
        <w:t>There is no problem in home page of httpd site . serving good .</w:t>
      </w:r>
    </w:p>
    <w:p w:rsidR="00B50A4B" w:rsidRDefault="00B50A4B" w:rsidP="00B50A4B">
      <w:r>
        <w:t xml:space="preserve">Now I am going to create the </w:t>
      </w:r>
      <w:r w:rsidR="003B7E58">
        <w:t>command file ,</w:t>
      </w:r>
    </w:p>
    <w:p w:rsidR="003B7E58" w:rsidRDefault="00B50A4B" w:rsidP="003B7E58">
      <w:pPr>
        <w:pStyle w:val="output"/>
      </w:pPr>
      <w:r>
        <w:t xml:space="preserve"> </w:t>
      </w:r>
      <w:r w:rsidR="003B7E58">
        <w:t>[root@nagios etc]# cd /usr/local/nagios/etc/objects/commands/</w:t>
      </w:r>
    </w:p>
    <w:p w:rsidR="003B7E58" w:rsidRDefault="003B7E58" w:rsidP="003B7E58">
      <w:pPr>
        <w:pStyle w:val="output"/>
      </w:pPr>
      <w:r>
        <w:t>[root@nagios commands]# ls</w:t>
      </w:r>
    </w:p>
    <w:p w:rsidR="003B7E58" w:rsidRDefault="003B7E58" w:rsidP="003B7E58">
      <w:pPr>
        <w:pStyle w:val="output"/>
      </w:pPr>
      <w:r>
        <w:t>check-host-by-ping.cfg  check-local-clock-offset.cfg  commands.cfg</w:t>
      </w:r>
    </w:p>
    <w:p w:rsidR="003B7E58" w:rsidRDefault="003B7E58" w:rsidP="003B7E58">
      <w:pPr>
        <w:pStyle w:val="output"/>
      </w:pPr>
      <w:r>
        <w:t>[root@nagios commands]# vi check_http.cfg</w:t>
      </w:r>
    </w:p>
    <w:p w:rsidR="003B7E58" w:rsidRDefault="003B7E58" w:rsidP="003B7E58">
      <w:pPr>
        <w:pStyle w:val="output"/>
      </w:pPr>
      <w:r>
        <w:t>[root@nagios commands]# vi check-http-port-80.cfg</w:t>
      </w:r>
    </w:p>
    <w:p w:rsidR="003B7E58" w:rsidRDefault="003B7E58" w:rsidP="003B7E58">
      <w:pPr>
        <w:pStyle w:val="output"/>
      </w:pPr>
      <w:r>
        <w:t xml:space="preserve">[root@nagios commands]# cat check-http-port-80.cfg </w:t>
      </w:r>
    </w:p>
    <w:p w:rsidR="003B7E58" w:rsidRDefault="003B7E58" w:rsidP="003B7E58">
      <w:pPr>
        <w:pStyle w:val="output"/>
      </w:pPr>
      <w:r>
        <w:t>define command{</w:t>
      </w:r>
    </w:p>
    <w:p w:rsidR="003B7E58" w:rsidRDefault="003B7E58" w:rsidP="003B7E58">
      <w:pPr>
        <w:pStyle w:val="output"/>
      </w:pPr>
      <w:r>
        <w:t xml:space="preserve">         command_name  check-http-port-80</w:t>
      </w:r>
    </w:p>
    <w:p w:rsidR="003B7E58" w:rsidRDefault="003B7E58" w:rsidP="003B7E58">
      <w:pPr>
        <w:pStyle w:val="output"/>
      </w:pPr>
      <w:r>
        <w:t xml:space="preserve">         command_line  $USER1$/../libexec/check_http $ARG1$ -H $HOSTNAME$ -p $ARG2$ -w $ARG3$ -c $ARG4$ -t $ARG5$</w:t>
      </w:r>
    </w:p>
    <w:p w:rsidR="003B7E58" w:rsidRDefault="003B7E58" w:rsidP="003B7E58">
      <w:pPr>
        <w:pStyle w:val="output"/>
      </w:pPr>
      <w:r>
        <w:t>}</w:t>
      </w:r>
    </w:p>
    <w:p w:rsidR="00830ACA" w:rsidRDefault="003B7E58" w:rsidP="003B7E58">
      <w:pPr>
        <w:pStyle w:val="output"/>
      </w:pPr>
      <w:r>
        <w:t>[root@nagios commands]#</w:t>
      </w:r>
    </w:p>
    <w:p w:rsidR="003B7E58" w:rsidRDefault="003B7E58" w:rsidP="003B7E58">
      <w:r>
        <w:t>Here I have given aguments to run this value .</w:t>
      </w:r>
    </w:p>
    <w:p w:rsidR="003B7E58" w:rsidRDefault="003B7E58" w:rsidP="003B7E58">
      <w:r>
        <w:t>Now I have go back to my service directory ,</w:t>
      </w:r>
    </w:p>
    <w:p w:rsidR="003B7E58" w:rsidRDefault="003B7E58" w:rsidP="003B7E58">
      <w:pPr>
        <w:pStyle w:val="output"/>
      </w:pPr>
      <w:r>
        <w:t>[root@nagios commands]# cd ../services/</w:t>
      </w:r>
    </w:p>
    <w:p w:rsidR="003B7E58" w:rsidRDefault="003B7E58" w:rsidP="003B7E58">
      <w:pPr>
        <w:pStyle w:val="output"/>
      </w:pPr>
      <w:r>
        <w:t>[root@nagios services]# ls</w:t>
      </w:r>
    </w:p>
    <w:p w:rsidR="003B7E58" w:rsidRDefault="003B7E58" w:rsidP="003B7E58">
      <w:pPr>
        <w:pStyle w:val="output"/>
      </w:pPr>
      <w:r>
        <w:t>local-clock-offset.cfg</w:t>
      </w:r>
    </w:p>
    <w:p w:rsidR="003B7E58" w:rsidRDefault="003B7E58" w:rsidP="003B7E58">
      <w:pPr>
        <w:pStyle w:val="output"/>
      </w:pPr>
      <w:r>
        <w:t>[root@nagios services]#</w:t>
      </w:r>
    </w:p>
    <w:p w:rsidR="003B7E58" w:rsidRDefault="003B7E58" w:rsidP="003B7E58">
      <w:r>
        <w:t>There is only one service is currently running in our nagios, now we can add another one service for http port ,</w:t>
      </w:r>
    </w:p>
    <w:p w:rsidR="003B7E58" w:rsidRDefault="003B7E58" w:rsidP="003B7E58">
      <w:pPr>
        <w:pStyle w:val="output"/>
      </w:pPr>
      <w:r>
        <w:t>[root@nagios services]# ls</w:t>
      </w:r>
    </w:p>
    <w:p w:rsidR="003B7E58" w:rsidRDefault="003B7E58" w:rsidP="003B7E58">
      <w:pPr>
        <w:pStyle w:val="output"/>
      </w:pPr>
      <w:r>
        <w:t>local-clock-offset.cfg</w:t>
      </w:r>
    </w:p>
    <w:p w:rsidR="003B7E58" w:rsidRDefault="003B7E58" w:rsidP="003B7E58">
      <w:pPr>
        <w:pStyle w:val="output"/>
      </w:pPr>
      <w:r>
        <w:t>[root@nagios services]# vi http-port-80.cfg</w:t>
      </w:r>
    </w:p>
    <w:p w:rsidR="003B7E58" w:rsidRDefault="003B7E58" w:rsidP="003B7E58">
      <w:pPr>
        <w:pStyle w:val="output"/>
      </w:pPr>
      <w:r>
        <w:t>[root@nagios services]# ls</w:t>
      </w:r>
    </w:p>
    <w:p w:rsidR="003B7E58" w:rsidRDefault="003B7E58" w:rsidP="003B7E58">
      <w:pPr>
        <w:pStyle w:val="output"/>
      </w:pPr>
      <w:r>
        <w:t>http-port-80.cfg  local-clock-offset.cfg</w:t>
      </w:r>
    </w:p>
    <w:p w:rsidR="003B7E58" w:rsidRDefault="003B7E58" w:rsidP="003B7E58">
      <w:pPr>
        <w:pStyle w:val="output"/>
      </w:pPr>
      <w:r>
        <w:t xml:space="preserve">[root@nagios services]# cat http-port-80.cfg </w:t>
      </w:r>
    </w:p>
    <w:p w:rsidR="003B7E58" w:rsidRDefault="003B7E58" w:rsidP="003B7E58">
      <w:pPr>
        <w:pStyle w:val="output"/>
      </w:pPr>
      <w:r>
        <w:t>define service{</w:t>
      </w:r>
    </w:p>
    <w:p w:rsidR="003B7E58" w:rsidRDefault="003B7E58" w:rsidP="003B7E58">
      <w:pPr>
        <w:pStyle w:val="output"/>
      </w:pPr>
      <w:r>
        <w:t xml:space="preserve">         name                http-port-80</w:t>
      </w:r>
    </w:p>
    <w:p w:rsidR="003B7E58" w:rsidRDefault="003B7E58" w:rsidP="003B7E58">
      <w:pPr>
        <w:pStyle w:val="output"/>
      </w:pPr>
      <w:r>
        <w:t xml:space="preserve">         use                 generic-service </w:t>
      </w:r>
    </w:p>
    <w:p w:rsidR="003B7E58" w:rsidRDefault="003B7E58" w:rsidP="003B7E58">
      <w:pPr>
        <w:pStyle w:val="output"/>
      </w:pPr>
      <w:r>
        <w:t xml:space="preserve">         host_name           minion1.zippyopos.com</w:t>
      </w:r>
    </w:p>
    <w:p w:rsidR="003B7E58" w:rsidRDefault="003B7E58" w:rsidP="003B7E58">
      <w:pPr>
        <w:pStyle w:val="output"/>
      </w:pPr>
      <w:r>
        <w:t xml:space="preserve">         service_description check HTTP port 80</w:t>
      </w:r>
    </w:p>
    <w:p w:rsidR="003B7E58" w:rsidRDefault="003B7E58" w:rsidP="003B7E58">
      <w:pPr>
        <w:pStyle w:val="output"/>
      </w:pPr>
      <w:r>
        <w:t xml:space="preserve">         check_command       check-http-port-80!-4!80!2.0!5.0!10:2</w:t>
      </w:r>
    </w:p>
    <w:p w:rsidR="003B7E58" w:rsidRDefault="003B7E58" w:rsidP="003B7E58">
      <w:pPr>
        <w:pStyle w:val="output"/>
      </w:pPr>
      <w:r>
        <w:t>}</w:t>
      </w:r>
    </w:p>
    <w:p w:rsidR="003B7E58" w:rsidRDefault="003B7E58" w:rsidP="003B7E58">
      <w:pPr>
        <w:pStyle w:val="output"/>
      </w:pPr>
      <w:r>
        <w:t>[root@nagios services]#</w:t>
      </w:r>
    </w:p>
    <w:p w:rsidR="003B7E58" w:rsidRDefault="003B7E58" w:rsidP="003B7E58">
      <w:r>
        <w:lastRenderedPageBreak/>
        <w:t>Now we can verify our configuration.</w:t>
      </w:r>
    </w:p>
    <w:p w:rsidR="003B7E58" w:rsidRDefault="003B7E58" w:rsidP="003B7E58">
      <w:pPr>
        <w:pStyle w:val="output"/>
      </w:pPr>
      <w:r>
        <w:t>[root@nagios services]# /usr/local/nagios/bin/nagios -v /usr/local/nagios/etc/nagios.cfg</w:t>
      </w:r>
    </w:p>
    <w:p w:rsidR="003B7E58" w:rsidRDefault="003B7E58" w:rsidP="003B7E58">
      <w:pPr>
        <w:pStyle w:val="output"/>
      </w:pPr>
    </w:p>
    <w:p w:rsidR="003B7E58" w:rsidRDefault="003B7E58" w:rsidP="003B7E58">
      <w:pPr>
        <w:pStyle w:val="output"/>
      </w:pPr>
      <w:r>
        <w:t>Nagios Core 4.3.4</w:t>
      </w:r>
    </w:p>
    <w:p w:rsidR="003B7E58" w:rsidRDefault="003B7E58" w:rsidP="003B7E58">
      <w:pPr>
        <w:pStyle w:val="output"/>
      </w:pPr>
      <w:r>
        <w:t>Copyright (c) 2009-present Nagios Core Development Team and Community Contributors</w:t>
      </w:r>
    </w:p>
    <w:p w:rsidR="003B7E58" w:rsidRDefault="003B7E58" w:rsidP="003B7E58">
      <w:pPr>
        <w:pStyle w:val="output"/>
      </w:pPr>
      <w:r>
        <w:t>Copyright (c) 1999-2009 Ethan Galstad</w:t>
      </w:r>
    </w:p>
    <w:p w:rsidR="003B7E58" w:rsidRDefault="003B7E58" w:rsidP="003B7E58">
      <w:pPr>
        <w:pStyle w:val="output"/>
      </w:pPr>
      <w:r>
        <w:t>Last Modified: 2017-08-24</w:t>
      </w:r>
    </w:p>
    <w:p w:rsidR="003B7E58" w:rsidRDefault="003B7E58" w:rsidP="003B7E58">
      <w:pPr>
        <w:pStyle w:val="output"/>
      </w:pPr>
      <w:r>
        <w:t>License: GPL</w:t>
      </w:r>
    </w:p>
    <w:p w:rsidR="003B7E58" w:rsidRDefault="003B7E58" w:rsidP="003B7E58">
      <w:pPr>
        <w:pStyle w:val="output"/>
      </w:pPr>
    </w:p>
    <w:p w:rsidR="003B7E58" w:rsidRDefault="003B7E58" w:rsidP="003B7E58">
      <w:pPr>
        <w:pStyle w:val="output"/>
      </w:pPr>
      <w:r>
        <w:t>Website: https://www.nagios.org</w:t>
      </w:r>
    </w:p>
    <w:p w:rsidR="003B7E58" w:rsidRDefault="003B7E58" w:rsidP="003B7E58">
      <w:pPr>
        <w:pStyle w:val="output"/>
      </w:pPr>
      <w:r>
        <w:t>Reading configuration data...</w:t>
      </w:r>
    </w:p>
    <w:p w:rsidR="003B7E58" w:rsidRDefault="003B7E58" w:rsidP="003B7E58">
      <w:pPr>
        <w:pStyle w:val="output"/>
      </w:pPr>
      <w:r>
        <w:t xml:space="preserve">   Read main config file okay...</w:t>
      </w:r>
    </w:p>
    <w:p w:rsidR="003B7E58" w:rsidRDefault="003B7E58" w:rsidP="003B7E58">
      <w:pPr>
        <w:pStyle w:val="output"/>
      </w:pPr>
      <w:r>
        <w:t xml:space="preserve">   Read object config files okay...</w:t>
      </w:r>
    </w:p>
    <w:p w:rsidR="003B7E58" w:rsidRDefault="003B7E58" w:rsidP="003B7E58">
      <w:pPr>
        <w:pStyle w:val="output"/>
      </w:pPr>
    </w:p>
    <w:p w:rsidR="003B7E58" w:rsidRDefault="003B7E58" w:rsidP="003B7E58">
      <w:pPr>
        <w:pStyle w:val="output"/>
      </w:pPr>
      <w:r>
        <w:t>Running pre-flight check on configuration data...</w:t>
      </w:r>
    </w:p>
    <w:p w:rsidR="003B7E58" w:rsidRDefault="003B7E58" w:rsidP="003B7E58">
      <w:pPr>
        <w:pStyle w:val="output"/>
      </w:pPr>
    </w:p>
    <w:p w:rsidR="003B7E58" w:rsidRDefault="003B7E58" w:rsidP="003B7E58">
      <w:pPr>
        <w:pStyle w:val="output"/>
      </w:pPr>
      <w:r>
        <w:t>Checking objects...</w:t>
      </w:r>
    </w:p>
    <w:p w:rsidR="003B7E58" w:rsidRDefault="003B7E58" w:rsidP="003B7E58">
      <w:pPr>
        <w:pStyle w:val="output"/>
      </w:pPr>
      <w:r>
        <w:tab/>
        <w:t>Checked 2 services.</w:t>
      </w:r>
    </w:p>
    <w:p w:rsidR="003B7E58" w:rsidRDefault="003B7E58" w:rsidP="003B7E58">
      <w:pPr>
        <w:pStyle w:val="output"/>
      </w:pPr>
      <w:r>
        <w:tab/>
        <w:t>Checked 2 hosts.</w:t>
      </w:r>
    </w:p>
    <w:p w:rsidR="003B7E58" w:rsidRDefault="003B7E58" w:rsidP="003B7E58">
      <w:pPr>
        <w:pStyle w:val="output"/>
      </w:pPr>
      <w:r>
        <w:tab/>
        <w:t>Checked 2 host groups.</w:t>
      </w:r>
    </w:p>
    <w:p w:rsidR="003B7E58" w:rsidRDefault="003B7E58" w:rsidP="003B7E58">
      <w:pPr>
        <w:pStyle w:val="output"/>
      </w:pPr>
      <w:r>
        <w:tab/>
        <w:t>Checked 3 service groups.</w:t>
      </w:r>
    </w:p>
    <w:p w:rsidR="003B7E58" w:rsidRDefault="003B7E58" w:rsidP="003B7E58">
      <w:pPr>
        <w:pStyle w:val="output"/>
      </w:pPr>
      <w:r>
        <w:tab/>
        <w:t>Checked 1 contacts.</w:t>
      </w:r>
    </w:p>
    <w:p w:rsidR="003B7E58" w:rsidRDefault="003B7E58" w:rsidP="003B7E58">
      <w:pPr>
        <w:pStyle w:val="output"/>
      </w:pPr>
      <w:r>
        <w:tab/>
        <w:t>Checked 1 contact groups.</w:t>
      </w:r>
    </w:p>
    <w:p w:rsidR="003B7E58" w:rsidRDefault="003B7E58" w:rsidP="003B7E58">
      <w:pPr>
        <w:pStyle w:val="output"/>
      </w:pPr>
      <w:r>
        <w:tab/>
        <w:t>Checked 27 commands.</w:t>
      </w:r>
    </w:p>
    <w:p w:rsidR="003B7E58" w:rsidRDefault="003B7E58" w:rsidP="003B7E58">
      <w:pPr>
        <w:pStyle w:val="output"/>
      </w:pPr>
      <w:r>
        <w:tab/>
        <w:t>Checked 5 time periods.</w:t>
      </w:r>
    </w:p>
    <w:p w:rsidR="003B7E58" w:rsidRDefault="003B7E58" w:rsidP="003B7E58">
      <w:pPr>
        <w:pStyle w:val="output"/>
      </w:pPr>
      <w:r>
        <w:tab/>
        <w:t>Checked 0 host escalations.</w:t>
      </w:r>
    </w:p>
    <w:p w:rsidR="003B7E58" w:rsidRDefault="003B7E58" w:rsidP="003B7E58">
      <w:pPr>
        <w:pStyle w:val="output"/>
      </w:pPr>
      <w:r>
        <w:tab/>
        <w:t>Checked 0 service escalations.</w:t>
      </w:r>
    </w:p>
    <w:p w:rsidR="003B7E58" w:rsidRDefault="003B7E58" w:rsidP="003B7E58">
      <w:pPr>
        <w:pStyle w:val="output"/>
      </w:pPr>
      <w:r>
        <w:t>Checking for circular paths...</w:t>
      </w:r>
    </w:p>
    <w:p w:rsidR="003B7E58" w:rsidRDefault="003B7E58" w:rsidP="003B7E58">
      <w:pPr>
        <w:pStyle w:val="output"/>
      </w:pPr>
      <w:r>
        <w:tab/>
        <w:t>Checked 2 hosts</w:t>
      </w:r>
    </w:p>
    <w:p w:rsidR="003B7E58" w:rsidRDefault="003B7E58" w:rsidP="003B7E58">
      <w:pPr>
        <w:pStyle w:val="output"/>
      </w:pPr>
      <w:r>
        <w:tab/>
        <w:t>Checked 0 service dependencies</w:t>
      </w:r>
    </w:p>
    <w:p w:rsidR="003B7E58" w:rsidRDefault="003B7E58" w:rsidP="003B7E58">
      <w:pPr>
        <w:pStyle w:val="output"/>
      </w:pPr>
      <w:r>
        <w:tab/>
        <w:t>Checked 0 host dependencies</w:t>
      </w:r>
    </w:p>
    <w:p w:rsidR="003B7E58" w:rsidRDefault="003B7E58" w:rsidP="003B7E58">
      <w:pPr>
        <w:pStyle w:val="output"/>
      </w:pPr>
      <w:r>
        <w:tab/>
        <w:t>Checked 5 timeperiods</w:t>
      </w:r>
    </w:p>
    <w:p w:rsidR="003B7E58" w:rsidRDefault="003B7E58" w:rsidP="003B7E58">
      <w:pPr>
        <w:pStyle w:val="output"/>
      </w:pPr>
      <w:r>
        <w:t>Checking global event handlers...</w:t>
      </w:r>
    </w:p>
    <w:p w:rsidR="003B7E58" w:rsidRDefault="003B7E58" w:rsidP="003B7E58">
      <w:pPr>
        <w:pStyle w:val="output"/>
      </w:pPr>
      <w:r>
        <w:t>Checking obsessive compulsive processor commands...</w:t>
      </w:r>
    </w:p>
    <w:p w:rsidR="003B7E58" w:rsidRDefault="003B7E58" w:rsidP="003B7E58">
      <w:pPr>
        <w:pStyle w:val="output"/>
      </w:pPr>
      <w:r>
        <w:t>Checking misc settings...</w:t>
      </w:r>
    </w:p>
    <w:p w:rsidR="003B7E58" w:rsidRDefault="003B7E58" w:rsidP="003B7E58">
      <w:pPr>
        <w:pStyle w:val="output"/>
      </w:pPr>
    </w:p>
    <w:p w:rsidR="003B7E58" w:rsidRDefault="003B7E58" w:rsidP="003B7E58">
      <w:pPr>
        <w:pStyle w:val="output"/>
      </w:pPr>
      <w:r>
        <w:t>Total Warnings: 0</w:t>
      </w:r>
    </w:p>
    <w:p w:rsidR="003B7E58" w:rsidRDefault="003B7E58" w:rsidP="003B7E58">
      <w:pPr>
        <w:pStyle w:val="output"/>
      </w:pPr>
      <w:r>
        <w:t>Total Errors:   0</w:t>
      </w:r>
    </w:p>
    <w:p w:rsidR="003B7E58" w:rsidRDefault="003B7E58" w:rsidP="003B7E58">
      <w:pPr>
        <w:pStyle w:val="output"/>
      </w:pPr>
    </w:p>
    <w:p w:rsidR="003B7E58" w:rsidRDefault="003B7E58" w:rsidP="003B7E58">
      <w:pPr>
        <w:pStyle w:val="output"/>
      </w:pPr>
      <w:r>
        <w:t>Things look okay - No serious problems were detected during the pre-flight check</w:t>
      </w:r>
    </w:p>
    <w:p w:rsidR="003B7E58" w:rsidRDefault="003B7E58" w:rsidP="003B7E58">
      <w:pPr>
        <w:pStyle w:val="output"/>
      </w:pPr>
      <w:r>
        <w:t>[root@nagios services]#</w:t>
      </w:r>
    </w:p>
    <w:p w:rsidR="003B7E58" w:rsidRDefault="003B7E58" w:rsidP="003B7E58">
      <w:r>
        <w:t>There is no error found in this configuration.</w:t>
      </w:r>
    </w:p>
    <w:p w:rsidR="003B7E58" w:rsidRDefault="00123413" w:rsidP="003B7E58">
      <w:r>
        <w:rPr>
          <w:noProof/>
          <w:lang w:eastAsia="en-US"/>
        </w:rPr>
        <w:lastRenderedPageBreak/>
        <w:drawing>
          <wp:inline distT="0" distB="0" distL="0" distR="0" wp14:anchorId="29190E46" wp14:editId="478BD88C">
            <wp:extent cx="6115050" cy="39808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15050" cy="3980815"/>
                    </a:xfrm>
                    <a:prstGeom prst="rect">
                      <a:avLst/>
                    </a:prstGeom>
                  </pic:spPr>
                </pic:pic>
              </a:graphicData>
            </a:graphic>
          </wp:inline>
        </w:drawing>
      </w:r>
    </w:p>
    <w:p w:rsidR="00123413" w:rsidRDefault="00123413" w:rsidP="003B7E58"/>
    <w:p w:rsidR="00123413" w:rsidRDefault="00123413" w:rsidP="003B7E58">
      <w:r>
        <w:t>Hosts:</w:t>
      </w:r>
    </w:p>
    <w:p w:rsidR="00123413" w:rsidRDefault="00123413" w:rsidP="003B7E58">
      <w:r>
        <w:rPr>
          <w:noProof/>
          <w:lang w:eastAsia="en-US"/>
        </w:rPr>
        <w:lastRenderedPageBreak/>
        <w:drawing>
          <wp:inline distT="0" distB="0" distL="0" distR="0" wp14:anchorId="4CF97D37" wp14:editId="76FE9B22">
            <wp:extent cx="6115050" cy="3982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15050" cy="3982720"/>
                    </a:xfrm>
                    <a:prstGeom prst="rect">
                      <a:avLst/>
                    </a:prstGeom>
                  </pic:spPr>
                </pic:pic>
              </a:graphicData>
            </a:graphic>
          </wp:inline>
        </w:drawing>
      </w:r>
    </w:p>
    <w:p w:rsidR="00123413" w:rsidRDefault="00123413" w:rsidP="003B7E58">
      <w:r>
        <w:t>Service group:</w:t>
      </w:r>
    </w:p>
    <w:p w:rsidR="00123413" w:rsidRPr="00AF7302" w:rsidRDefault="00123413" w:rsidP="003B7E58">
      <w:r>
        <w:rPr>
          <w:noProof/>
          <w:lang w:eastAsia="en-US"/>
        </w:rPr>
        <w:lastRenderedPageBreak/>
        <w:drawing>
          <wp:inline distT="0" distB="0" distL="0" distR="0" wp14:anchorId="00460E54" wp14:editId="45E4EC2F">
            <wp:extent cx="6115050" cy="39985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15050" cy="3998595"/>
                    </a:xfrm>
                    <a:prstGeom prst="rect">
                      <a:avLst/>
                    </a:prstGeom>
                  </pic:spPr>
                </pic:pic>
              </a:graphicData>
            </a:graphic>
          </wp:inline>
        </w:drawing>
      </w:r>
    </w:p>
    <w:sectPr w:rsidR="00123413" w:rsidRPr="00AF7302" w:rsidSect="000B035A">
      <w:headerReference w:type="even" r:id="rId70"/>
      <w:headerReference w:type="default" r:id="rId71"/>
      <w:footerReference w:type="default" r:id="rId72"/>
      <w:headerReference w:type="first" r:id="rId73"/>
      <w:pgSz w:w="12240" w:h="15840"/>
      <w:pgMar w:top="1440" w:right="1170" w:bottom="27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66F1" w:rsidRDefault="00CC66F1">
      <w:pPr>
        <w:spacing w:line="240" w:lineRule="auto"/>
      </w:pPr>
      <w:r>
        <w:separator/>
      </w:r>
    </w:p>
  </w:endnote>
  <w:endnote w:type="continuationSeparator" w:id="0">
    <w:p w:rsidR="00CC66F1" w:rsidRDefault="00CC66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1964741"/>
      <w:docPartObj>
        <w:docPartGallery w:val="Page Numbers (Bottom of Page)"/>
        <w:docPartUnique/>
      </w:docPartObj>
    </w:sdtPr>
    <w:sdtEndPr/>
    <w:sdtContent>
      <w:p w:rsidR="00BD7736" w:rsidRPr="00190922" w:rsidRDefault="00067FDB" w:rsidP="00190922">
        <w:pPr>
          <w:pStyle w:val="Footer"/>
        </w:pPr>
        <w:r>
          <w:rPr>
            <w:noProof/>
            <w:lang w:eastAsia="en-US"/>
          </w:rPr>
          <mc:AlternateContent>
            <mc:Choice Requires="wps">
              <w:drawing>
                <wp:anchor distT="0" distB="0" distL="114300" distR="114300" simplePos="0" relativeHeight="251661312" behindDoc="0" locked="0" layoutInCell="1" allowOverlap="1">
                  <wp:simplePos x="0" y="0"/>
                  <wp:positionH relativeFrom="column">
                    <wp:posOffset>4162425</wp:posOffset>
                  </wp:positionH>
                  <wp:positionV relativeFrom="paragraph">
                    <wp:posOffset>-3175</wp:posOffset>
                  </wp:positionV>
                  <wp:extent cx="2226310" cy="354965"/>
                  <wp:effectExtent l="0" t="0" r="21590" b="26035"/>
                  <wp:wrapNone/>
                  <wp:docPr id="6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6310" cy="354965"/>
                          </a:xfrm>
                          <a:prstGeom prst="rect">
                            <a:avLst/>
                          </a:prstGeom>
                          <a:solidFill>
                            <a:srgbClr val="0070C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D7736" w:rsidRPr="00F353DC" w:rsidRDefault="00BD7736" w:rsidP="00F353DC">
                              <w:pPr>
                                <w:spacing w:before="0" w:line="192" w:lineRule="auto"/>
                                <w:jc w:val="center"/>
                                <w:rPr>
                                  <w:color w:val="FFFFFF" w:themeColor="background1"/>
                                  <w:sz w:val="40"/>
                                  <w:szCs w:val="40"/>
                                </w:rPr>
                              </w:pPr>
                              <w:r w:rsidRPr="00F353DC">
                                <w:rPr>
                                  <w:color w:val="FFFFFF" w:themeColor="background1"/>
                                  <w:sz w:val="40"/>
                                  <w:szCs w:val="40"/>
                                </w:rPr>
                                <w:t>www.zippyops.com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327.75pt;margin-top:-.25pt;width:175.3pt;height:2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" fillcolor="#0070c0" strokecolor="white [3212]" strokeweight=".5pt">
                  <v:path arrowok="t"/>
                  <v:textbox>
                    <w:txbxContent>
                      <w:p w:rsidR="00BD7736" w:rsidRPr="00F353DC" w:rsidRDefault="00BD7736" w:rsidP="00F353DC">
                        <w:pPr>
                          <w:spacing w:before="0" w:line="192" w:lineRule="auto"/>
                          <w:jc w:val="center"/>
                          <w:rPr>
                            <w:color w:val="FFFFFF" w:themeColor="background1"/>
                            <w:sz w:val="40"/>
                            <w:szCs w:val="40"/>
                          </w:rPr>
                        </w:pPr>
                        <w:r w:rsidRPr="00F353DC">
                          <w:rPr>
                            <w:color w:val="FFFFFF" w:themeColor="background1"/>
                            <w:sz w:val="40"/>
                            <w:szCs w:val="40"/>
                          </w:rPr>
                          <w:t>www.zippyops.com</w:t>
                        </w:r>
                      </w:p>
                    </w:txbxContent>
                  </v:textbox>
                </v:shape>
              </w:pict>
            </mc:Fallback>
          </mc:AlternateContent>
        </w:r>
        <w:r w:rsidR="00BD7736">
          <w:fldChar w:fldCharType="begin"/>
        </w:r>
        <w:r w:rsidR="00BD7736">
          <w:instrText xml:space="preserve"> PAGE   \* MERGEFORMAT </w:instrText>
        </w:r>
        <w:r w:rsidR="00BD7736">
          <w:fldChar w:fldCharType="separate"/>
        </w:r>
        <w:r>
          <w:rPr>
            <w:noProof/>
          </w:rPr>
          <w:t>100</w:t>
        </w:r>
        <w:r w:rsidR="00BD7736">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66F1" w:rsidRDefault="00CC66F1">
      <w:pPr>
        <w:spacing w:line="240" w:lineRule="auto"/>
      </w:pPr>
      <w:r>
        <w:separator/>
      </w:r>
    </w:p>
  </w:footnote>
  <w:footnote w:type="continuationSeparator" w:id="0">
    <w:p w:rsidR="00CC66F1" w:rsidRDefault="00CC66F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7736" w:rsidRDefault="00CC66F1">
    <w:pPr>
      <w:pStyle w:val="Header"/>
    </w:pPr>
    <w:r>
      <w:rPr>
        <w:noProof/>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4217719" o:spid="_x0000_s2050" type="#_x0000_t75" style="position:absolute;margin-left:0;margin-top:0;width:481.4pt;height:620pt;z-index:-251653120;mso-position-horizontal:center;mso-position-horizontal-relative:margin;mso-position-vertical:center;mso-position-vertical-relative:margin" o:allowincell="f">
          <v:imagedata r:id="rId1" o:title="Rectangle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7736" w:rsidRPr="004063DB" w:rsidRDefault="00CC66F1" w:rsidP="004063DB">
    <w:pPr>
      <w:pStyle w:val="Header"/>
      <w:pBdr>
        <w:bottom w:val="double" w:sz="6" w:space="1" w:color="auto"/>
      </w:pBdr>
      <w:rPr>
        <w:sz w:val="20"/>
        <w:szCs w:val="20"/>
      </w:rPr>
    </w:pPr>
    <w:r>
      <w:rPr>
        <w:b/>
        <w:noProof/>
        <w:color w:val="C00000"/>
        <w:sz w:val="40"/>
        <w:szCs w:val="40"/>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4217720" o:spid="_x0000_s2051" type="#_x0000_t75" style="position:absolute;margin-left:0;margin-top:0;width:481.4pt;height:620pt;z-index:-251652096;mso-position-horizontal:center;mso-position-horizontal-relative:margin;mso-position-vertical:center;mso-position-vertical-relative:margin" o:allowincell="f">
          <v:imagedata r:id="rId1" o:title="Rectanglelogo" gain="19661f" blacklevel="22938f"/>
          <w10:wrap anchorx="margin" anchory="margin"/>
        </v:shape>
      </w:pict>
    </w:r>
    <w:r w:rsidR="00BD7736" w:rsidRPr="004063DB">
      <w:rPr>
        <w:b/>
        <w:color w:val="C00000"/>
        <w:sz w:val="40"/>
        <w:szCs w:val="40"/>
      </w:rPr>
      <w:t>ZippyOPS</w:t>
    </w:r>
    <w:r w:rsidR="00BD7736" w:rsidRPr="004063DB">
      <w:rPr>
        <w:b/>
        <w:sz w:val="40"/>
        <w:szCs w:val="40"/>
      </w:rPr>
      <w:tab/>
    </w:r>
    <w:r w:rsidR="00BD7736" w:rsidRPr="004063DB">
      <w:rPr>
        <w:b/>
        <w:sz w:val="40"/>
        <w:szCs w:val="40"/>
      </w:rPr>
      <w:tab/>
    </w:r>
    <w:r w:rsidR="00BD7736">
      <w:rPr>
        <w:b/>
        <w:sz w:val="40"/>
        <w:szCs w:val="40"/>
      </w:rPr>
      <w:tab/>
    </w:r>
    <w:r w:rsidR="00BD7736">
      <w:rPr>
        <w:b/>
        <w:sz w:val="40"/>
        <w:szCs w:val="40"/>
      </w:rPr>
      <w:tab/>
    </w:r>
    <w:r w:rsidR="00BD7736">
      <w:rPr>
        <w:b/>
        <w:sz w:val="40"/>
        <w:szCs w:val="40"/>
      </w:rPr>
      <w:tab/>
    </w:r>
    <w:r w:rsidR="00BD7736">
      <w:rPr>
        <w:b/>
        <w:sz w:val="40"/>
        <w:szCs w:val="40"/>
      </w:rPr>
      <w:tab/>
    </w:r>
    <w:r w:rsidR="00BD7736">
      <w:rPr>
        <w:b/>
        <w:sz w:val="40"/>
        <w:szCs w:val="40"/>
      </w:rPr>
      <w:tab/>
    </w:r>
    <w:r w:rsidR="00BD7736">
      <w:rPr>
        <w:b/>
        <w:sz w:val="40"/>
        <w:szCs w:val="40"/>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7736" w:rsidRDefault="00BD7736">
    <w:pPr>
      <w:pStyle w:val="Header"/>
    </w:pPr>
    <w:r>
      <w:rPr>
        <w:noProof/>
        <w:lang w:eastAsia="en-US"/>
      </w:rPr>
      <w:drawing>
        <wp:anchor distT="0" distB="0" distL="114300" distR="114300" simplePos="0" relativeHeight="251659264" behindDoc="1" locked="0" layoutInCell="1" allowOverlap="1">
          <wp:simplePos x="0" y="0"/>
          <wp:positionH relativeFrom="page">
            <wp:align>left</wp:align>
          </wp:positionH>
          <wp:positionV relativeFrom="page">
            <wp:posOffset>320040</wp:posOffset>
          </wp:positionV>
          <wp:extent cx="5129784" cy="7397496"/>
          <wp:effectExtent l="19050" t="0" r="13970" b="3023235"/>
          <wp:wrapNone/>
          <wp:docPr id="11" name="Picture 11" descr="Butterf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tterfly.jpg"/>
                  <pic:cNvPicPr/>
                </pic:nvPicPr>
                <pic:blipFill rotWithShape="1">
                  <a:blip r:embed="rId1" cstate="print">
                    <a:extLst>
                      <a:ext uri="{28A0092B-C50C-407E-A947-70E740481C1C}">
                        <a14:useLocalDpi xmlns:a14="http://schemas.microsoft.com/office/drawing/2010/main" val="0"/>
                      </a:ext>
                    </a:extLst>
                  </a:blip>
                  <a:srcRect l="50083" t="20367" r="18423" b="21667"/>
                  <a:stretch/>
                </pic:blipFill>
                <pic:spPr bwMode="auto">
                  <a:xfrm>
                    <a:off x="0" y="0"/>
                    <a:ext cx="5129784" cy="7397496"/>
                  </a:xfrm>
                  <a:prstGeom prst="rect">
                    <a:avLst/>
                  </a:prstGeom>
                  <a:ln>
                    <a:noFill/>
                  </a:ln>
                  <a:effectLst>
                    <a:reflection blurRad="6350" stA="50000" endA="275" endPos="40000" dist="101600" dir="5400000" sy="-100000" algn="bl" rotWithShape="0"/>
                  </a:effectLst>
                  <a:extLst>
                    <a:ext uri="{53640926-AAD7-44D8-BBD7-CCE9431645EC}">
                      <a14:shadowObscured xmlns:a14="http://schemas.microsoft.com/office/drawing/2010/main"/>
                    </a:ext>
                  </a:extLst>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CDFCD6B0"/>
    <w:lvl w:ilvl="0">
      <w:start w:val="1"/>
      <w:numFmt w:val="decimal"/>
      <w:pStyle w:val="ListNumber"/>
      <w:lvlText w:val="%1."/>
      <w:lvlJc w:val="left"/>
      <w:pPr>
        <w:tabs>
          <w:tab w:val="num" w:pos="360"/>
        </w:tabs>
        <w:ind w:left="360" w:hanging="360"/>
      </w:pPr>
    </w:lvl>
  </w:abstractNum>
  <w:abstractNum w:abstractNumId="1">
    <w:nsid w:val="FFFFFF89"/>
    <w:multiLevelType w:val="singleLevel"/>
    <w:tmpl w:val="CD06E222"/>
    <w:lvl w:ilvl="0">
      <w:start w:val="1"/>
      <w:numFmt w:val="bullet"/>
      <w:pStyle w:val="ListBullet"/>
      <w:lvlText w:val=""/>
      <w:lvlJc w:val="left"/>
      <w:pPr>
        <w:ind w:left="216" w:hanging="216"/>
      </w:pPr>
      <w:rPr>
        <w:rFonts w:ascii="Symbol" w:hAnsi="Symbol" w:hint="default"/>
        <w:color w:val="5A1E34" w:themeColor="accent1" w:themeShade="80"/>
      </w:rPr>
    </w:lvl>
  </w:abstractNum>
  <w:abstractNum w:abstractNumId="2">
    <w:nsid w:val="01DA48AD"/>
    <w:multiLevelType w:val="hybridMultilevel"/>
    <w:tmpl w:val="998C3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A71866"/>
    <w:multiLevelType w:val="hybridMultilevel"/>
    <w:tmpl w:val="5DC6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ED045F"/>
    <w:multiLevelType w:val="hybridMultilevel"/>
    <w:tmpl w:val="E0ACBB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7F1B95"/>
    <w:multiLevelType w:val="hybridMultilevel"/>
    <w:tmpl w:val="621094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146058"/>
    <w:multiLevelType w:val="hybridMultilevel"/>
    <w:tmpl w:val="B32C0F50"/>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28C6E9E"/>
    <w:multiLevelType w:val="hybridMultilevel"/>
    <w:tmpl w:val="E39C99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3C660A8"/>
    <w:multiLevelType w:val="hybridMultilevel"/>
    <w:tmpl w:val="B3E4B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BB52DF7"/>
    <w:multiLevelType w:val="hybridMultilevel"/>
    <w:tmpl w:val="4BD6C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C010C0E"/>
    <w:multiLevelType w:val="hybridMultilevel"/>
    <w:tmpl w:val="460CD068"/>
    <w:lvl w:ilvl="0" w:tplc="74DCB5F6">
      <w:numFmt w:val="bullet"/>
      <w:lvlText w:val="-"/>
      <w:lvlJc w:val="left"/>
      <w:pPr>
        <w:ind w:left="420" w:hanging="360"/>
      </w:pPr>
      <w:rPr>
        <w:rFonts w:ascii="Calibri" w:eastAsiaTheme="minorEastAsia"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nsid w:val="6DFE7D67"/>
    <w:multiLevelType w:val="hybridMultilevel"/>
    <w:tmpl w:val="11A2E5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72DB7EAA"/>
    <w:multiLevelType w:val="hybridMultilevel"/>
    <w:tmpl w:val="05481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96A2F66"/>
    <w:multiLevelType w:val="hybridMultilevel"/>
    <w:tmpl w:val="416411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10"/>
  </w:num>
  <w:num w:numId="5">
    <w:abstractNumId w:val="6"/>
  </w:num>
  <w:num w:numId="6">
    <w:abstractNumId w:val="12"/>
  </w:num>
  <w:num w:numId="7">
    <w:abstractNumId w:val="4"/>
  </w:num>
  <w:num w:numId="8">
    <w:abstractNumId w:val="7"/>
  </w:num>
  <w:num w:numId="9">
    <w:abstractNumId w:val="8"/>
  </w:num>
  <w:num w:numId="10">
    <w:abstractNumId w:val="9"/>
  </w:num>
  <w:num w:numId="11">
    <w:abstractNumId w:val="3"/>
  </w:num>
  <w:num w:numId="12">
    <w:abstractNumId w:val="5"/>
  </w:num>
  <w:num w:numId="13">
    <w:abstractNumId w:val="11"/>
  </w:num>
  <w:num w:numId="14">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ttachedTemplate r:id="rId1"/>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FEE"/>
    <w:rsid w:val="00010993"/>
    <w:rsid w:val="0001326C"/>
    <w:rsid w:val="00016548"/>
    <w:rsid w:val="00016917"/>
    <w:rsid w:val="000228C0"/>
    <w:rsid w:val="00035D39"/>
    <w:rsid w:val="000367A5"/>
    <w:rsid w:val="000375BA"/>
    <w:rsid w:val="00040821"/>
    <w:rsid w:val="000416D5"/>
    <w:rsid w:val="00052C23"/>
    <w:rsid w:val="000568E8"/>
    <w:rsid w:val="000628FC"/>
    <w:rsid w:val="00067FDB"/>
    <w:rsid w:val="0008193C"/>
    <w:rsid w:val="000A7609"/>
    <w:rsid w:val="000A767E"/>
    <w:rsid w:val="000B035A"/>
    <w:rsid w:val="000B25A4"/>
    <w:rsid w:val="000E5140"/>
    <w:rsid w:val="000E6A71"/>
    <w:rsid w:val="00113210"/>
    <w:rsid w:val="0011414C"/>
    <w:rsid w:val="00117A92"/>
    <w:rsid w:val="001200CD"/>
    <w:rsid w:val="00122300"/>
    <w:rsid w:val="00123413"/>
    <w:rsid w:val="00164D64"/>
    <w:rsid w:val="001668E8"/>
    <w:rsid w:val="00180131"/>
    <w:rsid w:val="00190922"/>
    <w:rsid w:val="00192BA9"/>
    <w:rsid w:val="001A2922"/>
    <w:rsid w:val="001B28E5"/>
    <w:rsid w:val="001C08CB"/>
    <w:rsid w:val="001C1AB3"/>
    <w:rsid w:val="001C30B8"/>
    <w:rsid w:val="001C39F8"/>
    <w:rsid w:val="001C65F8"/>
    <w:rsid w:val="001F5601"/>
    <w:rsid w:val="001F6376"/>
    <w:rsid w:val="001F7229"/>
    <w:rsid w:val="00204149"/>
    <w:rsid w:val="00205E22"/>
    <w:rsid w:val="00213EEF"/>
    <w:rsid w:val="00215F90"/>
    <w:rsid w:val="002276D9"/>
    <w:rsid w:val="00232ADD"/>
    <w:rsid w:val="00233FEE"/>
    <w:rsid w:val="00241536"/>
    <w:rsid w:val="00244F6E"/>
    <w:rsid w:val="00253F31"/>
    <w:rsid w:val="00257FE7"/>
    <w:rsid w:val="00263DD9"/>
    <w:rsid w:val="0027773F"/>
    <w:rsid w:val="002873B3"/>
    <w:rsid w:val="00290A81"/>
    <w:rsid w:val="00292E76"/>
    <w:rsid w:val="002A6344"/>
    <w:rsid w:val="002B3333"/>
    <w:rsid w:val="002D6D73"/>
    <w:rsid w:val="002F1C41"/>
    <w:rsid w:val="00303ECC"/>
    <w:rsid w:val="0031181C"/>
    <w:rsid w:val="0031688A"/>
    <w:rsid w:val="0032723D"/>
    <w:rsid w:val="00353E55"/>
    <w:rsid w:val="00367EDF"/>
    <w:rsid w:val="00370F31"/>
    <w:rsid w:val="00373ED0"/>
    <w:rsid w:val="003765DE"/>
    <w:rsid w:val="0039029D"/>
    <w:rsid w:val="003B1F8D"/>
    <w:rsid w:val="003B7E58"/>
    <w:rsid w:val="003C1E78"/>
    <w:rsid w:val="003C6574"/>
    <w:rsid w:val="003D140B"/>
    <w:rsid w:val="003E1CD2"/>
    <w:rsid w:val="003E76E5"/>
    <w:rsid w:val="003F0E95"/>
    <w:rsid w:val="00401EE7"/>
    <w:rsid w:val="004063DB"/>
    <w:rsid w:val="00430D21"/>
    <w:rsid w:val="00445A2C"/>
    <w:rsid w:val="00461CA3"/>
    <w:rsid w:val="00461E1B"/>
    <w:rsid w:val="00462913"/>
    <w:rsid w:val="0047082C"/>
    <w:rsid w:val="00490B28"/>
    <w:rsid w:val="00492067"/>
    <w:rsid w:val="00492C41"/>
    <w:rsid w:val="004A11A2"/>
    <w:rsid w:val="004A4BC9"/>
    <w:rsid w:val="004A525E"/>
    <w:rsid w:val="004B473C"/>
    <w:rsid w:val="004C1A3C"/>
    <w:rsid w:val="004C4280"/>
    <w:rsid w:val="004C458F"/>
    <w:rsid w:val="004C7D65"/>
    <w:rsid w:val="004D7652"/>
    <w:rsid w:val="004E07C0"/>
    <w:rsid w:val="004E7AFE"/>
    <w:rsid w:val="004F75AC"/>
    <w:rsid w:val="005029C4"/>
    <w:rsid w:val="00513C09"/>
    <w:rsid w:val="005141C0"/>
    <w:rsid w:val="00514629"/>
    <w:rsid w:val="00530605"/>
    <w:rsid w:val="00541D83"/>
    <w:rsid w:val="0054329E"/>
    <w:rsid w:val="005650C5"/>
    <w:rsid w:val="0056611E"/>
    <w:rsid w:val="00566A88"/>
    <w:rsid w:val="005744E3"/>
    <w:rsid w:val="005807A3"/>
    <w:rsid w:val="0058135A"/>
    <w:rsid w:val="005815CB"/>
    <w:rsid w:val="00594672"/>
    <w:rsid w:val="005A395B"/>
    <w:rsid w:val="005C23DE"/>
    <w:rsid w:val="005D3499"/>
    <w:rsid w:val="005F17C2"/>
    <w:rsid w:val="005F49CA"/>
    <w:rsid w:val="006037F1"/>
    <w:rsid w:val="00606FE7"/>
    <w:rsid w:val="006242C7"/>
    <w:rsid w:val="00634DEA"/>
    <w:rsid w:val="006469BE"/>
    <w:rsid w:val="006530D2"/>
    <w:rsid w:val="00672B19"/>
    <w:rsid w:val="00681A96"/>
    <w:rsid w:val="00690511"/>
    <w:rsid w:val="006A1332"/>
    <w:rsid w:val="006A48E8"/>
    <w:rsid w:val="006C0252"/>
    <w:rsid w:val="006C287D"/>
    <w:rsid w:val="006E0657"/>
    <w:rsid w:val="006E2DBD"/>
    <w:rsid w:val="006E4ED3"/>
    <w:rsid w:val="006F5506"/>
    <w:rsid w:val="006F792D"/>
    <w:rsid w:val="00703E58"/>
    <w:rsid w:val="00712D08"/>
    <w:rsid w:val="00717041"/>
    <w:rsid w:val="007461E6"/>
    <w:rsid w:val="00763DE5"/>
    <w:rsid w:val="00774A4E"/>
    <w:rsid w:val="00776ECC"/>
    <w:rsid w:val="00797E89"/>
    <w:rsid w:val="007A033D"/>
    <w:rsid w:val="007A0A5B"/>
    <w:rsid w:val="007A2FAF"/>
    <w:rsid w:val="007B00EB"/>
    <w:rsid w:val="007B4DAE"/>
    <w:rsid w:val="007B52C7"/>
    <w:rsid w:val="007B5BFF"/>
    <w:rsid w:val="007C4846"/>
    <w:rsid w:val="007E4E41"/>
    <w:rsid w:val="007F3C15"/>
    <w:rsid w:val="00804344"/>
    <w:rsid w:val="00826C20"/>
    <w:rsid w:val="00830ACA"/>
    <w:rsid w:val="00833CA8"/>
    <w:rsid w:val="00834C6B"/>
    <w:rsid w:val="00841550"/>
    <w:rsid w:val="00862447"/>
    <w:rsid w:val="00882E6A"/>
    <w:rsid w:val="008872E0"/>
    <w:rsid w:val="00887923"/>
    <w:rsid w:val="008904E1"/>
    <w:rsid w:val="008B2B65"/>
    <w:rsid w:val="008B755F"/>
    <w:rsid w:val="008D1BA4"/>
    <w:rsid w:val="008E1F21"/>
    <w:rsid w:val="008E26D2"/>
    <w:rsid w:val="008F2298"/>
    <w:rsid w:val="008F53F9"/>
    <w:rsid w:val="008F58E1"/>
    <w:rsid w:val="00900C7B"/>
    <w:rsid w:val="00907521"/>
    <w:rsid w:val="00916858"/>
    <w:rsid w:val="00916C6D"/>
    <w:rsid w:val="00925D7E"/>
    <w:rsid w:val="00931D60"/>
    <w:rsid w:val="00937A84"/>
    <w:rsid w:val="00940CD5"/>
    <w:rsid w:val="00943019"/>
    <w:rsid w:val="009466EC"/>
    <w:rsid w:val="00953921"/>
    <w:rsid w:val="009671FD"/>
    <w:rsid w:val="00987F41"/>
    <w:rsid w:val="0099590E"/>
    <w:rsid w:val="009A2CE6"/>
    <w:rsid w:val="009B0674"/>
    <w:rsid w:val="009C4BBA"/>
    <w:rsid w:val="009C650C"/>
    <w:rsid w:val="009C7360"/>
    <w:rsid w:val="009D3738"/>
    <w:rsid w:val="009D4474"/>
    <w:rsid w:val="009E1668"/>
    <w:rsid w:val="009E643B"/>
    <w:rsid w:val="009F52E8"/>
    <w:rsid w:val="00A005BB"/>
    <w:rsid w:val="00A016F1"/>
    <w:rsid w:val="00A136E3"/>
    <w:rsid w:val="00A1596C"/>
    <w:rsid w:val="00A20CD0"/>
    <w:rsid w:val="00A2150D"/>
    <w:rsid w:val="00A27A34"/>
    <w:rsid w:val="00A60D15"/>
    <w:rsid w:val="00A66C3D"/>
    <w:rsid w:val="00A80E45"/>
    <w:rsid w:val="00A87993"/>
    <w:rsid w:val="00A929C1"/>
    <w:rsid w:val="00A93833"/>
    <w:rsid w:val="00AA2EA9"/>
    <w:rsid w:val="00AA480C"/>
    <w:rsid w:val="00AB76A5"/>
    <w:rsid w:val="00AC39E1"/>
    <w:rsid w:val="00AD51F5"/>
    <w:rsid w:val="00AE61E8"/>
    <w:rsid w:val="00AE7CC3"/>
    <w:rsid w:val="00AF7302"/>
    <w:rsid w:val="00B05917"/>
    <w:rsid w:val="00B13302"/>
    <w:rsid w:val="00B23D64"/>
    <w:rsid w:val="00B34957"/>
    <w:rsid w:val="00B357CB"/>
    <w:rsid w:val="00B4020F"/>
    <w:rsid w:val="00B41E4C"/>
    <w:rsid w:val="00B46725"/>
    <w:rsid w:val="00B47D9B"/>
    <w:rsid w:val="00B50A4B"/>
    <w:rsid w:val="00B62927"/>
    <w:rsid w:val="00B6454E"/>
    <w:rsid w:val="00B66C06"/>
    <w:rsid w:val="00B75A55"/>
    <w:rsid w:val="00B83DC2"/>
    <w:rsid w:val="00B90F44"/>
    <w:rsid w:val="00BC13B5"/>
    <w:rsid w:val="00BD46C4"/>
    <w:rsid w:val="00BD7736"/>
    <w:rsid w:val="00C003A2"/>
    <w:rsid w:val="00C00C8C"/>
    <w:rsid w:val="00C0283C"/>
    <w:rsid w:val="00C12831"/>
    <w:rsid w:val="00C17BA3"/>
    <w:rsid w:val="00C214FB"/>
    <w:rsid w:val="00C227AA"/>
    <w:rsid w:val="00C24F1C"/>
    <w:rsid w:val="00C43CCE"/>
    <w:rsid w:val="00C51655"/>
    <w:rsid w:val="00C523CA"/>
    <w:rsid w:val="00C6083F"/>
    <w:rsid w:val="00C701AC"/>
    <w:rsid w:val="00C701D6"/>
    <w:rsid w:val="00C750BB"/>
    <w:rsid w:val="00C841FB"/>
    <w:rsid w:val="00CB0AA7"/>
    <w:rsid w:val="00CB24A2"/>
    <w:rsid w:val="00CB7234"/>
    <w:rsid w:val="00CC66F1"/>
    <w:rsid w:val="00CF5EB3"/>
    <w:rsid w:val="00D02B67"/>
    <w:rsid w:val="00D202BA"/>
    <w:rsid w:val="00D2138B"/>
    <w:rsid w:val="00D269A1"/>
    <w:rsid w:val="00D27F23"/>
    <w:rsid w:val="00D36848"/>
    <w:rsid w:val="00D372DF"/>
    <w:rsid w:val="00D45037"/>
    <w:rsid w:val="00D52304"/>
    <w:rsid w:val="00D531C0"/>
    <w:rsid w:val="00D74E3F"/>
    <w:rsid w:val="00D858E8"/>
    <w:rsid w:val="00D85E0C"/>
    <w:rsid w:val="00D877EA"/>
    <w:rsid w:val="00D935D0"/>
    <w:rsid w:val="00DA74A7"/>
    <w:rsid w:val="00DB174E"/>
    <w:rsid w:val="00DB20C0"/>
    <w:rsid w:val="00DE0CBE"/>
    <w:rsid w:val="00DE43DA"/>
    <w:rsid w:val="00E065B5"/>
    <w:rsid w:val="00E108E7"/>
    <w:rsid w:val="00E17BFE"/>
    <w:rsid w:val="00E2059E"/>
    <w:rsid w:val="00E27A0D"/>
    <w:rsid w:val="00E56219"/>
    <w:rsid w:val="00E57EDF"/>
    <w:rsid w:val="00E72E5E"/>
    <w:rsid w:val="00E77392"/>
    <w:rsid w:val="00E820D4"/>
    <w:rsid w:val="00E906D0"/>
    <w:rsid w:val="00E90CD0"/>
    <w:rsid w:val="00E95D25"/>
    <w:rsid w:val="00EC6FD1"/>
    <w:rsid w:val="00ED1C0F"/>
    <w:rsid w:val="00EE202C"/>
    <w:rsid w:val="00EF6EE7"/>
    <w:rsid w:val="00EF74E1"/>
    <w:rsid w:val="00F02A1B"/>
    <w:rsid w:val="00F06B54"/>
    <w:rsid w:val="00F16961"/>
    <w:rsid w:val="00F22BBF"/>
    <w:rsid w:val="00F2548F"/>
    <w:rsid w:val="00F353DC"/>
    <w:rsid w:val="00F35DDA"/>
    <w:rsid w:val="00F42E09"/>
    <w:rsid w:val="00F436CB"/>
    <w:rsid w:val="00F51512"/>
    <w:rsid w:val="00F51564"/>
    <w:rsid w:val="00F65473"/>
    <w:rsid w:val="00F72A56"/>
    <w:rsid w:val="00F75F75"/>
    <w:rsid w:val="00F762A1"/>
    <w:rsid w:val="00F90F6A"/>
    <w:rsid w:val="00FA6263"/>
    <w:rsid w:val="00FA73FB"/>
    <w:rsid w:val="00FB1A68"/>
    <w:rsid w:val="00FB5D95"/>
    <w:rsid w:val="00FC0C56"/>
    <w:rsid w:val="00FC3C4A"/>
    <w:rsid w:val="00FC7FAC"/>
    <w:rsid w:val="00FD58AD"/>
    <w:rsid w:val="00FE6437"/>
    <w:rsid w:val="00FF27A8"/>
    <w:rsid w:val="00FF53C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5:docId w15:val="{C80B01BF-0B22-47B5-A563-25E3D326B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53DC"/>
    <w:rPr>
      <w:rFonts w:ascii="Calibri" w:hAnsi="Calibri"/>
      <w:sz w:val="24"/>
    </w:rPr>
  </w:style>
  <w:style w:type="paragraph" w:styleId="Heading1">
    <w:name w:val="heading 1"/>
    <w:basedOn w:val="Normal"/>
    <w:link w:val="Heading1Char"/>
    <w:uiPriority w:val="9"/>
    <w:qFormat/>
    <w:rsid w:val="00492C41"/>
    <w:pPr>
      <w:keepNext/>
      <w:keepLines/>
      <w:pBdr>
        <w:top w:val="single" w:sz="2" w:space="4" w:color="B53D68" w:themeColor="accent1"/>
        <w:left w:val="single" w:sz="2" w:space="4" w:color="B53D68" w:themeColor="accent1"/>
        <w:bottom w:val="single" w:sz="2" w:space="4" w:color="B53D68" w:themeColor="accent1"/>
        <w:right w:val="single" w:sz="2" w:space="4" w:color="B53D68" w:themeColor="accent1"/>
      </w:pBdr>
      <w:shd w:val="clear" w:color="auto" w:fill="B53D68" w:themeFill="accent1"/>
      <w:spacing w:before="320" w:line="240" w:lineRule="auto"/>
      <w:contextualSpacing/>
      <w:outlineLvl w:val="0"/>
    </w:pPr>
    <w:rPr>
      <w:rFonts w:eastAsiaTheme="majorEastAsia" w:cstheme="majorBidi"/>
      <w:b/>
      <w:bCs/>
      <w:caps/>
      <w:color w:val="FFFFFF" w:themeColor="background1"/>
      <w:sz w:val="32"/>
    </w:rPr>
  </w:style>
  <w:style w:type="paragraph" w:styleId="Heading2">
    <w:name w:val="heading 2"/>
    <w:basedOn w:val="Normal"/>
    <w:link w:val="Heading2Char"/>
    <w:uiPriority w:val="9"/>
    <w:unhideWhenUsed/>
    <w:qFormat/>
    <w:rsid w:val="00492C41"/>
    <w:pPr>
      <w:keepNext/>
      <w:keepLines/>
      <w:pBdr>
        <w:top w:val="single" w:sz="2" w:space="4" w:color="F1D7E0" w:themeColor="accent2"/>
        <w:left w:val="single" w:sz="2" w:space="4" w:color="F1D7E0" w:themeColor="accent2"/>
        <w:bottom w:val="single" w:sz="2" w:space="4" w:color="F1D7E0" w:themeColor="accent2"/>
        <w:right w:val="single" w:sz="2" w:space="4" w:color="F1D7E0" w:themeColor="accent2"/>
      </w:pBdr>
      <w:shd w:val="clear" w:color="auto" w:fill="F1D7E0" w:themeFill="accent2"/>
      <w:spacing w:before="200" w:after="200" w:line="240" w:lineRule="auto"/>
      <w:contextualSpacing/>
      <w:outlineLvl w:val="1"/>
    </w:pPr>
    <w:rPr>
      <w:caps/>
      <w:sz w:val="32"/>
    </w:rPr>
  </w:style>
  <w:style w:type="paragraph" w:styleId="Heading3">
    <w:name w:val="heading 3"/>
    <w:basedOn w:val="Normal"/>
    <w:link w:val="Heading3Char"/>
    <w:uiPriority w:val="9"/>
    <w:unhideWhenUsed/>
    <w:qFormat/>
    <w:rsid w:val="00F353DC"/>
    <w:pPr>
      <w:keepNext/>
      <w:keepLines/>
      <w:pBdr>
        <w:top w:val="single" w:sz="8" w:space="1" w:color="F1D7E0" w:themeColor="accent2"/>
        <w:left w:val="single" w:sz="8" w:space="4" w:color="F1D7E0" w:themeColor="accent2"/>
      </w:pBdr>
      <w:spacing w:before="200" w:after="60" w:line="240" w:lineRule="auto"/>
      <w:contextualSpacing/>
      <w:outlineLvl w:val="2"/>
    </w:pPr>
    <w:rPr>
      <w:caps/>
      <w:color w:val="5A1E34" w:themeColor="accent1" w:themeShade="80"/>
      <w:sz w:val="28"/>
    </w:rPr>
  </w:style>
  <w:style w:type="paragraph" w:styleId="Heading4">
    <w:name w:val="heading 4"/>
    <w:basedOn w:val="Normal"/>
    <w:next w:val="Normal"/>
    <w:link w:val="Heading4Char"/>
    <w:uiPriority w:val="9"/>
    <w:semiHidden/>
    <w:unhideWhenUsed/>
    <w:qFormat/>
    <w:rsid w:val="00F353DC"/>
    <w:pPr>
      <w:keepNext/>
      <w:keepLines/>
      <w:spacing w:before="40"/>
      <w:outlineLvl w:val="3"/>
    </w:pPr>
    <w:rPr>
      <w:rFonts w:eastAsiaTheme="majorEastAsia" w:cstheme="majorBidi"/>
      <w:i/>
      <w:iCs/>
      <w:color w:val="872D4D" w:themeColor="accent1" w:themeShade="BF"/>
    </w:rPr>
  </w:style>
  <w:style w:type="paragraph" w:styleId="Heading8">
    <w:name w:val="heading 8"/>
    <w:basedOn w:val="Normal"/>
    <w:next w:val="Normal"/>
    <w:link w:val="Heading8Char"/>
    <w:uiPriority w:val="9"/>
    <w:semiHidden/>
    <w:unhideWhenUsed/>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paragraph" w:styleId="Title">
    <w:name w:val="Title"/>
    <w:basedOn w:val="Normal"/>
    <w:link w:val="TitleChar"/>
    <w:uiPriority w:val="1"/>
    <w:qFormat/>
    <w:rsid w:val="00F353DC"/>
    <w:pPr>
      <w:spacing w:before="5400" w:after="3400" w:line="240" w:lineRule="auto"/>
      <w:ind w:left="5040" w:right="-1944"/>
      <w:contextualSpacing/>
    </w:pPr>
    <w:rPr>
      <w:rFonts w:eastAsiaTheme="majorEastAsia" w:cstheme="majorBidi"/>
      <w:kern w:val="28"/>
      <w:sz w:val="72"/>
      <w:szCs w:val="72"/>
    </w:rPr>
  </w:style>
  <w:style w:type="character" w:customStyle="1" w:styleId="TitleChar">
    <w:name w:val="Title Char"/>
    <w:basedOn w:val="DefaultParagraphFont"/>
    <w:link w:val="Title"/>
    <w:uiPriority w:val="1"/>
    <w:rsid w:val="00F353DC"/>
    <w:rPr>
      <w:rFonts w:ascii="Calibri" w:eastAsiaTheme="majorEastAsia" w:hAnsi="Calibri" w:cstheme="majorBidi"/>
      <w:kern w:val="28"/>
      <w:sz w:val="72"/>
      <w:szCs w:val="72"/>
    </w:rPr>
  </w:style>
  <w:style w:type="paragraph" w:customStyle="1" w:styleId="ContactInfo">
    <w:name w:val="Contact Info"/>
    <w:basedOn w:val="Normal"/>
    <w:uiPriority w:val="2"/>
    <w:qFormat/>
    <w:rsid w:val="007B5BFF"/>
    <w:pPr>
      <w:spacing w:before="0" w:line="300" w:lineRule="auto"/>
      <w:ind w:left="5040" w:right="-1944"/>
    </w:pPr>
    <w:rPr>
      <w:sz w:val="28"/>
      <w:szCs w:val="28"/>
    </w:rPr>
  </w:style>
  <w:style w:type="paragraph" w:styleId="Header">
    <w:name w:val="header"/>
    <w:basedOn w:val="Normal"/>
    <w:link w:val="HeaderChar"/>
    <w:uiPriority w:val="99"/>
    <w:unhideWhenUsed/>
    <w:rsid w:val="00566A88"/>
    <w:pPr>
      <w:spacing w:line="240" w:lineRule="auto"/>
    </w:pPr>
  </w:style>
  <w:style w:type="character" w:customStyle="1" w:styleId="HeaderChar">
    <w:name w:val="Header Char"/>
    <w:basedOn w:val="DefaultParagraphFont"/>
    <w:link w:val="Header"/>
    <w:uiPriority w:val="99"/>
    <w:rsid w:val="00566A88"/>
  </w:style>
  <w:style w:type="paragraph" w:styleId="Footer">
    <w:name w:val="footer"/>
    <w:basedOn w:val="Normal"/>
    <w:link w:val="FooterChar"/>
    <w:uiPriority w:val="99"/>
    <w:unhideWhenUsed/>
    <w:rsid w:val="00492067"/>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line="240" w:lineRule="auto"/>
      <w:ind w:left="-576" w:right="7344"/>
      <w:jc w:val="center"/>
    </w:pPr>
    <w:rPr>
      <w:b/>
      <w:color w:val="FFFFFF" w:themeColor="background1"/>
      <w:sz w:val="28"/>
    </w:rPr>
  </w:style>
  <w:style w:type="character" w:customStyle="1" w:styleId="FooterChar">
    <w:name w:val="Footer Char"/>
    <w:basedOn w:val="DefaultParagraphFont"/>
    <w:link w:val="Footer"/>
    <w:uiPriority w:val="99"/>
    <w:rsid w:val="00492067"/>
    <w:rPr>
      <w:b/>
      <w:color w:val="FFFFFF" w:themeColor="background1"/>
      <w:sz w:val="28"/>
      <w:shd w:val="clear" w:color="auto" w:fill="946204" w:themeFill="accent4" w:themeFillShade="80"/>
    </w:rPr>
  </w:style>
  <w:style w:type="character" w:customStyle="1" w:styleId="Heading1Char">
    <w:name w:val="Heading 1 Char"/>
    <w:basedOn w:val="DefaultParagraphFont"/>
    <w:link w:val="Heading1"/>
    <w:uiPriority w:val="9"/>
    <w:rsid w:val="00492C41"/>
    <w:rPr>
      <w:rFonts w:ascii="Calibri" w:eastAsiaTheme="majorEastAsia" w:hAnsi="Calibri" w:cstheme="majorBidi"/>
      <w:b/>
      <w:bCs/>
      <w:caps/>
      <w:color w:val="FFFFFF" w:themeColor="background1"/>
      <w:sz w:val="32"/>
      <w:shd w:val="clear" w:color="auto" w:fill="B53D68" w:themeFill="accent1"/>
    </w:rPr>
  </w:style>
  <w:style w:type="character" w:customStyle="1" w:styleId="Heading2Char">
    <w:name w:val="Heading 2 Char"/>
    <w:basedOn w:val="DefaultParagraphFont"/>
    <w:link w:val="Heading2"/>
    <w:uiPriority w:val="9"/>
    <w:rsid w:val="00492C41"/>
    <w:rPr>
      <w:rFonts w:ascii="Calibri" w:hAnsi="Calibri"/>
      <w:caps/>
      <w:sz w:val="32"/>
      <w:shd w:val="clear" w:color="auto" w:fill="F1D7E0" w:themeFill="accent2"/>
    </w:rPr>
  </w:style>
  <w:style w:type="paragraph" w:styleId="ListBullet">
    <w:name w:val="List Bullet"/>
    <w:basedOn w:val="Normal"/>
    <w:uiPriority w:val="11"/>
    <w:qFormat/>
    <w:rsid w:val="00257FE7"/>
    <w:pPr>
      <w:numPr>
        <w:numId w:val="1"/>
      </w:numPr>
    </w:pPr>
    <w:rPr>
      <w:color w:val="505050" w:themeColor="text2"/>
    </w:rPr>
  </w:style>
  <w:style w:type="character" w:customStyle="1" w:styleId="Heading3Char">
    <w:name w:val="Heading 3 Char"/>
    <w:basedOn w:val="DefaultParagraphFont"/>
    <w:link w:val="Heading3"/>
    <w:uiPriority w:val="9"/>
    <w:rsid w:val="00F353DC"/>
    <w:rPr>
      <w:rFonts w:ascii="Calibri" w:hAnsi="Calibri"/>
      <w:caps/>
      <w:color w:val="5A1E34" w:themeColor="accent1" w:themeShade="80"/>
      <w:sz w:val="28"/>
    </w:rPr>
  </w:style>
  <w:style w:type="character" w:customStyle="1" w:styleId="Heading8Char">
    <w:name w:val="Heading 8 Char"/>
    <w:basedOn w:val="DefaultParagraphFont"/>
    <w:link w:val="Heading8"/>
    <w:uiPriority w:val="9"/>
    <w:semiHidden/>
    <w:rsid w:val="00776ECC"/>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rsid w:val="00257FE7"/>
    <w:pPr>
      <w:spacing w:before="240"/>
      <w:outlineLvl w:val="9"/>
    </w:pPr>
  </w:style>
  <w:style w:type="character" w:customStyle="1" w:styleId="Heading9Char">
    <w:name w:val="Heading 9 Char"/>
    <w:basedOn w:val="DefaultParagraphFont"/>
    <w:link w:val="Heading9"/>
    <w:uiPriority w:val="9"/>
    <w:semiHidden/>
    <w:rsid w:val="00776ECC"/>
    <w:rPr>
      <w:rFonts w:asciiTheme="majorHAnsi" w:eastAsiaTheme="majorEastAsia" w:hAnsiTheme="majorHAnsi" w:cstheme="majorBidi"/>
      <w:i/>
      <w:iCs/>
      <w:color w:val="272727" w:themeColor="text1" w:themeTint="D8"/>
      <w:szCs w:val="21"/>
    </w:rPr>
  </w:style>
  <w:style w:type="paragraph" w:styleId="Caption">
    <w:name w:val="caption"/>
    <w:basedOn w:val="Normal"/>
    <w:next w:val="Normal"/>
    <w:uiPriority w:val="35"/>
    <w:semiHidden/>
    <w:unhideWhenUsed/>
    <w:qFormat/>
    <w:rsid w:val="00776ECC"/>
    <w:pPr>
      <w:spacing w:before="0" w:after="200" w:line="240" w:lineRule="auto"/>
    </w:pPr>
    <w:rPr>
      <w:i/>
      <w:iCs/>
      <w:color w:val="505050" w:themeColor="text2"/>
      <w:szCs w:val="18"/>
    </w:rPr>
  </w:style>
  <w:style w:type="paragraph" w:customStyle="1" w:styleId="ContactHeading">
    <w:name w:val="Contact Heading"/>
    <w:basedOn w:val="Normal"/>
    <w:next w:val="ContactInfo"/>
    <w:uiPriority w:val="2"/>
    <w:qFormat/>
    <w:rsid w:val="001C30B8"/>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after="480" w:line="300" w:lineRule="auto"/>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Accent11">
    <w:name w:val="Grid Table 1 Light - Accent 11"/>
    <w:basedOn w:val="TableNormal"/>
    <w:uiPriority w:val="46"/>
    <w:rsid w:val="00EF74E1"/>
    <w:pPr>
      <w:spacing w:line="240" w:lineRule="auto"/>
    </w:pPr>
    <w:tblPr>
      <w:tblStyleRowBandSize w:val="1"/>
      <w:tblStyleColBandSize w:val="1"/>
      <w:tblInd w:w="0" w:type="dxa"/>
      <w:tblBorders>
        <w:top w:val="single" w:sz="4" w:space="0" w:color="E4AEC1" w:themeColor="accent1" w:themeTint="66"/>
        <w:left w:val="single" w:sz="4" w:space="0" w:color="E4AEC1" w:themeColor="accent1" w:themeTint="66"/>
        <w:bottom w:val="single" w:sz="4" w:space="0" w:color="E4AEC1" w:themeColor="accent1" w:themeTint="66"/>
        <w:right w:val="single" w:sz="4" w:space="0" w:color="E4AEC1" w:themeColor="accent1" w:themeTint="66"/>
        <w:insideH w:val="single" w:sz="4" w:space="0" w:color="E4AEC1" w:themeColor="accent1" w:themeTint="66"/>
        <w:insideV w:val="single" w:sz="4" w:space="0" w:color="E4AEC1" w:themeColor="accent1" w:themeTint="66"/>
      </w:tblBorders>
      <w:tblCellMar>
        <w:top w:w="0" w:type="dxa"/>
        <w:left w:w="108" w:type="dxa"/>
        <w:bottom w:w="0" w:type="dxa"/>
        <w:right w:w="108" w:type="dxa"/>
      </w:tblCellMar>
    </w:tblPr>
    <w:tblStylePr w:type="firstRow">
      <w:rPr>
        <w:b/>
        <w:bCs/>
      </w:rPr>
      <w:tblPr/>
      <w:tcPr>
        <w:tcBorders>
          <w:bottom w:val="single" w:sz="12" w:space="0" w:color="D686A3" w:themeColor="accent1" w:themeTint="99"/>
        </w:tcBorders>
      </w:tcPr>
    </w:tblStylePr>
    <w:tblStylePr w:type="lastRow">
      <w:rPr>
        <w:b/>
        <w:bCs/>
      </w:rPr>
      <w:tblPr/>
      <w:tcPr>
        <w:tcBorders>
          <w:top w:val="double" w:sz="2" w:space="0" w:color="D686A3" w:themeColor="accent1"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EF74E1"/>
    <w:pPr>
      <w:spacing w:line="240" w:lineRule="auto"/>
    </w:pPr>
    <w:tblPr>
      <w:tblStyleRowBandSize w:val="1"/>
      <w:tblStyleColBandSize w:val="1"/>
      <w:tblInd w:w="0" w:type="dxa"/>
      <w:tblBorders>
        <w:top w:val="single" w:sz="4" w:space="0" w:color="D686A3" w:themeColor="accent1" w:themeTint="99"/>
        <w:left w:val="single" w:sz="4" w:space="0" w:color="D686A3" w:themeColor="accent1" w:themeTint="99"/>
        <w:bottom w:val="single" w:sz="4" w:space="0" w:color="D686A3" w:themeColor="accent1" w:themeTint="99"/>
        <w:right w:val="single" w:sz="4" w:space="0" w:color="D686A3" w:themeColor="accent1" w:themeTint="99"/>
        <w:insideH w:val="single" w:sz="4" w:space="0" w:color="D686A3" w:themeColor="accent1" w:themeTint="99"/>
        <w:insideV w:val="single" w:sz="4" w:space="0" w:color="D686A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B53D68" w:themeColor="accent1"/>
          <w:left w:val="single" w:sz="4" w:space="0" w:color="B53D68" w:themeColor="accent1"/>
          <w:bottom w:val="single" w:sz="4" w:space="0" w:color="B53D68" w:themeColor="accent1"/>
          <w:right w:val="single" w:sz="4" w:space="0" w:color="B53D68" w:themeColor="accent1"/>
          <w:insideH w:val="nil"/>
          <w:insideV w:val="nil"/>
        </w:tcBorders>
        <w:shd w:val="clear" w:color="auto" w:fill="B53D68" w:themeFill="accent1"/>
      </w:tcPr>
    </w:tblStylePr>
    <w:tblStylePr w:type="lastRow">
      <w:rPr>
        <w:b/>
        <w:bCs/>
      </w:rPr>
      <w:tblPr/>
      <w:tcPr>
        <w:tcBorders>
          <w:top w:val="double" w:sz="4" w:space="0" w:color="B53D68" w:themeColor="accent1"/>
        </w:tcBorders>
      </w:tcPr>
    </w:tblStylePr>
    <w:tblStylePr w:type="firstCol">
      <w:rPr>
        <w:b/>
        <w:bCs/>
      </w:rPr>
    </w:tblStylePr>
    <w:tblStylePr w:type="lastCol">
      <w:rPr>
        <w:b/>
        <w:bCs/>
      </w:rPr>
    </w:tblStylePr>
    <w:tblStylePr w:type="band1Vert">
      <w:tblPr/>
      <w:tcPr>
        <w:shd w:val="clear" w:color="auto" w:fill="F1D6E0" w:themeFill="accent1" w:themeFillTint="33"/>
      </w:tcPr>
    </w:tblStylePr>
    <w:tblStylePr w:type="band1Horz">
      <w:tblPr/>
      <w:tcPr>
        <w:shd w:val="clear" w:color="auto" w:fill="F1D6E0" w:themeFill="accent1" w:themeFillTint="33"/>
      </w:tcPr>
    </w:tblStylePr>
  </w:style>
  <w:style w:type="table" w:customStyle="1" w:styleId="GridTable21">
    <w:name w:val="Grid Table 21"/>
    <w:basedOn w:val="TableNormal"/>
    <w:uiPriority w:val="47"/>
    <w:rsid w:val="00EF74E1"/>
    <w:pPr>
      <w:spacing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EF74E1"/>
    <w:pPr>
      <w:spacing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EF74E1"/>
    <w:pPr>
      <w:spacing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3-Accent51">
    <w:name w:val="Grid Table 3 - Accent 51"/>
    <w:basedOn w:val="TableNormal"/>
    <w:uiPriority w:val="48"/>
    <w:rsid w:val="00EF74E1"/>
    <w:pPr>
      <w:spacing w:line="240" w:lineRule="auto"/>
    </w:pPr>
    <w:tblPr>
      <w:tblStyleRowBandSize w:val="1"/>
      <w:tblStyleColBandSize w:val="1"/>
      <w:tblInd w:w="0" w:type="dxa"/>
      <w:tblBorders>
        <w:top w:val="single" w:sz="4" w:space="0" w:color="FCBA8A" w:themeColor="accent5" w:themeTint="99"/>
        <w:left w:val="single" w:sz="4" w:space="0" w:color="FCBA8A" w:themeColor="accent5" w:themeTint="99"/>
        <w:bottom w:val="single" w:sz="4" w:space="0" w:color="FCBA8A" w:themeColor="accent5" w:themeTint="99"/>
        <w:right w:val="single" w:sz="4" w:space="0" w:color="FCBA8A" w:themeColor="accent5" w:themeTint="99"/>
        <w:insideH w:val="single" w:sz="4" w:space="0" w:color="FCBA8A" w:themeColor="accent5" w:themeTint="99"/>
        <w:insideV w:val="single" w:sz="4" w:space="0" w:color="FCBA8A"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7D8" w:themeFill="accent5" w:themeFillTint="33"/>
      </w:tcPr>
    </w:tblStylePr>
    <w:tblStylePr w:type="band1Horz">
      <w:tblPr/>
      <w:tcPr>
        <w:shd w:val="clear" w:color="auto" w:fill="FEE7D8" w:themeFill="accent5" w:themeFillTint="33"/>
      </w:tcPr>
    </w:tblStylePr>
    <w:tblStylePr w:type="neCell">
      <w:tblPr/>
      <w:tcPr>
        <w:tcBorders>
          <w:bottom w:val="single" w:sz="4" w:space="0" w:color="FCBA8A" w:themeColor="accent5" w:themeTint="99"/>
        </w:tcBorders>
      </w:tcPr>
    </w:tblStylePr>
    <w:tblStylePr w:type="nwCell">
      <w:tblPr/>
      <w:tcPr>
        <w:tcBorders>
          <w:bottom w:val="single" w:sz="4" w:space="0" w:color="FCBA8A" w:themeColor="accent5" w:themeTint="99"/>
        </w:tcBorders>
      </w:tcPr>
    </w:tblStylePr>
    <w:tblStylePr w:type="seCell">
      <w:tblPr/>
      <w:tcPr>
        <w:tcBorders>
          <w:top w:val="single" w:sz="4" w:space="0" w:color="FCBA8A" w:themeColor="accent5" w:themeTint="99"/>
        </w:tcBorders>
      </w:tcPr>
    </w:tblStylePr>
    <w:tblStylePr w:type="swCell">
      <w:tblPr/>
      <w:tcPr>
        <w:tcBorders>
          <w:top w:val="single" w:sz="4" w:space="0" w:color="FCBA8A" w:themeColor="accent5" w:themeTint="99"/>
        </w:tcBorders>
      </w:tcPr>
    </w:tblStylePr>
  </w:style>
  <w:style w:type="table" w:customStyle="1" w:styleId="ListTable1Light-Accent41">
    <w:name w:val="List Table 1 Light - Accent 41"/>
    <w:basedOn w:val="TableNormal"/>
    <w:uiPriority w:val="46"/>
    <w:rsid w:val="00EF74E1"/>
    <w:pPr>
      <w:spacing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BD387" w:themeColor="accent4" w:themeTint="99"/>
        </w:tcBorders>
      </w:tcPr>
    </w:tblStylePr>
    <w:tblStylePr w:type="lastRow">
      <w:rPr>
        <w:b/>
        <w:bCs/>
      </w:rPr>
      <w:tblPr/>
      <w:tcPr>
        <w:tcBorders>
          <w:top w:val="single" w:sz="4" w:space="0" w:color="FBD387" w:themeColor="accent4" w:themeTint="99"/>
        </w:tcBorders>
      </w:tcPr>
    </w:tblStylePr>
    <w:tblStylePr w:type="firstCol">
      <w:rPr>
        <w:b/>
        <w:bCs/>
      </w:rPr>
    </w:tblStylePr>
    <w:tblStylePr w:type="lastCol">
      <w:rPr>
        <w:b/>
        <w:bCs/>
      </w:rPr>
    </w:tblStylePr>
    <w:tblStylePr w:type="band1Vert">
      <w:tblPr/>
      <w:tcPr>
        <w:shd w:val="clear" w:color="auto" w:fill="FDF0D7" w:themeFill="accent4" w:themeFillTint="33"/>
      </w:tcPr>
    </w:tblStylePr>
    <w:tblStylePr w:type="band1Horz">
      <w:tblPr/>
      <w:tcPr>
        <w:shd w:val="clear" w:color="auto" w:fill="FDF0D7" w:themeFill="accent4" w:themeFillTint="33"/>
      </w:tcPr>
    </w:tblStylePr>
  </w:style>
  <w:style w:type="table" w:customStyle="1" w:styleId="GridTable31">
    <w:name w:val="Grid Table 31"/>
    <w:basedOn w:val="TableNormal"/>
    <w:uiPriority w:val="48"/>
    <w:rsid w:val="00EF74E1"/>
    <w:pPr>
      <w:spacing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F72A56"/>
    <w:rPr>
      <w:color w:val="5A1E34" w:themeColor="accent1" w:themeShade="80"/>
      <w:u w:val="single"/>
    </w:rPr>
  </w:style>
  <w:style w:type="paragraph" w:styleId="Quote">
    <w:name w:val="Quote"/>
    <w:basedOn w:val="Normal"/>
    <w:next w:val="Normal"/>
    <w:link w:val="QuoteChar"/>
    <w:uiPriority w:val="2"/>
    <w:qFormat/>
    <w:rsid w:val="004063DB"/>
    <w:pPr>
      <w:spacing w:before="200" w:after="160"/>
      <w:ind w:left="864" w:right="864"/>
    </w:pPr>
    <w:rPr>
      <w:i/>
      <w:iCs/>
      <w:color w:val="404040" w:themeColor="text1" w:themeTint="BF"/>
      <w:sz w:val="32"/>
    </w:rPr>
  </w:style>
  <w:style w:type="character" w:customStyle="1" w:styleId="QuoteChar">
    <w:name w:val="Quote Char"/>
    <w:basedOn w:val="DefaultParagraphFont"/>
    <w:link w:val="Quote"/>
    <w:uiPriority w:val="2"/>
    <w:rsid w:val="004063DB"/>
    <w:rPr>
      <w:rFonts w:ascii="Calibri" w:hAnsi="Calibri"/>
      <w:i/>
      <w:iCs/>
      <w:color w:val="404040" w:themeColor="text1" w:themeTint="BF"/>
      <w:sz w:val="32"/>
    </w:rPr>
  </w:style>
  <w:style w:type="character" w:customStyle="1" w:styleId="Heading4Char">
    <w:name w:val="Heading 4 Char"/>
    <w:basedOn w:val="DefaultParagraphFont"/>
    <w:link w:val="Heading4"/>
    <w:uiPriority w:val="9"/>
    <w:semiHidden/>
    <w:rsid w:val="00F353DC"/>
    <w:rPr>
      <w:rFonts w:ascii="Calibri" w:eastAsiaTheme="majorEastAsia" w:hAnsi="Calibri" w:cstheme="majorBidi"/>
      <w:i/>
      <w:iCs/>
      <w:color w:val="872D4D" w:themeColor="accent1" w:themeShade="BF"/>
      <w:sz w:val="24"/>
    </w:rPr>
  </w:style>
  <w:style w:type="paragraph" w:styleId="ListNumber">
    <w:name w:val="List Number"/>
    <w:basedOn w:val="Normal"/>
    <w:uiPriority w:val="12"/>
    <w:qFormat/>
    <w:rsid w:val="00F353DC"/>
    <w:pPr>
      <w:numPr>
        <w:numId w:val="2"/>
      </w:numPr>
      <w:contextualSpacing/>
    </w:pPr>
  </w:style>
  <w:style w:type="paragraph" w:styleId="TOC1">
    <w:name w:val="toc 1"/>
    <w:basedOn w:val="Normal"/>
    <w:next w:val="Normal"/>
    <w:autoRedefine/>
    <w:uiPriority w:val="39"/>
    <w:unhideWhenUsed/>
    <w:rsid w:val="007B52C7"/>
    <w:pPr>
      <w:spacing w:after="100"/>
    </w:pPr>
  </w:style>
  <w:style w:type="paragraph" w:customStyle="1" w:styleId="output">
    <w:name w:val="output"/>
    <w:basedOn w:val="Normal"/>
    <w:link w:val="outputChar"/>
    <w:qFormat/>
    <w:rsid w:val="007B52C7"/>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nsolas" w:eastAsia="Times New Roman" w:hAnsi="Consolas" w:cs="Courier New"/>
      <w:color w:val="313131"/>
      <w:sz w:val="18"/>
      <w:szCs w:val="18"/>
      <w:lang w:eastAsia="en-US"/>
    </w:rPr>
  </w:style>
  <w:style w:type="character" w:customStyle="1" w:styleId="outputChar">
    <w:name w:val="output Char"/>
    <w:basedOn w:val="DefaultParagraphFont"/>
    <w:link w:val="output"/>
    <w:rsid w:val="007B52C7"/>
    <w:rPr>
      <w:rFonts w:ascii="Consolas" w:eastAsia="Times New Roman" w:hAnsi="Consolas" w:cs="Courier New"/>
      <w:color w:val="313131"/>
      <w:sz w:val="18"/>
      <w:szCs w:val="18"/>
      <w:shd w:val="clear" w:color="auto" w:fill="F1F1F1"/>
      <w:lang w:eastAsia="en-US"/>
    </w:rPr>
  </w:style>
  <w:style w:type="paragraph" w:styleId="TOC2">
    <w:name w:val="toc 2"/>
    <w:basedOn w:val="Normal"/>
    <w:next w:val="Normal"/>
    <w:autoRedefine/>
    <w:uiPriority w:val="39"/>
    <w:unhideWhenUsed/>
    <w:rsid w:val="00CB7234"/>
    <w:pPr>
      <w:spacing w:after="100"/>
      <w:ind w:left="240"/>
    </w:pPr>
  </w:style>
  <w:style w:type="paragraph" w:styleId="TOC3">
    <w:name w:val="toc 3"/>
    <w:basedOn w:val="Normal"/>
    <w:next w:val="Normal"/>
    <w:autoRedefine/>
    <w:uiPriority w:val="39"/>
    <w:unhideWhenUsed/>
    <w:rsid w:val="0008193C"/>
    <w:pPr>
      <w:spacing w:after="100"/>
      <w:ind w:left="480"/>
    </w:pPr>
  </w:style>
  <w:style w:type="paragraph" w:styleId="ListParagraph">
    <w:name w:val="List Paragraph"/>
    <w:basedOn w:val="Normal"/>
    <w:uiPriority w:val="34"/>
    <w:unhideWhenUsed/>
    <w:qFormat/>
    <w:rsid w:val="00D368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2115979">
      <w:bodyDiv w:val="1"/>
      <w:marLeft w:val="0"/>
      <w:marRight w:val="0"/>
      <w:marTop w:val="0"/>
      <w:marBottom w:val="0"/>
      <w:divBdr>
        <w:top w:val="none" w:sz="0" w:space="0" w:color="auto"/>
        <w:left w:val="none" w:sz="0" w:space="0" w:color="auto"/>
        <w:bottom w:val="none" w:sz="0" w:space="0" w:color="auto"/>
        <w:right w:val="none" w:sz="0" w:space="0" w:color="auto"/>
      </w:divBdr>
    </w:div>
    <w:div w:id="565184835">
      <w:bodyDiv w:val="1"/>
      <w:marLeft w:val="0"/>
      <w:marRight w:val="0"/>
      <w:marTop w:val="0"/>
      <w:marBottom w:val="0"/>
      <w:divBdr>
        <w:top w:val="none" w:sz="0" w:space="0" w:color="auto"/>
        <w:left w:val="none" w:sz="0" w:space="0" w:color="auto"/>
        <w:bottom w:val="none" w:sz="0" w:space="0" w:color="auto"/>
        <w:right w:val="none" w:sz="0" w:space="0" w:color="auto"/>
      </w:divBdr>
    </w:div>
    <w:div w:id="651254865">
      <w:bodyDiv w:val="1"/>
      <w:marLeft w:val="0"/>
      <w:marRight w:val="0"/>
      <w:marTop w:val="0"/>
      <w:marBottom w:val="0"/>
      <w:divBdr>
        <w:top w:val="none" w:sz="0" w:space="0" w:color="auto"/>
        <w:left w:val="none" w:sz="0" w:space="0" w:color="auto"/>
        <w:bottom w:val="none" w:sz="0" w:space="0" w:color="auto"/>
        <w:right w:val="none" w:sz="0" w:space="0" w:color="auto"/>
      </w:divBdr>
    </w:div>
    <w:div w:id="1149788860">
      <w:bodyDiv w:val="1"/>
      <w:marLeft w:val="0"/>
      <w:marRight w:val="0"/>
      <w:marTop w:val="0"/>
      <w:marBottom w:val="0"/>
      <w:divBdr>
        <w:top w:val="none" w:sz="0" w:space="0" w:color="auto"/>
        <w:left w:val="none" w:sz="0" w:space="0" w:color="auto"/>
        <w:bottom w:val="none" w:sz="0" w:space="0" w:color="auto"/>
        <w:right w:val="none" w:sz="0" w:space="0" w:color="auto"/>
      </w:divBdr>
    </w:div>
    <w:div w:id="1762486832">
      <w:bodyDiv w:val="1"/>
      <w:marLeft w:val="0"/>
      <w:marRight w:val="0"/>
      <w:marTop w:val="0"/>
      <w:marBottom w:val="0"/>
      <w:divBdr>
        <w:top w:val="none" w:sz="0" w:space="0" w:color="auto"/>
        <w:left w:val="none" w:sz="0" w:space="0" w:color="auto"/>
        <w:bottom w:val="none" w:sz="0" w:space="0" w:color="auto"/>
        <w:right w:val="none" w:sz="0" w:space="0" w:color="auto"/>
      </w:divBdr>
    </w:div>
    <w:div w:id="1850177838">
      <w:bodyDiv w:val="1"/>
      <w:marLeft w:val="0"/>
      <w:marRight w:val="0"/>
      <w:marTop w:val="0"/>
      <w:marBottom w:val="0"/>
      <w:divBdr>
        <w:top w:val="none" w:sz="0" w:space="0" w:color="auto"/>
        <w:left w:val="none" w:sz="0" w:space="0" w:color="auto"/>
        <w:bottom w:val="none" w:sz="0" w:space="0" w:color="auto"/>
        <w:right w:val="none" w:sz="0" w:space="0" w:color="auto"/>
      </w:divBdr>
    </w:div>
    <w:div w:id="1860239525">
      <w:bodyDiv w:val="1"/>
      <w:marLeft w:val="0"/>
      <w:marRight w:val="0"/>
      <w:marTop w:val="0"/>
      <w:marBottom w:val="0"/>
      <w:divBdr>
        <w:top w:val="none" w:sz="0" w:space="0" w:color="auto"/>
        <w:left w:val="none" w:sz="0" w:space="0" w:color="auto"/>
        <w:bottom w:val="none" w:sz="0" w:space="0" w:color="auto"/>
        <w:right w:val="none" w:sz="0" w:space="0" w:color="auto"/>
      </w:divBdr>
    </w:div>
    <w:div w:id="1869444550">
      <w:bodyDiv w:val="1"/>
      <w:marLeft w:val="0"/>
      <w:marRight w:val="0"/>
      <w:marTop w:val="0"/>
      <w:marBottom w:val="0"/>
      <w:divBdr>
        <w:top w:val="none" w:sz="0" w:space="0" w:color="auto"/>
        <w:left w:val="none" w:sz="0" w:space="0" w:color="auto"/>
        <w:bottom w:val="none" w:sz="0" w:space="0" w:color="auto"/>
        <w:right w:val="none" w:sz="0" w:space="0" w:color="auto"/>
      </w:divBdr>
    </w:div>
    <w:div w:id="2045011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your-domainname"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mailto:zippyops@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your-hostname.com/nagios"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nagios-plugins.org/download/nagios-plugins-2.2.1.tar.gz"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_rels/header2.xml.rels><?xml version="1.0" encoding="UTF-8" standalone="yes"?>
<Relationships xmlns="http://schemas.openxmlformats.org/package/2006/relationships"><Relationship Id="rId1" Type="http://schemas.openxmlformats.org/officeDocument/2006/relationships/image" Target="media/image59.png"/></Relationships>
</file>

<file path=word/_rels/header3.xml.rels><?xml version="1.0" encoding="UTF-8" standalone="yes"?>
<Relationships xmlns="http://schemas.openxmlformats.org/package/2006/relationships"><Relationship Id="rId1" Type="http://schemas.openxmlformats.org/officeDocument/2006/relationships/image" Target="media/image6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1033\StudentReport.dotx" TargetMode="External"/></Relationships>
</file>

<file path=word/theme/theme1.xml><?xml version="1.0" encoding="utf-8"?>
<a:theme xmlns:a="http://schemas.openxmlformats.org/drawingml/2006/main" name="Office Theme">
  <a:themeElements>
    <a:clrScheme name="Butterfly Report">
      <a:dk1>
        <a:srgbClr val="000000"/>
      </a:dk1>
      <a:lt1>
        <a:sysClr val="window" lastClr="FFFFFF"/>
      </a:lt1>
      <a:dk2>
        <a:srgbClr val="505050"/>
      </a:dk2>
      <a:lt2>
        <a:srgbClr val="DDDDDD"/>
      </a:lt2>
      <a:accent1>
        <a:srgbClr val="B53D68"/>
      </a:accent1>
      <a:accent2>
        <a:srgbClr val="F1D7E0"/>
      </a:accent2>
      <a:accent3>
        <a:srgbClr val="55E4DA"/>
      </a:accent3>
      <a:accent4>
        <a:srgbClr val="F9B639"/>
      </a:accent4>
      <a:accent5>
        <a:srgbClr val="FA8D3D"/>
      </a:accent5>
      <a:accent6>
        <a:srgbClr val="872D4E"/>
      </a:accent6>
      <a:hlink>
        <a:srgbClr val="872D4E"/>
      </a:hlink>
      <a:folHlink>
        <a:srgbClr val="7F7F7F"/>
      </a:folHlink>
    </a:clrScheme>
    <a:fontScheme name="Arial-Times New Roman">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469CA-57D8-4E95-AA85-0AA6ED99D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Template>
  <TotalTime>0</TotalTime>
  <Pages>105</Pages>
  <Words>21935</Words>
  <Characters>125035</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Template</vt:lpstr>
    </vt:vector>
  </TitlesOfParts>
  <Company/>
  <LinksUpToDate>false</LinksUpToDate>
  <CharactersWithSpaces>146677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
  <dc:creator>sathish babu</dc:creator>
  <cp:keywords/>
  <dc:description/>
  <cp:lastModifiedBy>zippyops</cp:lastModifiedBy>
  <cp:revision>2</cp:revision>
  <dcterms:created xsi:type="dcterms:W3CDTF">2018-11-10T03:48:00Z</dcterms:created>
  <dcterms:modified xsi:type="dcterms:W3CDTF">2018-11-10T03:48:00Z</dcterms:modified>
  <cp:contentStatus/>
</cp:coreProperties>
</file>